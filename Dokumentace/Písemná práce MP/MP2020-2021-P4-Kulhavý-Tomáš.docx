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3ED01" w14:textId="7B53388C" w:rsidR="002F5C1A" w:rsidRDefault="002F5C1A" w:rsidP="002F5C1A">
      <w:pPr>
        <w:sectPr w:rsidR="002F5C1A" w:rsidSect="00E33E77">
          <w:pgSz w:w="11907" w:h="16840" w:code="9"/>
          <w:pgMar w:top="899" w:right="1418" w:bottom="1078" w:left="1418" w:header="709" w:footer="709" w:gutter="0"/>
          <w:pgNumType w:start="1"/>
          <w:cols w:space="708"/>
          <w:docGrid w:linePitch="360"/>
        </w:sectPr>
      </w:pPr>
      <w:r>
        <w:rPr>
          <w:noProof/>
        </w:rPr>
        <w:drawing>
          <wp:anchor distT="0" distB="0" distL="114300" distR="114300" simplePos="0" relativeHeight="251673088" behindDoc="0" locked="0" layoutInCell="1" allowOverlap="1" wp14:anchorId="6407FDB4" wp14:editId="219CC107">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064" behindDoc="0" locked="1" layoutInCell="1" allowOverlap="1" wp14:anchorId="15A5ECD5" wp14:editId="197B5F34">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2C292" w14:textId="34A3DF8E" w:rsidR="00E755AF" w:rsidRPr="00B003CF" w:rsidRDefault="00E755AF"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Content>
                                <w:r>
                                  <w:rPr>
                                    <w:b/>
                                  </w:rPr>
                                  <w:t>Tomáš Kulhavý</w:t>
                                </w:r>
                              </w:sdtContent>
                            </w:sdt>
                          </w:p>
                          <w:p w14:paraId="3B8F38B3" w14:textId="77777777" w:rsidR="00E755AF" w:rsidRPr="00B003CF" w:rsidRDefault="00E755AF"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E755AF" w:rsidRPr="00B003CF" w:rsidRDefault="00E755AF"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Tomáš Kazda, DiS.</w:t>
                            </w:r>
                          </w:p>
                          <w:p w14:paraId="243546F6" w14:textId="517261A5" w:rsidR="00E755AF" w:rsidRPr="00B003CF" w:rsidRDefault="00E755AF"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A5ECD5"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" filled="f" stroked="f">
                <v:textbox>
                  <w:txbxContent>
                    <w:p w14:paraId="6722C292" w14:textId="34A3DF8E" w:rsidR="00E755AF" w:rsidRPr="00B003CF" w:rsidRDefault="00E755AF"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Content>
                          <w:r>
                            <w:rPr>
                              <w:b/>
                            </w:rPr>
                            <w:t>Tomáš Kulhavý</w:t>
                          </w:r>
                        </w:sdtContent>
                      </w:sdt>
                    </w:p>
                    <w:p w14:paraId="3B8F38B3" w14:textId="77777777" w:rsidR="00E755AF" w:rsidRPr="00B003CF" w:rsidRDefault="00E755AF"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E755AF" w:rsidRPr="00B003CF" w:rsidRDefault="00E755AF"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Tomáš Kazda, DiS.</w:t>
                      </w:r>
                    </w:p>
                    <w:p w14:paraId="243546F6" w14:textId="517261A5" w:rsidR="00E755AF" w:rsidRPr="00B003CF" w:rsidRDefault="00E755AF"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v:textbox>
                <w10:wrap anchorx="margin" anchory="margin"/>
                <w10:anchorlock/>
              </v:shape>
            </w:pict>
          </mc:Fallback>
        </mc:AlternateContent>
      </w:r>
      <w:r>
        <w:rPr>
          <w:noProof/>
        </w:rPr>
        <mc:AlternateContent>
          <mc:Choice Requires="wps">
            <w:drawing>
              <wp:anchor distT="0" distB="0" distL="114300" distR="114300" simplePos="0" relativeHeight="251668992" behindDoc="0" locked="1" layoutInCell="1" allowOverlap="1" wp14:anchorId="2D000DBB" wp14:editId="761B8F7B">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00657" w14:textId="44B6FD14" w:rsidR="00E755AF" w:rsidRPr="007B3B4B" w:rsidRDefault="00E755AF"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000DBB" id="Text Box 18" o:spid="_x0000_s1027" type="#_x0000_t202" style="position:absolute;left:0;text-align:left;margin-left:165.55pt;margin-top:62.95pt;width:293.8pt;height:65.8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" stroked="f">
                <v:textbox style="mso-fit-shape-to-text:t">
                  <w:txbxContent>
                    <w:p w14:paraId="2AF00657" w14:textId="44B6FD14" w:rsidR="00E755AF" w:rsidRPr="007B3B4B" w:rsidRDefault="00E755AF"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70016" behindDoc="0" locked="1" layoutInCell="1" allowOverlap="1" wp14:anchorId="1A5C45A4" wp14:editId="60E8640A">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52FF4B5" w14:textId="794E19BA" w:rsidR="00E755AF" w:rsidRPr="0003067F" w:rsidRDefault="00E755AF"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E755AF" w:rsidRPr="007B3B4B" w:rsidRDefault="00E755AF" w:rsidP="002F5C1A">
                            <w:pPr>
                              <w:spacing w:before="600"/>
                              <w:jc w:val="left"/>
                              <w:rPr>
                                <w:rFonts w:ascii="Calibri" w:hAnsi="Calibri"/>
                                <w:sz w:val="36"/>
                              </w:rPr>
                            </w:pPr>
                            <w:r>
                              <w:rPr>
                                <w:rFonts w:ascii="Calibri" w:hAnsi="Calibri"/>
                                <w:sz w:val="36"/>
                              </w:rPr>
                              <w:t>Dlouhodobá 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5C45A4" id="Text Box 19" o:spid="_x0000_s1028" type="#_x0000_t202" style="position:absolute;left:0;text-align:left;margin-left:162.9pt;margin-top:318.75pt;width:345.75pt;height:94.4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52FF4B5" w14:textId="794E19BA" w:rsidR="00E755AF" w:rsidRPr="0003067F" w:rsidRDefault="00E755AF"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E755AF" w:rsidRPr="007B3B4B" w:rsidRDefault="00E755AF" w:rsidP="002F5C1A">
                      <w:pPr>
                        <w:spacing w:before="600"/>
                        <w:jc w:val="left"/>
                        <w:rPr>
                          <w:rFonts w:ascii="Calibri" w:hAnsi="Calibri"/>
                          <w:sz w:val="36"/>
                        </w:rPr>
                      </w:pPr>
                      <w:r>
                        <w:rPr>
                          <w:rFonts w:ascii="Calibri" w:hAnsi="Calibri"/>
                          <w:sz w:val="36"/>
                        </w:rPr>
                        <w:t>Dlouhodobá maturitní práce</w:t>
                      </w:r>
                    </w:p>
                  </w:txbxContent>
                </v:textbox>
                <w10:wrap anchory="page"/>
                <w10:anchorlock/>
              </v:shape>
            </w:pict>
          </mc:Fallback>
        </mc:AlternateContent>
      </w:r>
      <w:r>
        <w:rPr>
          <w:noProof/>
        </w:rPr>
        <mc:AlternateContent>
          <mc:Choice Requires="wps">
            <w:drawing>
              <wp:anchor distT="0" distB="0" distL="114300" distR="114300" simplePos="0" relativeHeight="251671040" behindDoc="0" locked="1" layoutInCell="1" allowOverlap="1" wp14:anchorId="4E52CE11" wp14:editId="59B8345F">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1DC275A1"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71040;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" strokecolor="#bfbfbf" strokeweight="3pt">
                <v:stroke dashstyle="1 1" endcap="round"/>
                <v:shadow color="#243f60" opacity=".5" offset="1pt"/>
                <w10:wrap anchorx="margin" anchory="margin"/>
                <w10:anchorlock/>
              </v:shape>
            </w:pict>
          </mc:Fallback>
        </mc:AlternateContent>
      </w:r>
    </w:p>
    <w:p w14:paraId="60135197" w14:textId="1EC2EB4B" w:rsidR="007A65FC" w:rsidRDefault="007A65FC" w:rsidP="00BC280C">
      <w:pPr>
        <w:pStyle w:val="Sekce"/>
      </w:pPr>
      <w:r>
        <w:rPr>
          <w:noProof/>
        </w:rPr>
        <w:lastRenderedPageBreak/>
        <w:drawing>
          <wp:anchor distT="0" distB="0" distL="114300" distR="114300" simplePos="0" relativeHeight="251674112" behindDoc="0" locked="0" layoutInCell="1" allowOverlap="1" wp14:anchorId="36C95890" wp14:editId="0B2DBC7C">
            <wp:simplePos x="0" y="0"/>
            <wp:positionH relativeFrom="page">
              <wp:align>right</wp:align>
            </wp:positionH>
            <wp:positionV relativeFrom="paragraph">
              <wp:posOffset>-876544</wp:posOffset>
            </wp:positionV>
            <wp:extent cx="7554351" cy="10685689"/>
            <wp:effectExtent l="0" t="0" r="8890" b="1905"/>
            <wp:wrapNone/>
            <wp:docPr id="12" name="Obrázek 1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stůl&#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7554351" cy="10685689"/>
                    </a:xfrm>
                    <a:prstGeom prst="rect">
                      <a:avLst/>
                    </a:prstGeom>
                  </pic:spPr>
                </pic:pic>
              </a:graphicData>
            </a:graphic>
            <wp14:sizeRelH relativeFrom="margin">
              <wp14:pctWidth>0</wp14:pctWidth>
            </wp14:sizeRelH>
            <wp14:sizeRelV relativeFrom="margin">
              <wp14:pctHeight>0</wp14:pctHeight>
            </wp14:sizeRelV>
          </wp:anchor>
        </w:drawing>
      </w:r>
    </w:p>
    <w:p w14:paraId="5BF34B46" w14:textId="77777777" w:rsidR="007A65FC" w:rsidRDefault="007A65FC">
      <w:pPr>
        <w:spacing w:before="0"/>
        <w:jc w:val="left"/>
        <w:rPr>
          <w:rFonts w:ascii="Calibri" w:hAnsi="Calibri" w:cs="Arial"/>
          <w:b/>
          <w:bCs/>
          <w:kern w:val="32"/>
          <w:sz w:val="40"/>
          <w:szCs w:val="32"/>
        </w:rPr>
      </w:pPr>
      <w:r>
        <w:br w:type="page"/>
      </w:r>
    </w:p>
    <w:p w14:paraId="32531F09" w14:textId="4F7502CB" w:rsidR="007A65FC" w:rsidRDefault="007A65FC" w:rsidP="00BC280C">
      <w:pPr>
        <w:pStyle w:val="Sekce"/>
      </w:pPr>
      <w:r>
        <w:rPr>
          <w:noProof/>
        </w:rPr>
        <w:lastRenderedPageBreak/>
        <w:drawing>
          <wp:anchor distT="0" distB="0" distL="114300" distR="114300" simplePos="0" relativeHeight="251675136" behindDoc="0" locked="0" layoutInCell="1" allowOverlap="1" wp14:anchorId="56F8F77E" wp14:editId="73F09050">
            <wp:simplePos x="0" y="0"/>
            <wp:positionH relativeFrom="page">
              <wp:align>right</wp:align>
            </wp:positionH>
            <wp:positionV relativeFrom="paragraph">
              <wp:posOffset>-876691</wp:posOffset>
            </wp:positionV>
            <wp:extent cx="7553449" cy="10684412"/>
            <wp:effectExtent l="0" t="0" r="0" b="3175"/>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11">
                      <a:extLst>
                        <a:ext uri="{28A0092B-C50C-407E-A947-70E740481C1C}">
                          <a14:useLocalDpi xmlns:a14="http://schemas.microsoft.com/office/drawing/2010/main" val="0"/>
                        </a:ext>
                      </a:extLst>
                    </a:blip>
                    <a:stretch>
                      <a:fillRect/>
                    </a:stretch>
                  </pic:blipFill>
                  <pic:spPr>
                    <a:xfrm>
                      <a:off x="0" y="0"/>
                      <a:ext cx="7553449" cy="10684412"/>
                    </a:xfrm>
                    <a:prstGeom prst="rect">
                      <a:avLst/>
                    </a:prstGeom>
                  </pic:spPr>
                </pic:pic>
              </a:graphicData>
            </a:graphic>
            <wp14:sizeRelH relativeFrom="margin">
              <wp14:pctWidth>0</wp14:pctWidth>
            </wp14:sizeRelH>
            <wp14:sizeRelV relativeFrom="margin">
              <wp14:pctHeight>0</wp14:pctHeight>
            </wp14:sizeRelV>
          </wp:anchor>
        </w:drawing>
      </w:r>
    </w:p>
    <w:p w14:paraId="0D004133" w14:textId="77777777" w:rsidR="007A65FC" w:rsidRDefault="007A65FC">
      <w:pPr>
        <w:spacing w:before="0"/>
        <w:jc w:val="left"/>
        <w:rPr>
          <w:rFonts w:ascii="Calibri" w:hAnsi="Calibri" w:cs="Arial"/>
          <w:b/>
          <w:bCs/>
          <w:kern w:val="32"/>
          <w:sz w:val="40"/>
          <w:szCs w:val="32"/>
        </w:rPr>
      </w:pPr>
      <w:r>
        <w:br w:type="page"/>
      </w:r>
    </w:p>
    <w:p w14:paraId="47B13278" w14:textId="787BB162" w:rsidR="00442A7C" w:rsidRPr="00453AA3" w:rsidRDefault="00442A7C" w:rsidP="00BC280C">
      <w:pPr>
        <w:pStyle w:val="Sekce"/>
      </w:pPr>
      <w:r w:rsidRPr="00453AA3">
        <w:lastRenderedPageBreak/>
        <w:t>Anotace</w:t>
      </w:r>
      <w:r w:rsidR="00CB052F" w:rsidRPr="00453AA3">
        <w:t xml:space="preserve"> </w:t>
      </w:r>
      <w:r w:rsidRPr="00453AA3">
        <w:t>(Resumé)</w:t>
      </w:r>
    </w:p>
    <w:p w14:paraId="73E9F743" w14:textId="0A6FE902" w:rsidR="00442A7C" w:rsidRDefault="00C55DCF" w:rsidP="00E60C8B">
      <w:pPr>
        <w:pStyle w:val="Sta"/>
      </w:pPr>
      <w:r w:rsidRPr="00C55DCF">
        <w:t xml:space="preserve">Práce </w:t>
      </w:r>
      <w:r w:rsidR="00E755AF">
        <w:t>by měla</w:t>
      </w:r>
      <w:r w:rsidRPr="00C55DCF">
        <w:t xml:space="preserve"> sloužit jako databáze pro přelety pro A</w:t>
      </w:r>
      <w:r w:rsidR="00050025">
        <w:t>eroklub</w:t>
      </w:r>
      <w:r w:rsidRPr="00C55DCF">
        <w:t xml:space="preserve"> Liberec.</w:t>
      </w:r>
      <w:r w:rsidR="00E755AF">
        <w:t xml:space="preserve"> Piloti </w:t>
      </w:r>
      <w:r w:rsidRPr="00C55DCF">
        <w:t xml:space="preserve">budou </w:t>
      </w:r>
      <w:r w:rsidR="00E755AF">
        <w:t xml:space="preserve">mít možnost </w:t>
      </w:r>
      <w:r w:rsidRPr="00C55DCF">
        <w:t>nahrávat své lety</w:t>
      </w:r>
      <w:r w:rsidR="00E755AF">
        <w:t>, které pomocí aplikace</w:t>
      </w:r>
      <w:r w:rsidRPr="00C55DCF">
        <w:t xml:space="preserve"> budou vyhodnoceny</w:t>
      </w:r>
      <w:r w:rsidR="004072BF">
        <w:t xml:space="preserve"> a </w:t>
      </w:r>
      <w:r w:rsidRPr="00C55DCF">
        <w:t xml:space="preserve">bodovány. </w:t>
      </w:r>
      <w:r w:rsidR="00E755AF">
        <w:t>Aplikace p</w:t>
      </w:r>
      <w:r w:rsidRPr="00C55DCF">
        <w:t>oslouží jako žebříček pilotů</w:t>
      </w:r>
      <w:r w:rsidR="004072BF">
        <w:t xml:space="preserve"> </w:t>
      </w:r>
      <w:r w:rsidRPr="00C55DCF">
        <w:t>se statistikami.</w:t>
      </w:r>
    </w:p>
    <w:p w14:paraId="64F8F804" w14:textId="6CD81FBF" w:rsidR="00442A7C" w:rsidRDefault="002B0DDA" w:rsidP="00E60C8B">
      <w:pPr>
        <w:pStyle w:val="Sta"/>
      </w:pPr>
      <w:r>
        <w:t xml:space="preserve">Aplikace umožní pilotům přehledné zobrazení jejich letů. A také </w:t>
      </w:r>
      <w:r w:rsidR="003573EB">
        <w:t xml:space="preserve">přehledné znázornění </w:t>
      </w:r>
      <w:r>
        <w:t>nálet</w:t>
      </w:r>
      <w:r w:rsidR="003573EB">
        <w:t>ů</w:t>
      </w:r>
      <w:r>
        <w:t xml:space="preserve"> pilotů</w:t>
      </w:r>
      <w:r w:rsidR="003573EB">
        <w:t>, informací o letech</w:t>
      </w:r>
      <w:r>
        <w:t xml:space="preserve"> a celkov</w:t>
      </w:r>
      <w:r w:rsidR="003573EB">
        <w:t>ých</w:t>
      </w:r>
      <w:r>
        <w:t xml:space="preserve"> statistik</w:t>
      </w:r>
      <w:r w:rsidR="00E755AF">
        <w:t xml:space="preserve">. </w:t>
      </w:r>
      <w:r w:rsidR="00AF71B9">
        <w:t>Aplikace m</w:t>
      </w:r>
      <w:r w:rsidR="00C55DCF">
        <w:t>ůže také posloužit při vybírání pilotů na velké závody jako je např. Plachtařské mistroství České republiky juniorů.</w:t>
      </w:r>
    </w:p>
    <w:p w14:paraId="3E4FAA9D" w14:textId="77777777" w:rsidR="00442A7C" w:rsidRPr="00340639" w:rsidRDefault="00EF60F8" w:rsidP="005A77CC">
      <w:pPr>
        <w:pStyle w:val="Nezaazovannadpis"/>
        <w:rPr>
          <w:lang w:val="en-US"/>
        </w:rPr>
      </w:pPr>
      <w:r w:rsidRPr="00340639">
        <w:rPr>
          <w:lang w:val="en-US"/>
        </w:rPr>
        <w:t>Summary</w:t>
      </w:r>
    </w:p>
    <w:p w14:paraId="0CDA1D7C" w14:textId="46BF0E77" w:rsidR="00200AD6" w:rsidRPr="00200AD6" w:rsidRDefault="00200AD6" w:rsidP="00200AD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sidR="005674CB">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 xml:space="preserve">lub Liberec. Pilots will record their flights and then be evaluated and scored. </w:t>
      </w:r>
      <w:r w:rsidR="00AF71B9">
        <w:rPr>
          <w:rFonts w:ascii="Cambria" w:hAnsi="Cambria"/>
          <w:b w:val="0"/>
          <w:bCs w:val="0"/>
          <w:color w:val="000000"/>
          <w:kern w:val="0"/>
          <w:sz w:val="24"/>
          <w:szCs w:val="20"/>
          <w:lang w:val="en-US"/>
        </w:rPr>
        <w:t>Application</w:t>
      </w:r>
      <w:r w:rsidRPr="00200AD6">
        <w:rPr>
          <w:rFonts w:ascii="Cambria" w:hAnsi="Cambria"/>
          <w:b w:val="0"/>
          <w:bCs w:val="0"/>
          <w:color w:val="000000"/>
          <w:kern w:val="0"/>
          <w:sz w:val="24"/>
          <w:szCs w:val="20"/>
          <w:lang w:val="en-US"/>
        </w:rPr>
        <w:t xml:space="preserve">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with statistics.</w:t>
      </w:r>
    </w:p>
    <w:p w14:paraId="0EF87DBA" w14:textId="173012B3" w:rsidR="00200AD6" w:rsidRDefault="003573EB" w:rsidP="00200AD6">
      <w:pPr>
        <w:pStyle w:val="Nezaazovannadpis"/>
        <w:rPr>
          <w:rFonts w:ascii="Cambria" w:hAnsi="Cambria"/>
          <w:b w:val="0"/>
          <w:bCs w:val="0"/>
          <w:color w:val="000000"/>
          <w:kern w:val="0"/>
          <w:sz w:val="24"/>
          <w:szCs w:val="20"/>
          <w:lang w:val="en-US"/>
        </w:rPr>
      </w:pPr>
      <w:r w:rsidRPr="003573EB">
        <w:rPr>
          <w:rFonts w:ascii="Cambria" w:hAnsi="Cambria"/>
          <w:b w:val="0"/>
          <w:bCs w:val="0"/>
          <w:color w:val="000000"/>
          <w:kern w:val="0"/>
          <w:sz w:val="24"/>
          <w:szCs w:val="20"/>
          <w:lang w:val="en-US"/>
        </w:rPr>
        <w:t>The application will allow pilots to clearly display their flights. And also a clear representation of the pilots' raids and overall statistics. The application can also be used to select pilots for large races, such as the Czech Junior Gliding Championship.</w:t>
      </w:r>
    </w:p>
    <w:p w14:paraId="6F0D300E" w14:textId="61C64957" w:rsidR="00442A7C" w:rsidRPr="00453AA3" w:rsidRDefault="00442A7C" w:rsidP="00200AD6">
      <w:pPr>
        <w:pStyle w:val="Nezaazovannadpis"/>
      </w:pPr>
      <w:r w:rsidRPr="00453AA3">
        <w:t>Čestné prohlášení</w:t>
      </w:r>
    </w:p>
    <w:p w14:paraId="67F980D2" w14:textId="21EEA281" w:rsidR="00442A7C" w:rsidRDefault="00442A7C" w:rsidP="00E60C8B">
      <w:pPr>
        <w:pStyle w:val="Sta"/>
      </w:pPr>
      <w:r>
        <w:t xml:space="preserve">Prohlašuji, </w:t>
      </w:r>
      <w:r w:rsidR="00BF544C">
        <w:t>že jsem předkládanou</w:t>
      </w:r>
      <w:r>
        <w:t xml:space="preserve"> maturitní práci vypracoval</w:t>
      </w:r>
      <w:r w:rsidR="006A5CD8">
        <w:t xml:space="preserve"> </w:t>
      </w:r>
      <w:r>
        <w:t>sám</w:t>
      </w:r>
      <w:r w:rsidR="004072BF">
        <w:t xml:space="preserve"> a </w:t>
      </w:r>
      <w:r>
        <w:t>uvedl jsem veškerou použitou literaturu</w:t>
      </w:r>
      <w:r w:rsidR="004072BF">
        <w:t xml:space="preserve"> a </w:t>
      </w:r>
      <w:r>
        <w:t>bibliografické citace.</w:t>
      </w:r>
    </w:p>
    <w:p w14:paraId="69CFDC51" w14:textId="069A7EE4" w:rsidR="00D5405A" w:rsidRDefault="009C2343" w:rsidP="0003067F">
      <w:pPr>
        <w:pStyle w:val="Podpisovdek"/>
      </w:pPr>
      <w:r>
        <w:t>V </w:t>
      </w:r>
      <w:r w:rsidR="009B3D6A">
        <w:t xml:space="preserve">Liberci dne </w:t>
      </w:r>
      <w:fldSimple w:instr=" DATE   \* MERGEFORMAT ">
        <w:r w:rsidR="00E755AF">
          <w:rPr>
            <w:noProof/>
          </w:rPr>
          <w:t>12.03.2021</w:t>
        </w:r>
      </w:fldSimple>
      <w:r w:rsidR="009B3D6A">
        <w:tab/>
      </w:r>
      <w:r w:rsidR="009B3D6A">
        <w:tab/>
      </w:r>
    </w:p>
    <w:p w14:paraId="6643FC12" w14:textId="77777777" w:rsidR="009B3D6A" w:rsidRPr="00075D20" w:rsidRDefault="009B3D6A" w:rsidP="00CB1CD9">
      <w:pPr>
        <w:pStyle w:val="Jmnopodpodpisovmdkem"/>
      </w:pPr>
      <w:r>
        <w:tab/>
      </w:r>
      <w:sdt>
        <w:sdtPr>
          <w:alias w:val="Autor"/>
          <w:tag w:val=""/>
          <w:id w:val="172458754"/>
          <w:placeholder>
            <w:docPart w:val="E0C1649F91D04B73A2FA33DA646D9BF2"/>
          </w:placeholder>
          <w:dataBinding w:prefixMappings="xmlns:ns0='http://purl.org/dc/elements/1.1/' xmlns:ns1='http://schemas.openxmlformats.org/package/2006/metadata/core-properties' " w:xpath="/ns1:coreProperties[1]/ns0:creator[1]" w:storeItemID="{6C3C8BC8-F283-45AE-878A-BAB7291924A1}"/>
          <w:text/>
        </w:sdtPr>
        <w:sdtContent>
          <w:r w:rsidR="00C55DCF">
            <w:t>Tomáš Kulhavý</w:t>
          </w:r>
        </w:sdtContent>
      </w:sdt>
    </w:p>
    <w:sdt>
      <w:sdtPr>
        <w:rPr>
          <w:rFonts w:ascii="Cambria" w:hAnsi="Cambria"/>
          <w:b w:val="0"/>
          <w:bCs w:val="0"/>
          <w:sz w:val="24"/>
          <w:szCs w:val="24"/>
          <w:lang w:eastAsia="cs-CZ"/>
        </w:rPr>
        <w:id w:val="-728680363"/>
        <w:docPartObj>
          <w:docPartGallery w:val="Table of Contents"/>
          <w:docPartUnique/>
        </w:docPartObj>
      </w:sdtPr>
      <w:sdtContent>
        <w:p w14:paraId="3E785CDD" w14:textId="00028BF5" w:rsidR="001F7AD2" w:rsidRDefault="001F7AD2">
          <w:pPr>
            <w:pStyle w:val="Nadpisobsahu"/>
          </w:pPr>
          <w:r>
            <w:t>Obsah</w:t>
          </w:r>
        </w:p>
        <w:p w14:paraId="643E545E" w14:textId="7F550F23"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9475BB">
              <w:rPr>
                <w:noProof/>
                <w:webHidden/>
              </w:rPr>
              <w:t>1</w:t>
            </w:r>
            <w:r w:rsidR="00735A22">
              <w:rPr>
                <w:noProof/>
                <w:webHidden/>
              </w:rPr>
              <w:fldChar w:fldCharType="end"/>
            </w:r>
          </w:hyperlink>
        </w:p>
        <w:p w14:paraId="4637739D" w14:textId="1D16F3BD"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585B3A3B" w14:textId="2714F4B2"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3ED5CE5D" w14:textId="08D235BB"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2B5A92F6" w14:textId="2D39E370"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4CC4C4A7" w14:textId="76F561F8"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9475BB">
              <w:rPr>
                <w:noProof/>
                <w:webHidden/>
              </w:rPr>
              <w:t>3</w:t>
            </w:r>
            <w:r w:rsidR="00735A22">
              <w:rPr>
                <w:noProof/>
                <w:webHidden/>
              </w:rPr>
              <w:fldChar w:fldCharType="end"/>
            </w:r>
          </w:hyperlink>
        </w:p>
        <w:p w14:paraId="33B919FA" w14:textId="5DFE92E8"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9475BB">
              <w:rPr>
                <w:noProof/>
                <w:webHidden/>
              </w:rPr>
              <w:t>3</w:t>
            </w:r>
            <w:r w:rsidR="00735A22">
              <w:rPr>
                <w:noProof/>
                <w:webHidden/>
              </w:rPr>
              <w:fldChar w:fldCharType="end"/>
            </w:r>
          </w:hyperlink>
        </w:p>
        <w:p w14:paraId="5F266775" w14:textId="39799F10"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9475BB">
              <w:rPr>
                <w:noProof/>
                <w:webHidden/>
              </w:rPr>
              <w:t>3</w:t>
            </w:r>
            <w:r w:rsidR="00735A22">
              <w:rPr>
                <w:noProof/>
                <w:webHidden/>
              </w:rPr>
              <w:fldChar w:fldCharType="end"/>
            </w:r>
          </w:hyperlink>
        </w:p>
        <w:p w14:paraId="5F5BD2F6" w14:textId="3F776C01"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9475BB">
              <w:rPr>
                <w:noProof/>
                <w:webHidden/>
              </w:rPr>
              <w:t>4</w:t>
            </w:r>
            <w:r w:rsidR="00735A22">
              <w:rPr>
                <w:noProof/>
                <w:webHidden/>
              </w:rPr>
              <w:fldChar w:fldCharType="end"/>
            </w:r>
          </w:hyperlink>
        </w:p>
        <w:p w14:paraId="60B910F1" w14:textId="6EB81ACB"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9475BB">
              <w:rPr>
                <w:noProof/>
                <w:webHidden/>
              </w:rPr>
              <w:t>4</w:t>
            </w:r>
            <w:r w:rsidR="00735A22">
              <w:rPr>
                <w:noProof/>
                <w:webHidden/>
              </w:rPr>
              <w:fldChar w:fldCharType="end"/>
            </w:r>
          </w:hyperlink>
        </w:p>
        <w:p w14:paraId="36CBC4C5" w14:textId="2C5DDC07"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42487D87" w14:textId="41FA0756"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72047437" w14:textId="64A9EB83"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2FEB4975" w14:textId="1C41FB09"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9475BB">
              <w:rPr>
                <w:noProof/>
                <w:webHidden/>
              </w:rPr>
              <w:t>7</w:t>
            </w:r>
            <w:r w:rsidR="00735A22">
              <w:rPr>
                <w:noProof/>
                <w:webHidden/>
              </w:rPr>
              <w:fldChar w:fldCharType="end"/>
            </w:r>
          </w:hyperlink>
        </w:p>
        <w:p w14:paraId="706DE17F" w14:textId="338A1922"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9475BB">
              <w:rPr>
                <w:noProof/>
                <w:webHidden/>
              </w:rPr>
              <w:t>8</w:t>
            </w:r>
            <w:r w:rsidR="00735A22">
              <w:rPr>
                <w:noProof/>
                <w:webHidden/>
              </w:rPr>
              <w:fldChar w:fldCharType="end"/>
            </w:r>
          </w:hyperlink>
        </w:p>
        <w:p w14:paraId="4270B6BA" w14:textId="2B6AEB5D"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791EE57E" w14:textId="492A33AB"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31571081" w14:textId="543B56ED"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7420F6E8" w14:textId="47C433E8"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9475BB">
              <w:rPr>
                <w:noProof/>
                <w:webHidden/>
              </w:rPr>
              <w:t>9</w:t>
            </w:r>
            <w:r w:rsidR="00735A22">
              <w:rPr>
                <w:noProof/>
                <w:webHidden/>
              </w:rPr>
              <w:fldChar w:fldCharType="end"/>
            </w:r>
          </w:hyperlink>
        </w:p>
        <w:p w14:paraId="2FAD1E84" w14:textId="4D3CDFA8"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9475BB">
              <w:rPr>
                <w:noProof/>
                <w:webHidden/>
              </w:rPr>
              <w:t>10</w:t>
            </w:r>
            <w:r w:rsidR="00735A22">
              <w:rPr>
                <w:noProof/>
                <w:webHidden/>
              </w:rPr>
              <w:fldChar w:fldCharType="end"/>
            </w:r>
          </w:hyperlink>
        </w:p>
        <w:p w14:paraId="1F7867BA" w14:textId="13F73A30"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9475BB">
              <w:rPr>
                <w:noProof/>
                <w:webHidden/>
              </w:rPr>
              <w:t>10</w:t>
            </w:r>
            <w:r w:rsidR="00735A22">
              <w:rPr>
                <w:noProof/>
                <w:webHidden/>
              </w:rPr>
              <w:fldChar w:fldCharType="end"/>
            </w:r>
          </w:hyperlink>
        </w:p>
        <w:p w14:paraId="692FFFC4" w14:textId="5CCBD0B7"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9475BB">
              <w:rPr>
                <w:noProof/>
                <w:webHidden/>
              </w:rPr>
              <w:t>10</w:t>
            </w:r>
            <w:r w:rsidR="00735A22">
              <w:rPr>
                <w:noProof/>
                <w:webHidden/>
              </w:rPr>
              <w:fldChar w:fldCharType="end"/>
            </w:r>
          </w:hyperlink>
        </w:p>
        <w:p w14:paraId="7174010E" w14:textId="797B0506"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9475BB">
              <w:rPr>
                <w:noProof/>
                <w:webHidden/>
              </w:rPr>
              <w:t>11</w:t>
            </w:r>
            <w:r w:rsidR="00735A22">
              <w:rPr>
                <w:noProof/>
                <w:webHidden/>
              </w:rPr>
              <w:fldChar w:fldCharType="end"/>
            </w:r>
          </w:hyperlink>
        </w:p>
        <w:p w14:paraId="0A5963C9" w14:textId="6EAAFB50"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9475BB">
              <w:rPr>
                <w:noProof/>
                <w:webHidden/>
              </w:rPr>
              <w:t>11</w:t>
            </w:r>
            <w:r w:rsidR="00735A22">
              <w:rPr>
                <w:noProof/>
                <w:webHidden/>
              </w:rPr>
              <w:fldChar w:fldCharType="end"/>
            </w:r>
          </w:hyperlink>
        </w:p>
        <w:p w14:paraId="2255C680" w14:textId="09532BFA"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4FACE3FB" w14:textId="3C7F5B72"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36B2F8F7" w14:textId="515BB842" w:rsidR="00735A22" w:rsidRDefault="00E755AF">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0B05DAF9" w14:textId="34FEA614"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9475BB">
              <w:rPr>
                <w:noProof/>
                <w:webHidden/>
              </w:rPr>
              <w:t>12</w:t>
            </w:r>
            <w:r w:rsidR="00735A22">
              <w:rPr>
                <w:noProof/>
                <w:webHidden/>
              </w:rPr>
              <w:fldChar w:fldCharType="end"/>
            </w:r>
          </w:hyperlink>
        </w:p>
        <w:p w14:paraId="7AAE419E" w14:textId="3E706089"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0A184F53" w14:textId="0797D16B"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61A7DF9E" w14:textId="31492025"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003AA0A5" w14:textId="3A27B454"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64319129" w14:textId="004A6A40"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5C9ACD14" w14:textId="01AD9018"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9475BB">
              <w:rPr>
                <w:noProof/>
                <w:webHidden/>
              </w:rPr>
              <w:t>15</w:t>
            </w:r>
            <w:r w:rsidR="00735A22">
              <w:rPr>
                <w:noProof/>
                <w:webHidden/>
              </w:rPr>
              <w:fldChar w:fldCharType="end"/>
            </w:r>
          </w:hyperlink>
        </w:p>
        <w:p w14:paraId="39BA51CE" w14:textId="3E4B8DF2"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9475BB">
              <w:rPr>
                <w:noProof/>
                <w:webHidden/>
              </w:rPr>
              <w:t>16</w:t>
            </w:r>
            <w:r w:rsidR="00735A22">
              <w:rPr>
                <w:noProof/>
                <w:webHidden/>
              </w:rPr>
              <w:fldChar w:fldCharType="end"/>
            </w:r>
          </w:hyperlink>
        </w:p>
        <w:p w14:paraId="3BE12800" w14:textId="2797D45C"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47C84B83" w14:textId="3E3A2ED8"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6A05AD50" w14:textId="52E75975"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76D6D643" w14:textId="427F82D9"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9475BB">
              <w:rPr>
                <w:noProof/>
                <w:webHidden/>
              </w:rPr>
              <w:t>18</w:t>
            </w:r>
            <w:r w:rsidR="00735A22">
              <w:rPr>
                <w:noProof/>
                <w:webHidden/>
              </w:rPr>
              <w:fldChar w:fldCharType="end"/>
            </w:r>
          </w:hyperlink>
        </w:p>
        <w:p w14:paraId="2AE6C060" w14:textId="0E818697" w:rsidR="00735A22" w:rsidRDefault="00E755AF">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9475BB">
              <w:rPr>
                <w:noProof/>
                <w:webHidden/>
              </w:rPr>
              <w:t>19</w:t>
            </w:r>
            <w:r w:rsidR="00735A22">
              <w:rPr>
                <w:noProof/>
                <w:webHidden/>
              </w:rPr>
              <w:fldChar w:fldCharType="end"/>
            </w:r>
          </w:hyperlink>
        </w:p>
        <w:p w14:paraId="716EFC69" w14:textId="3340C5F7"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9475BB">
              <w:rPr>
                <w:noProof/>
                <w:webHidden/>
              </w:rPr>
              <w:t>19</w:t>
            </w:r>
            <w:r w:rsidR="00735A22">
              <w:rPr>
                <w:noProof/>
                <w:webHidden/>
              </w:rPr>
              <w:fldChar w:fldCharType="end"/>
            </w:r>
          </w:hyperlink>
        </w:p>
        <w:p w14:paraId="49D64AAB" w14:textId="6C6DF350"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9475BB">
              <w:rPr>
                <w:noProof/>
                <w:webHidden/>
              </w:rPr>
              <w:t>20</w:t>
            </w:r>
            <w:r w:rsidR="00735A22">
              <w:rPr>
                <w:noProof/>
                <w:webHidden/>
              </w:rPr>
              <w:fldChar w:fldCharType="end"/>
            </w:r>
          </w:hyperlink>
        </w:p>
        <w:p w14:paraId="3CFB6C25" w14:textId="4348C3E6"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9475BB">
              <w:rPr>
                <w:noProof/>
                <w:webHidden/>
              </w:rPr>
              <w:t>22</w:t>
            </w:r>
            <w:r w:rsidR="00735A22">
              <w:rPr>
                <w:noProof/>
                <w:webHidden/>
              </w:rPr>
              <w:fldChar w:fldCharType="end"/>
            </w:r>
          </w:hyperlink>
        </w:p>
        <w:p w14:paraId="1470A21C" w14:textId="0C6185BC"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9475BB">
              <w:rPr>
                <w:noProof/>
                <w:webHidden/>
              </w:rPr>
              <w:t>23</w:t>
            </w:r>
            <w:r w:rsidR="00735A22">
              <w:rPr>
                <w:noProof/>
                <w:webHidden/>
              </w:rPr>
              <w:fldChar w:fldCharType="end"/>
            </w:r>
          </w:hyperlink>
        </w:p>
        <w:p w14:paraId="4007B768" w14:textId="7DF6C10E"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9475BB">
              <w:rPr>
                <w:noProof/>
                <w:webHidden/>
              </w:rPr>
              <w:t>24</w:t>
            </w:r>
            <w:r w:rsidR="00735A22">
              <w:rPr>
                <w:noProof/>
                <w:webHidden/>
              </w:rPr>
              <w:fldChar w:fldCharType="end"/>
            </w:r>
          </w:hyperlink>
        </w:p>
        <w:p w14:paraId="0313E335" w14:textId="3D094349"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9475BB">
              <w:rPr>
                <w:noProof/>
                <w:webHidden/>
              </w:rPr>
              <w:t>25</w:t>
            </w:r>
            <w:r w:rsidR="00735A22">
              <w:rPr>
                <w:noProof/>
                <w:webHidden/>
              </w:rPr>
              <w:fldChar w:fldCharType="end"/>
            </w:r>
          </w:hyperlink>
        </w:p>
        <w:p w14:paraId="2D00143D" w14:textId="3B0191E3"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9475BB">
              <w:rPr>
                <w:noProof/>
                <w:webHidden/>
              </w:rPr>
              <w:t>26</w:t>
            </w:r>
            <w:r w:rsidR="00735A22">
              <w:rPr>
                <w:noProof/>
                <w:webHidden/>
              </w:rPr>
              <w:fldChar w:fldCharType="end"/>
            </w:r>
          </w:hyperlink>
        </w:p>
        <w:p w14:paraId="7715338A" w14:textId="1A63CC22"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9475BB">
              <w:rPr>
                <w:noProof/>
                <w:webHidden/>
              </w:rPr>
              <w:t>27</w:t>
            </w:r>
            <w:r w:rsidR="00735A22">
              <w:rPr>
                <w:noProof/>
                <w:webHidden/>
              </w:rPr>
              <w:fldChar w:fldCharType="end"/>
            </w:r>
          </w:hyperlink>
        </w:p>
        <w:p w14:paraId="03671BA4" w14:textId="3009F2B0" w:rsidR="00735A22" w:rsidRDefault="00E755AF">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9475BB">
              <w:rPr>
                <w:noProof/>
                <w:webHidden/>
              </w:rPr>
              <w:t>28</w:t>
            </w:r>
            <w:r w:rsidR="00735A22">
              <w:rPr>
                <w:noProof/>
                <w:webHidden/>
              </w:rPr>
              <w:fldChar w:fldCharType="end"/>
            </w:r>
          </w:hyperlink>
        </w:p>
        <w:p w14:paraId="259C0246" w14:textId="65A1C5C3" w:rsidR="00735A22" w:rsidRDefault="00E755AF">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9475BB">
              <w:rPr>
                <w:noProof/>
                <w:webHidden/>
              </w:rPr>
              <w:t>29</w:t>
            </w:r>
            <w:r w:rsidR="00735A22">
              <w:rPr>
                <w:noProof/>
                <w:webHidden/>
              </w:rPr>
              <w:fldChar w:fldCharType="end"/>
            </w:r>
          </w:hyperlink>
        </w:p>
        <w:p w14:paraId="6D100AE6" w14:textId="6FAB13AB" w:rsidR="00735A22" w:rsidRDefault="00E755AF">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9475BB">
              <w:rPr>
                <w:noProof/>
                <w:webHidden/>
              </w:rPr>
              <w:t>30</w:t>
            </w:r>
            <w:r w:rsidR="00735A22">
              <w:rPr>
                <w:noProof/>
                <w:webHidden/>
              </w:rPr>
              <w:fldChar w:fldCharType="end"/>
            </w:r>
          </w:hyperlink>
        </w:p>
        <w:p w14:paraId="1B7F00BC" w14:textId="5ADE5109" w:rsidR="00735A22" w:rsidRDefault="00E755AF">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9475BB">
              <w:rPr>
                <w:noProof/>
                <w:webHidden/>
              </w:rPr>
              <w:t>31</w:t>
            </w:r>
            <w:r w:rsidR="00735A22">
              <w:rPr>
                <w:noProof/>
                <w:webHidden/>
              </w:rPr>
              <w:fldChar w:fldCharType="end"/>
            </w:r>
          </w:hyperlink>
        </w:p>
        <w:p w14:paraId="724BE46A" w14:textId="77A41B9F" w:rsidR="00735A22" w:rsidRDefault="00E755AF">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9475BB">
              <w:rPr>
                <w:noProof/>
                <w:webHidden/>
              </w:rPr>
              <w:t>32</w:t>
            </w:r>
            <w:r w:rsidR="00735A22">
              <w:rPr>
                <w:noProof/>
                <w:webHidden/>
              </w:rPr>
              <w:fldChar w:fldCharType="end"/>
            </w:r>
          </w:hyperlink>
        </w:p>
        <w:p w14:paraId="6486B895" w14:textId="2942AB36"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9475BB">
              <w:rPr>
                <w:noProof/>
                <w:webHidden/>
              </w:rPr>
              <w:t>1</w:t>
            </w:r>
            <w:r w:rsidR="00735A22">
              <w:rPr>
                <w:noProof/>
                <w:webHidden/>
              </w:rPr>
              <w:fldChar w:fldCharType="end"/>
            </w:r>
          </w:hyperlink>
        </w:p>
        <w:p w14:paraId="1F64128F" w14:textId="3AD5E6B3" w:rsidR="00735A22" w:rsidRDefault="00E755AF">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9475BB">
              <w:rPr>
                <w:noProof/>
                <w:webHidden/>
              </w:rPr>
              <w:t>2</w:t>
            </w:r>
            <w:r w:rsidR="00735A22">
              <w:rPr>
                <w:noProof/>
                <w:webHidden/>
              </w:rPr>
              <w:fldChar w:fldCharType="end"/>
            </w:r>
          </w:hyperlink>
        </w:p>
        <w:p w14:paraId="6AD65C7B" w14:textId="5D28B70A" w:rsidR="005561FB" w:rsidRDefault="001F7AD2">
          <w:pPr>
            <w:sectPr w:rsidR="005561FB" w:rsidSect="002B0DDA">
              <w:headerReference w:type="default" r:id="rId12"/>
              <w:footerReference w:type="default" r:id="rId13"/>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68466"/>
      <w:r>
        <w:lastRenderedPageBreak/>
        <w:t>Úvod</w:t>
      </w:r>
      <w:bookmarkEnd w:id="0"/>
      <w:bookmarkEnd w:id="1"/>
      <w:bookmarkEnd w:id="2"/>
      <w:bookmarkEnd w:id="3"/>
    </w:p>
    <w:p w14:paraId="66845B17" w14:textId="494E9B8D" w:rsidR="004F5DCD" w:rsidRDefault="00200AD6" w:rsidP="00E60C8B">
      <w:pPr>
        <w:pStyle w:val="Sta"/>
      </w:pPr>
      <w:r>
        <w:t>Tuto práci jsem si vymyslel sám, dlouho jsem uvažoval nad tím</w:t>
      </w:r>
      <w:r w:rsidR="004A26E3">
        <w:t>,</w:t>
      </w:r>
      <w:r>
        <w:t xml:space="preserve"> co bych mohl dělat jako maturitní práci</w:t>
      </w:r>
      <w:r w:rsidR="004072BF">
        <w:t xml:space="preserve"> a </w:t>
      </w:r>
      <w:r>
        <w:t>pak mě napadla databáze letů</w:t>
      </w:r>
      <w:r w:rsidR="004072BF">
        <w:t xml:space="preserve"> a </w:t>
      </w:r>
      <w:r>
        <w:t>poté jejich vyhodnocení.</w:t>
      </w:r>
      <w:r w:rsidR="004072BF">
        <w:t xml:space="preserve"> </w:t>
      </w:r>
      <w:r w:rsidR="00E755AF">
        <w:t>V</w:t>
      </w:r>
      <w:r w:rsidR="004072BF">
        <w:t> </w:t>
      </w:r>
      <w:r w:rsidR="00114F82">
        <w:t>rámci výuky ve čtvrtém ročníku jsme začali programovat</w:t>
      </w:r>
      <w:r w:rsidR="004072BF">
        <w:t xml:space="preserve"> v </w:t>
      </w:r>
      <w:r w:rsidR="00114F82">
        <w:t>jazyce React. Díky</w:t>
      </w:r>
      <w:r>
        <w:t xml:space="preserve"> této prác</w:t>
      </w:r>
      <w:r w:rsidR="00114F82">
        <w:t>i</w:t>
      </w:r>
      <w:r>
        <w:t xml:space="preserve"> si rozšířím znalosti řešení webových stránek</w:t>
      </w:r>
      <w:r w:rsidR="004072BF">
        <w:t xml:space="preserve"> v </w:t>
      </w:r>
      <w:r>
        <w:t>jazyce React</w:t>
      </w:r>
      <w:r w:rsidR="004072BF">
        <w:t xml:space="preserve"> a </w:t>
      </w:r>
      <w:r>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68467"/>
      <w:r>
        <w:lastRenderedPageBreak/>
        <w:t>Použité technologie</w:t>
      </w:r>
      <w:bookmarkEnd w:id="4"/>
    </w:p>
    <w:p w14:paraId="3B630A81" w14:textId="76B8A215" w:rsidR="005C77F7" w:rsidRDefault="003708F9" w:rsidP="00ED5A6E">
      <w:pPr>
        <w:pStyle w:val="Podkapitola"/>
      </w:pPr>
      <w:bookmarkStart w:id="5" w:name="_Toc66368468"/>
      <w:r>
        <w:t>ASP.NET Core</w:t>
      </w:r>
      <w:r w:rsidR="00950EB1">
        <w:t xml:space="preserve"> 5.0</w:t>
      </w:r>
      <w:bookmarkEnd w:id="5"/>
    </w:p>
    <w:p w14:paraId="6196BB32" w14:textId="36F9B756" w:rsidR="0072471D" w:rsidRDefault="00950EB1" w:rsidP="00950EB1">
      <w:pPr>
        <w:pStyle w:val="Sta"/>
      </w:pPr>
      <w:r>
        <w:t xml:space="preserve">ASP.NET Core je univerzální framework pro vytváření webových aplikací, služeb nebo aplikací pro </w:t>
      </w:r>
      <w:r w:rsidR="00865749">
        <w:t>i</w:t>
      </w:r>
      <w:r>
        <w:t>nternet věcí (IoT)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Nejnovější podporovaná verze frameworku .NET Core je 5.0. Tato verze je také použi</w:t>
      </w:r>
      <w:r w:rsidR="008B15F1">
        <w:t>ta</w:t>
      </w:r>
      <w:r w:rsidR="004072BF">
        <w:t xml:space="preserve"> v </w:t>
      </w:r>
      <w:r w:rsidR="008B15F1">
        <w:t>aplikaci.</w:t>
      </w:r>
      <w:r w:rsidR="005A614B">
        <w:t xml:space="preserve"> </w:t>
      </w:r>
      <w:sdt>
        <w:sdtPr>
          <w:id w:val="-1357956987"/>
          <w:citation/>
        </w:sdt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68469"/>
      <w:r>
        <w:t>Entity Framework Core</w:t>
      </w:r>
      <w:bookmarkEnd w:id="6"/>
    </w:p>
    <w:p w14:paraId="6107D8E1" w14:textId="754EBB5F" w:rsidR="008B15F1" w:rsidRPr="008B15F1" w:rsidRDefault="008B15F1" w:rsidP="008B15F1">
      <w:pPr>
        <w:pStyle w:val="Sta"/>
      </w:pPr>
      <w:r>
        <w:t>Entity Framework je nástroj pro objektově relační zobrazení nazývané tzv. ORM (Object Relational Mapper). Je vy</w:t>
      </w:r>
      <w:r w:rsidR="00573ACF">
        <w:t>v</w:t>
      </w:r>
      <w:r>
        <w:t>íjený</w:t>
      </w:r>
      <w:r w:rsidR="004072BF">
        <w:t xml:space="preserve"> v </w:t>
      </w:r>
      <w:r>
        <w:t>jazyce C# pro platformu .NET. Podporuje dotazy LINQ, aktualizace</w:t>
      </w:r>
      <w:r w:rsidR="004072BF">
        <w:t xml:space="preserve"> a </w:t>
      </w:r>
      <w:r>
        <w:t>migrace schématu. EF Core podporuje několik databází, včetně SQL Database, která se dá používat místně, ale</w:t>
      </w:r>
      <w:r w:rsidR="004072BF">
        <w:t xml:space="preserve"> i </w:t>
      </w:r>
      <w:r>
        <w:t>na Azure Cloudu. Dále podporuje SQLite, MySQL, PostgreSQL</w:t>
      </w:r>
      <w:r w:rsidR="004072BF">
        <w:t xml:space="preserve"> a </w:t>
      </w:r>
      <w:r>
        <w:t>Azure Cosmos DB.</w:t>
      </w:r>
      <w:r w:rsidR="001F7AD2">
        <w:t xml:space="preserve"> </w:t>
      </w:r>
      <w:sdt>
        <w:sdtPr>
          <w:id w:val="-984151705"/>
          <w:citation/>
        </w:sdt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68470"/>
      <w:r>
        <w:t>React</w:t>
      </w:r>
      <w:bookmarkEnd w:id="7"/>
    </w:p>
    <w:p w14:paraId="75B7FD8B" w14:textId="404C5461" w:rsidR="008B15F1" w:rsidRDefault="008B15F1" w:rsidP="008B15F1">
      <w:pPr>
        <w:pStyle w:val="Sta"/>
      </w:pPr>
      <w:r>
        <w:t>React nebo také známý jako ReactJS je JavaScriptová knihovna pro tvorbu uživatelského rozhraní vyvíjená společností Facebook. Slouží převážně</w:t>
      </w:r>
      <w:r w:rsidR="004072BF">
        <w:t xml:space="preserve"> k </w:t>
      </w:r>
      <w:r>
        <w:t>tvorbě Single Page Application. Tato aplikace se nachází pouze na jedné stránce</w:t>
      </w:r>
      <w:r w:rsidR="00A174B7">
        <w:t>.</w:t>
      </w:r>
      <w:r>
        <w:t xml:space="preserve"> </w:t>
      </w:r>
      <w:r w:rsidR="00A174B7">
        <w:t>P</w:t>
      </w:r>
      <w:r>
        <w:t xml:space="preserve">roto single page application. Je </w:t>
      </w:r>
      <w:r w:rsidR="00104811">
        <w:t>výhodný</w:t>
      </w:r>
      <w:r>
        <w:t xml:space="preserve"> pro práci</w:t>
      </w:r>
      <w:r w:rsidR="004072BF">
        <w:t xml:space="preserve"> s </w:t>
      </w:r>
      <w:r>
        <w:t>daty, které se rychle mění.</w:t>
      </w:r>
      <w:r w:rsidR="00104811">
        <w:t xml:space="preserve"> Jelikož virtualizaci zajišťuje DOM (Document Object Model). </w:t>
      </w:r>
      <w:r w:rsidR="002E66E3">
        <w:t>Virtuální DOM uchovává uživatelské rozhraní</w:t>
      </w:r>
      <w:r w:rsidR="004072BF">
        <w:t xml:space="preserve"> v </w:t>
      </w:r>
      <w:r w:rsidR="002E66E3">
        <w:t>paměti. DOM je pak synchronizován, kdy je to opravdu potřeba</w:t>
      </w:r>
      <w:r w:rsidR="004072BF">
        <w:t xml:space="preserve"> a </w:t>
      </w:r>
      <w:r w:rsidR="002E66E3">
        <w:t>tím se ušetří mnoho výpočetního času, který je potřeba na vykreslení DOMu.</w:t>
      </w:r>
      <w:r w:rsidR="008C1C88">
        <w:t xml:space="preserve"> </w:t>
      </w:r>
    </w:p>
    <w:p w14:paraId="580ABAC2" w14:textId="65505EC8" w:rsidR="008C1C88" w:rsidRPr="008B15F1" w:rsidRDefault="008C1C88" w:rsidP="008B15F1">
      <w:pPr>
        <w:pStyle w:val="Sta"/>
      </w:pPr>
      <w:r>
        <w:t>Pro psaní kódu aplikace, která používá React</w:t>
      </w:r>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68471"/>
      <w:r>
        <w:lastRenderedPageBreak/>
        <w:t>Reducer</w:t>
      </w:r>
      <w:bookmarkEnd w:id="8"/>
    </w:p>
    <w:p w14:paraId="13EF8860" w14:textId="65291635" w:rsidR="003019AC" w:rsidRPr="003019AC" w:rsidRDefault="00225D7A" w:rsidP="003019AC">
      <w:pPr>
        <w:pStyle w:val="Sta"/>
      </w:pPr>
      <w:r>
        <w:t>Reducer je jednoduchá funkce, která vezme dva argumenty.</w:t>
      </w:r>
      <w:r w:rsidR="004072BF">
        <w:t xml:space="preserve"> </w:t>
      </w:r>
      <w:r w:rsidR="00AF71B9">
        <w:t>V</w:t>
      </w:r>
      <w:r w:rsidR="004072BF">
        <w:t> </w:t>
      </w:r>
      <w:r>
        <w:t>kontextu nám reducer vezme aktuální stav (state)</w:t>
      </w:r>
      <w:r w:rsidR="004072BF">
        <w:t xml:space="preserve"> a </w:t>
      </w:r>
      <w:r>
        <w:t>akci (přes dispatch si vybereme action type)</w:t>
      </w:r>
      <w:r w:rsidR="00AF71B9">
        <w:t>. A </w:t>
      </w:r>
      <w:r>
        <w:t>vrátí nám nový stav na základě těchto dvou dat.</w:t>
      </w:r>
      <w:sdt>
        <w:sdtPr>
          <w:id w:val="485136861"/>
          <w:citation/>
        </w:sdt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68472"/>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r>
        <w:t>Reactstrap</w:t>
      </w:r>
    </w:p>
    <w:p w14:paraId="6C7FC2D8" w14:textId="7F35FD3E" w:rsidR="002E66E3" w:rsidRDefault="002E66E3" w:rsidP="002E66E3">
      <w:pPr>
        <w:pStyle w:val="Sta"/>
        <w:numPr>
          <w:ilvl w:val="0"/>
          <w:numId w:val="25"/>
        </w:numPr>
      </w:pPr>
      <w:r>
        <w:t>Formik</w:t>
      </w:r>
    </w:p>
    <w:p w14:paraId="49CBB7BF" w14:textId="397D6DB9" w:rsidR="002E66E3" w:rsidRDefault="002E66E3" w:rsidP="002E66E3">
      <w:pPr>
        <w:pStyle w:val="Sta"/>
        <w:numPr>
          <w:ilvl w:val="0"/>
          <w:numId w:val="25"/>
        </w:numPr>
      </w:pPr>
      <w:r>
        <w:t>React-leaflet</w:t>
      </w:r>
    </w:p>
    <w:p w14:paraId="1BE7199E" w14:textId="2948AE1B" w:rsidR="002E66E3" w:rsidRDefault="002E66E3" w:rsidP="002E66E3">
      <w:pPr>
        <w:pStyle w:val="Sta"/>
        <w:numPr>
          <w:ilvl w:val="0"/>
          <w:numId w:val="25"/>
        </w:numPr>
      </w:pPr>
      <w:r>
        <w:t>Igc-parser</w:t>
      </w:r>
    </w:p>
    <w:p w14:paraId="644BFE33" w14:textId="31CDCA37" w:rsidR="002E66E3" w:rsidRDefault="002E66E3" w:rsidP="002E66E3">
      <w:pPr>
        <w:pStyle w:val="Sta"/>
        <w:numPr>
          <w:ilvl w:val="0"/>
          <w:numId w:val="25"/>
        </w:numPr>
      </w:pPr>
      <w:r>
        <w:t>Igc-xc-score</w:t>
      </w:r>
    </w:p>
    <w:p w14:paraId="3ED36BF5" w14:textId="518FB12E" w:rsidR="002E66E3" w:rsidRDefault="002E66E3" w:rsidP="002E66E3">
      <w:pPr>
        <w:pStyle w:val="Sta"/>
        <w:numPr>
          <w:ilvl w:val="0"/>
          <w:numId w:val="25"/>
        </w:numPr>
      </w:pPr>
      <w:r>
        <w:t>Axios</w:t>
      </w:r>
    </w:p>
    <w:p w14:paraId="108D02DD" w14:textId="0FAE5FAF" w:rsidR="002E66E3" w:rsidRDefault="002E66E3" w:rsidP="002E66E3">
      <w:pPr>
        <w:pStyle w:val="Sta"/>
      </w:pPr>
      <w:r>
        <w:t>Reactstrap slouží</w:t>
      </w:r>
      <w:r w:rsidR="004072BF">
        <w:t xml:space="preserve"> k </w:t>
      </w:r>
      <w:r>
        <w:t>zajištění funkčnosti knihovny Bootstrap</w:t>
      </w:r>
      <w:r w:rsidR="004072BF">
        <w:t xml:space="preserve"> s </w:t>
      </w:r>
      <w:r>
        <w:t>Reactem.</w:t>
      </w:r>
    </w:p>
    <w:p w14:paraId="306E9E98" w14:textId="1C54BAF8" w:rsidR="002E66E3" w:rsidRDefault="002E66E3" w:rsidP="002E66E3">
      <w:pPr>
        <w:pStyle w:val="Sta"/>
      </w:pPr>
      <w:r>
        <w:t>Formik</w:t>
      </w:r>
      <w:r w:rsidR="0038067A">
        <w:t xml:space="preserve"> je knihovna, která validuje vstupy, formátuje</w:t>
      </w:r>
      <w:r w:rsidR="004072BF">
        <w:t xml:space="preserve"> a </w:t>
      </w:r>
      <w:r w:rsidR="0038067A">
        <w:t>vypořádává se</w:t>
      </w:r>
      <w:r w:rsidR="004072BF">
        <w:t xml:space="preserve"> s </w:t>
      </w:r>
      <w:r w:rsidR="0038067A">
        <w:t>chybami, tím že</w:t>
      </w:r>
      <w:r w:rsidR="004072BF">
        <w:t xml:space="preserve"> v </w:t>
      </w:r>
      <w:r w:rsidR="0038067A">
        <w:t>reálném čase vidíme, jestli náš vstup je validní.</w:t>
      </w:r>
    </w:p>
    <w:p w14:paraId="0965A13B" w14:textId="66EFCA99" w:rsidR="0038067A" w:rsidRDefault="0038067A" w:rsidP="002E66E3">
      <w:pPr>
        <w:pStyle w:val="Sta"/>
      </w:pPr>
      <w:r>
        <w:t>React-leaflet je knihovna pro práci</w:t>
      </w:r>
      <w:r w:rsidR="004072BF">
        <w:t xml:space="preserve"> s </w:t>
      </w:r>
      <w:r>
        <w:t>mapami.</w:t>
      </w:r>
      <w:r w:rsidR="004072BF">
        <w:t xml:space="preserve"> </w:t>
      </w:r>
      <w:r w:rsidR="00AF71B9">
        <w:t>V</w:t>
      </w:r>
      <w:r w:rsidR="004072BF">
        <w:t> </w:t>
      </w:r>
      <w:r>
        <w:t>této aplikaci ji používám pro zobrazení úlohy letu</w:t>
      </w:r>
      <w:r w:rsidR="004072BF">
        <w:t xml:space="preserve"> a </w:t>
      </w:r>
      <w:r>
        <w:t xml:space="preserve">skutečně trasy letu. </w:t>
      </w:r>
    </w:p>
    <w:p w14:paraId="3C2ADC87" w14:textId="4EED0261" w:rsidR="0038067A" w:rsidRDefault="0038067A" w:rsidP="002E66E3">
      <w:pPr>
        <w:pStyle w:val="Sta"/>
      </w:pPr>
      <w:r>
        <w:t>Igc-parser je knihovna, která parsuje IGC soubor letu do JSONu.</w:t>
      </w:r>
    </w:p>
    <w:p w14:paraId="75812877" w14:textId="258724E9" w:rsidR="0038067A" w:rsidRDefault="0038067A" w:rsidP="002E66E3">
      <w:pPr>
        <w:pStyle w:val="Sta"/>
      </w:pPr>
      <w:r>
        <w:t>Igc-xc-score je knihovna, která IGC soubor vyhodnotí</w:t>
      </w:r>
      <w:r w:rsidR="004072BF">
        <w:t xml:space="preserve"> a </w:t>
      </w:r>
      <w:r>
        <w:t>oboduje.</w:t>
      </w:r>
    </w:p>
    <w:p w14:paraId="3CBA0B7D" w14:textId="364B7BCB" w:rsidR="0038067A" w:rsidRDefault="0038067A" w:rsidP="002E66E3">
      <w:pPr>
        <w:pStyle w:val="Sta"/>
      </w:pPr>
      <w:r>
        <w:t>Axios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souboru package.json</w:t>
      </w:r>
      <w:r w:rsidR="004072BF">
        <w:t xml:space="preserve"> v </w:t>
      </w:r>
      <w:r>
        <w:t>adresáři ClientApp.</w:t>
      </w:r>
    </w:p>
    <w:p w14:paraId="629662C7" w14:textId="39A93DD0" w:rsidR="003708F9" w:rsidRDefault="003708F9" w:rsidP="003708F9">
      <w:pPr>
        <w:pStyle w:val="Podkapitola"/>
      </w:pPr>
      <w:bookmarkStart w:id="10" w:name="_Toc66368473"/>
      <w:r>
        <w:t>Visual Studio 2019</w:t>
      </w:r>
      <w:bookmarkEnd w:id="10"/>
    </w:p>
    <w:p w14:paraId="2CB53512" w14:textId="48B06619" w:rsidR="000F4F52" w:rsidRDefault="000F4F52" w:rsidP="000F4F52">
      <w:pPr>
        <w:pStyle w:val="Sta"/>
      </w:pPr>
      <w:r>
        <w:t>Visual Studio 2019 je vývojové prostředí IDE (</w:t>
      </w:r>
      <w:r w:rsidRPr="000F4F52">
        <w:t>Integrated Development Environment</w:t>
      </w:r>
      <w:r>
        <w:t>), které vyvíjí firma Microsoft. Visual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(Graphic User Interface). Podporuje také například vyvíjení her</w:t>
      </w:r>
      <w:r w:rsidR="004072BF">
        <w:t xml:space="preserve"> v </w:t>
      </w:r>
      <w:r>
        <w:t>Unity.</w:t>
      </w:r>
    </w:p>
    <w:p w14:paraId="23440D13" w14:textId="14E50907" w:rsidR="007C3F5E" w:rsidRPr="000F4F52" w:rsidRDefault="007C3F5E" w:rsidP="000F4F52">
      <w:pPr>
        <w:pStyle w:val="Sta"/>
      </w:pPr>
      <w:r>
        <w:t xml:space="preserve">Visual Studio 2019 jsem </w:t>
      </w:r>
      <w:r w:rsidR="00385B83">
        <w:t xml:space="preserve">si </w:t>
      </w:r>
      <w:r>
        <w:t>zvolil</w:t>
      </w:r>
      <w:r w:rsidR="00385B83">
        <w:t>,</w:t>
      </w:r>
      <w:r>
        <w:t xml:space="preserve"> jelikož mi toto prostředí vyhovuje pro vývoj </w:t>
      </w:r>
      <w:r w:rsidR="00385B83">
        <w:t>back-end aplikace.</w:t>
      </w:r>
      <w:r w:rsidR="00E25D33">
        <w:t xml:space="preserve"> </w:t>
      </w:r>
      <w:sdt>
        <w:sdtPr>
          <w:id w:val="-714738148"/>
          <w:citation/>
        </w:sdt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68474"/>
      <w:r>
        <w:t>Visual Studio Code</w:t>
      </w:r>
      <w:bookmarkEnd w:id="11"/>
    </w:p>
    <w:p w14:paraId="2C9CA340" w14:textId="7C19877F" w:rsidR="007C3F5E" w:rsidRDefault="007C3F5E" w:rsidP="007C3F5E">
      <w:pPr>
        <w:pStyle w:val="Sta"/>
      </w:pPr>
      <w:r>
        <w:t>Visual Studio Code je open-source editor zdrojových kódu. Vyvíjený je společností Microsoft. Podporuje verzovací nástroj Git. Obsahuje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r>
        <w:t>TypeScript.</w:t>
      </w:r>
      <w:r w:rsidR="00385B83">
        <w:t xml:space="preserve"> Běží na frameworku Electron, na kterém běží</w:t>
      </w:r>
      <w:r w:rsidR="004072BF">
        <w:t xml:space="preserve"> i </w:t>
      </w:r>
      <w:r w:rsidR="00385B83">
        <w:t>konkurenční Atom.</w:t>
      </w:r>
    </w:p>
    <w:p w14:paraId="03E72915" w14:textId="36121A71" w:rsidR="00385B83" w:rsidRDefault="00385B83" w:rsidP="007C3F5E">
      <w:pPr>
        <w:pStyle w:val="Sta"/>
      </w:pPr>
      <w:r>
        <w:t>Visual Studio Code jsem si vybral, protože mi vyhovuje pro tvorbu aplikací</w:t>
      </w:r>
      <w:r w:rsidR="004072BF">
        <w:t xml:space="preserve"> v </w:t>
      </w:r>
      <w:r>
        <w:t>Reactu</w:t>
      </w:r>
      <w:r w:rsidR="00AF71B9">
        <w:t>. A </w:t>
      </w:r>
      <w:r>
        <w:t>obsahuje velké množství doplňku</w:t>
      </w:r>
      <w:r w:rsidR="004072BF">
        <w:t xml:space="preserve"> z </w:t>
      </w:r>
      <w:r>
        <w:t>třetí strany, které zajišťují podporu mnoha jazyků. Má také lepší highlighting (zvýraznění) kódu, než Visual Studio 2019, proto je pro mě přehlednější.</w:t>
      </w:r>
      <w:r w:rsidR="00E25D33">
        <w:t xml:space="preserve"> </w:t>
      </w:r>
      <w:sdt>
        <w:sdtPr>
          <w:id w:val="-1878377416"/>
          <w:citation/>
        </w:sdt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2" w:name="_Toc66368475"/>
      <w:r>
        <w:t>M</w:t>
      </w:r>
      <w:r w:rsidR="00735A22">
        <w:t xml:space="preserve">S </w:t>
      </w:r>
      <w:r>
        <w:t>SQL</w:t>
      </w:r>
      <w:bookmarkEnd w:id="12"/>
    </w:p>
    <w:p w14:paraId="26FC8697" w14:textId="04030E3E" w:rsidR="00236ADB" w:rsidRDefault="00113B74" w:rsidP="00573ACF">
      <w:pPr>
        <w:pStyle w:val="Sta"/>
      </w:pPr>
      <w:r>
        <w:t>M</w:t>
      </w:r>
      <w:r w:rsidR="00735A22">
        <w:t xml:space="preserve">S </w:t>
      </w:r>
      <w:r>
        <w:t xml:space="preserve">SQL </w:t>
      </w:r>
      <w:r w:rsidR="00236ADB">
        <w:t>je relační databázový model vytvořený</w:t>
      </w:r>
      <w:r w:rsidR="00735A22">
        <w:t xml:space="preserve"> vyvíjený</w:t>
      </w:r>
      <w:r w:rsidR="00236ADB">
        <w:t xml:space="preserve"> </w:t>
      </w:r>
      <w:r w:rsidR="00735A22">
        <w:t>společností Microsoft</w:t>
      </w:r>
      <w:r w:rsidR="00236ADB">
        <w:t>. M</w:t>
      </w:r>
      <w:r w:rsidR="00735A22">
        <w:t xml:space="preserve">S </w:t>
      </w:r>
      <w:r w:rsidR="00236ADB">
        <w:t>SQL je velmi oblíbená</w:t>
      </w:r>
      <w:r w:rsidR="004072BF">
        <w:t xml:space="preserve"> a </w:t>
      </w:r>
      <w:r w:rsidR="00236ADB">
        <w:t>častá kombinace pro základní software webového serveru.</w:t>
      </w:r>
    </w:p>
    <w:p w14:paraId="3D4389E7" w14:textId="0E54E2DE" w:rsidR="00236ADB" w:rsidRDefault="00236ADB" w:rsidP="00573ACF">
      <w:pPr>
        <w:pStyle w:val="Sta"/>
      </w:pPr>
      <w:r>
        <w:t>Komunikace probíhá pomocí jazyka SQL. Jako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710061CA"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 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 </w:t>
      </w:r>
      <w:r w:rsidR="008C5D11">
        <w:t>každý řádek má svůj unikátní identifikátor.</w:t>
      </w:r>
    </w:p>
    <w:p w14:paraId="5F07479F" w14:textId="15B7A9EC" w:rsidR="00D347EF" w:rsidRDefault="00D347EF" w:rsidP="00D347EF">
      <w:pPr>
        <w:pStyle w:val="Sta"/>
      </w:pPr>
      <w:r>
        <w:t>Při navrhování databáze musíme zvážit správný druh vztahů mezi tabulkami</w:t>
      </w:r>
      <w:r w:rsidR="004072BF">
        <w:t xml:space="preserve"> a </w:t>
      </w:r>
      <w:r>
        <w:t>entit. Nejjednodušší vztah představuje relace 1:1, kde Pk (Primary key)</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1:N</w:t>
      </w:r>
      <w:r w:rsidR="00A174B7">
        <w:t>.</w:t>
      </w:r>
      <w:r>
        <w:t xml:space="preserve"> </w:t>
      </w:r>
      <w:r w:rsidR="00A174B7">
        <w:t>T</w:t>
      </w:r>
      <w:r>
        <w:t>a představuje vztah, kde Pk</w:t>
      </w:r>
      <w:r w:rsidR="004072BF">
        <w:t xml:space="preserve"> v </w:t>
      </w:r>
      <w:r>
        <w:t>jedné tabulce odkazuje na více dat</w:t>
      </w:r>
      <w:r w:rsidR="004072BF">
        <w:t xml:space="preserve"> v </w:t>
      </w:r>
      <w:r>
        <w:t>druhé tabulce.</w:t>
      </w:r>
      <w:r w:rsidR="0075790D">
        <w:t xml:space="preserve"> Tento vztah může reprezentovat např. třída</w:t>
      </w:r>
      <w:r w:rsidR="004072BF">
        <w:t xml:space="preserve"> a </w:t>
      </w:r>
      <w:r w:rsidR="0075790D">
        <w:t>studenti</w:t>
      </w:r>
      <w:r w:rsidR="00AF71B9">
        <w:t>.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je např.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3" w:name="_Toc66368476"/>
      <w:r>
        <w:lastRenderedPageBreak/>
        <w:t>Soutěžní bezmotorové létání</w:t>
      </w:r>
      <w:bookmarkEnd w:id="13"/>
    </w:p>
    <w:p w14:paraId="0A988CB2" w14:textId="6E56AD0C" w:rsidR="00B66B0C" w:rsidRDefault="00B66B0C" w:rsidP="00B66B0C">
      <w:pPr>
        <w:pStyle w:val="Podkapitola"/>
      </w:pPr>
      <w:bookmarkStart w:id="14" w:name="_Toc66368477"/>
      <w:r>
        <w:t>Pravidla soutěžního bezmotorového létání</w:t>
      </w:r>
      <w:bookmarkEnd w:id="14"/>
    </w:p>
    <w:p w14:paraId="340B41D9" w14:textId="58B0D6CF" w:rsidR="0024613D" w:rsidRDefault="00B66B0C" w:rsidP="00B66B0C">
      <w:pPr>
        <w:pStyle w:val="Sta"/>
      </w:pPr>
      <w:r>
        <w:t>Soutěžní bezmotorové létání se řídí pravidly Mezinárodní letecké federace FAI (</w:t>
      </w:r>
      <w:r w:rsidRPr="00B66B0C">
        <w:t>F</w:t>
      </w:r>
      <w:r>
        <w:t>édération</w:t>
      </w:r>
      <w:r w:rsidRPr="00B66B0C">
        <w:t xml:space="preserve"> </w:t>
      </w:r>
      <w:r>
        <w:t>Aéronautique Internationale)</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4072BF">
        <w:t xml:space="preserve"> s </w:t>
      </w:r>
      <w:r w:rsidR="00A22BD4">
        <w:t>rozpětím 15 m, 18 m nebo 21 m</w:t>
      </w:r>
      <w:r w:rsidR="004072BF">
        <w:t xml:space="preserve"> a </w:t>
      </w:r>
      <w:r w:rsidR="00A22BD4">
        <w:t>více (tzv. otevřená třída).  Koeficient se větroňům přidělil</w:t>
      </w:r>
      <w:r w:rsidR="004072BF">
        <w:t xml:space="preserve"> z </w:t>
      </w:r>
      <w:r w:rsidR="00A22BD4">
        <w:t>toho důvodu, že každý typ letadla má jiné výkonnostní vlastnosti</w:t>
      </w:r>
      <w:r w:rsidR="00AF71B9">
        <w:t>.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jejich koeficientem. To znamená, že piloti</w:t>
      </w:r>
      <w:r w:rsidR="004072BF">
        <w:t xml:space="preserve"> s </w:t>
      </w:r>
      <w:r w:rsidR="00E25D33">
        <w:t xml:space="preserve">lepšími letadly musí létat rychleji. </w:t>
      </w:r>
      <w:sdt>
        <w:sdtPr>
          <w:id w:val="1489138624"/>
          <w:citation/>
        </w:sdt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68478"/>
      <w:r>
        <w:t>AAT (Assigned area task)</w:t>
      </w:r>
      <w:bookmarkEnd w:id="15"/>
    </w:p>
    <w:p w14:paraId="0660D464" w14:textId="036BBB48"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7E7B5551" w:rsidR="00E755AF" w:rsidRPr="00C71072" w:rsidRDefault="00E755AF" w:rsidP="00C71072">
                            <w:pPr>
                              <w:pStyle w:val="Titulek"/>
                            </w:pPr>
                            <w:bookmarkStart w:id="16" w:name="_Toc66368521"/>
                            <w:r w:rsidRPr="00C71072">
                              <w:t xml:space="preserve">Obrázek </w:t>
                            </w:r>
                            <w:fldSimple w:instr=" SEQ Obrázek \* ARABIC ">
                              <w:r>
                                <w:rPr>
                                  <w:noProof/>
                                </w:rPr>
                                <w:t>1</w:t>
                              </w:r>
                            </w:fldSimple>
                            <w:r w:rsidRPr="00C71072">
                              <w:t xml:space="preserve"> AAT (Assigned Area Task)</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3C3E3" id="Textové pole 8" o:spid="_x0000_s1029"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" stroked="f">
                <v:textbox style="mso-fit-shape-to-text:t" inset="0,0,0,0">
                  <w:txbxContent>
                    <w:p w14:paraId="187F685B" w14:textId="7E7B5551" w:rsidR="00E755AF" w:rsidRPr="00C71072" w:rsidRDefault="00E755AF" w:rsidP="00C71072">
                      <w:pPr>
                        <w:pStyle w:val="Titulek"/>
                      </w:pPr>
                      <w:bookmarkStart w:id="17" w:name="_Toc66368521"/>
                      <w:r w:rsidRPr="00C71072">
                        <w:t xml:space="preserve">Obrázek </w:t>
                      </w:r>
                      <w:fldSimple w:instr=" SEQ Obrázek \* ARABIC ">
                        <w:r>
                          <w:rPr>
                            <w:noProof/>
                          </w:rPr>
                          <w:t>1</w:t>
                        </w:r>
                      </w:fldSimple>
                      <w:r w:rsidRPr="00C71072">
                        <w:t xml:space="preserve"> AAT (Assigned Area Task)</w:t>
                      </w:r>
                      <w:bookmarkEnd w:id="17"/>
                    </w:p>
                  </w:txbxContent>
                </v:textbox>
                <w10:wrap type="topAndBottom"/>
              </v:shape>
            </w:pict>
          </mc:Fallback>
        </mc:AlternateContent>
      </w:r>
      <w:r w:rsidR="0024613D">
        <w:t>Jedním způsobem je tzv. AAT (</w:t>
      </w:r>
      <w:r w:rsidR="0024613D" w:rsidRPr="0024613D">
        <w:t>Assigned area task</w:t>
      </w:r>
      <w:r w:rsidR="0024613D">
        <w:t>), jedná se</w:t>
      </w:r>
      <w:r w:rsidR="004072BF">
        <w:t xml:space="preserve"> o </w:t>
      </w:r>
      <w:r w:rsidR="0024613D">
        <w:t>velké kružnice</w:t>
      </w:r>
      <w:r w:rsidR="004072BF">
        <w:t xml:space="preserve"> o </w:t>
      </w:r>
      <w:r w:rsidR="0024613D">
        <w:t xml:space="preserve">poloměru např. až 50 km, které jsou místo standardních otočných bodů stanoveny po předem naplánované trati. </w:t>
      </w:r>
    </w:p>
    <w:p w14:paraId="6F95B650" w14:textId="5C8E6689" w:rsidR="00950514" w:rsidRDefault="0024613D" w:rsidP="00950514">
      <w:pPr>
        <w:pStyle w:val="Sta"/>
      </w:pPr>
      <w:r>
        <w:t>Pilot musí těmito kružnicemi proletět</w:t>
      </w:r>
      <w:r w:rsidR="004072BF">
        <w:t xml:space="preserve"> a </w:t>
      </w:r>
      <w:r>
        <w:t>je pouze na jeho rozhodnutí, jestli si zaletí, až na konec kružnice nebo pouze na její začátek. Jeho rozhodnutí závisí na počasí</w:t>
      </w:r>
      <w:r w:rsidR="004072BF">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4072BF">
        <w:t xml:space="preserve"> o </w:t>
      </w:r>
      <w:r w:rsidR="001D44E9">
        <w:t>taktice, protože počasí se neustále mění, pokud se např. pilot rozhodne zaletět na konec kružnice, tzn. že uletí větší vzdálenost než, ti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 Jelikož mu meteorologické podmínky nedovolí pokračovat. Nebo je také možnost, že se trefí do dobrého časového intervalu</w:t>
      </w:r>
      <w:r w:rsidR="004072BF">
        <w:t xml:space="preserve"> a </w:t>
      </w:r>
      <w:r w:rsidR="001D44E9">
        <w:t>počasí bude spolupracovat</w:t>
      </w:r>
      <w:r w:rsidR="004072BF">
        <w:t xml:space="preserve"> a </w:t>
      </w:r>
      <w:r w:rsidR="001D44E9">
        <w:t>díky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4072BF">
        <w:t xml:space="preserve"> 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 jeho čas na trati.</w:t>
      </w:r>
      <w:r w:rsidR="004072BF">
        <w:t xml:space="preserve"> </w:t>
      </w:r>
      <w:r w:rsidR="00AF71B9">
        <w:t>V</w:t>
      </w:r>
      <w:r w:rsidR="004072BF">
        <w:t> </w:t>
      </w:r>
      <w:r w:rsidR="009F1318">
        <w:t>zásadě jde</w:t>
      </w:r>
      <w:r w:rsidR="004072BF">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8" w:name="_Toc66368479"/>
      <w:r>
        <w:t xml:space="preserve">Rychlostní </w:t>
      </w:r>
      <w:r w:rsidR="00950514">
        <w:t>pře</w:t>
      </w:r>
      <w:r>
        <w:t>let (Racing)</w:t>
      </w:r>
      <w:bookmarkEnd w:id="18"/>
    </w:p>
    <w:p w14:paraId="44769A09" w14:textId="313FA175"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69CF3543" w:rsidR="00E755AF" w:rsidRPr="00803C30" w:rsidRDefault="00E755AF" w:rsidP="00C71072">
                            <w:pPr>
                              <w:pStyle w:val="Titulek"/>
                              <w:rPr>
                                <w:rFonts w:cs="Arial"/>
                                <w:noProof/>
                                <w:color w:val="000000"/>
                                <w:sz w:val="24"/>
                                <w:szCs w:val="20"/>
                              </w:rPr>
                            </w:pPr>
                            <w:bookmarkStart w:id="19" w:name="_Toc66368522"/>
                            <w:r>
                              <w:t xml:space="preserve">Obrázek </w:t>
                            </w:r>
                            <w:fldSimple w:instr=" SEQ Obrázek \* ARABIC ">
                              <w:r>
                                <w:rPr>
                                  <w:noProof/>
                                </w:rPr>
                                <w:t>2</w:t>
                              </w:r>
                            </w:fldSimple>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30"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NwugW43AgAAaQQAAA4AAAAAAAAA&#10;AAAAAAAALgIAAGRycy9lMm9Eb2MueG1sUEsBAi0AFAAGAAgAAAAhAImyeGjgAAAACwEAAA8AAAAA&#10;AAAAAAAAAAAAkQQAAGRycy9kb3ducmV2LnhtbFBLBQYAAAAABAAEAPMAAACeBQAAAAA=&#10;" stroked="f">
                <v:textbox style="mso-fit-shape-to-text:t" inset="0,0,0,0">
                  <w:txbxContent>
                    <w:p w14:paraId="034FE846" w14:textId="69CF3543" w:rsidR="00E755AF" w:rsidRPr="00803C30" w:rsidRDefault="00E755AF" w:rsidP="00C71072">
                      <w:pPr>
                        <w:pStyle w:val="Titulek"/>
                        <w:rPr>
                          <w:rFonts w:cs="Arial"/>
                          <w:noProof/>
                          <w:color w:val="000000"/>
                          <w:sz w:val="24"/>
                          <w:szCs w:val="20"/>
                        </w:rPr>
                      </w:pPr>
                      <w:bookmarkStart w:id="20" w:name="_Toc66368522"/>
                      <w:r>
                        <w:t xml:space="preserve">Obrázek </w:t>
                      </w:r>
                      <w:fldSimple w:instr=" SEQ Obrázek \* ARABIC ">
                        <w:r>
                          <w:rPr>
                            <w:noProof/>
                          </w:rPr>
                          <w:t>2</w:t>
                        </w:r>
                      </w:fldSimple>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Druhým způsobem soutěžního létání je tzv. racing neboli rychlostí přelet</w:t>
      </w:r>
      <w:r w:rsidR="00AF71B9">
        <w:t>. V </w:t>
      </w:r>
      <w:r w:rsidR="00950514">
        <w:t>tomto typu úlohy se naplánuje trať</w:t>
      </w:r>
      <w:r w:rsidR="004072BF">
        <w:t xml:space="preserve"> s </w:t>
      </w:r>
      <w:r w:rsidR="00950514">
        <w:t xml:space="preserve">pevně danými body na trati. </w:t>
      </w:r>
    </w:p>
    <w:p w14:paraId="64B35580" w14:textId="25515BC0"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68480"/>
      <w:r>
        <w:lastRenderedPageBreak/>
        <w:t>Grand Prix</w:t>
      </w:r>
      <w:bookmarkEnd w:id="21"/>
    </w:p>
    <w:p w14:paraId="6F005319" w14:textId="3890E686"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pevně danými doby, který piloti musí obletět</w:t>
      </w:r>
      <w:r w:rsidR="00AF71B9">
        <w:t>. V </w:t>
      </w:r>
      <w:r>
        <w:t>jeden přesně daný čas se otevře startovací páska</w:t>
      </w:r>
      <w:r w:rsidR="004072BF">
        <w:t xml:space="preserve"> a </w:t>
      </w:r>
      <w:r>
        <w:t>všichni piloti musí</w:t>
      </w:r>
      <w:r w:rsidR="004072BF">
        <w:t xml:space="preserve"> v </w:t>
      </w:r>
      <w:r>
        <w:t>jeden čas odletět</w:t>
      </w:r>
      <w:r w:rsidR="004072BF">
        <w:t xml:space="preserve"> 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68481"/>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Gliding Commission). Jeho účelem je usnadnit zavedení technologie GPS (Global Positioning System)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68482"/>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68483"/>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0A6B7231" w:rsidR="009543BB" w:rsidRDefault="009543BB" w:rsidP="009543BB">
      <w:pPr>
        <w:pStyle w:val="Sta"/>
      </w:pPr>
      <w:r>
        <w:t>Pro záznam času se používá koordinovaný světový čas UTC (Coordinated Universal Time), je to základní čas pro všechna časová</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68484"/>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68485"/>
      <w:r>
        <w:t xml:space="preserve">A – </w:t>
      </w:r>
      <w:r w:rsidR="00954DDF">
        <w:t>FVU (Flight Verification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68486"/>
      <w:r>
        <w:t xml:space="preserve">G – </w:t>
      </w:r>
      <w:r w:rsidR="00954DDF">
        <w:t>Security (Bezpečnostní kód)</w:t>
      </w:r>
      <w:bookmarkEnd w:id="27"/>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8" w:name="_Toc66368487"/>
      <w:r>
        <w:t xml:space="preserve">H – </w:t>
      </w:r>
      <w:r w:rsidR="00954DDF">
        <w:t>File header (Hlavička souboru)</w:t>
      </w:r>
      <w:bookmarkEnd w:id="28"/>
    </w:p>
    <w:p w14:paraId="2BF65545" w14:textId="1A5268B9"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 pokud je kluzák dvoumístný, uvádí se jméno druhého pilota. Také zde najdeme typ kluzáku, třídu, kam kluzák patří, registraci kluzáku</w:t>
      </w:r>
      <w:r w:rsidR="004072BF">
        <w:t xml:space="preserve"> a </w:t>
      </w:r>
      <w:r>
        <w:t>také jeho soutěžní znak. Dále jsou zde informace</w:t>
      </w:r>
      <w:r w:rsidR="004072BF">
        <w:t xml:space="preserve"> o </w:t>
      </w:r>
      <w:r>
        <w:t xml:space="preserve">verzi firmwaru záznamového zařízení, typ zařízení. Nebo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68488"/>
      <w:r>
        <w:t xml:space="preserve">B – </w:t>
      </w:r>
      <w:r w:rsidR="00600D65">
        <w:t>Fix (Jednotlivý záznam letu)</w:t>
      </w:r>
      <w:bookmarkEnd w:id="29"/>
    </w:p>
    <w:p w14:paraId="76C7CCF4" w14:textId="235070FC" w:rsidR="00600D65" w:rsidRDefault="00600D65" w:rsidP="00600D65">
      <w:pPr>
        <w:pStyle w:val="Sta"/>
      </w:pPr>
      <w:r>
        <w:t>Fix neboli jednotlivý záznam letu, se zaznamenává pravidelně po pár vteřinách. Dá se zaznamenávat každou 1 vteřinu až 5 vteřin. Záznam začíná písmenem „B“. Obsahuje</w:t>
      </w:r>
      <w:r w:rsidR="004072BF">
        <w:t xml:space="preserve"> v </w:t>
      </w:r>
      <w:r>
        <w:t>sově informace</w:t>
      </w:r>
      <w:r w:rsidR="004072BF">
        <w:t xml:space="preserve"> o </w:t>
      </w:r>
      <w:r>
        <w:t>čase, zeměpisné šířce</w:t>
      </w:r>
      <w:r w:rsidR="004072BF">
        <w:t xml:space="preserve"> a </w:t>
      </w:r>
      <w:r>
        <w:t>délce, validaci fixu, výška</w:t>
      </w:r>
      <w:r w:rsidR="004072BF">
        <w:t xml:space="preserve"> z </w:t>
      </w:r>
      <w:r>
        <w:t>barometru, GPS výška, přesnost fixu</w:t>
      </w:r>
      <w:r w:rsidR="004072BF">
        <w:t xml:space="preserve"> a </w:t>
      </w:r>
      <w:r>
        <w:t>pokud záznamové zařízení detekuje podle hluku motor,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V/A = validace fixu (A = valid,</w:t>
      </w:r>
      <w:r w:rsidR="004072BF">
        <w:t xml:space="preserve"> v </w:t>
      </w:r>
      <w:r>
        <w:t>= warning)</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68489"/>
      <w:r>
        <w:t xml:space="preserve">C – </w:t>
      </w:r>
      <w:r w:rsidR="00600D65">
        <w:t>Task (Úloha letu)</w:t>
      </w:r>
      <w:bookmarkEnd w:id="30"/>
    </w:p>
    <w:p w14:paraId="05FAF212" w14:textId="2359A105"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4072BF">
        <w:t xml:space="preserve"> a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68490"/>
      <w:r>
        <w:lastRenderedPageBreak/>
        <w:t xml:space="preserve">D – </w:t>
      </w:r>
      <w:r w:rsidR="00A70585">
        <w:t>Differential GPS (Jiný GPS záznamník)</w:t>
      </w:r>
      <w:bookmarkEnd w:id="31"/>
    </w:p>
    <w:p w14:paraId="72411ECB" w14:textId="50B7EE1F" w:rsidR="00A70585" w:rsidRDefault="00A70585" w:rsidP="00A70585">
      <w:pPr>
        <w:pStyle w:val="Sta"/>
      </w:pPr>
      <w:r>
        <w:t xml:space="preserve">Záznam „D“ nám dává informace, jestli </w:t>
      </w:r>
      <w:r w:rsidR="00FF5765">
        <w:t>záznamové zařízení snímá GPS souřadnice pomocí jiného GPS zařízení. Pokud je absence těchto záznamů, znamená to, že záznamové zařízení používá integrovanou GPSku.</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68491"/>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68492"/>
      <w:r>
        <w:t xml:space="preserve">L – </w:t>
      </w:r>
      <w:r w:rsidR="001B13F1">
        <w:t>Log book (Informace</w:t>
      </w:r>
      <w:r w:rsidR="004072BF">
        <w:t xml:space="preserve"> k </w:t>
      </w:r>
      <w:r w:rsidR="001B13F1">
        <w:t>letu)</w:t>
      </w:r>
      <w:bookmarkEnd w:id="33"/>
    </w:p>
    <w:p w14:paraId="01710C69" w14:textId="646193E6"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 nějaké komentáře</w:t>
      </w:r>
      <w:r w:rsidR="004072BF">
        <w:t xml:space="preserve"> k </w:t>
      </w:r>
      <w:r>
        <w:t>letu atd.</w:t>
      </w:r>
    </w:p>
    <w:p w14:paraId="4096B6FA" w14:textId="24D91CB5" w:rsidR="001B13F1" w:rsidRDefault="007A3690" w:rsidP="007A3690">
      <w:pPr>
        <w:pStyle w:val="Podkapitola"/>
      </w:pPr>
      <w:bookmarkStart w:id="34" w:name="_Toc66368493"/>
      <w:r>
        <w:t>IGC záznamník</w:t>
      </w:r>
      <w:bookmarkEnd w:id="34"/>
    </w:p>
    <w:p w14:paraId="4C7AF583" w14:textId="24298CB1" w:rsidR="007A3690" w:rsidRDefault="007A3690" w:rsidP="007A3690">
      <w:pPr>
        <w:pStyle w:val="Sta"/>
      </w:pPr>
      <w:r>
        <w:t>IGC záznamník neboli logger, se používá pro zaznamenávání celého letu. Jehož výstupem je následně IGC soubor. Existuje několik typů loggerů.</w:t>
      </w:r>
    </w:p>
    <w:p w14:paraId="79277C2E" w14:textId="46413406" w:rsidR="007A3690" w:rsidRDefault="007A3690" w:rsidP="007A3690">
      <w:pPr>
        <w:pStyle w:val="Sta"/>
      </w:pPr>
      <w:r>
        <w:t>Mezi starší patří ty, co mají</w:t>
      </w:r>
      <w:r w:rsidR="004072BF">
        <w:t xml:space="preserve"> v </w:t>
      </w:r>
      <w:r>
        <w:t xml:space="preserve">sobě nainstalovaný hardware pouze pro zaznamenávání letu. </w:t>
      </w:r>
      <w:r w:rsidR="00381D5B">
        <w:t>Tento logger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externí navigaci, kde díky IGC loggeru uvidíme naši polohu. Tyto navigace mají</w:t>
      </w:r>
      <w:r w:rsidR="004072BF">
        <w:t xml:space="preserve"> i </w:t>
      </w:r>
      <w:r w:rsidR="00381D5B">
        <w:t>palubní počítač</w:t>
      </w:r>
      <w:r>
        <w:t>, který dokáže spočítat aktuální klouzavost letadla, předpokládaný přílet do cíle nebo na otočný bod. Ukazují nám také základní informace</w:t>
      </w:r>
      <w:r w:rsidR="004072BF">
        <w:t xml:space="preserve"> o </w:t>
      </w:r>
      <w:r>
        <w:t>letu jako je rychlost, výška</w:t>
      </w:r>
      <w:r w:rsidR="004072BF">
        <w:t xml:space="preserve"> a </w:t>
      </w:r>
      <w:r>
        <w:t>vario.</w:t>
      </w:r>
      <w:r w:rsidR="000653FF">
        <w:t xml:space="preserve"> </w:t>
      </w:r>
    </w:p>
    <w:p w14:paraId="382F011B" w14:textId="15C3E196" w:rsidR="007A3690" w:rsidRDefault="007A3690" w:rsidP="007A3690">
      <w:pPr>
        <w:pStyle w:val="Sta"/>
      </w:pPr>
      <w:r>
        <w:lastRenderedPageBreak/>
        <w:t xml:space="preserve">Mezi novější patří už IGC záznamníky, </w:t>
      </w:r>
      <w:r w:rsidR="00381D5B">
        <w:t>co</w:t>
      </w:r>
      <w:r w:rsidR="004072BF">
        <w:t xml:space="preserve"> v </w:t>
      </w:r>
      <w:r w:rsidR="00381D5B">
        <w:t>sobě mají logger, navigaci</w:t>
      </w:r>
      <w:r w:rsidR="004072BF">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4072BF">
        <w:t xml:space="preserve"> i </w:t>
      </w:r>
      <w:r w:rsidR="00381D5B">
        <w:t>přelet, který trvá celý den tak mu tento logger na jedno nabití stačí. Vydrží až 12 hodin.</w:t>
      </w:r>
    </w:p>
    <w:p w14:paraId="31BD5AC5" w14:textId="2C30EB16" w:rsidR="002B0C7F" w:rsidRDefault="002B0C7F" w:rsidP="002B0C7F">
      <w:pPr>
        <w:pStyle w:val="Kapitola"/>
      </w:pPr>
      <w:bookmarkStart w:id="35" w:name="_Toc66368494"/>
      <w:r>
        <w:lastRenderedPageBreak/>
        <w:t>Práce</w:t>
      </w:r>
      <w:r w:rsidR="004072BF">
        <w:t xml:space="preserve"> s </w:t>
      </w:r>
      <w:r w:rsidR="00E20C92">
        <w:t>příchozími daty</w:t>
      </w:r>
      <w:bookmarkEnd w:id="35"/>
    </w:p>
    <w:p w14:paraId="1675F431" w14:textId="6466E06C" w:rsidR="002B0C7F" w:rsidRPr="002B0C7F" w:rsidRDefault="002B0C7F" w:rsidP="002B0C7F">
      <w:pPr>
        <w:pStyle w:val="Sta"/>
      </w:pPr>
      <w:r>
        <w:t>Všechna příchozí data zpracovávám ihned po vložení souboru na stránku. Data ve formátu JSON pošlu pomocí axiosu do databáze. Lety si mohu následně vylistovat všechny nebo podle pilotů.</w:t>
      </w:r>
      <w:r w:rsidR="004072BF">
        <w:t xml:space="preserve"> </w:t>
      </w:r>
      <w:r w:rsidR="002B0DDA">
        <w:t>K</w:t>
      </w:r>
      <w:r w:rsidR="004072BF">
        <w:t> </w:t>
      </w:r>
      <w:r>
        <w:t>zobrazení letu používám mapy</w:t>
      </w:r>
      <w:r w:rsidR="004072BF">
        <w:t xml:space="preserve"> a </w:t>
      </w:r>
      <w:r>
        <w:t>barograf.</w:t>
      </w:r>
    </w:p>
    <w:p w14:paraId="4414AAF0" w14:textId="2AB74DB6" w:rsidR="002B0C7F" w:rsidRDefault="002B0C7F" w:rsidP="002B0C7F">
      <w:pPr>
        <w:pStyle w:val="Podkapitola"/>
      </w:pPr>
      <w:bookmarkStart w:id="36" w:name="_Toc66368495"/>
      <w:r>
        <w:t>IGC parser</w:t>
      </w:r>
      <w:bookmarkEnd w:id="36"/>
    </w:p>
    <w:p w14:paraId="28A41259" w14:textId="1F3A1424" w:rsidR="00391B85" w:rsidRDefault="00391B85" w:rsidP="002B0C7F">
      <w:pPr>
        <w:pStyle w:val="Sta"/>
      </w:pPr>
      <w:r>
        <w:t>IGC parser je open-sourcová knihovna, která mi celý IGC soubor pomocí regulárních výrazů rozparsuje do JSONu. Díky tomu, že jsou data</w:t>
      </w:r>
      <w:r w:rsidR="004072BF">
        <w:t xml:space="preserve"> v </w:t>
      </w:r>
      <w:r>
        <w:t>JSONu, mohu</w:t>
      </w:r>
      <w:r w:rsidR="004072BF">
        <w:t xml:space="preserve"> k </w:t>
      </w:r>
      <w:r>
        <w:t>nim přidávat další informace</w:t>
      </w:r>
      <w:r w:rsidR="004072BF">
        <w:t xml:space="preserve"> o </w:t>
      </w:r>
      <w:r>
        <w:t>letu</w:t>
      </w:r>
      <w:r w:rsidR="00AF71B9">
        <w:t>. A </w:t>
      </w:r>
      <w:r w:rsidR="00E20C92">
        <w:t xml:space="preserve">také </w:t>
      </w:r>
      <w:r>
        <w:t>je následně poslat do FlightLogControlleru, kde je pomocí newtonsoftu deserializuji do databáze.</w:t>
      </w:r>
    </w:p>
    <w:p w14:paraId="7C31459F" w14:textId="6BF4D644" w:rsidR="00391B85" w:rsidRDefault="00391B85" w:rsidP="00391B85">
      <w:pPr>
        <w:pStyle w:val="Podkapitola"/>
      </w:pPr>
      <w:bookmarkStart w:id="37" w:name="_Toc66368496"/>
      <w:r>
        <w:t>Zjištění poloměrů otočných bodů</w:t>
      </w:r>
      <w:bookmarkEnd w:id="37"/>
    </w:p>
    <w:p w14:paraId="2ACCE41E" w14:textId="432EDFCB" w:rsidR="00391B85" w:rsidRDefault="00391B85" w:rsidP="00391B85">
      <w:pPr>
        <w:pStyle w:val="Sta"/>
      </w:pPr>
      <w:r>
        <w:t>Dále celý sou</w:t>
      </w:r>
      <w:r w:rsidR="00E20C92">
        <w:t xml:space="preserve">bor rozparsuji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91" cy="196860"/>
                    </a:xfrm>
                    <a:prstGeom prst="rect">
                      <a:avLst/>
                    </a:prstGeom>
                  </pic:spPr>
                </pic:pic>
              </a:graphicData>
            </a:graphic>
          </wp:inline>
        </w:drawing>
      </w:r>
    </w:p>
    <w:p w14:paraId="42031278" w14:textId="49324A28" w:rsidR="00E20C92" w:rsidRPr="00391B85" w:rsidRDefault="00E20C92" w:rsidP="00E20C92">
      <w:pPr>
        <w:pStyle w:val="Titulek"/>
      </w:pPr>
      <w:bookmarkStart w:id="38" w:name="_Toc66368523"/>
      <w:r>
        <w:t xml:space="preserve">Obrázek </w:t>
      </w:r>
      <w:fldSimple w:instr=" SEQ Obrázek \* ARABIC ">
        <w:r w:rsidR="009475BB">
          <w:rPr>
            <w:noProof/>
          </w:rPr>
          <w:t>3</w:t>
        </w:r>
      </w:fldSimple>
      <w:r>
        <w:t xml:space="preserve"> Regulární výraz na zjištění poloměrů</w:t>
      </w:r>
      <w:bookmarkEnd w:id="38"/>
    </w:p>
    <w:p w14:paraId="160A8CA7" w14:textId="6EA2E234" w:rsidR="00391B85" w:rsidRDefault="00391B85" w:rsidP="00391B85">
      <w:pPr>
        <w:pStyle w:val="Podkapitola"/>
      </w:pPr>
      <w:bookmarkStart w:id="39" w:name="_Toc66368497"/>
      <w:r>
        <w:t>IGC-XC-Score</w:t>
      </w:r>
      <w:bookmarkEnd w:id="39"/>
    </w:p>
    <w:p w14:paraId="79CCD19C" w14:textId="33D92E72" w:rsidR="00E20C92" w:rsidRDefault="00E20C92" w:rsidP="00E20C92">
      <w:pPr>
        <w:pStyle w:val="Sta"/>
      </w:pPr>
      <w:r>
        <w:t>Poté celý IGC soubor zpracuji ještě jednou, abych získal pomocí open-source knihovně IGC-XC-Score body za let.</w:t>
      </w:r>
    </w:p>
    <w:p w14:paraId="2DD78E7A" w14:textId="05D73239" w:rsidR="00E20C92" w:rsidRPr="00E20C92" w:rsidRDefault="00E20C92" w:rsidP="00E20C92">
      <w:pPr>
        <w:pStyle w:val="Sta"/>
      </w:pPr>
      <w:r>
        <w:t xml:space="preserve">Bodování letů je následující. Pokud je nadeklarovaná trasa </w:t>
      </w:r>
      <w:r w:rsidR="002C7ECA">
        <w:t>ulétnuta</w:t>
      </w:r>
      <w:r>
        <w:t xml:space="preserve">, pilot získá více bodu, než kdyby let nedoletěl celý. Pokud pilot úlohu vůbec nezačal, nespočítá se žádná průměrná rychlost ani </w:t>
      </w:r>
      <w:r w:rsidR="002C7ECA">
        <w:t>ulétnutá</w:t>
      </w:r>
      <w:r>
        <w:t xml:space="preserve"> vzdálenost</w:t>
      </w:r>
      <w:r w:rsidR="004072BF">
        <w:t xml:space="preserve"> a </w:t>
      </w:r>
      <w:r>
        <w:t xml:space="preserve">nedostane žádné body. </w:t>
      </w:r>
    </w:p>
    <w:p w14:paraId="07EEEF50" w14:textId="2E05D0BD" w:rsidR="00391B85" w:rsidRDefault="00391B85" w:rsidP="00E20C92">
      <w:pPr>
        <w:pStyle w:val="Podkapitola"/>
      </w:pPr>
      <w:bookmarkStart w:id="40" w:name="_Toc66368498"/>
      <w:r>
        <w:t>Počítání vzdálenosti</w:t>
      </w:r>
      <w:r w:rsidR="004072BF">
        <w:t xml:space="preserve"> a </w:t>
      </w:r>
      <w:r>
        <w:t>průměrné rychlosti</w:t>
      </w:r>
      <w:bookmarkEnd w:id="40"/>
    </w:p>
    <w:p w14:paraId="13854F20" w14:textId="71D642ED" w:rsidR="00E20C92" w:rsidRDefault="00675847" w:rsidP="00E20C92">
      <w:pPr>
        <w:pStyle w:val="Sta"/>
      </w:pPr>
      <w:r>
        <w:t>Vzdálenost letu počítám následovně. Pomocí cyklu „for“, který mi prochází všechny otočné body, si nastavuji radius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„for“, jestli pilot proletěl daným bodem. Pokud ano, uložím si čas, kdy byl</w:t>
      </w:r>
      <w:r w:rsidR="004072BF">
        <w:t xml:space="preserve"> v </w:t>
      </w:r>
      <w:r>
        <w:t>místě toho bodu</w:t>
      </w:r>
      <w:r w:rsidR="00AF71B9">
        <w:t>. A </w:t>
      </w:r>
      <w:r>
        <w:t>zvýším proměnnou „countTP“</w:t>
      </w:r>
      <w:r w:rsidR="004072BF">
        <w:t xml:space="preserve"> o </w:t>
      </w:r>
      <w:r>
        <w:t xml:space="preserve">jedna. Do proměnné „dist“ si uložím vzdálenost </w:t>
      </w:r>
      <w:r>
        <w:lastRenderedPageBreak/>
        <w:t>mezi body. Takto tento cyklus projede celý let. Pokud se zjistí, že pilot bodem</w:t>
      </w:r>
      <w:r w:rsidR="004072BF">
        <w:t xml:space="preserve"> v </w:t>
      </w:r>
      <w:r>
        <w:t>úloze neproletěl, nezvyšuji „countTP“ ani nepřipočítávám vzdálenost. Jakmile tento cyklus projede celý let. Porovnám proměnnou „countTP“ (skutečný počet otočných bodů, které pilot proletěl)</w:t>
      </w:r>
      <w:r w:rsidR="004072BF">
        <w:t xml:space="preserve"> a </w:t>
      </w:r>
      <w:r>
        <w:t>počet otočných bodů, které byly nadeklarovány.</w:t>
      </w:r>
      <w:r w:rsidR="007E550F">
        <w:t xml:space="preserve"> Pokud se tyto čísla nerovnají, spočítám vzdálenost mezi body, kterou pilot neuletěl. Tu odečtu od proměnné „dist“</w:t>
      </w:r>
      <w:r w:rsidR="004072BF">
        <w:t xml:space="preserve"> a </w:t>
      </w:r>
      <w:r w:rsidR="007E550F">
        <w:t>přičtu vzdálenost mezi bodem, kde pilot přistál</w:t>
      </w:r>
      <w:r w:rsidR="004072BF">
        <w:t xml:space="preserve"> a </w:t>
      </w:r>
      <w:r w:rsidR="007E550F">
        <w:t xml:space="preserve">posledním bodem nadeklarované tratě, kterým pilot proletěl. Tímto výpočtem zjistím skutečnou </w:t>
      </w:r>
      <w:r w:rsidR="002C7ECA">
        <w:t>ulétnutou</w:t>
      </w:r>
      <w:r w:rsidR="007E550F">
        <w:t xml:space="preserve">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68499"/>
      <w:r>
        <w:t>Počítání TOP 3 letů</w:t>
      </w:r>
      <w:bookmarkEnd w:id="41"/>
    </w:p>
    <w:p w14:paraId="000FF323" w14:textId="602F3D73" w:rsidR="007E550F" w:rsidRDefault="006274C9" w:rsidP="007E550F">
      <w:pPr>
        <w:pStyle w:val="Sta"/>
      </w:pPr>
      <w:r>
        <w:t>Ihned po deserializ</w:t>
      </w:r>
      <w:r w:rsidR="00F27F6B">
        <w:t>aci letu ve FlightLogControlleru, volám metodu „GiveTopBool“. Tato metoda si vytáhne</w:t>
      </w:r>
      <w:r w:rsidR="004072BF">
        <w:t xml:space="preserve"> z </w:t>
      </w:r>
      <w:r w:rsidR="00F27F6B">
        <w:t>databáze všechny lety od pilota, který let nahrává</w:t>
      </w:r>
      <w:r w:rsidR="004072BF">
        <w:t xml:space="preserve"> z </w:t>
      </w:r>
      <w:r w:rsidR="00F27F6B">
        <w:t xml:space="preserve">roku, kdy je nahrávaný let </w:t>
      </w:r>
      <w:r w:rsidR="002C7ECA">
        <w:t>ulétnut</w:t>
      </w:r>
      <w:r w:rsidR="00F27F6B">
        <w:t>. Tyto záznamy seřadím sestupně podle bodů za let</w:t>
      </w:r>
      <w:r w:rsidR="004072BF">
        <w:t xml:space="preserve"> a </w:t>
      </w:r>
      <w:r w:rsidR="00F27F6B">
        <w:t>vezmu si pouze tři nejlepší lety.</w:t>
      </w:r>
    </w:p>
    <w:p w14:paraId="6B36E716" w14:textId="7D949E18"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„Topflight“ se rovná true</w:t>
      </w:r>
      <w:r w:rsidR="00AF71B9">
        <w:t>. A </w:t>
      </w:r>
      <w:r w:rsidR="00F27F6B">
        <w:t>pilotovi se přičtou body za let do jeho „TopScore“ (</w:t>
      </w:r>
      <w:r>
        <w:t xml:space="preserve">pilotovi </w:t>
      </w:r>
      <w:r w:rsidR="00F27F6B">
        <w:t xml:space="preserve">celkové body za nejlepší tři lety). </w:t>
      </w:r>
    </w:p>
    <w:p w14:paraId="2AF49C4A" w14:textId="1C0C0AD3" w:rsidR="00F27F6B" w:rsidRDefault="00D8525E" w:rsidP="007E550F">
      <w:pPr>
        <w:pStyle w:val="Sta"/>
      </w:pPr>
      <w:r>
        <w:t>Jestliže počet letů je větší než dva, tak porovná nahrávaný let</w:t>
      </w:r>
      <w:r w:rsidR="004072BF">
        <w:t xml:space="preserve"> s </w:t>
      </w:r>
      <w:r>
        <w:t>lety</w:t>
      </w:r>
      <w:r w:rsidR="004072BF">
        <w:t xml:space="preserve"> v </w:t>
      </w:r>
      <w:r>
        <w:t>databázi</w:t>
      </w:r>
      <w:r w:rsidR="00AF71B9">
        <w:t>. A </w:t>
      </w:r>
      <w:r>
        <w:t>pokud má nahrávaný let více bodů, tak jeho „Topflight“ se rovná true</w:t>
      </w:r>
      <w:r w:rsidR="004072BF">
        <w:t xml:space="preserve"> a </w:t>
      </w:r>
      <w:r>
        <w:t>poslední nejlepší let je nastaven na false. Dále odečteme od „TopScore“ poslední nejlepší let</w:t>
      </w:r>
      <w:r w:rsidR="004072BF">
        <w:t xml:space="preserve"> a </w:t>
      </w:r>
      <w:r>
        <w:t xml:space="preserve">přičteme body za nový nejlepší let. </w:t>
      </w:r>
    </w:p>
    <w:p w14:paraId="2D81915C" w14:textId="6B5FF8EE" w:rsidR="00E76B2F" w:rsidRDefault="00090BBC" w:rsidP="00E76B2F">
      <w:pPr>
        <w:pStyle w:val="Kapitola"/>
      </w:pPr>
      <w:bookmarkStart w:id="42" w:name="_Toc66368500"/>
      <w:r>
        <w:lastRenderedPageBreak/>
        <w:t>Funkční stránka</w:t>
      </w:r>
      <w:bookmarkEnd w:id="42"/>
    </w:p>
    <w:p w14:paraId="2CAB0309" w14:textId="6FAE6AD1"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4072BF">
        <w:t xml:space="preserve"> a </w:t>
      </w:r>
      <w:r>
        <w:t>také je mít ohodnocené</w:t>
      </w:r>
      <w:r w:rsidR="00AF71B9">
        <w:t>. A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nadeklarované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212A155B"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 </w:t>
      </w:r>
      <w:r>
        <w:t>roce, tyto body se sčítají</w:t>
      </w:r>
      <w:r w:rsidR="004072BF">
        <w:t xml:space="preserve"> s </w:t>
      </w:r>
      <w:r>
        <w:t>ostatními roky.</w:t>
      </w:r>
    </w:p>
    <w:p w14:paraId="663C9E16" w14:textId="701BF68A" w:rsidR="004B0CCF" w:rsidRDefault="004B0CCF" w:rsidP="00BA4BCF">
      <w:pPr>
        <w:pStyle w:val="Sta"/>
      </w:pPr>
      <w:r>
        <w:t>Na stránce „pořadí pilotů“ může aeroklub zvážit, kterého pilota mohou vybrat</w:t>
      </w:r>
      <w:r w:rsidR="004072BF">
        <w:t xml:space="preserve"> k </w:t>
      </w:r>
      <w:r>
        <w:t>reprezentaci klubu</w:t>
      </w:r>
      <w:r w:rsidR="00695C0F">
        <w:t xml:space="preserve"> např. na Mistroství republiky</w:t>
      </w:r>
      <w:r w:rsidR="004072BF">
        <w:t xml:space="preserve"> v </w:t>
      </w:r>
      <w:r w:rsidR="00695C0F">
        <w:t>bezmotorovém létání</w:t>
      </w:r>
      <w:r>
        <w:t>.</w:t>
      </w:r>
      <w:r w:rsidR="00695C0F">
        <w:t xml:space="preserve"> Protože zde vidí bodový nálet pilotů. Bodový nálet je pro výběr pilotů nejdůležitější, jelikož body pilot dostane za nějaký počet </w:t>
      </w:r>
      <w:r w:rsidR="002C7ECA">
        <w:t>odlétnutých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F76C3AE" w:rsidR="001D44E9" w:rsidRPr="00BA4BCF" w:rsidRDefault="00695C0F" w:rsidP="00BA4BCF">
      <w:pPr>
        <w:pStyle w:val="Sta"/>
      </w:pPr>
      <w:r>
        <w:t>Tato aplikace dokáže počítat přesné body pro typ tratě racing</w:t>
      </w:r>
      <w:r w:rsidR="004072BF">
        <w:t xml:space="preserve"> a </w:t>
      </w:r>
      <w:r>
        <w:t>Grand Prix. Pro úlohu AAT, ještě není naprogramovaná, tak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68501"/>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r w:rsidR="00F764B6">
        <w:t>endpointy.</w:t>
      </w:r>
    </w:p>
    <w:p w14:paraId="51B6D548" w14:textId="35863265" w:rsidR="00027D2C" w:rsidRDefault="00F764B6" w:rsidP="00BE09DA">
      <w:pPr>
        <w:pStyle w:val="Podkapitola"/>
      </w:pPr>
      <w:bookmarkStart w:id="44"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7">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1CE16177" w:rsidR="00E755AF" w:rsidRPr="005620E4" w:rsidRDefault="00E755AF" w:rsidP="004377E4">
                            <w:pPr>
                              <w:pStyle w:val="Titulek"/>
                              <w:rPr>
                                <w:rFonts w:ascii="Calibri" w:hAnsi="Calibri" w:cs="Arial"/>
                                <w:b/>
                                <w:bCs/>
                                <w:noProof/>
                                <w:kern w:val="32"/>
                                <w:sz w:val="32"/>
                                <w:szCs w:val="24"/>
                              </w:rPr>
                            </w:pPr>
                            <w:bookmarkStart w:id="45" w:name="_Toc66368524"/>
                            <w:r>
                              <w:t xml:space="preserve">Obrázek </w:t>
                            </w:r>
                            <w:fldSimple w:instr=" SEQ Obrázek \* ARABIC ">
                              <w:r>
                                <w:rPr>
                                  <w:noProof/>
                                </w:rPr>
                                <w:t>4</w:t>
                              </w:r>
                            </w:fldSimple>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31"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" stroked="f">
                <v:textbox style="mso-fit-shape-to-text:t" inset="0,0,0,0">
                  <w:txbxContent>
                    <w:p w14:paraId="4F543C00" w14:textId="1CE16177" w:rsidR="00E755AF" w:rsidRPr="005620E4" w:rsidRDefault="00E755AF" w:rsidP="004377E4">
                      <w:pPr>
                        <w:pStyle w:val="Titulek"/>
                        <w:rPr>
                          <w:rFonts w:ascii="Calibri" w:hAnsi="Calibri" w:cs="Arial"/>
                          <w:b/>
                          <w:bCs/>
                          <w:noProof/>
                          <w:kern w:val="32"/>
                          <w:sz w:val="32"/>
                          <w:szCs w:val="24"/>
                        </w:rPr>
                      </w:pPr>
                      <w:bookmarkStart w:id="46" w:name="_Toc66368524"/>
                      <w:r>
                        <w:t xml:space="preserve">Obrázek </w:t>
                      </w:r>
                      <w:fldSimple w:instr=" SEQ Obrázek \* ARABIC ">
                        <w:r>
                          <w:rPr>
                            <w:noProof/>
                          </w:rPr>
                          <w:t>4</w:t>
                        </w:r>
                      </w:fldSimple>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68503"/>
      <w:r>
        <w:t>Návrh databáze letu</w:t>
      </w:r>
      <w:bookmarkEnd w:id="47"/>
    </w:p>
    <w:p w14:paraId="6424B648" w14:textId="18BBA577" w:rsidR="00BE09DA" w:rsidRDefault="006D1FE1" w:rsidP="004377E4">
      <w:pPr>
        <w:pStyle w:val="Sta"/>
      </w:pPr>
      <w:r>
        <w:t>Hlavní tabulkou databáze je „FlightLogs“, který představuje jeden let</w:t>
      </w:r>
      <w:r w:rsidR="00AF71B9">
        <w:t>. V </w:t>
      </w:r>
      <w:r>
        <w:t>této tabulce jsou základní informace</w:t>
      </w:r>
      <w:r w:rsidR="004072BF">
        <w:t xml:space="preserve"> o </w:t>
      </w:r>
      <w:r>
        <w:t>letu, jako je jméno pilota, datum letu nebo typ kluzáku. Každá tato tabulka má vztah 1:N, kde jeden uživatel může mít více letů</w:t>
      </w:r>
      <w:r w:rsidR="004072BF">
        <w:t xml:space="preserve"> a </w:t>
      </w:r>
      <w:r>
        <w:t>jeden let může mít pouze jednoho uživatele. Každý let má jednu tabulku „FlightLogAnalyses“, kde jsou uložené informace</w:t>
      </w:r>
      <w:r w:rsidR="004072BF">
        <w:t xml:space="preserve"> o </w:t>
      </w:r>
      <w:r>
        <w:t xml:space="preserve">letu jako je např. délka letu, průměrná rychlost letu, </w:t>
      </w:r>
      <w:r w:rsidR="002C7ECA">
        <w:t>ulétnutá</w:t>
      </w:r>
      <w:r>
        <w:t xml:space="preserve"> vzdálenost nebo </w:t>
      </w:r>
      <w:r>
        <w:lastRenderedPageBreak/>
        <w:t>body za let. Relace mezi těmito tabulkami je 1:1. Dále má každý let tabulku „FlightTasks“, zde jsou informace</w:t>
      </w:r>
      <w:r w:rsidR="004072BF">
        <w:t xml:space="preserve"> o </w:t>
      </w:r>
      <w:r>
        <w:t>deklaraci tratě, počet otočných bodů</w:t>
      </w:r>
      <w:r w:rsidR="004072BF">
        <w:t xml:space="preserve"> a </w:t>
      </w:r>
      <w:r>
        <w:t>číslo úlohy</w:t>
      </w:r>
      <w:r w:rsidR="004072BF">
        <w:t xml:space="preserve"> v </w:t>
      </w:r>
      <w:r>
        <w:t>ten den. Relace mezi nimi je také 1:1. Každá tato tabulka má pak několik tabulek</w:t>
      </w:r>
      <w:r w:rsidR="004072BF">
        <w:t xml:space="preserve"> s </w:t>
      </w:r>
      <w:r>
        <w:t>body</w:t>
      </w:r>
      <w:r w:rsidR="004072BF">
        <w:t xml:space="preserve"> v </w:t>
      </w:r>
      <w:r>
        <w:t>úloze letu</w:t>
      </w:r>
      <w:r w:rsidR="00D6523B">
        <w:t xml:space="preserve"> „Points“. Tato relace je 1:N</w:t>
      </w:r>
      <w:r w:rsidR="00AF71B9">
        <w:t>. V </w:t>
      </w:r>
      <w:r w:rsidR="00D6523B">
        <w:t>této tabulce nalezneme zeměpisnou šířku</w:t>
      </w:r>
      <w:r w:rsidR="004072BF">
        <w:t xml:space="preserve"> a </w:t>
      </w:r>
      <w:r w:rsidR="00D6523B">
        <w:t>délku bodu</w:t>
      </w:r>
      <w:r w:rsidR="004072BF">
        <w:t xml:space="preserve"> a </w:t>
      </w:r>
      <w:r w:rsidR="00D6523B">
        <w:t>také jeho název. Další tabulkou je „Fixes“</w:t>
      </w:r>
      <w:r w:rsidR="004072BF">
        <w:t xml:space="preserve"> a </w:t>
      </w:r>
      <w:r w:rsidR="00D6523B">
        <w:t>má vztah</w:t>
      </w:r>
      <w:r w:rsidR="004072BF">
        <w:t xml:space="preserve"> s </w:t>
      </w:r>
      <w:r w:rsidR="00D6523B">
        <w:t>„FlightLogs“ 1:N.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„DataRecords“ má také vztah</w:t>
      </w:r>
      <w:r w:rsidR="004072BF">
        <w:t xml:space="preserve"> s </w:t>
      </w:r>
      <w:r w:rsidR="00D6523B">
        <w:t>„FlightLogs“ 1:N</w:t>
      </w:r>
      <w:r w:rsidR="00AF71B9">
        <w:t>. A </w:t>
      </w:r>
      <w:r w:rsidR="00D6523B">
        <w:t>poslední tabulkou je „Extensions“, která má relaci 1:1</w:t>
      </w:r>
      <w:r w:rsidR="004072BF">
        <w:t xml:space="preserve"> s </w:t>
      </w:r>
      <w:r w:rsidR="00D6523B">
        <w:t>tabulkami „DataRecords“</w:t>
      </w:r>
      <w:r w:rsidR="004072BF">
        <w:t xml:space="preserve"> a </w:t>
      </w:r>
      <w:r w:rsidR="00D6523B">
        <w:t>„Fixes“.</w:t>
      </w:r>
      <w:r w:rsidR="004377E4">
        <w:t xml:space="preserve"> Samostatné tabulky jako je „Stats“</w:t>
      </w:r>
      <w:r w:rsidR="004072BF">
        <w:t xml:space="preserve"> a </w:t>
      </w:r>
      <w:r w:rsidR="004377E4">
        <w:t>„Feedback“ nemají žádnou relaci.</w:t>
      </w:r>
    </w:p>
    <w:p w14:paraId="2C18015E" w14:textId="79597B69" w:rsidR="004377E4" w:rsidRDefault="004377E4" w:rsidP="004377E4">
      <w:pPr>
        <w:pStyle w:val="Podpodkapitola"/>
      </w:pPr>
      <w:bookmarkStart w:id="48" w:name="_Toc66368504"/>
      <w:r>
        <w:t>Návrh databáze uživatele</w:t>
      </w:r>
      <w:bookmarkEnd w:id="48"/>
    </w:p>
    <w:p w14:paraId="78E05C0F" w14:textId="49B2E881" w:rsidR="004377E4" w:rsidRDefault="004377E4" w:rsidP="004377E4">
      <w:pPr>
        <w:pStyle w:val="Sta"/>
      </w:pPr>
      <w:r>
        <w:t>Hlavní tabulkou je „AspNetUsers“, který představuje jednoho uživatele. Obsahuje informace jako je email, uživatelské jméno, křestní jméno</w:t>
      </w:r>
      <w:r w:rsidR="004072BF">
        <w:t xml:space="preserve"> a </w:t>
      </w:r>
      <w:r>
        <w:t>příjmení. Dále také svoje osobní statistiky celkové náletu hodin, kilometrů</w:t>
      </w:r>
      <w:r w:rsidR="004072BF">
        <w:t xml:space="preserve"> a </w:t>
      </w:r>
      <w:r>
        <w:t>bodů. Tato tabulka má relaci N:M</w:t>
      </w:r>
      <w:r w:rsidR="004072BF">
        <w:t xml:space="preserve"> k </w:t>
      </w:r>
      <w:r>
        <w:t>tabulce „AspNetRoles“</w:t>
      </w:r>
      <w:r w:rsidR="004072BF">
        <w:t xml:space="preserve"> a </w:t>
      </w:r>
      <w:r>
        <w:t xml:space="preserve">jsou propojené díky „AspNetUserRoles“. </w:t>
      </w:r>
      <w:r w:rsidR="001229B5">
        <w:t>Díky těmto tabulkám můžeme uživatelům přidat role.</w:t>
      </w:r>
    </w:p>
    <w:p w14:paraId="70B95629" w14:textId="557D685A" w:rsidR="006B0A45" w:rsidRDefault="006B0A45" w:rsidP="006B0A45">
      <w:pPr>
        <w:pStyle w:val="Podkapitola"/>
      </w:pPr>
      <w:bookmarkStart w:id="49" w:name="_Toc66368505"/>
      <w:r>
        <w:lastRenderedPageBreak/>
        <w:t>Funkcionalita stránky</w:t>
      </w:r>
      <w:bookmarkEnd w:id="49"/>
    </w:p>
    <w:p w14:paraId="1C6B302D" w14:textId="5EF41D1E" w:rsidR="0021060C" w:rsidRPr="0021060C" w:rsidRDefault="00BF71D1" w:rsidP="0021060C">
      <w:pPr>
        <w:pStyle w:val="Podpodkapitola"/>
      </w:pPr>
      <w:bookmarkStart w:id="50"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31E046A5" w:rsidR="00E755AF" w:rsidRPr="005D5B39" w:rsidRDefault="00E755AF" w:rsidP="00BF71D1">
                            <w:pPr>
                              <w:pStyle w:val="Titulek"/>
                              <w:rPr>
                                <w:rFonts w:ascii="Calibri" w:hAnsi="Calibri"/>
                                <w:b/>
                                <w:noProof/>
                                <w:sz w:val="24"/>
                                <w:szCs w:val="24"/>
                              </w:rPr>
                            </w:pPr>
                            <w:bookmarkStart w:id="51" w:name="_Toc66368525"/>
                            <w:r>
                              <w:t xml:space="preserve">Obrázek </w:t>
                            </w:r>
                            <w:fldSimple w:instr=" SEQ Obrázek \* ARABIC ">
                              <w:r>
                                <w:rPr>
                                  <w:noProof/>
                                </w:rPr>
                                <w:t>5</w:t>
                              </w:r>
                            </w:fldSimple>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32"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OOQ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" stroked="f">
                <v:textbox style="mso-fit-shape-to-text:t" inset="0,0,0,0">
                  <w:txbxContent>
                    <w:p w14:paraId="3798C2F1" w14:textId="31E046A5" w:rsidR="00E755AF" w:rsidRPr="005D5B39" w:rsidRDefault="00E755AF" w:rsidP="00BF71D1">
                      <w:pPr>
                        <w:pStyle w:val="Titulek"/>
                        <w:rPr>
                          <w:rFonts w:ascii="Calibri" w:hAnsi="Calibri"/>
                          <w:b/>
                          <w:noProof/>
                          <w:sz w:val="24"/>
                          <w:szCs w:val="24"/>
                        </w:rPr>
                      </w:pPr>
                      <w:bookmarkStart w:id="52" w:name="_Toc66368525"/>
                      <w:r>
                        <w:t xml:space="preserve">Obrázek </w:t>
                      </w:r>
                      <w:fldSimple w:instr=" SEQ Obrázek \* ARABIC ">
                        <w:r>
                          <w:rPr>
                            <w:noProof/>
                          </w:rPr>
                          <w:t>5</w:t>
                        </w:r>
                      </w:fldSimple>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0D837BB2"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AF71B9">
        <w:t>. V </w:t>
      </w:r>
      <w:r>
        <w:t>těle stránky máme tři tabulky, které nám dávají stručný přehled</w:t>
      </w:r>
      <w:r w:rsidR="004072BF">
        <w:t xml:space="preserve"> o </w:t>
      </w:r>
      <w:r>
        <w:t>nejlepších pilotech podle náletu bodů, hodin</w:t>
      </w:r>
      <w:r w:rsidR="004072BF">
        <w:t xml:space="preserve"> a </w:t>
      </w:r>
      <w:r>
        <w:t>kilometrů</w:t>
      </w:r>
      <w:r w:rsidR="00AF71B9">
        <w:t>. A </w:t>
      </w:r>
      <w:r>
        <w:t>pod nimi mapu</w:t>
      </w:r>
      <w:r w:rsidR="004072BF">
        <w:t xml:space="preserve"> s </w:t>
      </w:r>
      <w:r>
        <w:t>aktuálním provozem letadel. Pomocí html tagu iframe je integrovaná ze stránky glideandseek.com</w:t>
      </w:r>
      <w:r w:rsidR="00AF71B9">
        <w:t>.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„FlightLogControlleru“</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6F833AB7" w:rsidR="00E755AF" w:rsidRPr="00A66EA5" w:rsidRDefault="00E755AF" w:rsidP="00BF71D1">
                            <w:pPr>
                              <w:pStyle w:val="Titulek"/>
                              <w:rPr>
                                <w:rFonts w:ascii="Calibri" w:hAnsi="Calibri"/>
                                <w:b/>
                                <w:noProof/>
                                <w:sz w:val="24"/>
                                <w:szCs w:val="24"/>
                              </w:rPr>
                            </w:pPr>
                            <w:bookmarkStart w:id="54" w:name="_Toc66368526"/>
                            <w:r>
                              <w:t xml:space="preserve">Obrázek </w:t>
                            </w:r>
                            <w:fldSimple w:instr=" SEQ Obrázek \* ARABIC ">
                              <w:r>
                                <w:rPr>
                                  <w:noProof/>
                                </w:rPr>
                                <w:t>6</w:t>
                              </w:r>
                            </w:fldSimple>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3"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" stroked="f">
                <v:textbox style="mso-fit-shape-to-text:t" inset="0,0,0,0">
                  <w:txbxContent>
                    <w:p w14:paraId="11793D33" w14:textId="6F833AB7" w:rsidR="00E755AF" w:rsidRPr="00A66EA5" w:rsidRDefault="00E755AF" w:rsidP="00BF71D1">
                      <w:pPr>
                        <w:pStyle w:val="Titulek"/>
                        <w:rPr>
                          <w:rFonts w:ascii="Calibri" w:hAnsi="Calibri"/>
                          <w:b/>
                          <w:noProof/>
                          <w:sz w:val="24"/>
                          <w:szCs w:val="24"/>
                        </w:rPr>
                      </w:pPr>
                      <w:bookmarkStart w:id="55" w:name="_Toc66368526"/>
                      <w:r>
                        <w:t xml:space="preserve">Obrázek </w:t>
                      </w:r>
                      <w:fldSimple w:instr=" SEQ Obrázek \* ARABIC ">
                        <w:r>
                          <w:rPr>
                            <w:noProof/>
                          </w:rPr>
                          <w:t>6</w:t>
                        </w:r>
                      </w:fldSimple>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53D55B82" w:rsidR="00E755AF" w:rsidRPr="003E23A8" w:rsidRDefault="00E755AF" w:rsidP="00BF71D1">
                            <w:pPr>
                              <w:pStyle w:val="Titulek"/>
                              <w:rPr>
                                <w:rFonts w:ascii="Calibri" w:hAnsi="Calibri"/>
                                <w:b/>
                                <w:noProof/>
                                <w:sz w:val="24"/>
                                <w:szCs w:val="24"/>
                              </w:rPr>
                            </w:pPr>
                            <w:bookmarkStart w:id="56" w:name="_Toc66368527"/>
                            <w:r>
                              <w:t xml:space="preserve">Obrázek </w:t>
                            </w:r>
                            <w:fldSimple w:instr=" SEQ Obrázek \* ARABIC ">
                              <w:r>
                                <w:rPr>
                                  <w:noProof/>
                                </w:rPr>
                                <w:t>7</w:t>
                              </w:r>
                            </w:fldSimple>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4"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" stroked="f">
                <v:textbox style="mso-fit-shape-to-text:t" inset="0,0,0,0">
                  <w:txbxContent>
                    <w:p w14:paraId="02A700D9" w14:textId="53D55B82" w:rsidR="00E755AF" w:rsidRPr="003E23A8" w:rsidRDefault="00E755AF" w:rsidP="00BF71D1">
                      <w:pPr>
                        <w:pStyle w:val="Titulek"/>
                        <w:rPr>
                          <w:rFonts w:ascii="Calibri" w:hAnsi="Calibri"/>
                          <w:b/>
                          <w:noProof/>
                          <w:sz w:val="24"/>
                          <w:szCs w:val="24"/>
                        </w:rPr>
                      </w:pPr>
                      <w:bookmarkStart w:id="57" w:name="_Toc66368527"/>
                      <w:r>
                        <w:t xml:space="preserve">Obrázek </w:t>
                      </w:r>
                      <w:fldSimple w:instr=" SEQ Obrázek \* ARABIC ">
                        <w:r>
                          <w:rPr>
                            <w:noProof/>
                          </w:rPr>
                          <w:t>7</w:t>
                        </w:r>
                      </w:fldSimple>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40AE56D"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54AAC278" w:rsidR="00EC0A10" w:rsidRDefault="00EC0A10" w:rsidP="00EC0A10">
      <w:pPr>
        <w:pStyle w:val="Sta"/>
      </w:pPr>
      <w:r>
        <w:t>Stránka pro registraci obsahuje formulář, do kterého je potřeba zadat uživatelské jméno, křestní jméno, příjmení, email,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„OidcConfigurationController“.</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1D7E264C" w:rsidR="00E755AF" w:rsidRPr="00665FF2" w:rsidRDefault="00E755AF" w:rsidP="00BF71D1">
                            <w:pPr>
                              <w:pStyle w:val="Titulek"/>
                              <w:rPr>
                                <w:rFonts w:ascii="Calibri" w:hAnsi="Calibri"/>
                                <w:b/>
                                <w:noProof/>
                                <w:sz w:val="24"/>
                                <w:szCs w:val="24"/>
                              </w:rPr>
                            </w:pPr>
                            <w:bookmarkStart w:id="59" w:name="_Toc66368528"/>
                            <w:r>
                              <w:t xml:space="preserve">Obrázek </w:t>
                            </w:r>
                            <w:fldSimple w:instr=" SEQ Obrázek \* ARABIC ">
                              <w:r>
                                <w:rPr>
                                  <w:noProof/>
                                </w:rPr>
                                <w:t>8</w:t>
                              </w:r>
                            </w:fldSimple>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5"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" stroked="f">
                <v:textbox style="mso-fit-shape-to-text:t" inset="0,0,0,0">
                  <w:txbxContent>
                    <w:p w14:paraId="642EF9D7" w14:textId="1D7E264C" w:rsidR="00E755AF" w:rsidRPr="00665FF2" w:rsidRDefault="00E755AF" w:rsidP="00BF71D1">
                      <w:pPr>
                        <w:pStyle w:val="Titulek"/>
                        <w:rPr>
                          <w:rFonts w:ascii="Calibri" w:hAnsi="Calibri"/>
                          <w:b/>
                          <w:noProof/>
                          <w:sz w:val="24"/>
                          <w:szCs w:val="24"/>
                        </w:rPr>
                      </w:pPr>
                      <w:bookmarkStart w:id="60" w:name="_Toc66368528"/>
                      <w:r>
                        <w:t xml:space="preserve">Obrázek </w:t>
                      </w:r>
                      <w:fldSimple w:instr=" SEQ Obrázek \* ARABIC ">
                        <w:r>
                          <w:rPr>
                            <w:noProof/>
                          </w:rPr>
                          <w:t>8</w:t>
                        </w:r>
                      </w:fldSimple>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49F64B49" w:rsidR="00C20567" w:rsidRDefault="00872C44" w:rsidP="00BF71D1">
      <w:pPr>
        <w:pStyle w:val="Sta"/>
      </w:pPr>
      <w:r>
        <w:t>Stránka</w:t>
      </w:r>
      <w:r w:rsidR="004072BF">
        <w:t xml:space="preserve"> s </w:t>
      </w:r>
      <w:r>
        <w:t>výpisem letů nám vypisuje všechny lety</w:t>
      </w:r>
      <w:r w:rsidR="004072BF">
        <w:t xml:space="preserve"> z </w:t>
      </w:r>
      <w:r>
        <w:t xml:space="preserve">roku, který si vybereme pomocí tlačítek. Lety jsou seřazené sestupně podle datumu. </w:t>
      </w:r>
    </w:p>
    <w:p w14:paraId="24D3F765" w14:textId="591E8D36" w:rsidR="00BF71D1" w:rsidRPr="00BF71D1" w:rsidRDefault="00872C44" w:rsidP="00BF71D1">
      <w:pPr>
        <w:pStyle w:val="Sta"/>
      </w:pPr>
      <w:r>
        <w:t>Data se získávají pomocí „FlightLogControlleru“, který si</w:t>
      </w:r>
      <w:r w:rsidR="004072BF">
        <w:t xml:space="preserve"> z </w:t>
      </w:r>
      <w:r>
        <w:t>databáze vytáhne kolekci letů, podle zvoleného roku</w:t>
      </w:r>
      <w:r w:rsidR="004072BF">
        <w:t xml:space="preserve"> a </w:t>
      </w:r>
      <w:r>
        <w:t>poté je seřadí podle datumu.</w:t>
      </w:r>
    </w:p>
    <w:p w14:paraId="3226889F" w14:textId="69EE739B" w:rsidR="00E72D53" w:rsidRDefault="003C63F8" w:rsidP="00E72D53">
      <w:pPr>
        <w:pStyle w:val="Podpodkapitola"/>
      </w:pPr>
      <w:bookmarkStart w:id="61"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6DAEF614" w:rsidR="00E755AF" w:rsidRPr="00FF1607" w:rsidRDefault="00E755AF" w:rsidP="003C63F8">
                            <w:pPr>
                              <w:pStyle w:val="Titulek"/>
                              <w:rPr>
                                <w:rFonts w:ascii="Calibri" w:hAnsi="Calibri"/>
                                <w:b/>
                                <w:noProof/>
                                <w:sz w:val="24"/>
                                <w:szCs w:val="24"/>
                              </w:rPr>
                            </w:pPr>
                            <w:bookmarkStart w:id="62" w:name="_Toc66368529"/>
                            <w:r>
                              <w:t xml:space="preserve">Obrázek </w:t>
                            </w:r>
                            <w:fldSimple w:instr=" SEQ Obrázek \* ARABIC ">
                              <w:r>
                                <w:rPr>
                                  <w:noProof/>
                                </w:rPr>
                                <w:t>9</w:t>
                              </w:r>
                            </w:fldSimple>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6"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GFRV1c5AgAAbAQAAA4AAAAA&#10;AAAAAAAAAAAALgIAAGRycy9lMm9Eb2MueG1sUEsBAi0AFAAGAAgAAAAhAPGhPu3hAAAACwEAAA8A&#10;AAAAAAAAAAAAAAAAkwQAAGRycy9kb3ducmV2LnhtbFBLBQYAAAAABAAEAPMAAAChBQAAAAA=&#10;" stroked="f">
                <v:textbox style="mso-fit-shape-to-text:t" inset="0,0,0,0">
                  <w:txbxContent>
                    <w:p w14:paraId="323AD44F" w14:textId="6DAEF614" w:rsidR="00E755AF" w:rsidRPr="00FF1607" w:rsidRDefault="00E755AF" w:rsidP="003C63F8">
                      <w:pPr>
                        <w:pStyle w:val="Titulek"/>
                        <w:rPr>
                          <w:rFonts w:ascii="Calibri" w:hAnsi="Calibri"/>
                          <w:b/>
                          <w:noProof/>
                          <w:sz w:val="24"/>
                          <w:szCs w:val="24"/>
                        </w:rPr>
                      </w:pPr>
                      <w:bookmarkStart w:id="63" w:name="_Toc66368529"/>
                      <w:r>
                        <w:t xml:space="preserve">Obrázek </w:t>
                      </w:r>
                      <w:fldSimple w:instr=" SEQ Obrázek \* ARABIC ">
                        <w:r>
                          <w:rPr>
                            <w:noProof/>
                          </w:rPr>
                          <w:t>9</w:t>
                        </w:r>
                      </w:fldSimple>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0462E0E7" w:rsidR="00C20567" w:rsidRDefault="00872C44" w:rsidP="00BF71D1">
      <w:pPr>
        <w:pStyle w:val="Sta"/>
      </w:pPr>
      <w:r>
        <w:t xml:space="preserve">Stránka výpis letů pilota nám zobrazuje lety zvoleného pilota ve výpisu pilotů. Lety si můžeme filtrovat podle roku, kdy byly </w:t>
      </w:r>
      <w:r w:rsidR="002C7ECA">
        <w:t>ulétnuty</w:t>
      </w:r>
      <w:r w:rsidR="00C20567">
        <w:t>. Na levé straně od výpisu letů má pilot své osobní statistiky, jako je součet nalétaných hodin</w:t>
      </w:r>
      <w:r w:rsidR="004072BF">
        <w:t xml:space="preserve"> a </w:t>
      </w:r>
      <w:r w:rsidR="00C20567">
        <w:t>součet nalétaných kilometrů. Když aplikace zjistí, že právě přihlášený pilot si prohlíží své lety, tak se mu zobrazí tlačítko pro odebrání letu</w:t>
      </w:r>
      <w:r w:rsidR="004072BF">
        <w:t xml:space="preserve"> z </w:t>
      </w:r>
      <w:r w:rsidR="00C20567">
        <w:t>databáze.</w:t>
      </w:r>
    </w:p>
    <w:p w14:paraId="060286FA" w14:textId="68D55784" w:rsidR="00C20567" w:rsidRPr="00BF71D1" w:rsidRDefault="00C20567" w:rsidP="00BF71D1">
      <w:pPr>
        <w:pStyle w:val="Sta"/>
      </w:pPr>
      <w:r>
        <w:t>Tato stránka získává data</w:t>
      </w:r>
      <w:r w:rsidR="004072BF">
        <w:t xml:space="preserve"> z </w:t>
      </w:r>
      <w:r>
        <w:t>„UserControlleru“, kterému se předávají parametry, jako je ID pilota</w:t>
      </w:r>
      <w:r w:rsidR="004072BF">
        <w:t xml:space="preserve"> a </w:t>
      </w:r>
      <w:r>
        <w:t>zvolený rok. Následně se lety seřadí podle datumu.</w:t>
      </w:r>
    </w:p>
    <w:p w14:paraId="429F0024" w14:textId="1BD15B51" w:rsidR="003C63F8" w:rsidRPr="003C63F8" w:rsidRDefault="00B82562" w:rsidP="003C63F8">
      <w:pPr>
        <w:pStyle w:val="Podpodkapitola"/>
      </w:pPr>
      <w:bookmarkStart w:id="64"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6CFA9053" w:rsidR="00E755AF" w:rsidRPr="00A9477D" w:rsidRDefault="00E755AF" w:rsidP="003C63F8">
                            <w:pPr>
                              <w:pStyle w:val="Titulek"/>
                              <w:rPr>
                                <w:rFonts w:ascii="Calibri" w:hAnsi="Calibri"/>
                                <w:b/>
                                <w:noProof/>
                                <w:sz w:val="24"/>
                                <w:szCs w:val="24"/>
                              </w:rPr>
                            </w:pPr>
                            <w:bookmarkStart w:id="65" w:name="_Toc66368530"/>
                            <w:r>
                              <w:t xml:space="preserve">Obrázek </w:t>
                            </w:r>
                            <w:fldSimple w:instr=" SEQ Obrázek \* ARABIC ">
                              <w:r>
                                <w:rPr>
                                  <w:noProof/>
                                </w:rPr>
                                <w:t>10</w:t>
                              </w:r>
                            </w:fldSimple>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7"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D7YZ9NOQIAAGwEAAAOAAAAAAAA&#10;AAAAAAAAAC4CAABkcnMvZTJvRG9jLnhtbFBLAQItABQABgAIAAAAIQCX0lXc3wAAAAgBAAAPAAAA&#10;AAAAAAAAAAAAAJMEAABkcnMvZG93bnJldi54bWxQSwUGAAAAAAQABADzAAAAnwUAAAAA&#10;" stroked="f">
                <v:textbox style="mso-fit-shape-to-text:t" inset="0,0,0,0">
                  <w:txbxContent>
                    <w:p w14:paraId="065D12EF" w14:textId="6CFA9053" w:rsidR="00E755AF" w:rsidRPr="00A9477D" w:rsidRDefault="00E755AF" w:rsidP="003C63F8">
                      <w:pPr>
                        <w:pStyle w:val="Titulek"/>
                        <w:rPr>
                          <w:rFonts w:ascii="Calibri" w:hAnsi="Calibri"/>
                          <w:b/>
                          <w:noProof/>
                          <w:sz w:val="24"/>
                          <w:szCs w:val="24"/>
                        </w:rPr>
                      </w:pPr>
                      <w:bookmarkStart w:id="66" w:name="_Toc66368530"/>
                      <w:r>
                        <w:t xml:space="preserve">Obrázek </w:t>
                      </w:r>
                      <w:fldSimple w:instr=" SEQ Obrázek \* ARABIC ">
                        <w:r>
                          <w:rPr>
                            <w:noProof/>
                          </w:rPr>
                          <w:t>10</w:t>
                        </w:r>
                      </w:fldSimple>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557741D6" w:rsidR="00C20567" w:rsidRDefault="00C20567" w:rsidP="00C20567">
      <w:pPr>
        <w:pStyle w:val="Sta"/>
      </w:pPr>
      <w:r>
        <w:t>Stránka</w:t>
      </w:r>
      <w:r w:rsidR="004072BF">
        <w:t xml:space="preserve"> s </w:t>
      </w:r>
      <w:r>
        <w:t>výpisem pilotů nám ukazuje všechny zaregistrované piloty. Následně přes tlačítko nás stránka přesměruje na stránku</w:t>
      </w:r>
      <w:r w:rsidR="004072BF">
        <w:t xml:space="preserve"> s </w:t>
      </w:r>
      <w:r>
        <w:t xml:space="preserve">výpisem letů pilota. </w:t>
      </w:r>
    </w:p>
    <w:p w14:paraId="5490F202" w14:textId="0973F4BB" w:rsidR="00C20567" w:rsidRDefault="00C20567" w:rsidP="00C20567">
      <w:pPr>
        <w:pStyle w:val="Sta"/>
      </w:pPr>
      <w:r>
        <w:t>Tyto data se získávají pomocí „UserControlleru“, který vybere všechny uživatele</w:t>
      </w:r>
      <w:r w:rsidR="004072BF">
        <w:t xml:space="preserve"> z </w:t>
      </w:r>
      <w:r>
        <w:t>databáze</w:t>
      </w:r>
      <w:r w:rsidR="004072BF">
        <w:t xml:space="preserve"> a </w:t>
      </w:r>
      <w:r>
        <w:t>seřadí je podle jména.</w:t>
      </w:r>
    </w:p>
    <w:p w14:paraId="19509B40" w14:textId="0CD3C745" w:rsidR="00E72D53" w:rsidRDefault="00C20567" w:rsidP="00E72D53">
      <w:pPr>
        <w:pStyle w:val="Podpodkapitola"/>
      </w:pPr>
      <w:bookmarkStart w:id="67"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362BE55A" w:rsidR="00E755AF" w:rsidRPr="0086307A" w:rsidRDefault="00E755AF" w:rsidP="00C20567">
                            <w:pPr>
                              <w:pStyle w:val="Titulek"/>
                              <w:rPr>
                                <w:rFonts w:ascii="Calibri" w:hAnsi="Calibri"/>
                                <w:b/>
                                <w:noProof/>
                                <w:sz w:val="24"/>
                                <w:szCs w:val="24"/>
                              </w:rPr>
                            </w:pPr>
                            <w:bookmarkStart w:id="68" w:name="_Toc66368531"/>
                            <w:r>
                              <w:t xml:space="preserve">Obrázek </w:t>
                            </w:r>
                            <w:fldSimple w:instr=" SEQ Obrázek \* ARABIC ">
                              <w:r>
                                <w:rPr>
                                  <w:noProof/>
                                </w:rPr>
                                <w:t>11</w:t>
                              </w:r>
                            </w:fldSimple>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8"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kqG/+jgCAABsBAAADgAAAAAA&#10;AAAAAAAAAAAuAgAAZHJzL2Uyb0RvYy54bWxQSwECLQAUAAYACAAAACEAUAXc2eEAAAALAQAADwAA&#10;AAAAAAAAAAAAAACSBAAAZHJzL2Rvd25yZXYueG1sUEsFBgAAAAAEAAQA8wAAAKAFAAAAAA==&#10;" stroked="f">
                <v:textbox style="mso-fit-shape-to-text:t" inset="0,0,0,0">
                  <w:txbxContent>
                    <w:p w14:paraId="75780E76" w14:textId="362BE55A" w:rsidR="00E755AF" w:rsidRPr="0086307A" w:rsidRDefault="00E755AF" w:rsidP="00C20567">
                      <w:pPr>
                        <w:pStyle w:val="Titulek"/>
                        <w:rPr>
                          <w:rFonts w:ascii="Calibri" w:hAnsi="Calibri"/>
                          <w:b/>
                          <w:noProof/>
                          <w:sz w:val="24"/>
                          <w:szCs w:val="24"/>
                        </w:rPr>
                      </w:pPr>
                      <w:bookmarkStart w:id="69" w:name="_Toc66368531"/>
                      <w:r>
                        <w:t xml:space="preserve">Obrázek </w:t>
                      </w:r>
                      <w:fldSimple w:instr=" SEQ Obrázek \* ARABIC ">
                        <w:r>
                          <w:rPr>
                            <w:noProof/>
                          </w:rPr>
                          <w:t>11</w:t>
                        </w:r>
                      </w:fldSimple>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6E6165D1" w:rsidR="0007297E" w:rsidRDefault="00AF673D" w:rsidP="0007297E">
      <w:pPr>
        <w:pStyle w:val="Sta"/>
      </w:pPr>
      <w:r>
        <w:t>Stránka</w:t>
      </w:r>
      <w:r w:rsidR="004072BF">
        <w:t xml:space="preserve"> s </w:t>
      </w:r>
      <w:r>
        <w:t>výpisem pořadí pilotů nám ukazuje ten pomyslný žebříček pilotů. Který nám dává informace</w:t>
      </w:r>
      <w:r w:rsidR="004072BF">
        <w:t xml:space="preserve"> o </w:t>
      </w:r>
      <w:r>
        <w:t>tom, kolik má jaký pilot nalétaných bodů. Tyto body jsou za nejlepší tři lety za každý rok.</w:t>
      </w:r>
    </w:p>
    <w:p w14:paraId="27CA6634" w14:textId="7ACC21F7" w:rsidR="00AF673D" w:rsidRPr="0007297E" w:rsidRDefault="00AF673D" w:rsidP="0007297E">
      <w:pPr>
        <w:pStyle w:val="Sta"/>
      </w:pPr>
      <w:r>
        <w:t>Tyto data jsou také</w:t>
      </w:r>
      <w:r w:rsidR="004072BF">
        <w:t xml:space="preserve"> z </w:t>
      </w:r>
      <w:r>
        <w:t>„UserControlleru“, který vybere</w:t>
      </w:r>
      <w:r w:rsidR="004072BF">
        <w:t xml:space="preserve"> z </w:t>
      </w:r>
      <w:r>
        <w:t>databáze všechny uživatele</w:t>
      </w:r>
      <w:r w:rsidR="004072BF">
        <w:t xml:space="preserve"> a </w:t>
      </w:r>
      <w:r>
        <w:t>seřadí je podle parametru „TopScore“</w:t>
      </w:r>
      <w:r w:rsidR="004072BF">
        <w:t xml:space="preserve"> a </w:t>
      </w:r>
      <w:r>
        <w:t>pokud by se tyto body rovnaly tak ještě podle jména.</w:t>
      </w:r>
    </w:p>
    <w:p w14:paraId="633F3BF4" w14:textId="4517014C" w:rsidR="00E72D53" w:rsidRDefault="00B82562" w:rsidP="00E72D53">
      <w:pPr>
        <w:pStyle w:val="Podpodkapitola"/>
      </w:pPr>
      <w:bookmarkStart w:id="70"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7A7E5DEB" w:rsidR="00E755AF" w:rsidRPr="003206E6" w:rsidRDefault="00E755AF" w:rsidP="00AF673D">
                            <w:pPr>
                              <w:pStyle w:val="Titulek"/>
                              <w:rPr>
                                <w:rFonts w:ascii="Calibri" w:hAnsi="Calibri"/>
                                <w:b/>
                                <w:noProof/>
                                <w:sz w:val="24"/>
                                <w:szCs w:val="24"/>
                              </w:rPr>
                            </w:pPr>
                            <w:bookmarkStart w:id="71" w:name="_Toc66368532"/>
                            <w:r>
                              <w:t xml:space="preserve">Obrázek </w:t>
                            </w:r>
                            <w:fldSimple w:instr=" SEQ Obrázek \* ARABIC ">
                              <w:r>
                                <w:rPr>
                                  <w:noProof/>
                                </w:rPr>
                                <w:t>12</w:t>
                              </w:r>
                            </w:fldSimple>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9"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B3wCcY4AgAAbAQAAA4AAAAAAAAA&#10;AAAAAAAALgIAAGRycy9lMm9Eb2MueG1sUEsBAi0AFAAGAAgAAAAhAMMCwFHfAAAACAEAAA8AAAAA&#10;AAAAAAAAAAAAkgQAAGRycy9kb3ducmV2LnhtbFBLBQYAAAAABAAEAPMAAACeBQAAAAA=&#10;" stroked="f">
                <v:textbox style="mso-fit-shape-to-text:t" inset="0,0,0,0">
                  <w:txbxContent>
                    <w:p w14:paraId="4266DC7C" w14:textId="7A7E5DEB" w:rsidR="00E755AF" w:rsidRPr="003206E6" w:rsidRDefault="00E755AF" w:rsidP="00AF673D">
                      <w:pPr>
                        <w:pStyle w:val="Titulek"/>
                        <w:rPr>
                          <w:rFonts w:ascii="Calibri" w:hAnsi="Calibri"/>
                          <w:b/>
                          <w:noProof/>
                          <w:sz w:val="24"/>
                          <w:szCs w:val="24"/>
                        </w:rPr>
                      </w:pPr>
                      <w:bookmarkStart w:id="72" w:name="_Toc66368532"/>
                      <w:r>
                        <w:t xml:space="preserve">Obrázek </w:t>
                      </w:r>
                      <w:fldSimple w:instr=" SEQ Obrázek \* ARABIC ">
                        <w:r>
                          <w:rPr>
                            <w:noProof/>
                          </w:rPr>
                          <w:t>12</w:t>
                        </w:r>
                      </w:fldSimple>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6F7F328F"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AF71B9">
        <w:t>.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AF71B9">
        <w:t>. V </w:t>
      </w:r>
      <w:r>
        <w:t>kartě „Trasa letu“ můžeme vidět trasu celého letu (modrá čára)</w:t>
      </w:r>
      <w:r w:rsidR="004072BF">
        <w:t xml:space="preserve"> a </w:t>
      </w:r>
      <w:r>
        <w:t>nadeklarovaná úloha (zelená čára). Celá tato mapa je založená na leaflet</w:t>
      </w:r>
      <w:r w:rsidR="00C57BC7">
        <w:t>.</w:t>
      </w:r>
      <w:r w:rsidR="0036204E">
        <w:t xml:space="preserve"> </w:t>
      </w:r>
      <w:sdt>
        <w:sdtPr>
          <w:id w:val="1341199019"/>
          <w:citation/>
        </w:sdt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C57BC7">
        <w:t xml:space="preserve"> Pod mapou se nachází barogram, který vykresluje výškový profil letu</w:t>
      </w:r>
      <w:r w:rsidR="004072BF">
        <w:t xml:space="preserve"> v </w:t>
      </w:r>
      <w:r w:rsidR="00C57BC7">
        <w:t>metrech. Tento graf je vytvořený pomocí CanvasJS.</w:t>
      </w:r>
      <w:r w:rsidR="0036204E">
        <w:t xml:space="preserve"> </w:t>
      </w:r>
      <w:sdt>
        <w:sdtPr>
          <w:id w:val="-1611204520"/>
          <w:citation/>
        </w:sdt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C57BC7">
        <w:t xml:space="preserve"> Tyto grafy jsou výhodné pro zobrazení mnoha údajů, jelikož dokáže data velmi rychle vykreslovat.</w:t>
      </w:r>
    </w:p>
    <w:p w14:paraId="1DFBCF4E" w14:textId="1214620A" w:rsidR="00C57BC7" w:rsidRPr="0007297E" w:rsidRDefault="00C57BC7" w:rsidP="0007297E">
      <w:pPr>
        <w:pStyle w:val="Sta"/>
      </w:pPr>
      <w:r>
        <w:t>Data pro základní informace</w:t>
      </w:r>
      <w:r w:rsidR="004072BF">
        <w:t xml:space="preserve"> o </w:t>
      </w:r>
      <w:r>
        <w:t>letu stránka získává</w:t>
      </w:r>
      <w:r w:rsidR="004072BF">
        <w:t xml:space="preserve"> z </w:t>
      </w:r>
      <w:r>
        <w:t>„FlightLogControlleru“</w:t>
      </w:r>
      <w:r w:rsidR="004072BF">
        <w:t xml:space="preserve"> a </w:t>
      </w:r>
      <w:r>
        <w:t>„AnalyseControlleru“. Předává se parametr ID letu</w:t>
      </w:r>
      <w:r w:rsidR="004072BF">
        <w:t xml:space="preserve"> a </w:t>
      </w:r>
      <w:r>
        <w:t>podle toho</w:t>
      </w:r>
      <w:r w:rsidR="00E40ED5">
        <w:t xml:space="preserve"> se</w:t>
      </w:r>
      <w:r w:rsidR="004072BF">
        <w:t xml:space="preserve"> v </w:t>
      </w:r>
      <w:r w:rsidR="00E40ED5">
        <w:t>databázi vyhledá daný let. Dále pomocí „ViewControlleru“ po předání parametru ID letu se</w:t>
      </w:r>
      <w:r w:rsidR="004072BF">
        <w:t xml:space="preserve"> z </w:t>
      </w:r>
      <w:r w:rsidR="00E40ED5">
        <w:t>databáze vytáhnout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23F928FE" w:rsidR="00E755AF" w:rsidRPr="00DC1550" w:rsidRDefault="00E755AF" w:rsidP="00AF673D">
                            <w:pPr>
                              <w:pStyle w:val="Titulek"/>
                              <w:rPr>
                                <w:rFonts w:ascii="Calibri" w:hAnsi="Calibri"/>
                                <w:b/>
                                <w:noProof/>
                                <w:sz w:val="24"/>
                                <w:szCs w:val="24"/>
                              </w:rPr>
                            </w:pPr>
                            <w:bookmarkStart w:id="74" w:name="_Toc66368533"/>
                            <w:r>
                              <w:t xml:space="preserve">Obrázek </w:t>
                            </w:r>
                            <w:fldSimple w:instr=" SEQ Obrázek \* ARABIC ">
                              <w:r>
                                <w:rPr>
                                  <w:noProof/>
                                </w:rPr>
                                <w:t>13</w:t>
                              </w:r>
                            </w:fldSimple>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40"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" stroked="f">
                <v:textbox style="mso-fit-shape-to-text:t" inset="0,0,0,0">
                  <w:txbxContent>
                    <w:p w14:paraId="61D912BA" w14:textId="23F928FE" w:rsidR="00E755AF" w:rsidRPr="00DC1550" w:rsidRDefault="00E755AF" w:rsidP="00AF673D">
                      <w:pPr>
                        <w:pStyle w:val="Titulek"/>
                        <w:rPr>
                          <w:rFonts w:ascii="Calibri" w:hAnsi="Calibri"/>
                          <w:b/>
                          <w:noProof/>
                          <w:sz w:val="24"/>
                          <w:szCs w:val="24"/>
                        </w:rPr>
                      </w:pPr>
                      <w:bookmarkStart w:id="75" w:name="_Toc66368533"/>
                      <w:r>
                        <w:t xml:space="preserve">Obrázek </w:t>
                      </w:r>
                      <w:fldSimple w:instr=" SEQ Obrázek \* ARABIC ">
                        <w:r>
                          <w:rPr>
                            <w:noProof/>
                          </w:rPr>
                          <w:t>13</w:t>
                        </w:r>
                      </w:fldSimple>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50F66144"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AF71B9">
        <w:t>.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apex-charts.</w:t>
      </w:r>
      <w:r w:rsidR="0036204E">
        <w:t xml:space="preserve"> </w:t>
      </w:r>
      <w:sdt>
        <w:sdtPr>
          <w:id w:val="-478147684"/>
          <w:citation/>
        </w:sdt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p>
    <w:p w14:paraId="7530C728" w14:textId="7573B492" w:rsidR="0036204E" w:rsidRDefault="0036204E" w:rsidP="00A93C7F">
      <w:pPr>
        <w:pStyle w:val="Sta"/>
      </w:pPr>
      <w:r>
        <w:t>Stránka je obsluhována pomocí „StatisticsController“. Ten</w:t>
      </w:r>
      <w:r w:rsidR="004072BF">
        <w:t xml:space="preserve"> z </w:t>
      </w:r>
      <w:r>
        <w:t>tabulky „Stats“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6"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4CB7AA47" w:rsidR="00E755AF" w:rsidRPr="00CB3F9E" w:rsidRDefault="00E755AF" w:rsidP="00A93C7F">
                            <w:pPr>
                              <w:pStyle w:val="Titulek"/>
                              <w:rPr>
                                <w:rFonts w:ascii="Calibri" w:hAnsi="Calibri"/>
                                <w:b/>
                                <w:noProof/>
                                <w:sz w:val="24"/>
                                <w:szCs w:val="24"/>
                              </w:rPr>
                            </w:pPr>
                            <w:bookmarkStart w:id="77" w:name="_Toc66368534"/>
                            <w:r>
                              <w:t xml:space="preserve">Obrázek </w:t>
                            </w:r>
                            <w:fldSimple w:instr=" SEQ Obrázek \* ARABIC ">
                              <w:r>
                                <w:rPr>
                                  <w:noProof/>
                                </w:rPr>
                                <w:t>14</w:t>
                              </w:r>
                            </w:fldSimple>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41"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" stroked="f">
                <v:textbox style="mso-fit-shape-to-text:t" inset="0,0,0,0">
                  <w:txbxContent>
                    <w:p w14:paraId="489D0730" w14:textId="4CB7AA47" w:rsidR="00E755AF" w:rsidRPr="00CB3F9E" w:rsidRDefault="00E755AF" w:rsidP="00A93C7F">
                      <w:pPr>
                        <w:pStyle w:val="Titulek"/>
                        <w:rPr>
                          <w:rFonts w:ascii="Calibri" w:hAnsi="Calibri"/>
                          <w:b/>
                          <w:noProof/>
                          <w:sz w:val="24"/>
                          <w:szCs w:val="24"/>
                        </w:rPr>
                      </w:pPr>
                      <w:bookmarkStart w:id="78" w:name="_Toc66368534"/>
                      <w:r>
                        <w:t xml:space="preserve">Obrázek </w:t>
                      </w:r>
                      <w:fldSimple w:instr=" SEQ Obrázek \* ARABIC ">
                        <w:r>
                          <w:rPr>
                            <w:noProof/>
                          </w:rPr>
                          <w:t>14</w:t>
                        </w:r>
                      </w:fldSimple>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2B1BF97B" w:rsidR="00A93C7F" w:rsidRDefault="00560409" w:rsidP="0007297E">
      <w:pPr>
        <w:pStyle w:val="Sta"/>
      </w:pPr>
      <w:r>
        <w:t>Tato stránka slouží pro nahrávání letu do databáze. Přes tlačítko „Vybrat soubor“ uživatel vybere svůj let. Vybírání je ošetřené, že lze vybrat pouze soubor</w:t>
      </w:r>
      <w:r w:rsidR="004072BF">
        <w:t xml:space="preserve"> s </w:t>
      </w:r>
      <w:r w:rsidR="00A93C7F">
        <w:t xml:space="preserve">typem IGC. Soubor, který se nahraje se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4CC752DE" w:rsidR="00377B59" w:rsidRDefault="00A93C7F" w:rsidP="00FD3E7F">
      <w:pPr>
        <w:pStyle w:val="Sta"/>
      </w:pPr>
      <w:r>
        <w:t>Celý let ze rozparsuje</w:t>
      </w:r>
      <w:r w:rsidR="004072BF">
        <w:t xml:space="preserve"> a </w:t>
      </w:r>
      <w:r>
        <w:t>pošle přes axios do „FlightLogControlleru“, který celý let deserializuje</w:t>
      </w:r>
      <w:r w:rsidR="004072BF">
        <w:t xml:space="preserve"> a </w:t>
      </w:r>
      <w:r>
        <w:t>uloží do databáze.</w:t>
      </w:r>
    </w:p>
    <w:p w14:paraId="092B7CEC" w14:textId="183856FE" w:rsidR="00511073" w:rsidRPr="00511073" w:rsidRDefault="00377B59" w:rsidP="00511073">
      <w:pPr>
        <w:pStyle w:val="Podpodkapitola"/>
      </w:pPr>
      <w:bookmarkStart w:id="79"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5A77ED65" w:rsidR="00E755AF" w:rsidRPr="00902C30" w:rsidRDefault="00E755AF" w:rsidP="00377B59">
                            <w:pPr>
                              <w:pStyle w:val="Titulek"/>
                              <w:rPr>
                                <w:rFonts w:ascii="Calibri" w:hAnsi="Calibri"/>
                                <w:b/>
                                <w:noProof/>
                                <w:sz w:val="24"/>
                                <w:szCs w:val="24"/>
                              </w:rPr>
                            </w:pPr>
                            <w:bookmarkStart w:id="80" w:name="_Toc66368535"/>
                            <w:r>
                              <w:t xml:space="preserve">Obrázek </w:t>
                            </w:r>
                            <w:fldSimple w:instr=" SEQ Obrázek \* ARABIC ">
                              <w:r>
                                <w:rPr>
                                  <w:noProof/>
                                </w:rPr>
                                <w:t>15</w:t>
                              </w:r>
                            </w:fldSimple>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42"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" stroked="f">
                <v:textbox style="mso-fit-shape-to-text:t" inset="0,0,0,0">
                  <w:txbxContent>
                    <w:p w14:paraId="618E2F78" w14:textId="5A77ED65" w:rsidR="00E755AF" w:rsidRPr="00902C30" w:rsidRDefault="00E755AF" w:rsidP="00377B59">
                      <w:pPr>
                        <w:pStyle w:val="Titulek"/>
                        <w:rPr>
                          <w:rFonts w:ascii="Calibri" w:hAnsi="Calibri"/>
                          <w:b/>
                          <w:noProof/>
                          <w:sz w:val="24"/>
                          <w:szCs w:val="24"/>
                        </w:rPr>
                      </w:pPr>
                      <w:bookmarkStart w:id="81" w:name="_Toc66368535"/>
                      <w:r>
                        <w:t xml:space="preserve">Obrázek </w:t>
                      </w:r>
                      <w:fldSimple w:instr=" SEQ Obrázek \* ARABIC ">
                        <w:r>
                          <w:rPr>
                            <w:noProof/>
                          </w:rPr>
                          <w:t>15</w:t>
                        </w:r>
                      </w:fldSimple>
                      <w:r>
                        <w:t xml:space="preserve"> Feedback</w:t>
                      </w:r>
                      <w:bookmarkEnd w:id="81"/>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79"/>
    </w:p>
    <w:p w14:paraId="4C18BE5C" w14:textId="7C13C08E" w:rsidR="0007297E" w:rsidRDefault="002F66E7" w:rsidP="0007297E">
      <w:pPr>
        <w:pStyle w:val="Sta"/>
      </w:pPr>
      <w:r>
        <w:t>Na této stránce jsou použity elementy</w:t>
      </w:r>
      <w:r w:rsidR="004072BF">
        <w:t xml:space="preserve"> z </w:t>
      </w:r>
      <w:r>
        <w:t>knihovny formik. Uživatel zde vyplní svoje jméno, příjmení, email, domovský aeroklub</w:t>
      </w:r>
      <w:r w:rsidR="004072BF">
        <w:t xml:space="preserve"> a </w:t>
      </w:r>
      <w:r>
        <w:t>svůj názor na tuto aplikaci</w:t>
      </w:r>
      <w:r w:rsidR="00511073">
        <w:t>.</w:t>
      </w:r>
    </w:p>
    <w:p w14:paraId="01778C17" w14:textId="456407EC" w:rsidR="002F66E7" w:rsidRPr="0007297E" w:rsidRDefault="002F66E7" w:rsidP="0007297E">
      <w:pPr>
        <w:pStyle w:val="Sta"/>
      </w:pPr>
      <w:r>
        <w:t>Zadané data se odešlou do „FeedbackControlleru“, kde se zpracují</w:t>
      </w:r>
      <w:r w:rsidR="004072BF">
        <w:t xml:space="preserve"> a </w:t>
      </w:r>
      <w:r>
        <w:t>uloží do databáze. Tyto názory si pak já jako administrátor aplikace mohu prohlédnout na stránce „Feedback review“.</w:t>
      </w:r>
      <w:r w:rsidR="004072BF">
        <w:t xml:space="preserve"> </w:t>
      </w:r>
      <w:r w:rsidR="002B0DDA">
        <w:t>K</w:t>
      </w:r>
      <w:r w:rsidR="004072BF">
        <w:t>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68516"/>
      <w:r>
        <w:lastRenderedPageBreak/>
        <w:t>Závěr</w:t>
      </w:r>
      <w:bookmarkEnd w:id="82"/>
      <w:bookmarkEnd w:id="83"/>
      <w:bookmarkEnd w:id="84"/>
      <w:bookmarkEnd w:id="85"/>
    </w:p>
    <w:p w14:paraId="78697363" w14:textId="33D757C7" w:rsidR="001A43DE" w:rsidRDefault="002D2FE2" w:rsidP="00E60C8B">
      <w:pPr>
        <w:pStyle w:val="Sta"/>
      </w:pPr>
      <w:r>
        <w:t>Na začátku této maturitní práce jsem měl</w:t>
      </w:r>
      <w:r w:rsidR="004072BF">
        <w:t xml:space="preserve"> v </w:t>
      </w:r>
      <w:r>
        <w:t>plánu tuto aplikaci udělat</w:t>
      </w:r>
      <w:r w:rsidR="004072BF">
        <w:t xml:space="preserve"> v </w:t>
      </w:r>
      <w:r>
        <w:t>ASP.NET Razor Pages</w:t>
      </w:r>
      <w:r w:rsidR="000B344B">
        <w:t>, jelikož</w:t>
      </w:r>
      <w:r w:rsidR="004072BF">
        <w:t xml:space="preserve"> s </w:t>
      </w:r>
      <w:r w:rsidR="000B344B">
        <w:t>touto platformou jsem pracoval už pár let</w:t>
      </w:r>
      <w:r>
        <w:t>, ale časem jsem zjistil, že tato platforma dost omezuje programátora</w:t>
      </w:r>
      <w:r w:rsidR="004072BF">
        <w:t xml:space="preserve"> v </w:t>
      </w:r>
      <w:r>
        <w:t>jeho možnostech</w:t>
      </w:r>
      <w:r w:rsidR="000B344B">
        <w:t xml:space="preserve"> při vytváření webové aplikace</w:t>
      </w:r>
      <w:r>
        <w:t>. Proto jsem se rozhodl celou práci předělat na ASP.NET API jako backend</w:t>
      </w:r>
      <w:r w:rsidR="004072BF">
        <w:t xml:space="preserve"> a </w:t>
      </w:r>
      <w:r>
        <w:t>React jako frontend. Ze začátku to pro mě bylo náročné, jelikož při výuce jsme se React začali učit</w:t>
      </w:r>
      <w:r w:rsidR="000B344B">
        <w:t xml:space="preserve"> až</w:t>
      </w:r>
      <w:r>
        <w:t xml:space="preserve"> na začátku čtvrtého ročníku</w:t>
      </w:r>
      <w:r w:rsidR="00AF71B9">
        <w:t>. A </w:t>
      </w:r>
      <w:r>
        <w:t>tak jsem se musel zbytek věcí doučit sám nebo mi</w:t>
      </w:r>
      <w:r w:rsidR="004072BF">
        <w:t xml:space="preserve"> s </w:t>
      </w:r>
      <w:r>
        <w:t>mnoha problémy pomohl můj vedoucí práce, pan učitel Tomáš Kazda.</w:t>
      </w:r>
      <w:r w:rsidR="00732412">
        <w:t xml:space="preserve"> </w:t>
      </w:r>
    </w:p>
    <w:p w14:paraId="61A51813" w14:textId="66A7995D" w:rsidR="00A026F5" w:rsidRDefault="00A026F5" w:rsidP="00E60C8B">
      <w:pPr>
        <w:pStyle w:val="Sta"/>
      </w:pPr>
      <w:r>
        <w:t>Během programování této aplikace jsem narazil na několik problémů. První problém byl</w:t>
      </w:r>
      <w:r w:rsidR="004072BF">
        <w:t xml:space="preserve"> v </w:t>
      </w:r>
      <w:r>
        <w:t>použití parseru na IGC soubor</w:t>
      </w:r>
      <w:r w:rsidR="004072BF">
        <w:t xml:space="preserve"> a </w:t>
      </w:r>
      <w:r w:rsidR="000B344B">
        <w:t>následné ukládání dat do databáze</w:t>
      </w:r>
      <w:r>
        <w:t>. Jelikož</w:t>
      </w:r>
      <w:r w:rsidR="004072BF">
        <w:t xml:space="preserve"> v </w:t>
      </w:r>
      <w:r>
        <w:t>té době jsem ještě používal pouze ASP.NET Razor Pages, tak možnosti použití scriptu byly omezené. Proto jsem začal používat React. Po čase jsem zjistil, že React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67A2326F" w:rsidR="000B344B" w:rsidRPr="001D7BF6" w:rsidRDefault="000B344B" w:rsidP="00E60C8B">
      <w:pPr>
        <w:pStyle w:val="Sta"/>
      </w:pPr>
      <w:r>
        <w:t>Všechny stanovené cíle se mi podařilo úspěšně splnit</w:t>
      </w:r>
      <w:r w:rsidR="00AF71B9">
        <w:t>. A </w:t>
      </w:r>
      <w:r>
        <w:t>myslím si, že</w:t>
      </w:r>
      <w:r w:rsidR="004072BF">
        <w:t xml:space="preserve"> i </w:t>
      </w:r>
      <w:r>
        <w:t>když jsem to na začátku celé maturitní práce nečekal tak se celá aplikace povedla</w:t>
      </w:r>
      <w:r w:rsidR="004072BF">
        <w:t xml:space="preserve"> a </w:t>
      </w:r>
      <w:r>
        <w:t>myslím, že má určitý potenciál. Jak už pouze jako databáze letů pro Aeroklub Liberec, tak třeba</w:t>
      </w:r>
      <w:r w:rsidR="004072BF">
        <w:t xml:space="preserve"> i </w:t>
      </w:r>
      <w:r>
        <w:t>pro celostátní používání.</w:t>
      </w:r>
      <w:r w:rsidR="002E70D6">
        <w:t xml:space="preserve"> Odhadovaný celkový čas, který jsem strávil na této aplikaci je minimálně 300 hodin. Jelikož jsem spousta času strávil s řešením mnoha problémy při přechodu na React</w:t>
      </w:r>
      <w:r w:rsidR="00F26C11">
        <w:t>.</w:t>
      </w:r>
    </w:p>
    <w:p w14:paraId="007C87E4" w14:textId="77777777" w:rsidR="001D7BF6" w:rsidRDefault="001D7BF6" w:rsidP="001D7BF6">
      <w:pPr>
        <w:pStyle w:val="Neslovankapitola"/>
      </w:pPr>
      <w:bookmarkStart w:id="86" w:name="_Toc459976524"/>
      <w:bookmarkStart w:id="87" w:name="_Toc66368517"/>
      <w:r>
        <w:lastRenderedPageBreak/>
        <w:t>Seznam obrázků</w:t>
      </w:r>
      <w:bookmarkEnd w:id="86"/>
      <w:bookmarkEnd w:id="87"/>
    </w:p>
    <w:p w14:paraId="55FEF8ED" w14:textId="05D72BE6"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9"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9475BB">
          <w:rPr>
            <w:noProof/>
            <w:webHidden/>
          </w:rPr>
          <w:t>6</w:t>
        </w:r>
        <w:r w:rsidR="00735A22">
          <w:rPr>
            <w:noProof/>
            <w:webHidden/>
          </w:rPr>
          <w:fldChar w:fldCharType="end"/>
        </w:r>
      </w:hyperlink>
    </w:p>
    <w:p w14:paraId="31A06E25" w14:textId="7F653C0B" w:rsidR="00735A22" w:rsidRDefault="00E755AF">
      <w:pPr>
        <w:pStyle w:val="Seznamobrzk"/>
        <w:tabs>
          <w:tab w:val="right" w:leader="dot" w:pos="9061"/>
        </w:tabs>
        <w:rPr>
          <w:rFonts w:asciiTheme="minorHAnsi" w:eastAsiaTheme="minorEastAsia" w:hAnsiTheme="minorHAnsi" w:cstheme="minorBidi"/>
          <w:noProof/>
          <w:sz w:val="22"/>
          <w:szCs w:val="22"/>
        </w:rPr>
      </w:pPr>
      <w:hyperlink r:id="rId30"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9475BB">
          <w:rPr>
            <w:noProof/>
            <w:webHidden/>
          </w:rPr>
          <w:t>7</w:t>
        </w:r>
        <w:r w:rsidR="00735A22">
          <w:rPr>
            <w:noProof/>
            <w:webHidden/>
          </w:rPr>
          <w:fldChar w:fldCharType="end"/>
        </w:r>
      </w:hyperlink>
    </w:p>
    <w:p w14:paraId="72AE574E" w14:textId="22CA6C2D" w:rsidR="00735A22" w:rsidRDefault="00E755AF">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9475BB">
          <w:rPr>
            <w:noProof/>
            <w:webHidden/>
          </w:rPr>
          <w:t>14</w:t>
        </w:r>
        <w:r w:rsidR="00735A22">
          <w:rPr>
            <w:noProof/>
            <w:webHidden/>
          </w:rPr>
          <w:fldChar w:fldCharType="end"/>
        </w:r>
      </w:hyperlink>
    </w:p>
    <w:p w14:paraId="255851AF" w14:textId="2AFAE5D6" w:rsidR="00735A22" w:rsidRDefault="00E755AF">
      <w:pPr>
        <w:pStyle w:val="Seznamobrzk"/>
        <w:tabs>
          <w:tab w:val="right" w:leader="dot" w:pos="9061"/>
        </w:tabs>
        <w:rPr>
          <w:rFonts w:asciiTheme="minorHAnsi" w:eastAsiaTheme="minorEastAsia" w:hAnsiTheme="minorHAnsi" w:cstheme="minorBidi"/>
          <w:noProof/>
          <w:sz w:val="22"/>
          <w:szCs w:val="22"/>
        </w:rPr>
      </w:pPr>
      <w:hyperlink r:id="rId31"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9475BB">
          <w:rPr>
            <w:noProof/>
            <w:webHidden/>
          </w:rPr>
          <w:t>17</w:t>
        </w:r>
        <w:r w:rsidR="00735A22">
          <w:rPr>
            <w:noProof/>
            <w:webHidden/>
          </w:rPr>
          <w:fldChar w:fldCharType="end"/>
        </w:r>
      </w:hyperlink>
    </w:p>
    <w:p w14:paraId="48427446" w14:textId="7526EE31" w:rsidR="00735A22" w:rsidRDefault="00E755AF">
      <w:pPr>
        <w:pStyle w:val="Seznamobrzk"/>
        <w:tabs>
          <w:tab w:val="right" w:leader="dot" w:pos="9061"/>
        </w:tabs>
        <w:rPr>
          <w:rFonts w:asciiTheme="minorHAnsi" w:eastAsiaTheme="minorEastAsia" w:hAnsiTheme="minorHAnsi" w:cstheme="minorBidi"/>
          <w:noProof/>
          <w:sz w:val="22"/>
          <w:szCs w:val="22"/>
        </w:rPr>
      </w:pPr>
      <w:hyperlink r:id="rId32"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9475BB">
          <w:rPr>
            <w:noProof/>
            <w:webHidden/>
          </w:rPr>
          <w:t>19</w:t>
        </w:r>
        <w:r w:rsidR="00735A22">
          <w:rPr>
            <w:noProof/>
            <w:webHidden/>
          </w:rPr>
          <w:fldChar w:fldCharType="end"/>
        </w:r>
      </w:hyperlink>
    </w:p>
    <w:p w14:paraId="38738922" w14:textId="42ADC3C4" w:rsidR="00735A22" w:rsidRDefault="00E755AF">
      <w:pPr>
        <w:pStyle w:val="Seznamobrzk"/>
        <w:tabs>
          <w:tab w:val="right" w:leader="dot" w:pos="9061"/>
        </w:tabs>
        <w:rPr>
          <w:rFonts w:asciiTheme="minorHAnsi" w:eastAsiaTheme="minorEastAsia" w:hAnsiTheme="minorHAnsi" w:cstheme="minorBidi"/>
          <w:noProof/>
          <w:sz w:val="22"/>
          <w:szCs w:val="22"/>
        </w:rPr>
      </w:pPr>
      <w:hyperlink r:id="rId33"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9475BB">
          <w:rPr>
            <w:noProof/>
            <w:webHidden/>
          </w:rPr>
          <w:t>20</w:t>
        </w:r>
        <w:r w:rsidR="00735A22">
          <w:rPr>
            <w:noProof/>
            <w:webHidden/>
          </w:rPr>
          <w:fldChar w:fldCharType="end"/>
        </w:r>
      </w:hyperlink>
    </w:p>
    <w:p w14:paraId="43609FD0" w14:textId="5BD3639A" w:rsidR="00735A22" w:rsidRDefault="00E755AF">
      <w:pPr>
        <w:pStyle w:val="Seznamobrzk"/>
        <w:tabs>
          <w:tab w:val="right" w:leader="dot" w:pos="9061"/>
        </w:tabs>
        <w:rPr>
          <w:rFonts w:asciiTheme="minorHAnsi" w:eastAsiaTheme="minorEastAsia" w:hAnsiTheme="minorHAnsi" w:cstheme="minorBidi"/>
          <w:noProof/>
          <w:sz w:val="22"/>
          <w:szCs w:val="22"/>
        </w:rPr>
      </w:pPr>
      <w:hyperlink r:id="rId34"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9475BB">
          <w:rPr>
            <w:noProof/>
            <w:webHidden/>
          </w:rPr>
          <w:t>20</w:t>
        </w:r>
        <w:r w:rsidR="00735A22">
          <w:rPr>
            <w:noProof/>
            <w:webHidden/>
          </w:rPr>
          <w:fldChar w:fldCharType="end"/>
        </w:r>
      </w:hyperlink>
    </w:p>
    <w:p w14:paraId="6CDFCCD2" w14:textId="538F7804" w:rsidR="00735A22" w:rsidRDefault="00E755AF">
      <w:pPr>
        <w:pStyle w:val="Seznamobrzk"/>
        <w:tabs>
          <w:tab w:val="right" w:leader="dot" w:pos="9061"/>
        </w:tabs>
        <w:rPr>
          <w:rFonts w:asciiTheme="minorHAnsi" w:eastAsiaTheme="minorEastAsia" w:hAnsiTheme="minorHAnsi" w:cstheme="minorBidi"/>
          <w:noProof/>
          <w:sz w:val="22"/>
          <w:szCs w:val="22"/>
        </w:rPr>
      </w:pPr>
      <w:hyperlink r:id="rId35"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9475BB">
          <w:rPr>
            <w:noProof/>
            <w:webHidden/>
          </w:rPr>
          <w:t>22</w:t>
        </w:r>
        <w:r w:rsidR="00735A22">
          <w:rPr>
            <w:noProof/>
            <w:webHidden/>
          </w:rPr>
          <w:fldChar w:fldCharType="end"/>
        </w:r>
      </w:hyperlink>
    </w:p>
    <w:p w14:paraId="60C18175" w14:textId="7FF06F65" w:rsidR="00735A22" w:rsidRDefault="00E755AF">
      <w:pPr>
        <w:pStyle w:val="Seznamobrzk"/>
        <w:tabs>
          <w:tab w:val="right" w:leader="dot" w:pos="9061"/>
        </w:tabs>
        <w:rPr>
          <w:rFonts w:asciiTheme="minorHAnsi" w:eastAsiaTheme="minorEastAsia" w:hAnsiTheme="minorHAnsi" w:cstheme="minorBidi"/>
          <w:noProof/>
          <w:sz w:val="22"/>
          <w:szCs w:val="22"/>
        </w:rPr>
      </w:pPr>
      <w:hyperlink r:id="rId36"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9475BB">
          <w:rPr>
            <w:noProof/>
            <w:webHidden/>
          </w:rPr>
          <w:t>23</w:t>
        </w:r>
        <w:r w:rsidR="00735A22">
          <w:rPr>
            <w:noProof/>
            <w:webHidden/>
          </w:rPr>
          <w:fldChar w:fldCharType="end"/>
        </w:r>
      </w:hyperlink>
    </w:p>
    <w:p w14:paraId="7A90585E" w14:textId="6616FBFE" w:rsidR="00735A22" w:rsidRDefault="00E755AF">
      <w:pPr>
        <w:pStyle w:val="Seznamobrzk"/>
        <w:tabs>
          <w:tab w:val="right" w:leader="dot" w:pos="9061"/>
        </w:tabs>
        <w:rPr>
          <w:rFonts w:asciiTheme="minorHAnsi" w:eastAsiaTheme="minorEastAsia" w:hAnsiTheme="minorHAnsi" w:cstheme="minorBidi"/>
          <w:noProof/>
          <w:sz w:val="22"/>
          <w:szCs w:val="22"/>
        </w:rPr>
      </w:pPr>
      <w:hyperlink r:id="rId37"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9475BB">
          <w:rPr>
            <w:noProof/>
            <w:webHidden/>
          </w:rPr>
          <w:t>24</w:t>
        </w:r>
        <w:r w:rsidR="00735A22">
          <w:rPr>
            <w:noProof/>
            <w:webHidden/>
          </w:rPr>
          <w:fldChar w:fldCharType="end"/>
        </w:r>
      </w:hyperlink>
    </w:p>
    <w:p w14:paraId="0E9AF973" w14:textId="7083953F" w:rsidR="00735A22" w:rsidRDefault="00E755AF">
      <w:pPr>
        <w:pStyle w:val="Seznamobrzk"/>
        <w:tabs>
          <w:tab w:val="right" w:leader="dot" w:pos="9061"/>
        </w:tabs>
        <w:rPr>
          <w:rFonts w:asciiTheme="minorHAnsi" w:eastAsiaTheme="minorEastAsia" w:hAnsiTheme="minorHAnsi" w:cstheme="minorBidi"/>
          <w:noProof/>
          <w:sz w:val="22"/>
          <w:szCs w:val="22"/>
        </w:rPr>
      </w:pPr>
      <w:hyperlink r:id="rId38"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9475BB">
          <w:rPr>
            <w:noProof/>
            <w:webHidden/>
          </w:rPr>
          <w:t>25</w:t>
        </w:r>
        <w:r w:rsidR="00735A22">
          <w:rPr>
            <w:noProof/>
            <w:webHidden/>
          </w:rPr>
          <w:fldChar w:fldCharType="end"/>
        </w:r>
      </w:hyperlink>
    </w:p>
    <w:p w14:paraId="6A606872" w14:textId="6CAD80ED" w:rsidR="00735A22" w:rsidRDefault="00E755AF">
      <w:pPr>
        <w:pStyle w:val="Seznamobrzk"/>
        <w:tabs>
          <w:tab w:val="right" w:leader="dot" w:pos="9061"/>
        </w:tabs>
        <w:rPr>
          <w:rFonts w:asciiTheme="minorHAnsi" w:eastAsiaTheme="minorEastAsia" w:hAnsiTheme="minorHAnsi" w:cstheme="minorBidi"/>
          <w:noProof/>
          <w:sz w:val="22"/>
          <w:szCs w:val="22"/>
        </w:rPr>
      </w:pPr>
      <w:hyperlink r:id="rId39"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9475BB">
          <w:rPr>
            <w:noProof/>
            <w:webHidden/>
          </w:rPr>
          <w:t>26</w:t>
        </w:r>
        <w:r w:rsidR="00735A22">
          <w:rPr>
            <w:noProof/>
            <w:webHidden/>
          </w:rPr>
          <w:fldChar w:fldCharType="end"/>
        </w:r>
      </w:hyperlink>
    </w:p>
    <w:p w14:paraId="0F93DC0C" w14:textId="1A9F8B83" w:rsidR="00735A22" w:rsidRDefault="00E755AF">
      <w:pPr>
        <w:pStyle w:val="Seznamobrzk"/>
        <w:tabs>
          <w:tab w:val="right" w:leader="dot" w:pos="9061"/>
        </w:tabs>
        <w:rPr>
          <w:rFonts w:asciiTheme="minorHAnsi" w:eastAsiaTheme="minorEastAsia" w:hAnsiTheme="minorHAnsi" w:cstheme="minorBidi"/>
          <w:noProof/>
          <w:sz w:val="22"/>
          <w:szCs w:val="22"/>
        </w:rPr>
      </w:pPr>
      <w:hyperlink r:id="rId40"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9475BB">
          <w:rPr>
            <w:noProof/>
            <w:webHidden/>
          </w:rPr>
          <w:t>27</w:t>
        </w:r>
        <w:r w:rsidR="00735A22">
          <w:rPr>
            <w:noProof/>
            <w:webHidden/>
          </w:rPr>
          <w:fldChar w:fldCharType="end"/>
        </w:r>
      </w:hyperlink>
    </w:p>
    <w:p w14:paraId="366D6AC9" w14:textId="27C847EE" w:rsidR="00735A22" w:rsidRDefault="00E755AF">
      <w:pPr>
        <w:pStyle w:val="Seznamobrzk"/>
        <w:tabs>
          <w:tab w:val="right" w:leader="dot" w:pos="9061"/>
        </w:tabs>
        <w:rPr>
          <w:rFonts w:asciiTheme="minorHAnsi" w:eastAsiaTheme="minorEastAsia" w:hAnsiTheme="minorHAnsi" w:cstheme="minorBidi"/>
          <w:noProof/>
          <w:sz w:val="22"/>
          <w:szCs w:val="22"/>
        </w:rPr>
      </w:pPr>
      <w:hyperlink r:id="rId41"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9475BB">
          <w:rPr>
            <w:noProof/>
            <w:webHidden/>
          </w:rPr>
          <w:t>28</w:t>
        </w:r>
        <w:r w:rsidR="00735A22">
          <w:rPr>
            <w:noProof/>
            <w:webHidden/>
          </w:rPr>
          <w:fldChar w:fldCharType="end"/>
        </w:r>
      </w:hyperlink>
    </w:p>
    <w:p w14:paraId="1EA6843A" w14:textId="3B74CE46" w:rsidR="00735A22" w:rsidRDefault="00E755AF">
      <w:pPr>
        <w:pStyle w:val="Seznamobrzk"/>
        <w:tabs>
          <w:tab w:val="right" w:leader="dot" w:pos="9061"/>
        </w:tabs>
        <w:rPr>
          <w:rFonts w:asciiTheme="minorHAnsi" w:eastAsiaTheme="minorEastAsia" w:hAnsiTheme="minorHAnsi" w:cstheme="minorBidi"/>
          <w:noProof/>
          <w:sz w:val="22"/>
          <w:szCs w:val="22"/>
        </w:rPr>
      </w:pPr>
      <w:hyperlink r:id="rId42"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9475BB">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68518"/>
      <w:r>
        <w:lastRenderedPageBreak/>
        <w:t>Použitá literatura</w:t>
      </w:r>
      <w:bookmarkEnd w:id="88"/>
      <w:bookmarkEnd w:id="89"/>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3"/>
          <w:footerReference w:type="default" r:id="rId44"/>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0" w:name="_Toc459976526"/>
      <w:bookmarkStart w:id="91" w:name="_Toc66368519"/>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řešením Visual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3DA5CA3D"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.docx</w:t>
      </w:r>
    </w:p>
    <w:p w14:paraId="32B848A1" w14:textId="2D470472"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.pdf</w:t>
      </w:r>
    </w:p>
    <w:p w14:paraId="62C70960" w14:textId="77777777" w:rsidR="00597458" w:rsidRDefault="00597458" w:rsidP="00597458">
      <w:pPr>
        <w:pStyle w:val="Sta"/>
        <w:numPr>
          <w:ilvl w:val="1"/>
          <w:numId w:val="26"/>
        </w:numPr>
      </w:pPr>
      <w:r>
        <w:t>Písemná práce SOČ</w:t>
      </w:r>
    </w:p>
    <w:p w14:paraId="08BF8D42" w14:textId="774F5A7A" w:rsidR="00597458" w:rsidRDefault="00371FE4" w:rsidP="00597458">
      <w:pPr>
        <w:pStyle w:val="Sta"/>
        <w:numPr>
          <w:ilvl w:val="2"/>
          <w:numId w:val="26"/>
        </w:numPr>
      </w:pPr>
      <w:r>
        <w:t>SOČ2020-</w:t>
      </w:r>
      <w:r w:rsidR="00597458">
        <w:t>2021-</w:t>
      </w:r>
      <w:r w:rsidR="00D16B8C">
        <w:t>P4-</w:t>
      </w:r>
      <w:r w:rsidR="00597458">
        <w:t>Kulhavý-Tomá</w:t>
      </w:r>
      <w:r w:rsidR="00D16B8C">
        <w:t>š</w:t>
      </w:r>
      <w:r w:rsidR="00597458">
        <w:t>.docx</w:t>
      </w:r>
    </w:p>
    <w:p w14:paraId="379AC73D" w14:textId="172E7742" w:rsidR="00597458" w:rsidRDefault="00371FE4" w:rsidP="00597458">
      <w:pPr>
        <w:pStyle w:val="Sta"/>
        <w:numPr>
          <w:ilvl w:val="2"/>
          <w:numId w:val="26"/>
        </w:numPr>
      </w:pPr>
      <w:r>
        <w:t>SOČ2020-</w:t>
      </w:r>
      <w:r w:rsidR="00597458">
        <w:t>2021-</w:t>
      </w:r>
      <w:r w:rsidR="00D16B8C">
        <w:t>P4-</w:t>
      </w:r>
      <w:r w:rsidR="00597458">
        <w:t>Kulhavý-Tomáš.pdf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2" w:name="_Toc459976527"/>
      <w:bookmarkStart w:id="93" w:name="_Toc66368520"/>
      <w:r>
        <w:lastRenderedPageBreak/>
        <w:t>Další příloha</w:t>
      </w:r>
      <w:bookmarkEnd w:id="92"/>
      <w:bookmarkEnd w:id="93"/>
    </w:p>
    <w:sectPr w:rsidR="008A58B3" w:rsidRPr="00A30F80"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B967C8" w14:textId="77777777" w:rsidR="000C6DFA" w:rsidRDefault="000C6DFA">
      <w:r>
        <w:separator/>
      </w:r>
    </w:p>
  </w:endnote>
  <w:endnote w:type="continuationSeparator" w:id="0">
    <w:p w14:paraId="02EEB865" w14:textId="77777777" w:rsidR="000C6DFA" w:rsidRDefault="000C6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E755AF" w:rsidRDefault="00E755AF">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E755AF" w:rsidRDefault="00E755AF"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E755AF" w:rsidRDefault="00E755AF"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CE7FC2" w14:textId="77777777" w:rsidR="000C6DFA" w:rsidRDefault="000C6DFA">
      <w:r>
        <w:separator/>
      </w:r>
    </w:p>
  </w:footnote>
  <w:footnote w:type="continuationSeparator" w:id="0">
    <w:p w14:paraId="688259B0" w14:textId="77777777" w:rsidR="000C6DFA" w:rsidRDefault="000C6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E755AF" w:rsidRDefault="00E755AF"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E755AF" w:rsidRDefault="00E755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1B00"/>
    <w:rsid w:val="000540B2"/>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B344B"/>
    <w:rsid w:val="000C6DFA"/>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8305E"/>
    <w:rsid w:val="00190F46"/>
    <w:rsid w:val="00196BDD"/>
    <w:rsid w:val="001A43DE"/>
    <w:rsid w:val="001A660C"/>
    <w:rsid w:val="001B13F1"/>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B0DDA"/>
    <w:rsid w:val="002C7ECA"/>
    <w:rsid w:val="002D2817"/>
    <w:rsid w:val="002D2EEB"/>
    <w:rsid w:val="002D2FE2"/>
    <w:rsid w:val="002D3981"/>
    <w:rsid w:val="002E66E3"/>
    <w:rsid w:val="002E70D6"/>
    <w:rsid w:val="002F010A"/>
    <w:rsid w:val="002F1DEA"/>
    <w:rsid w:val="002F5C1A"/>
    <w:rsid w:val="002F66E7"/>
    <w:rsid w:val="002F7869"/>
    <w:rsid w:val="003019AC"/>
    <w:rsid w:val="00305630"/>
    <w:rsid w:val="003145BD"/>
    <w:rsid w:val="0032013D"/>
    <w:rsid w:val="00340639"/>
    <w:rsid w:val="003419EF"/>
    <w:rsid w:val="003573EB"/>
    <w:rsid w:val="0036204E"/>
    <w:rsid w:val="00362703"/>
    <w:rsid w:val="003635F8"/>
    <w:rsid w:val="003708F9"/>
    <w:rsid w:val="00371FE4"/>
    <w:rsid w:val="00377B59"/>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3405"/>
    <w:rsid w:val="00453AA3"/>
    <w:rsid w:val="004656D6"/>
    <w:rsid w:val="00471333"/>
    <w:rsid w:val="004739D5"/>
    <w:rsid w:val="00474EAD"/>
    <w:rsid w:val="004809F4"/>
    <w:rsid w:val="0048328A"/>
    <w:rsid w:val="004926BE"/>
    <w:rsid w:val="00495AF0"/>
    <w:rsid w:val="004A26E3"/>
    <w:rsid w:val="004B0CCF"/>
    <w:rsid w:val="004C29BB"/>
    <w:rsid w:val="004D1E6A"/>
    <w:rsid w:val="004E24A5"/>
    <w:rsid w:val="004F37E5"/>
    <w:rsid w:val="004F5DCD"/>
    <w:rsid w:val="00500A9B"/>
    <w:rsid w:val="00503D22"/>
    <w:rsid w:val="00511073"/>
    <w:rsid w:val="00513B01"/>
    <w:rsid w:val="005166D3"/>
    <w:rsid w:val="00520A0D"/>
    <w:rsid w:val="00520FD4"/>
    <w:rsid w:val="00534C49"/>
    <w:rsid w:val="00535913"/>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32412"/>
    <w:rsid w:val="00735A22"/>
    <w:rsid w:val="00746FC6"/>
    <w:rsid w:val="0075243D"/>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5B82"/>
    <w:rsid w:val="008E744B"/>
    <w:rsid w:val="008F6172"/>
    <w:rsid w:val="00914671"/>
    <w:rsid w:val="00915D71"/>
    <w:rsid w:val="0093185D"/>
    <w:rsid w:val="00931F0C"/>
    <w:rsid w:val="0093260E"/>
    <w:rsid w:val="0093579C"/>
    <w:rsid w:val="009450FF"/>
    <w:rsid w:val="0094689A"/>
    <w:rsid w:val="009475BB"/>
    <w:rsid w:val="00950514"/>
    <w:rsid w:val="00950EB1"/>
    <w:rsid w:val="009543BB"/>
    <w:rsid w:val="00954DDF"/>
    <w:rsid w:val="00963D8F"/>
    <w:rsid w:val="00965687"/>
    <w:rsid w:val="00965F8C"/>
    <w:rsid w:val="009838C5"/>
    <w:rsid w:val="00987DF3"/>
    <w:rsid w:val="009A2BBB"/>
    <w:rsid w:val="009B3D6A"/>
    <w:rsid w:val="009C2343"/>
    <w:rsid w:val="009D048F"/>
    <w:rsid w:val="009E4269"/>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3C7F"/>
    <w:rsid w:val="00A96F5E"/>
    <w:rsid w:val="00AA0F62"/>
    <w:rsid w:val="00AA3C54"/>
    <w:rsid w:val="00AC429C"/>
    <w:rsid w:val="00AE02EA"/>
    <w:rsid w:val="00AE5FCD"/>
    <w:rsid w:val="00AE6935"/>
    <w:rsid w:val="00AF673D"/>
    <w:rsid w:val="00AF71B9"/>
    <w:rsid w:val="00B003CF"/>
    <w:rsid w:val="00B50A8F"/>
    <w:rsid w:val="00B55384"/>
    <w:rsid w:val="00B66B0C"/>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2164"/>
    <w:rsid w:val="00C27BA6"/>
    <w:rsid w:val="00C31E25"/>
    <w:rsid w:val="00C4739C"/>
    <w:rsid w:val="00C53B2B"/>
    <w:rsid w:val="00C55DCF"/>
    <w:rsid w:val="00C55F04"/>
    <w:rsid w:val="00C56068"/>
    <w:rsid w:val="00C5643E"/>
    <w:rsid w:val="00C56CE8"/>
    <w:rsid w:val="00C57BC7"/>
    <w:rsid w:val="00C71072"/>
    <w:rsid w:val="00C71CEB"/>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199"/>
    <w:rsid w:val="00CE3736"/>
    <w:rsid w:val="00D033F8"/>
    <w:rsid w:val="00D07EC9"/>
    <w:rsid w:val="00D1241E"/>
    <w:rsid w:val="00D16B8C"/>
    <w:rsid w:val="00D21A3C"/>
    <w:rsid w:val="00D260CF"/>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0ED5"/>
    <w:rsid w:val="00E44077"/>
    <w:rsid w:val="00E47270"/>
    <w:rsid w:val="00E57F55"/>
    <w:rsid w:val="00E60C8B"/>
    <w:rsid w:val="00E60DAB"/>
    <w:rsid w:val="00E72D53"/>
    <w:rsid w:val="00E755AF"/>
    <w:rsid w:val="00E76B2F"/>
    <w:rsid w:val="00E87ABD"/>
    <w:rsid w:val="00E92B5D"/>
    <w:rsid w:val="00EB4EE0"/>
    <w:rsid w:val="00EC02C7"/>
    <w:rsid w:val="00EC0A10"/>
    <w:rsid w:val="00EC29D4"/>
    <w:rsid w:val="00EC3F4F"/>
    <w:rsid w:val="00EC533D"/>
    <w:rsid w:val="00ED348C"/>
    <w:rsid w:val="00ED52D8"/>
    <w:rsid w:val="00ED545B"/>
    <w:rsid w:val="00ED5A6E"/>
    <w:rsid w:val="00ED6428"/>
    <w:rsid w:val="00ED6D47"/>
    <w:rsid w:val="00ED7868"/>
    <w:rsid w:val="00EE0626"/>
    <w:rsid w:val="00EF60F8"/>
    <w:rsid w:val="00EF63B2"/>
    <w:rsid w:val="00F107AF"/>
    <w:rsid w:val="00F11F0C"/>
    <w:rsid w:val="00F17F39"/>
    <w:rsid w:val="00F26C11"/>
    <w:rsid w:val="00F274FF"/>
    <w:rsid w:val="00F27F6B"/>
    <w:rsid w:val="00F3161E"/>
    <w:rsid w:val="00F40F99"/>
    <w:rsid w:val="00F41746"/>
    <w:rsid w:val="00F47418"/>
    <w:rsid w:val="00F65E79"/>
    <w:rsid w:val="00F73D64"/>
    <w:rsid w:val="00F764B6"/>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2.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hyperlink" Target="file:///D:\WEB\MP2021-databaze-letu-pro-aeroklub-liberec\Dokumentace\P&#237;semn&#225;%20pr&#225;ce%20MP\MP2020-2021-P4-Kulhav&#253;-Tom&#225;&#353;.docx"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file:///D:\WEB\MP2021-databaze-letu-pro-aeroklub-liberec\Dokumentace\P&#237;semn&#225;%20pr&#225;ce%20MP\MP2020-2021-P4-Kulhav&#253;-Tom&#225;&#353;.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yperlink" Target="file:///D:\WEB\MP2021-databaze-letu-pro-aeroklub-liberec\Dokumentace\P&#237;semn&#225;%20pr&#225;ce%20MP\MP2020-2021-P4-Kulhav&#253;-Tom&#225;&#353;.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0C1649F91D04B73A2FA33DA646D9BF2"/>
        <w:category>
          <w:name w:val="Obecné"/>
          <w:gallery w:val="placeholder"/>
        </w:category>
        <w:types>
          <w:type w:val="bbPlcHdr"/>
        </w:types>
        <w:behaviors>
          <w:behavior w:val="content"/>
        </w:behaviors>
        <w:guid w:val="{926A3BBD-17A3-4839-8DE0-05FA8E04B675}"/>
      </w:docPartPr>
      <w:docPartBody>
        <w:p w:rsidR="00EB7135" w:rsidRDefault="00DB459E">
          <w:pPr>
            <w:pStyle w:val="E0C1649F91D04B73A2FA33DA646D9BF2"/>
          </w:pPr>
          <w:r w:rsidRPr="00DC335D">
            <w:rPr>
              <w:rStyle w:val="Zstupntext"/>
            </w:rPr>
            <w:t>[Autor]</w:t>
          </w:r>
        </w:p>
      </w:docPartBody>
    </w:docPart>
    <w:docPart>
      <w:docPartPr>
        <w:name w:val="7DF1171C0B18439FB321E002F526443F"/>
        <w:category>
          <w:name w:val="Obecné"/>
          <w:gallery w:val="placeholder"/>
        </w:category>
        <w:types>
          <w:type w:val="bbPlcHdr"/>
        </w:types>
        <w:behaviors>
          <w:behavior w:val="content"/>
        </w:behaviors>
        <w:guid w:val="{37C2D158-87EE-4DD7-BB9B-BE0712A983D4}"/>
      </w:docPartPr>
      <w:docPartBody>
        <w:p w:rsidR="008D58F8" w:rsidRDefault="009F7273" w:rsidP="009F7273">
          <w:pPr>
            <w:pStyle w:val="7DF1171C0B18439FB321E002F526443F"/>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59E"/>
    <w:rsid w:val="001238F9"/>
    <w:rsid w:val="00157407"/>
    <w:rsid w:val="001A3685"/>
    <w:rsid w:val="0023022C"/>
    <w:rsid w:val="002F0245"/>
    <w:rsid w:val="002F7FE2"/>
    <w:rsid w:val="00333484"/>
    <w:rsid w:val="003D3D10"/>
    <w:rsid w:val="00445E05"/>
    <w:rsid w:val="005850CC"/>
    <w:rsid w:val="005C7595"/>
    <w:rsid w:val="006F084C"/>
    <w:rsid w:val="007A01C1"/>
    <w:rsid w:val="007F1711"/>
    <w:rsid w:val="0081504D"/>
    <w:rsid w:val="008D58F8"/>
    <w:rsid w:val="00931217"/>
    <w:rsid w:val="009F7273"/>
    <w:rsid w:val="00A85C18"/>
    <w:rsid w:val="00AA1F6B"/>
    <w:rsid w:val="00AA30A4"/>
    <w:rsid w:val="00BD5A9C"/>
    <w:rsid w:val="00C644F2"/>
    <w:rsid w:val="00DB459E"/>
    <w:rsid w:val="00EB7135"/>
    <w:rsid w:val="00FF5B4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F7273"/>
    <w:rPr>
      <w:color w:val="808080"/>
    </w:rPr>
  </w:style>
  <w:style w:type="paragraph" w:customStyle="1" w:styleId="E0C1649F91D04B73A2FA33DA646D9BF2">
    <w:name w:val="E0C1649F91D04B73A2FA33DA646D9BF2"/>
  </w:style>
  <w:style w:type="paragraph" w:customStyle="1" w:styleId="7DF1171C0B18439FB321E002F526443F">
    <w:name w:val="7DF1171C0B18439FB321E002F526443F"/>
    <w:rsid w:val="009F7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36</TotalTime>
  <Pages>42</Pages>
  <Words>5801</Words>
  <Characters>34229</Characters>
  <Application>Microsoft Office Word</Application>
  <DocSecurity>0</DocSecurity>
  <Lines>285</Lines>
  <Paragraphs>79</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39951</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6</cp:revision>
  <cp:lastPrinted>2021-03-11T15:01:00Z</cp:lastPrinted>
  <dcterms:created xsi:type="dcterms:W3CDTF">2021-03-11T14:45:00Z</dcterms:created>
  <dcterms:modified xsi:type="dcterms:W3CDTF">2021-03-12T19:45:00Z</dcterms:modified>
</cp:coreProperties>
</file>