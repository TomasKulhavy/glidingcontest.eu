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r>
                              <w:rPr>
                                <w:b/>
                              </w:rPr>
                              <w:t>DiS.</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1579F7" w:rsidRPr="00B003CF" w:rsidRDefault="001579F7"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1579F7" w:rsidRPr="00B003CF" w:rsidRDefault="001579F7"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0A1E1738" w:rsidR="001579F7" w:rsidRPr="00B003CF" w:rsidRDefault="001579F7" w:rsidP="002F5C1A">
                      <w:pPr>
                        <w:pStyle w:val="InformaceTitulnstrany"/>
                        <w:tabs>
                          <w:tab w:val="clear" w:pos="2127"/>
                          <w:tab w:val="clear" w:pos="2552"/>
                          <w:tab w:val="right" w:pos="2268"/>
                          <w:tab w:val="left" w:pos="2977"/>
                        </w:tabs>
                      </w:pPr>
                      <w:r w:rsidRPr="00B003CF">
                        <w:tab/>
                        <w:t>Vedoucí práce</w:t>
                      </w:r>
                      <w:r w:rsidRPr="00B003CF">
                        <w:tab/>
                      </w:r>
                      <w:r w:rsidRPr="00B003CF">
                        <w:rPr>
                          <w:b/>
                        </w:rPr>
                        <w:t>Ing.</w:t>
                      </w:r>
                      <w:r w:rsidR="00E4704D">
                        <w:rPr>
                          <w:b/>
                        </w:rPr>
                        <w:t> </w:t>
                      </w:r>
                      <w:r>
                        <w:rPr>
                          <w:b/>
                        </w:rPr>
                        <w:t>Tomáš Kazda,</w:t>
                      </w:r>
                      <w:r w:rsidR="00E4704D">
                        <w:rPr>
                          <w:b/>
                        </w:rPr>
                        <w:t> </w:t>
                      </w:r>
                      <w:r>
                        <w:rPr>
                          <w:b/>
                        </w:rPr>
                        <w:t>DiS.</w:t>
                      </w:r>
                    </w:p>
                    <w:p w14:paraId="243546F6" w14:textId="517261A5" w:rsidR="001579F7" w:rsidRPr="00B003CF" w:rsidRDefault="001579F7"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1579F7" w:rsidRPr="007B3B4B" w:rsidRDefault="001579F7"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1579F7" w:rsidRPr="007B3B4B" w:rsidRDefault="001579F7"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1579F7" w:rsidRPr="0003067F" w:rsidRDefault="001579F7"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1579F7" w:rsidRPr="007B3B4B" w:rsidRDefault="001579F7"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0A6FE902" w:rsidR="00442A7C" w:rsidRDefault="00C55DCF" w:rsidP="00E60C8B">
      <w:pPr>
        <w:pStyle w:val="Sta"/>
      </w:pPr>
      <w:r w:rsidRPr="00C55DCF">
        <w:t xml:space="preserve">Práce </w:t>
      </w:r>
      <w:r w:rsidR="00E755AF">
        <w:t>by měla</w:t>
      </w:r>
      <w:r w:rsidRPr="00C55DCF">
        <w:t xml:space="preserve"> sloužit jako databáze pro přelety pro A</w:t>
      </w:r>
      <w:r w:rsidR="00050025">
        <w:t>eroklub</w:t>
      </w:r>
      <w:r w:rsidRPr="00C55DCF">
        <w:t xml:space="preserve"> Liberec.</w:t>
      </w:r>
      <w:r w:rsidR="00E755AF">
        <w:t xml:space="preserve"> Piloti </w:t>
      </w:r>
      <w:r w:rsidRPr="00C55DCF">
        <w:t xml:space="preserve">budou </w:t>
      </w:r>
      <w:r w:rsidR="00E755AF">
        <w:t xml:space="preserve">mít možnost </w:t>
      </w:r>
      <w:r w:rsidRPr="00C55DCF">
        <w:t>nahrávat své lety</w:t>
      </w:r>
      <w:r w:rsidR="00E755AF">
        <w:t>, které pomocí aplikace</w:t>
      </w:r>
      <w:r w:rsidRPr="00C55DCF">
        <w:t xml:space="preserve"> budou vyhodnoceny</w:t>
      </w:r>
      <w:r w:rsidR="004072BF">
        <w:t xml:space="preserve"> a </w:t>
      </w:r>
      <w:r w:rsidRPr="00C55DCF">
        <w:t xml:space="preserve">bodovány. </w:t>
      </w:r>
      <w:r w:rsidR="00E755AF">
        <w:t>Aplikace p</w:t>
      </w:r>
      <w:r w:rsidRPr="00C55DCF">
        <w:t>oslouží jako žebříček pilotů</w:t>
      </w:r>
      <w:r w:rsidR="004072BF">
        <w:t xml:space="preserve"> </w:t>
      </w:r>
      <w:r w:rsidRPr="00C55DCF">
        <w:t>se statistikami.</w:t>
      </w:r>
    </w:p>
    <w:p w14:paraId="64F8F804" w14:textId="7369EF22" w:rsidR="00442A7C" w:rsidRDefault="002B0DDA" w:rsidP="00E60C8B">
      <w:pPr>
        <w:pStyle w:val="Sta"/>
      </w:pPr>
      <w:r>
        <w:t xml:space="preserve">Aplikace umožní pilotům přehledné zobrazení jejich letů. A také </w:t>
      </w:r>
      <w:r w:rsidR="003573EB">
        <w:t xml:space="preserve">přehledné znázornění </w:t>
      </w:r>
      <w:r>
        <w:t>nálet</w:t>
      </w:r>
      <w:r w:rsidR="003573EB">
        <w:t>ů</w:t>
      </w:r>
      <w:r>
        <w:t xml:space="preserve"> pilotů</w:t>
      </w:r>
      <w:r w:rsidR="003573EB">
        <w:t>, informací o letech</w:t>
      </w:r>
      <w:r>
        <w:t xml:space="preserve"> a celkov</w:t>
      </w:r>
      <w:r w:rsidR="003573EB">
        <w:t>ých</w:t>
      </w:r>
      <w:r>
        <w:t xml:space="preserve"> statistik</w:t>
      </w:r>
      <w:r w:rsidR="00E755AF">
        <w:t xml:space="preserve">. </w:t>
      </w:r>
      <w:r w:rsidR="00AF71B9">
        <w:t>Aplikace m</w:t>
      </w:r>
      <w:r w:rsidR="00C55DCF">
        <w:t>ůže také posloužit při vybírání pilotů na velké závody jako je např.</w:t>
      </w:r>
      <w:r w:rsidR="00E4704D">
        <w:t> </w:t>
      </w:r>
      <w:r w:rsidR="00C55DCF">
        <w:t>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46BF0E77"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sidR="00AF71B9">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EF87DBA" w14:textId="173012B3" w:rsidR="00200AD6" w:rsidRDefault="003573EB" w:rsidP="00200AD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The application will allow pilots to clearly display their flights. And also a clear representation of the pilots' raids and overall statistics. The application can also be used to select pilots for large races, such as the Czech Junior Gliding Championship.</w:t>
      </w: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1FF8B10B" w:rsidR="00D5405A" w:rsidRDefault="009C2343" w:rsidP="0003067F">
      <w:pPr>
        <w:pStyle w:val="Podpisovdek"/>
      </w:pPr>
      <w:r>
        <w:t>V </w:t>
      </w:r>
      <w:r w:rsidR="009B3D6A">
        <w:t xml:space="preserve">Liberci dne </w:t>
      </w:r>
      <w:r w:rsidR="006E1ABC">
        <w:fldChar w:fldCharType="begin"/>
      </w:r>
      <w:r w:rsidR="006E1ABC">
        <w:instrText xml:space="preserve"> DATE   \* MERGEFORMAT </w:instrText>
      </w:r>
      <w:r w:rsidR="006E1ABC">
        <w:fldChar w:fldCharType="separate"/>
      </w:r>
      <w:r w:rsidR="005132D8">
        <w:rPr>
          <w:noProof/>
        </w:rPr>
        <w:t>15.03.2021</w:t>
      </w:r>
      <w:r w:rsidR="006E1ABC">
        <w:rPr>
          <w:noProof/>
        </w:rPr>
        <w:fldChar w:fldCharType="end"/>
      </w:r>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End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58A2D1C7"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5132D8">
              <w:rPr>
                <w:noProof/>
                <w:webHidden/>
              </w:rPr>
              <w:t>1</w:t>
            </w:r>
            <w:r w:rsidR="00735A22">
              <w:rPr>
                <w:noProof/>
                <w:webHidden/>
              </w:rPr>
              <w:fldChar w:fldCharType="end"/>
            </w:r>
          </w:hyperlink>
        </w:p>
        <w:p w14:paraId="4637739D" w14:textId="0BA1EEFE"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5132D8">
              <w:rPr>
                <w:noProof/>
                <w:webHidden/>
              </w:rPr>
              <w:t>2</w:t>
            </w:r>
            <w:r w:rsidR="00735A22">
              <w:rPr>
                <w:noProof/>
                <w:webHidden/>
              </w:rPr>
              <w:fldChar w:fldCharType="end"/>
            </w:r>
          </w:hyperlink>
        </w:p>
        <w:p w14:paraId="585B3A3B" w14:textId="44836226"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5132D8">
              <w:rPr>
                <w:noProof/>
                <w:webHidden/>
              </w:rPr>
              <w:t>2</w:t>
            </w:r>
            <w:r w:rsidR="00735A22">
              <w:rPr>
                <w:noProof/>
                <w:webHidden/>
              </w:rPr>
              <w:fldChar w:fldCharType="end"/>
            </w:r>
          </w:hyperlink>
        </w:p>
        <w:p w14:paraId="3ED5CE5D" w14:textId="1A39BA4A"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5132D8">
              <w:rPr>
                <w:noProof/>
                <w:webHidden/>
              </w:rPr>
              <w:t>2</w:t>
            </w:r>
            <w:r w:rsidR="00735A22">
              <w:rPr>
                <w:noProof/>
                <w:webHidden/>
              </w:rPr>
              <w:fldChar w:fldCharType="end"/>
            </w:r>
          </w:hyperlink>
        </w:p>
        <w:p w14:paraId="2B5A92F6" w14:textId="76B08378"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5132D8">
              <w:rPr>
                <w:noProof/>
                <w:webHidden/>
              </w:rPr>
              <w:t>2</w:t>
            </w:r>
            <w:r w:rsidR="00735A22">
              <w:rPr>
                <w:noProof/>
                <w:webHidden/>
              </w:rPr>
              <w:fldChar w:fldCharType="end"/>
            </w:r>
          </w:hyperlink>
        </w:p>
        <w:p w14:paraId="4CC4C4A7" w14:textId="4CDFAF26"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5132D8">
              <w:rPr>
                <w:noProof/>
                <w:webHidden/>
              </w:rPr>
              <w:t>3</w:t>
            </w:r>
            <w:r w:rsidR="00735A22">
              <w:rPr>
                <w:noProof/>
                <w:webHidden/>
              </w:rPr>
              <w:fldChar w:fldCharType="end"/>
            </w:r>
          </w:hyperlink>
        </w:p>
        <w:p w14:paraId="33B919FA" w14:textId="43C1A151"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5132D8">
              <w:rPr>
                <w:noProof/>
                <w:webHidden/>
              </w:rPr>
              <w:t>3</w:t>
            </w:r>
            <w:r w:rsidR="00735A22">
              <w:rPr>
                <w:noProof/>
                <w:webHidden/>
              </w:rPr>
              <w:fldChar w:fldCharType="end"/>
            </w:r>
          </w:hyperlink>
        </w:p>
        <w:p w14:paraId="5F266775" w14:textId="7138365E"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5132D8">
              <w:rPr>
                <w:noProof/>
                <w:webHidden/>
              </w:rPr>
              <w:t>3</w:t>
            </w:r>
            <w:r w:rsidR="00735A22">
              <w:rPr>
                <w:noProof/>
                <w:webHidden/>
              </w:rPr>
              <w:fldChar w:fldCharType="end"/>
            </w:r>
          </w:hyperlink>
        </w:p>
        <w:p w14:paraId="5F5BD2F6" w14:textId="289D2DCA"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5132D8">
              <w:rPr>
                <w:noProof/>
                <w:webHidden/>
              </w:rPr>
              <w:t>4</w:t>
            </w:r>
            <w:r w:rsidR="00735A22">
              <w:rPr>
                <w:noProof/>
                <w:webHidden/>
              </w:rPr>
              <w:fldChar w:fldCharType="end"/>
            </w:r>
          </w:hyperlink>
        </w:p>
        <w:p w14:paraId="60B910F1" w14:textId="5CF8C28C"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5132D8">
              <w:rPr>
                <w:noProof/>
                <w:webHidden/>
              </w:rPr>
              <w:t>4</w:t>
            </w:r>
            <w:r w:rsidR="00735A22">
              <w:rPr>
                <w:noProof/>
                <w:webHidden/>
              </w:rPr>
              <w:fldChar w:fldCharType="end"/>
            </w:r>
          </w:hyperlink>
        </w:p>
        <w:p w14:paraId="36CBC4C5" w14:textId="62654453"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5132D8">
              <w:rPr>
                <w:noProof/>
                <w:webHidden/>
              </w:rPr>
              <w:t>6</w:t>
            </w:r>
            <w:r w:rsidR="00735A22">
              <w:rPr>
                <w:noProof/>
                <w:webHidden/>
              </w:rPr>
              <w:fldChar w:fldCharType="end"/>
            </w:r>
          </w:hyperlink>
        </w:p>
        <w:p w14:paraId="42487D87" w14:textId="7741D02C"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5132D8">
              <w:rPr>
                <w:noProof/>
                <w:webHidden/>
              </w:rPr>
              <w:t>6</w:t>
            </w:r>
            <w:r w:rsidR="00735A22">
              <w:rPr>
                <w:noProof/>
                <w:webHidden/>
              </w:rPr>
              <w:fldChar w:fldCharType="end"/>
            </w:r>
          </w:hyperlink>
        </w:p>
        <w:p w14:paraId="72047437" w14:textId="41917B89"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5132D8">
              <w:rPr>
                <w:noProof/>
                <w:webHidden/>
              </w:rPr>
              <w:t>6</w:t>
            </w:r>
            <w:r w:rsidR="00735A22">
              <w:rPr>
                <w:noProof/>
                <w:webHidden/>
              </w:rPr>
              <w:fldChar w:fldCharType="end"/>
            </w:r>
          </w:hyperlink>
        </w:p>
        <w:p w14:paraId="2FEB4975" w14:textId="1093BACA"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5132D8">
              <w:rPr>
                <w:noProof/>
                <w:webHidden/>
              </w:rPr>
              <w:t>7</w:t>
            </w:r>
            <w:r w:rsidR="00735A22">
              <w:rPr>
                <w:noProof/>
                <w:webHidden/>
              </w:rPr>
              <w:fldChar w:fldCharType="end"/>
            </w:r>
          </w:hyperlink>
        </w:p>
        <w:p w14:paraId="706DE17F" w14:textId="36953853"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5132D8">
              <w:rPr>
                <w:noProof/>
                <w:webHidden/>
              </w:rPr>
              <w:t>8</w:t>
            </w:r>
            <w:r w:rsidR="00735A22">
              <w:rPr>
                <w:noProof/>
                <w:webHidden/>
              </w:rPr>
              <w:fldChar w:fldCharType="end"/>
            </w:r>
          </w:hyperlink>
        </w:p>
        <w:p w14:paraId="4270B6BA" w14:textId="019F801D"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5132D8">
              <w:rPr>
                <w:noProof/>
                <w:webHidden/>
              </w:rPr>
              <w:t>9</w:t>
            </w:r>
            <w:r w:rsidR="00735A22">
              <w:rPr>
                <w:noProof/>
                <w:webHidden/>
              </w:rPr>
              <w:fldChar w:fldCharType="end"/>
            </w:r>
          </w:hyperlink>
        </w:p>
        <w:p w14:paraId="791EE57E" w14:textId="7F8003BC"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5132D8">
              <w:rPr>
                <w:noProof/>
                <w:webHidden/>
              </w:rPr>
              <w:t>9</w:t>
            </w:r>
            <w:r w:rsidR="00735A22">
              <w:rPr>
                <w:noProof/>
                <w:webHidden/>
              </w:rPr>
              <w:fldChar w:fldCharType="end"/>
            </w:r>
          </w:hyperlink>
        </w:p>
        <w:p w14:paraId="31571081" w14:textId="6EF1E748"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5132D8">
              <w:rPr>
                <w:noProof/>
                <w:webHidden/>
              </w:rPr>
              <w:t>9</w:t>
            </w:r>
            <w:r w:rsidR="00735A22">
              <w:rPr>
                <w:noProof/>
                <w:webHidden/>
              </w:rPr>
              <w:fldChar w:fldCharType="end"/>
            </w:r>
          </w:hyperlink>
        </w:p>
        <w:p w14:paraId="7420F6E8" w14:textId="0448FDCC"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5132D8">
              <w:rPr>
                <w:noProof/>
                <w:webHidden/>
              </w:rPr>
              <w:t>9</w:t>
            </w:r>
            <w:r w:rsidR="00735A22">
              <w:rPr>
                <w:noProof/>
                <w:webHidden/>
              </w:rPr>
              <w:fldChar w:fldCharType="end"/>
            </w:r>
          </w:hyperlink>
        </w:p>
        <w:p w14:paraId="2FAD1E84" w14:textId="69C39B91"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5132D8">
              <w:rPr>
                <w:noProof/>
                <w:webHidden/>
              </w:rPr>
              <w:t>10</w:t>
            </w:r>
            <w:r w:rsidR="00735A22">
              <w:rPr>
                <w:noProof/>
                <w:webHidden/>
              </w:rPr>
              <w:fldChar w:fldCharType="end"/>
            </w:r>
          </w:hyperlink>
        </w:p>
        <w:p w14:paraId="1F7867BA" w14:textId="349D2EBE"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5132D8">
              <w:rPr>
                <w:noProof/>
                <w:webHidden/>
              </w:rPr>
              <w:t>10</w:t>
            </w:r>
            <w:r w:rsidR="00735A22">
              <w:rPr>
                <w:noProof/>
                <w:webHidden/>
              </w:rPr>
              <w:fldChar w:fldCharType="end"/>
            </w:r>
          </w:hyperlink>
        </w:p>
        <w:p w14:paraId="692FFFC4" w14:textId="46D5E24E"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5132D8">
              <w:rPr>
                <w:noProof/>
                <w:webHidden/>
              </w:rPr>
              <w:t>10</w:t>
            </w:r>
            <w:r w:rsidR="00735A22">
              <w:rPr>
                <w:noProof/>
                <w:webHidden/>
              </w:rPr>
              <w:fldChar w:fldCharType="end"/>
            </w:r>
          </w:hyperlink>
        </w:p>
        <w:p w14:paraId="7174010E" w14:textId="38DAFFB2"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5132D8">
              <w:rPr>
                <w:noProof/>
                <w:webHidden/>
              </w:rPr>
              <w:t>11</w:t>
            </w:r>
            <w:r w:rsidR="00735A22">
              <w:rPr>
                <w:noProof/>
                <w:webHidden/>
              </w:rPr>
              <w:fldChar w:fldCharType="end"/>
            </w:r>
          </w:hyperlink>
        </w:p>
        <w:p w14:paraId="0A5963C9" w14:textId="69728D16"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5132D8">
              <w:rPr>
                <w:noProof/>
                <w:webHidden/>
              </w:rPr>
              <w:t>11</w:t>
            </w:r>
            <w:r w:rsidR="00735A22">
              <w:rPr>
                <w:noProof/>
                <w:webHidden/>
              </w:rPr>
              <w:fldChar w:fldCharType="end"/>
            </w:r>
          </w:hyperlink>
        </w:p>
        <w:p w14:paraId="2255C680" w14:textId="672A10AF"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5132D8">
              <w:rPr>
                <w:noProof/>
                <w:webHidden/>
              </w:rPr>
              <w:t>12</w:t>
            </w:r>
            <w:r w:rsidR="00735A22">
              <w:rPr>
                <w:noProof/>
                <w:webHidden/>
              </w:rPr>
              <w:fldChar w:fldCharType="end"/>
            </w:r>
          </w:hyperlink>
        </w:p>
        <w:p w14:paraId="4FACE3FB" w14:textId="472FFA8E"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5132D8">
              <w:rPr>
                <w:noProof/>
                <w:webHidden/>
              </w:rPr>
              <w:t>12</w:t>
            </w:r>
            <w:r w:rsidR="00735A22">
              <w:rPr>
                <w:noProof/>
                <w:webHidden/>
              </w:rPr>
              <w:fldChar w:fldCharType="end"/>
            </w:r>
          </w:hyperlink>
        </w:p>
        <w:p w14:paraId="36B2F8F7" w14:textId="5B5648E9" w:rsidR="00735A22" w:rsidRDefault="006E1ABC">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5132D8">
              <w:rPr>
                <w:noProof/>
                <w:webHidden/>
              </w:rPr>
              <w:t>12</w:t>
            </w:r>
            <w:r w:rsidR="00735A22">
              <w:rPr>
                <w:noProof/>
                <w:webHidden/>
              </w:rPr>
              <w:fldChar w:fldCharType="end"/>
            </w:r>
          </w:hyperlink>
        </w:p>
        <w:p w14:paraId="0B05DAF9" w14:textId="35249AF6"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5132D8">
              <w:rPr>
                <w:noProof/>
                <w:webHidden/>
              </w:rPr>
              <w:t>12</w:t>
            </w:r>
            <w:r w:rsidR="00735A22">
              <w:rPr>
                <w:noProof/>
                <w:webHidden/>
              </w:rPr>
              <w:fldChar w:fldCharType="end"/>
            </w:r>
          </w:hyperlink>
        </w:p>
        <w:p w14:paraId="7AAE419E" w14:textId="001C8631"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0A184F53" w14:textId="0B0CA231"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61A7DF9E" w14:textId="4C554622"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003AA0A5" w14:textId="38EA80AE"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64319129" w14:textId="0E337217"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5C9ACD14" w14:textId="0619646A"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5132D8">
              <w:rPr>
                <w:noProof/>
                <w:webHidden/>
              </w:rPr>
              <w:t>15</w:t>
            </w:r>
            <w:r w:rsidR="00735A22">
              <w:rPr>
                <w:noProof/>
                <w:webHidden/>
              </w:rPr>
              <w:fldChar w:fldCharType="end"/>
            </w:r>
          </w:hyperlink>
        </w:p>
        <w:p w14:paraId="39BA51CE" w14:textId="594DA502"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5132D8">
              <w:rPr>
                <w:noProof/>
                <w:webHidden/>
              </w:rPr>
              <w:t>16</w:t>
            </w:r>
            <w:r w:rsidR="00735A22">
              <w:rPr>
                <w:noProof/>
                <w:webHidden/>
              </w:rPr>
              <w:fldChar w:fldCharType="end"/>
            </w:r>
          </w:hyperlink>
        </w:p>
        <w:p w14:paraId="3BE12800" w14:textId="70770EC6"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5132D8">
              <w:rPr>
                <w:noProof/>
                <w:webHidden/>
              </w:rPr>
              <w:t>17</w:t>
            </w:r>
            <w:r w:rsidR="00735A22">
              <w:rPr>
                <w:noProof/>
                <w:webHidden/>
              </w:rPr>
              <w:fldChar w:fldCharType="end"/>
            </w:r>
          </w:hyperlink>
        </w:p>
        <w:p w14:paraId="47C84B83" w14:textId="717D8008"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5132D8">
              <w:rPr>
                <w:noProof/>
                <w:webHidden/>
              </w:rPr>
              <w:t>17</w:t>
            </w:r>
            <w:r w:rsidR="00735A22">
              <w:rPr>
                <w:noProof/>
                <w:webHidden/>
              </w:rPr>
              <w:fldChar w:fldCharType="end"/>
            </w:r>
          </w:hyperlink>
        </w:p>
        <w:p w14:paraId="6A05AD50" w14:textId="4A3A5482"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5132D8">
              <w:rPr>
                <w:noProof/>
                <w:webHidden/>
              </w:rPr>
              <w:t>17</w:t>
            </w:r>
            <w:r w:rsidR="00735A22">
              <w:rPr>
                <w:noProof/>
                <w:webHidden/>
              </w:rPr>
              <w:fldChar w:fldCharType="end"/>
            </w:r>
          </w:hyperlink>
        </w:p>
        <w:p w14:paraId="76D6D643" w14:textId="454ABDB6"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5132D8">
              <w:rPr>
                <w:noProof/>
                <w:webHidden/>
              </w:rPr>
              <w:t>18</w:t>
            </w:r>
            <w:r w:rsidR="00735A22">
              <w:rPr>
                <w:noProof/>
                <w:webHidden/>
              </w:rPr>
              <w:fldChar w:fldCharType="end"/>
            </w:r>
          </w:hyperlink>
        </w:p>
        <w:p w14:paraId="2AE6C060" w14:textId="05A76FE7" w:rsidR="00735A22" w:rsidRDefault="006E1ABC">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5132D8">
              <w:rPr>
                <w:noProof/>
                <w:webHidden/>
              </w:rPr>
              <w:t>19</w:t>
            </w:r>
            <w:r w:rsidR="00735A22">
              <w:rPr>
                <w:noProof/>
                <w:webHidden/>
              </w:rPr>
              <w:fldChar w:fldCharType="end"/>
            </w:r>
          </w:hyperlink>
        </w:p>
        <w:p w14:paraId="716EFC69" w14:textId="61B5719A"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5132D8">
              <w:rPr>
                <w:noProof/>
                <w:webHidden/>
              </w:rPr>
              <w:t>19</w:t>
            </w:r>
            <w:r w:rsidR="00735A22">
              <w:rPr>
                <w:noProof/>
                <w:webHidden/>
              </w:rPr>
              <w:fldChar w:fldCharType="end"/>
            </w:r>
          </w:hyperlink>
        </w:p>
        <w:p w14:paraId="49D64AAB" w14:textId="47C17D42"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5132D8">
              <w:rPr>
                <w:noProof/>
                <w:webHidden/>
              </w:rPr>
              <w:t>20</w:t>
            </w:r>
            <w:r w:rsidR="00735A22">
              <w:rPr>
                <w:noProof/>
                <w:webHidden/>
              </w:rPr>
              <w:fldChar w:fldCharType="end"/>
            </w:r>
          </w:hyperlink>
        </w:p>
        <w:p w14:paraId="3CFB6C25" w14:textId="486E520B"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5132D8">
              <w:rPr>
                <w:noProof/>
                <w:webHidden/>
              </w:rPr>
              <w:t>22</w:t>
            </w:r>
            <w:r w:rsidR="00735A22">
              <w:rPr>
                <w:noProof/>
                <w:webHidden/>
              </w:rPr>
              <w:fldChar w:fldCharType="end"/>
            </w:r>
          </w:hyperlink>
        </w:p>
        <w:p w14:paraId="1470A21C" w14:textId="142BB729"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5132D8">
              <w:rPr>
                <w:noProof/>
                <w:webHidden/>
              </w:rPr>
              <w:t>23</w:t>
            </w:r>
            <w:r w:rsidR="00735A22">
              <w:rPr>
                <w:noProof/>
                <w:webHidden/>
              </w:rPr>
              <w:fldChar w:fldCharType="end"/>
            </w:r>
          </w:hyperlink>
        </w:p>
        <w:p w14:paraId="4007B768" w14:textId="63CA25AA"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5132D8">
              <w:rPr>
                <w:noProof/>
                <w:webHidden/>
              </w:rPr>
              <w:t>24</w:t>
            </w:r>
            <w:r w:rsidR="00735A22">
              <w:rPr>
                <w:noProof/>
                <w:webHidden/>
              </w:rPr>
              <w:fldChar w:fldCharType="end"/>
            </w:r>
          </w:hyperlink>
        </w:p>
        <w:p w14:paraId="0313E335" w14:textId="5AFF6C87"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5132D8">
              <w:rPr>
                <w:noProof/>
                <w:webHidden/>
              </w:rPr>
              <w:t>25</w:t>
            </w:r>
            <w:r w:rsidR="00735A22">
              <w:rPr>
                <w:noProof/>
                <w:webHidden/>
              </w:rPr>
              <w:fldChar w:fldCharType="end"/>
            </w:r>
          </w:hyperlink>
        </w:p>
        <w:p w14:paraId="2D00143D" w14:textId="7AC2E521"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5132D8">
              <w:rPr>
                <w:noProof/>
                <w:webHidden/>
              </w:rPr>
              <w:t>26</w:t>
            </w:r>
            <w:r w:rsidR="00735A22">
              <w:rPr>
                <w:noProof/>
                <w:webHidden/>
              </w:rPr>
              <w:fldChar w:fldCharType="end"/>
            </w:r>
          </w:hyperlink>
        </w:p>
        <w:p w14:paraId="7715338A" w14:textId="3ACCE9DC"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5132D8">
              <w:rPr>
                <w:noProof/>
                <w:webHidden/>
              </w:rPr>
              <w:t>27</w:t>
            </w:r>
            <w:r w:rsidR="00735A22">
              <w:rPr>
                <w:noProof/>
                <w:webHidden/>
              </w:rPr>
              <w:fldChar w:fldCharType="end"/>
            </w:r>
          </w:hyperlink>
        </w:p>
        <w:p w14:paraId="03671BA4" w14:textId="11300EDA" w:rsidR="00735A22" w:rsidRDefault="006E1AB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5132D8">
              <w:rPr>
                <w:noProof/>
                <w:webHidden/>
              </w:rPr>
              <w:t>28</w:t>
            </w:r>
            <w:r w:rsidR="00735A22">
              <w:rPr>
                <w:noProof/>
                <w:webHidden/>
              </w:rPr>
              <w:fldChar w:fldCharType="end"/>
            </w:r>
          </w:hyperlink>
        </w:p>
        <w:p w14:paraId="259C0246" w14:textId="23198B7A" w:rsidR="00735A22" w:rsidRDefault="006E1ABC">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5132D8">
              <w:rPr>
                <w:noProof/>
                <w:webHidden/>
              </w:rPr>
              <w:t>29</w:t>
            </w:r>
            <w:r w:rsidR="00735A22">
              <w:rPr>
                <w:noProof/>
                <w:webHidden/>
              </w:rPr>
              <w:fldChar w:fldCharType="end"/>
            </w:r>
          </w:hyperlink>
        </w:p>
        <w:p w14:paraId="6D100AE6" w14:textId="2F1F2CFD" w:rsidR="00735A22" w:rsidRDefault="006E1ABC">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5132D8">
              <w:rPr>
                <w:noProof/>
                <w:webHidden/>
              </w:rPr>
              <w:t>30</w:t>
            </w:r>
            <w:r w:rsidR="00735A22">
              <w:rPr>
                <w:noProof/>
                <w:webHidden/>
              </w:rPr>
              <w:fldChar w:fldCharType="end"/>
            </w:r>
          </w:hyperlink>
        </w:p>
        <w:p w14:paraId="1B7F00BC" w14:textId="5AB04F5F" w:rsidR="00735A22" w:rsidRDefault="006E1ABC">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5132D8">
              <w:rPr>
                <w:noProof/>
                <w:webHidden/>
              </w:rPr>
              <w:t>31</w:t>
            </w:r>
            <w:r w:rsidR="00735A22">
              <w:rPr>
                <w:noProof/>
                <w:webHidden/>
              </w:rPr>
              <w:fldChar w:fldCharType="end"/>
            </w:r>
          </w:hyperlink>
        </w:p>
        <w:p w14:paraId="724BE46A" w14:textId="4B353980" w:rsidR="00735A22" w:rsidRDefault="006E1ABC">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5132D8">
              <w:rPr>
                <w:noProof/>
                <w:webHidden/>
              </w:rPr>
              <w:t>32</w:t>
            </w:r>
            <w:r w:rsidR="00735A22">
              <w:rPr>
                <w:noProof/>
                <w:webHidden/>
              </w:rPr>
              <w:fldChar w:fldCharType="end"/>
            </w:r>
          </w:hyperlink>
        </w:p>
        <w:p w14:paraId="6486B895" w14:textId="18B122EA"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5132D8">
              <w:rPr>
                <w:noProof/>
                <w:webHidden/>
              </w:rPr>
              <w:t>1</w:t>
            </w:r>
            <w:r w:rsidR="00735A22">
              <w:rPr>
                <w:noProof/>
                <w:webHidden/>
              </w:rPr>
              <w:fldChar w:fldCharType="end"/>
            </w:r>
          </w:hyperlink>
        </w:p>
        <w:p w14:paraId="1F64128F" w14:textId="1B51BA9E" w:rsidR="00735A22" w:rsidRDefault="006E1ABC">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5132D8">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12"/>
              <w:footerReference w:type="default" r:id="rId13"/>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3213045" w:rsidR="004F5DCD" w:rsidRDefault="00D033EE" w:rsidP="00E60C8B">
      <w:pPr>
        <w:pStyle w:val="Sta"/>
      </w:pPr>
      <w:r>
        <w:t>D</w:t>
      </w:r>
      <w:r w:rsidR="00200AD6">
        <w:t>louho jsem uvažoval nad tím</w:t>
      </w:r>
      <w:r w:rsidR="004A26E3">
        <w:t>,</w:t>
      </w:r>
      <w:r w:rsidR="00200AD6">
        <w:t xml:space="preserve"> co bych mohl dělat jako maturitní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jazyce React. Díky</w:t>
      </w:r>
      <w:r w:rsidR="00200AD6">
        <w:t xml:space="preserve"> této prác</w:t>
      </w:r>
      <w:r w:rsidR="00114F82">
        <w:t>i</w:t>
      </w:r>
      <w:r w:rsidR="00200AD6">
        <w:t xml:space="preserve"> si rozšířím znalosti řešení webových stránek</w:t>
      </w:r>
      <w:r w:rsidR="004072BF">
        <w:t xml:space="preserve"> v </w:t>
      </w:r>
      <w:r w:rsidR="00200AD6">
        <w:t>jazyce React</w:t>
      </w:r>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ASP.NET Core</w:t>
      </w:r>
      <w:r w:rsidR="00950EB1">
        <w:t xml:space="preserve"> 5.0</w:t>
      </w:r>
      <w:bookmarkEnd w:id="5"/>
    </w:p>
    <w:p w14:paraId="6196BB32" w14:textId="36F9B756" w:rsidR="0072471D" w:rsidRDefault="00950EB1" w:rsidP="00950EB1">
      <w:pPr>
        <w:pStyle w:val="Sta"/>
      </w:pPr>
      <w:r>
        <w:t xml:space="preserve">ASP.NET Core je univerzální framework pro vytváření webových aplikací, služeb nebo aplikací pro </w:t>
      </w:r>
      <w:r w:rsidR="00865749">
        <w:t>i</w:t>
      </w:r>
      <w:r>
        <w:t>nternet věcí (IoT)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Nejnovější podporovaná verze frameworku .NET Core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Entity Framework Core</w:t>
      </w:r>
      <w:bookmarkEnd w:id="6"/>
    </w:p>
    <w:p w14:paraId="6107D8E1" w14:textId="3EEF51A6" w:rsidR="008B15F1" w:rsidRPr="008B15F1" w:rsidRDefault="008B15F1" w:rsidP="008B15F1">
      <w:pPr>
        <w:pStyle w:val="Sta"/>
      </w:pPr>
      <w:r>
        <w:t>Entity Framework je nástroj pro objektově relační zobrazení nazývané tzv.</w:t>
      </w:r>
      <w:r w:rsidR="00E4704D">
        <w:t> </w:t>
      </w:r>
      <w:r>
        <w:t>ORM (Object Relational Mapper). Je vy</w:t>
      </w:r>
      <w:r w:rsidR="00573ACF">
        <w:t>v</w:t>
      </w:r>
      <w:r>
        <w:t>íjený</w:t>
      </w:r>
      <w:r w:rsidR="004072BF">
        <w:t xml:space="preserve"> v </w:t>
      </w:r>
      <w:r>
        <w:t>jazyce C# pro platformu .NET. Podporuje dotazy LINQ, aktualizace</w:t>
      </w:r>
      <w:r w:rsidR="004072BF">
        <w:t xml:space="preserve"> a </w:t>
      </w:r>
      <w:r>
        <w:t>migrace schématu. EF Core podporuje několik databází, včetně SQL Database, která se dá používat místně, ale</w:t>
      </w:r>
      <w:r w:rsidR="004072BF">
        <w:t xml:space="preserve"> i </w:t>
      </w:r>
      <w:r>
        <w:t>na Azure Cloudu. Dále podporuje SQLite, MySQL, PostgreSQL</w:t>
      </w:r>
      <w:r w:rsidR="004072BF">
        <w:t xml:space="preserve"> a </w:t>
      </w:r>
      <w:r>
        <w:t>Azure Cosmos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r>
        <w:t>React</w:t>
      </w:r>
      <w:bookmarkEnd w:id="7"/>
    </w:p>
    <w:p w14:paraId="75B7FD8B" w14:textId="557B7EF0" w:rsidR="008B15F1" w:rsidRDefault="008B15F1" w:rsidP="008B15F1">
      <w:pPr>
        <w:pStyle w:val="Sta"/>
      </w:pPr>
      <w:r>
        <w:t>React nebo také známý jako ReactJS je JavaScriptová knihovna pro tvorbu uživatelského rozhraní vyvíjená společností Facebook. Slouží převážně</w:t>
      </w:r>
      <w:r w:rsidR="004072BF">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4072BF">
        <w:t xml:space="preserve"> s </w:t>
      </w:r>
      <w:r>
        <w:t>daty, které se rychle mění.</w:t>
      </w:r>
      <w:r w:rsidR="00104811">
        <w:t xml:space="preserve"> Jelikož virtualizaci zajišťuje DOM (Document Object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r>
        <w:lastRenderedPageBreak/>
        <w:t>Reducer</w:t>
      </w:r>
      <w:bookmarkEnd w:id="8"/>
    </w:p>
    <w:p w14:paraId="13EF8860" w14:textId="306BADAC" w:rsidR="003019AC" w:rsidRPr="003019AC" w:rsidRDefault="00225D7A" w:rsidP="003019AC">
      <w:pPr>
        <w:pStyle w:val="Sta"/>
      </w:pPr>
      <w:r>
        <w:t>Reducer je jednoduchá funkce, která vezme dva argumenty.</w:t>
      </w:r>
      <w:r w:rsidR="004072BF">
        <w:t xml:space="preserve"> </w:t>
      </w:r>
      <w:r w:rsidR="00AF71B9">
        <w:t>V</w:t>
      </w:r>
      <w:r w:rsidR="004072BF">
        <w:t> </w:t>
      </w:r>
      <w:r>
        <w:t>kontextu nám reducer vezme aktuální stav (state)</w:t>
      </w:r>
      <w:r w:rsidR="004072BF">
        <w:t xml:space="preserve"> a </w:t>
      </w:r>
      <w:r>
        <w:t>akci (přes dispatch si vybereme action type)</w:t>
      </w:r>
      <w:r w:rsidR="00D033EE">
        <w:t xml:space="preserve"> a</w:t>
      </w:r>
      <w:r w:rsidR="00AF71B9">
        <w:t>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0FAE5FAF" w:rsidR="002E66E3" w:rsidRDefault="002E66E3" w:rsidP="002E66E3">
      <w:pPr>
        <w:pStyle w:val="Sta"/>
      </w:pPr>
      <w:r>
        <w:t>Reactstrap slouží</w:t>
      </w:r>
      <w:r w:rsidR="004072BF">
        <w:t xml:space="preserve"> k </w:t>
      </w:r>
      <w:r>
        <w:t>zajištění funkčnosti knihovny Bootstrap</w:t>
      </w:r>
      <w:r w:rsidR="004072BF">
        <w:t xml:space="preserve"> s </w:t>
      </w:r>
      <w:r>
        <w:t>Reactem.</w:t>
      </w:r>
    </w:p>
    <w:p w14:paraId="306E9E98" w14:textId="201E2084" w:rsidR="002E66E3" w:rsidRDefault="002E66E3" w:rsidP="002E66E3">
      <w:pPr>
        <w:pStyle w:val="Sta"/>
      </w:pPr>
      <w:r>
        <w:t>Formik</w:t>
      </w:r>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r>
        <w:t>React-leaflet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r>
        <w:t>Igc-parser je knihovna, která parsuje IGC soubor letu do JSONu.</w:t>
      </w:r>
    </w:p>
    <w:p w14:paraId="75812877" w14:textId="258724E9" w:rsidR="0038067A" w:rsidRDefault="0038067A" w:rsidP="002E66E3">
      <w:pPr>
        <w:pStyle w:val="Sta"/>
      </w:pPr>
      <w:r>
        <w:t>Igc-xc-score je knihovna, která IGC soubor vyhodnotí</w:t>
      </w:r>
      <w:r w:rsidR="004072BF">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souboru package.json</w:t>
      </w:r>
      <w:r w:rsidR="004072BF">
        <w:t xml:space="preserve"> v </w:t>
      </w:r>
      <w:r>
        <w:t>adresáři ClientApp.</w:t>
      </w:r>
    </w:p>
    <w:p w14:paraId="629662C7" w14:textId="39A93DD0" w:rsidR="003708F9" w:rsidRDefault="003708F9" w:rsidP="003708F9">
      <w:pPr>
        <w:pStyle w:val="Podkapitola"/>
      </w:pPr>
      <w:bookmarkStart w:id="10" w:name="_Toc66368473"/>
      <w:r>
        <w:t>Visual Studio 2019</w:t>
      </w:r>
      <w:bookmarkEnd w:id="10"/>
    </w:p>
    <w:p w14:paraId="2CB53512" w14:textId="48B06619"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4072BF">
        <w:t xml:space="preserve"> v </w:t>
      </w:r>
      <w:r>
        <w:t>Unity.</w:t>
      </w:r>
    </w:p>
    <w:p w14:paraId="23440D13" w14:textId="5AF98C5B"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r>
        <w:t>Visual Studio Code</w:t>
      </w:r>
      <w:bookmarkEnd w:id="11"/>
    </w:p>
    <w:p w14:paraId="2C9CA340" w14:textId="31BDE6F0" w:rsidR="007C3F5E" w:rsidRDefault="007C3F5E" w:rsidP="007C3F5E">
      <w:pPr>
        <w:pStyle w:val="Sta"/>
      </w:pPr>
      <w:r>
        <w:t>Visual Studio Code je open-source editor zdrojových kódu. Vyvíjený je společností Microsoft. Podporuje verzovací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r>
        <w:t>TypeScript.</w:t>
      </w:r>
      <w:r w:rsidR="00385B83">
        <w:t xml:space="preserve"> </w:t>
      </w:r>
      <w:r w:rsidR="00D033EE">
        <w:t>Visual Studio Code b</w:t>
      </w:r>
      <w:r w:rsidR="00385B83">
        <w:t xml:space="preserve">ěží na frameworku Electron, </w:t>
      </w:r>
      <w:r w:rsidR="00D033EE">
        <w:t>stejně tak jako</w:t>
      </w:r>
      <w:r w:rsidR="001579F7">
        <w:t xml:space="preserve"> </w:t>
      </w:r>
      <w:r w:rsidR="00385B83">
        <w:t>konkurenční Atom.</w:t>
      </w:r>
    </w:p>
    <w:p w14:paraId="03E72915" w14:textId="032CD13D" w:rsidR="00385B83" w:rsidRDefault="00385B83" w:rsidP="007C3F5E">
      <w:pPr>
        <w:pStyle w:val="Sta"/>
      </w:pPr>
      <w:r>
        <w:t>Visual Studio Code jsem si vybral, protože mi vyhovuje pro tvorbu aplikací</w:t>
      </w:r>
      <w:r w:rsidR="004072BF">
        <w:t xml:space="preserve"> v</w:t>
      </w:r>
      <w:r w:rsidR="00D14D46">
        <w:t> </w:t>
      </w:r>
      <w:r>
        <w:t>Reactu</w:t>
      </w:r>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highlighting (zvýraznění) kódu než Visual Studio 2019, </w:t>
      </w:r>
      <w:r w:rsidR="00D14D46">
        <w:t>a</w:t>
      </w:r>
      <w:r w:rsidR="001579F7">
        <w:t> </w:t>
      </w:r>
      <w:r>
        <w:t>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Nejjednodušší vztah představuje relace 1:1, kde Pk (Primary key)</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a představuje vztah, kde Pk</w:t>
      </w:r>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276BA659"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(Assigned area task)</w:t>
      </w:r>
      <w:bookmarkEnd w:id="15"/>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622974E3" w:rsidR="001579F7" w:rsidRPr="00C71072" w:rsidRDefault="001579F7" w:rsidP="00C71072">
                            <w:pPr>
                              <w:pStyle w:val="Titulek"/>
                            </w:pPr>
                            <w:bookmarkStart w:id="16" w:name="_Toc66368521"/>
                            <w:r w:rsidRPr="00C71072">
                              <w:t xml:space="preserve">Obrázek </w:t>
                            </w:r>
                            <w:r w:rsidR="006E1ABC">
                              <w:fldChar w:fldCharType="begin"/>
                            </w:r>
                            <w:r w:rsidR="006E1ABC">
                              <w:instrText xml:space="preserve"> SEQ Obrázek \* ARABIC </w:instrText>
                            </w:r>
                            <w:r w:rsidR="006E1ABC">
                              <w:fldChar w:fldCharType="separate"/>
                            </w:r>
                            <w:r w:rsidR="005132D8">
                              <w:rPr>
                                <w:noProof/>
                              </w:rPr>
                              <w:t>1</w:t>
                            </w:r>
                            <w:r w:rsidR="006E1ABC">
                              <w:rPr>
                                <w:noProof/>
                              </w:rPr>
                              <w:fldChar w:fldCharType="end"/>
                            </w:r>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622974E3" w:rsidR="001579F7" w:rsidRPr="00C71072" w:rsidRDefault="001579F7" w:rsidP="00C71072">
                      <w:pPr>
                        <w:pStyle w:val="Titulek"/>
                      </w:pPr>
                      <w:bookmarkStart w:id="17" w:name="_Toc66368521"/>
                      <w:r w:rsidRPr="00C71072">
                        <w:t xml:space="preserve">Obrázek </w:t>
                      </w:r>
                      <w:r w:rsidR="006E1ABC">
                        <w:fldChar w:fldCharType="begin"/>
                      </w:r>
                      <w:r w:rsidR="006E1ABC">
                        <w:instrText xml:space="preserve"> SEQ Obrázek \* ARABIC </w:instrText>
                      </w:r>
                      <w:r w:rsidR="006E1ABC">
                        <w:fldChar w:fldCharType="separate"/>
                      </w:r>
                      <w:r w:rsidR="005132D8">
                        <w:rPr>
                          <w:noProof/>
                        </w:rPr>
                        <w:t>1</w:t>
                      </w:r>
                      <w:r w:rsidR="006E1ABC">
                        <w:rPr>
                          <w:noProof/>
                        </w:rPr>
                        <w:fldChar w:fldCharType="end"/>
                      </w:r>
                      <w:r w:rsidRPr="00C71072">
                        <w:t xml:space="preserve"> AAT (Assigned Area Task)</w:t>
                      </w:r>
                      <w:bookmarkEnd w:id="17"/>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r w:rsidR="0024613D" w:rsidRPr="0024613D">
        <w:t>Assigned area task</w:t>
      </w:r>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8" w:name="_Toc66368479"/>
      <w:r>
        <w:t xml:space="preserve">Rychlostní </w:t>
      </w:r>
      <w:r w:rsidR="00950514">
        <w:t>pře</w:t>
      </w:r>
      <w:r>
        <w:t>let (Racing)</w:t>
      </w:r>
      <w:bookmarkEnd w:id="18"/>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715D4283" w:rsidR="001579F7" w:rsidRPr="00803C30" w:rsidRDefault="001579F7" w:rsidP="00C71072">
                            <w:pPr>
                              <w:pStyle w:val="Titulek"/>
                              <w:rPr>
                                <w:rFonts w:cs="Arial"/>
                                <w:noProof/>
                                <w:color w:val="000000"/>
                                <w:sz w:val="24"/>
                                <w:szCs w:val="20"/>
                              </w:rPr>
                            </w:pPr>
                            <w:bookmarkStart w:id="19" w:name="_Toc66368522"/>
                            <w:r>
                              <w:t xml:space="preserve">Obrázek </w:t>
                            </w:r>
                            <w:r w:rsidR="006E1ABC">
                              <w:fldChar w:fldCharType="begin"/>
                            </w:r>
                            <w:r w:rsidR="006E1ABC">
                              <w:instrText xml:space="preserve"> SEQ Obrázek \* ARABIC </w:instrText>
                            </w:r>
                            <w:r w:rsidR="006E1ABC">
                              <w:fldChar w:fldCharType="separate"/>
                            </w:r>
                            <w:r w:rsidR="005132D8">
                              <w:rPr>
                                <w:noProof/>
                              </w:rPr>
                              <w:t>2</w:t>
                            </w:r>
                            <w:r w:rsidR="006E1ABC">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715D4283" w:rsidR="001579F7" w:rsidRPr="00803C30" w:rsidRDefault="001579F7" w:rsidP="00C71072">
                      <w:pPr>
                        <w:pStyle w:val="Titulek"/>
                        <w:rPr>
                          <w:rFonts w:cs="Arial"/>
                          <w:noProof/>
                          <w:color w:val="000000"/>
                          <w:sz w:val="24"/>
                          <w:szCs w:val="20"/>
                        </w:rPr>
                      </w:pPr>
                      <w:bookmarkStart w:id="20" w:name="_Toc66368522"/>
                      <w:r>
                        <w:t xml:space="preserve">Obrázek </w:t>
                      </w:r>
                      <w:r w:rsidR="006E1ABC">
                        <w:fldChar w:fldCharType="begin"/>
                      </w:r>
                      <w:r w:rsidR="006E1ABC">
                        <w:instrText xml:space="preserve"> SEQ Obrázek \* ARABIC </w:instrText>
                      </w:r>
                      <w:r w:rsidR="006E1ABC">
                        <w:fldChar w:fldCharType="separate"/>
                      </w:r>
                      <w:r w:rsidR="005132D8">
                        <w:rPr>
                          <w:noProof/>
                        </w:rPr>
                        <w:t>2</w:t>
                      </w:r>
                      <w:r w:rsidR="006E1ABC">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r w:rsidR="00950514">
        <w:t>racing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(Coordinated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r w:rsidR="00954DDF">
        <w:t>Security (Bezpečnostní kód)</w:t>
      </w:r>
      <w:bookmarkEnd w:id="27"/>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8" w:name="_Toc66368487"/>
      <w:r>
        <w:t xml:space="preserve">H – </w:t>
      </w:r>
      <w:r w:rsidR="00954DDF">
        <w:t>File header (Hlavička souboru)</w:t>
      </w:r>
      <w:bookmarkEnd w:id="28"/>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V/A = validace fixu (A = valid,</w:t>
      </w:r>
      <w:r w:rsidR="004072BF">
        <w:t xml:space="preserve"> v </w:t>
      </w:r>
      <w:r>
        <w:t>= warning)</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r w:rsidR="00600D65">
        <w:t>Task (Úloha letu)</w:t>
      </w:r>
      <w:bookmarkEnd w:id="30"/>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r w:rsidR="00A70585">
        <w:t>Differential GPS (Jiný GPS záznamník)</w:t>
      </w:r>
      <w:bookmarkEnd w:id="31"/>
    </w:p>
    <w:p w14:paraId="72411ECB" w14:textId="5C7AC338" w:rsidR="00A70585" w:rsidRDefault="00A70585" w:rsidP="00A70585">
      <w:pPr>
        <w:pStyle w:val="Sta"/>
      </w:pPr>
      <w:r>
        <w:t xml:space="preserve">Záznam „D“ nám dává informace, </w:t>
      </w:r>
      <w:r w:rsidR="00582173">
        <w:t xml:space="preserve">zda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Log book (Informace</w:t>
      </w:r>
      <w:r w:rsidR="004072BF">
        <w:t xml:space="preserve"> k </w:t>
      </w:r>
      <w:r w:rsidR="001B13F1">
        <w:t>letu)</w:t>
      </w:r>
      <w:bookmarkEnd w:id="33"/>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648B7129" w:rsidR="007A3690" w:rsidRDefault="007A3690" w:rsidP="007A3690">
      <w:pPr>
        <w:pStyle w:val="Sta"/>
      </w:pPr>
      <w:r>
        <w:t>IGC záznamník neboli logger</w:t>
      </w:r>
      <w:r w:rsidR="00582173">
        <w:t xml:space="preserve"> </w:t>
      </w:r>
      <w:r>
        <w:t>se používá pro zaznamenávání celého letu</w:t>
      </w:r>
      <w:r w:rsidR="00582173">
        <w:t>, j</w:t>
      </w:r>
      <w:r>
        <w:t xml:space="preserve">ehož výstupem je následně IGC soubor. </w:t>
      </w:r>
      <w:r w:rsidR="00204052">
        <w:t>Na trhu e</w:t>
      </w:r>
      <w:r>
        <w:t>xistuje několik typů loggerů.</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Tento logger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externí navigaci, kde díky IGC loggeru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r>
        <w:t>vario.</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sobě mají logger,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logger na jedno nabití vystačí. </w:t>
      </w:r>
      <w:r w:rsidR="00381D5B">
        <w:t>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6466E06C"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IGC parser</w:t>
      </w:r>
      <w:bookmarkEnd w:id="36"/>
    </w:p>
    <w:p w14:paraId="28A41259" w14:textId="236286CA" w:rsidR="00391B85" w:rsidRDefault="00391B85" w:rsidP="002B0C7F">
      <w:pPr>
        <w:pStyle w:val="Sta"/>
      </w:pPr>
      <w:r>
        <w:t>IGC parser je open-sourcová knihovna, která mi celý IGC soubor pomocí regulárních výrazů rozparsuje do JSONu. Díky tomu, že jsou data</w:t>
      </w:r>
      <w:r w:rsidR="004072BF">
        <w:t xml:space="preserve"> v </w:t>
      </w:r>
      <w:r>
        <w:t>JSONu, mohu</w:t>
      </w:r>
      <w:r w:rsidR="004072BF">
        <w:t xml:space="preserve"> k </w:t>
      </w:r>
      <w:r>
        <w:t>nim přidávat další informace</w:t>
      </w:r>
      <w:r w:rsidR="004072BF">
        <w:t xml:space="preserve"> o </w:t>
      </w:r>
      <w:r>
        <w:t>letu</w:t>
      </w:r>
      <w:r w:rsidR="002E3C96">
        <w:t>, a</w:t>
      </w:r>
      <w:r w:rsidR="00AF71B9">
        <w:t>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rozparsuji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1942B147" w:rsidR="00E20C92" w:rsidRPr="00391B85" w:rsidRDefault="00E20C92" w:rsidP="00E20C92">
      <w:pPr>
        <w:pStyle w:val="Titulek"/>
      </w:pPr>
      <w:bookmarkStart w:id="38" w:name="_Toc66368523"/>
      <w:r>
        <w:t xml:space="preserve">Obrázek </w:t>
      </w:r>
      <w:r w:rsidR="006E1ABC">
        <w:fldChar w:fldCharType="begin"/>
      </w:r>
      <w:r w:rsidR="006E1ABC">
        <w:instrText xml:space="preserve"> SEQ Obrázek \* ARABIC </w:instrText>
      </w:r>
      <w:r w:rsidR="006E1ABC">
        <w:fldChar w:fldCharType="separate"/>
      </w:r>
      <w:r w:rsidR="005132D8">
        <w:rPr>
          <w:noProof/>
        </w:rPr>
        <w:t>3</w:t>
      </w:r>
      <w:r w:rsidR="006E1ABC">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68497"/>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4FD7E465" w:rsidR="00E20C92" w:rsidRPr="00E20C92" w:rsidRDefault="00E20C92" w:rsidP="00E20C92">
      <w:pPr>
        <w:pStyle w:val="Sta"/>
      </w:pPr>
      <w:r>
        <w:t xml:space="preserve">Bodování letů je následující. Pokud je nadeklarovaná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6753D07" w:rsidR="00E20C92" w:rsidRDefault="00675847" w:rsidP="00E20C92">
      <w:pPr>
        <w:pStyle w:val="Sta"/>
      </w:pPr>
      <w:r>
        <w:t>Vzdálenost letu počítám následovně. Pomocí cyklu „for“, který mi prochází všechny otočné body si nastavuji radius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 xml:space="preserve">zjistím pomocí cyklu „for“,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„countTP“</w:t>
      </w:r>
      <w:r w:rsidR="004072BF">
        <w:t xml:space="preserve"> o </w:t>
      </w:r>
      <w:r>
        <w:t xml:space="preserve">jedna. Do proměnné „dist“ si uložím vzdálenost mezi </w:t>
      </w:r>
      <w:r>
        <w:lastRenderedPageBreak/>
        <w:t>body. Takto tento cyklus projede celý let. Pokud se zjistí, že pilot bodem</w:t>
      </w:r>
      <w:r w:rsidR="004072BF">
        <w:t xml:space="preserve"> v </w:t>
      </w:r>
      <w:r>
        <w:t>úloze neproletěl, nezvyšuji „countTP“ ani nepřipočítávám vzdálenost. Jakmile tento cyklus projede celý let</w:t>
      </w:r>
      <w:r w:rsidR="00B512C7">
        <w:t>, p</w:t>
      </w:r>
      <w:r>
        <w:t>orovnám proměnnou „countTP“ (skutečný počet otočných bodů, které pilot proletěl)</w:t>
      </w:r>
      <w:r w:rsidR="004072BF">
        <w:t xml:space="preserve"> a </w:t>
      </w:r>
      <w:r>
        <w:t>počet otočných bodů, které byly nadeklarovány.</w:t>
      </w:r>
      <w:r w:rsidR="007E550F">
        <w:t xml:space="preserve"> Pokud se tyto čísla nerovnají, spočítám vzdálenost mezi body, kte</w:t>
      </w:r>
      <w:r w:rsidR="00B512C7">
        <w:t>rou</w:t>
      </w:r>
      <w:r w:rsidR="007E550F">
        <w:t xml:space="preserve"> pilot neuletěl. Tu odečtu od proměnné „dist“</w:t>
      </w:r>
      <w:r w:rsidR="004072BF">
        <w:t xml:space="preserve"> a </w:t>
      </w:r>
      <w:r w:rsidR="007E550F">
        <w:t>přičtu vzdálenost mezi bodem, kde pilot přistál</w:t>
      </w:r>
      <w:r w:rsidR="004072BF">
        <w:t xml:space="preserve"> a </w:t>
      </w:r>
      <w:r w:rsidR="007E550F">
        <w:t xml:space="preserve">posledním bodem nadeklarované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1A399223" w:rsidR="007E550F" w:rsidRDefault="006274C9" w:rsidP="007E550F">
      <w:pPr>
        <w:pStyle w:val="Sta"/>
      </w:pPr>
      <w:r>
        <w:t>Ihned po deserializ</w:t>
      </w:r>
      <w:r w:rsidR="00F27F6B">
        <w:t xml:space="preserve">aci letu ve </w:t>
      </w:r>
      <w:r w:rsidR="00F9629C">
        <w:t>„</w:t>
      </w:r>
      <w:r w:rsidR="00F27F6B">
        <w:t>FlightLogControlleru</w:t>
      </w:r>
      <w:r w:rsidR="00F9629C">
        <w:t>“</w:t>
      </w:r>
      <w:r w:rsidR="00F27F6B">
        <w:t xml:space="preserve"> volám metodu „GiveTopBool“.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„Topflight“ se rovná true</w:t>
      </w:r>
      <w:r w:rsidR="00726CD4">
        <w:t xml:space="preserve"> a</w:t>
      </w:r>
      <w:r w:rsidR="00AF71B9">
        <w:t> </w:t>
      </w:r>
      <w:r w:rsidR="00F27F6B">
        <w:t>pilotovi se přičtou body za let do jeho „TopScore“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„Topflight“ se rovná true</w:t>
      </w:r>
      <w:r w:rsidR="004072BF">
        <w:t xml:space="preserve"> a </w:t>
      </w:r>
      <w:r>
        <w:t>poslední nejlepší let je nastaven na false. Dále odečteme od „TopScore“ poslední nejlepší let</w:t>
      </w:r>
      <w:r w:rsidR="004072BF">
        <w:t xml:space="preserve"> a </w:t>
      </w:r>
      <w:r>
        <w:t>přičteme body za nový nejlepší let.</w:t>
      </w:r>
    </w:p>
    <w:p w14:paraId="2D81915C" w14:textId="6B5FF8EE" w:rsidR="00E76B2F" w:rsidRDefault="00090BBC" w:rsidP="00E76B2F">
      <w:pPr>
        <w:pStyle w:val="Kapitola"/>
      </w:pPr>
      <w:bookmarkStart w:id="42" w:name="_Toc66368500"/>
      <w:r>
        <w:lastRenderedPageBreak/>
        <w:t>Funkční stránka</w:t>
      </w:r>
      <w:bookmarkEnd w:id="42"/>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nadeklarované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Tato aplikace dokáže počítat přesné body pro typ tratě racing</w:t>
      </w:r>
      <w:r w:rsidR="004072BF">
        <w:t xml:space="preserve"> a </w:t>
      </w:r>
      <w:r>
        <w:t>Grand Prix. Pro úlohu AAT, ještě není naprogramov</w:t>
      </w:r>
      <w:r w:rsidR="00C21E0C">
        <w:t>á</w:t>
      </w:r>
      <w:r>
        <w:t>ná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r w:rsidR="00F764B6">
        <w:t>endpointy.</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67B5673D" w:rsidR="001579F7" w:rsidRPr="005620E4" w:rsidRDefault="001579F7" w:rsidP="004377E4">
                            <w:pPr>
                              <w:pStyle w:val="Titulek"/>
                              <w:rPr>
                                <w:rFonts w:ascii="Calibri" w:hAnsi="Calibri" w:cs="Arial"/>
                                <w:b/>
                                <w:bCs/>
                                <w:noProof/>
                                <w:kern w:val="32"/>
                                <w:sz w:val="32"/>
                                <w:szCs w:val="24"/>
                              </w:rPr>
                            </w:pPr>
                            <w:bookmarkStart w:id="45" w:name="_Toc66368524"/>
                            <w:r>
                              <w:t xml:space="preserve">Obrázek </w:t>
                            </w:r>
                            <w:r w:rsidR="006E1ABC">
                              <w:fldChar w:fldCharType="begin"/>
                            </w:r>
                            <w:r w:rsidR="006E1ABC">
                              <w:instrText xml:space="preserve"> SEQ Obrázek \* ARABIC </w:instrText>
                            </w:r>
                            <w:r w:rsidR="006E1ABC">
                              <w:fldChar w:fldCharType="separate"/>
                            </w:r>
                            <w:r w:rsidR="005132D8">
                              <w:rPr>
                                <w:noProof/>
                              </w:rPr>
                              <w:t>4</w:t>
                            </w:r>
                            <w:r w:rsidR="006E1ABC">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67B5673D"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r w:rsidR="006E1ABC">
                        <w:fldChar w:fldCharType="begin"/>
                      </w:r>
                      <w:r w:rsidR="006E1ABC">
                        <w:instrText xml:space="preserve"> SEQ Obrázek \* ARABIC </w:instrText>
                      </w:r>
                      <w:r w:rsidR="006E1ABC">
                        <w:fldChar w:fldCharType="separate"/>
                      </w:r>
                      <w:r w:rsidR="005132D8">
                        <w:rPr>
                          <w:noProof/>
                        </w:rPr>
                        <w:t>4</w:t>
                      </w:r>
                      <w:r w:rsidR="006E1ABC">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44AC496A" w:rsidR="00BE09DA" w:rsidRDefault="006D1FE1" w:rsidP="004377E4">
      <w:pPr>
        <w:pStyle w:val="Sta"/>
      </w:pPr>
      <w:r>
        <w:t>Hlavní tabulkou databáze je „FlightLogs“, kter</w:t>
      </w:r>
      <w:r w:rsidR="004B4BA6">
        <w:t>á</w:t>
      </w:r>
      <w:r>
        <w:t xml:space="preserve"> představuje jeden let</w:t>
      </w:r>
      <w:r w:rsidR="00AF71B9">
        <w:t>.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„FlightLogAnalyses“,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„FlightTasks“,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„Points“. Tato relace je 1:N</w:t>
      </w:r>
      <w:r w:rsidR="00AF71B9">
        <w:t>. V </w:t>
      </w:r>
      <w:r w:rsidR="00D6523B">
        <w:t>této tabulce nalezneme zeměpisnou šířku</w:t>
      </w:r>
      <w:r w:rsidR="004072BF">
        <w:t xml:space="preserve"> a </w:t>
      </w:r>
      <w:r w:rsidR="00D6523B">
        <w:t>délku bodu</w:t>
      </w:r>
      <w:r w:rsidR="004072BF">
        <w:t xml:space="preserve"> a </w:t>
      </w:r>
      <w:r w:rsidR="00D6523B">
        <w:t>také jeho název. Další tabulkou je „Fixes“</w:t>
      </w:r>
      <w:r w:rsidR="004072BF">
        <w:t xml:space="preserve"> a </w:t>
      </w:r>
      <w:r w:rsidR="00D6523B">
        <w:t>má vztah</w:t>
      </w:r>
      <w:r w:rsidR="004072BF">
        <w:t xml:space="preserve"> s </w:t>
      </w:r>
      <w:r w:rsidR="00D6523B">
        <w:t>„FlightLogs“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„DataRecords“ má také vztah</w:t>
      </w:r>
      <w:r w:rsidR="004072BF">
        <w:t xml:space="preserve"> s </w:t>
      </w:r>
      <w:r w:rsidR="00D6523B">
        <w:t>„FlightLogs“ 1:N</w:t>
      </w:r>
      <w:r w:rsidR="00AF71B9">
        <w:t xml:space="preserve">. </w:t>
      </w:r>
      <w:r w:rsidR="000D18E7">
        <w:t>P</w:t>
      </w:r>
      <w:r w:rsidR="00D6523B">
        <w:t>oslední tabulkou je „Extensions“, která má relaci 1:1</w:t>
      </w:r>
      <w:r w:rsidR="004072BF">
        <w:t xml:space="preserve"> s </w:t>
      </w:r>
      <w:r w:rsidR="00D6523B">
        <w:t>tabulkami „DataRecords“</w:t>
      </w:r>
      <w:r w:rsidR="004072BF">
        <w:t xml:space="preserve"> a </w:t>
      </w:r>
      <w:r w:rsidR="00D6523B">
        <w:t>„Fixes“.</w:t>
      </w:r>
      <w:r w:rsidR="004377E4">
        <w:t xml:space="preserve"> Samostatné tabulky jako je „Stats“</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0153CA02" w:rsidR="004377E4" w:rsidRDefault="004377E4" w:rsidP="004377E4">
      <w:pPr>
        <w:pStyle w:val="Sta"/>
      </w:pPr>
      <w:r>
        <w:t>Hlavní tabulkou je „AspNetUsers“,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„AspNetRoles“</w:t>
      </w:r>
      <w:r w:rsidR="004072BF">
        <w:t xml:space="preserve"> a </w:t>
      </w:r>
      <w:r>
        <w:t xml:space="preserve">jsou propojené </w:t>
      </w:r>
      <w:r w:rsidR="005D3B63">
        <w:t>tabulkou</w:t>
      </w:r>
      <w:r>
        <w:t xml:space="preserve"> „AspNetUserRoles“.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34184CAD" w:rsidR="001579F7" w:rsidRPr="005D5B39" w:rsidRDefault="001579F7" w:rsidP="00BF71D1">
                            <w:pPr>
                              <w:pStyle w:val="Titulek"/>
                              <w:rPr>
                                <w:rFonts w:ascii="Calibri" w:hAnsi="Calibri"/>
                                <w:b/>
                                <w:noProof/>
                                <w:sz w:val="24"/>
                                <w:szCs w:val="24"/>
                              </w:rPr>
                            </w:pPr>
                            <w:bookmarkStart w:id="51" w:name="_Toc66368525"/>
                            <w:r>
                              <w:t xml:space="preserve">Obrázek </w:t>
                            </w:r>
                            <w:r w:rsidR="006E1ABC">
                              <w:fldChar w:fldCharType="begin"/>
                            </w:r>
                            <w:r w:rsidR="006E1ABC">
                              <w:instrText xml:space="preserve"> SEQ Obrázek \* ARABIC </w:instrText>
                            </w:r>
                            <w:r w:rsidR="006E1ABC">
                              <w:fldChar w:fldCharType="separate"/>
                            </w:r>
                            <w:r w:rsidR="005132D8">
                              <w:rPr>
                                <w:noProof/>
                              </w:rPr>
                              <w:t>5</w:t>
                            </w:r>
                            <w:r w:rsidR="006E1ABC">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34184CAD" w:rsidR="001579F7" w:rsidRPr="005D5B39" w:rsidRDefault="001579F7" w:rsidP="00BF71D1">
                      <w:pPr>
                        <w:pStyle w:val="Titulek"/>
                        <w:rPr>
                          <w:rFonts w:ascii="Calibri" w:hAnsi="Calibri"/>
                          <w:b/>
                          <w:noProof/>
                          <w:sz w:val="24"/>
                          <w:szCs w:val="24"/>
                        </w:rPr>
                      </w:pPr>
                      <w:bookmarkStart w:id="52" w:name="_Toc66368525"/>
                      <w:r>
                        <w:t xml:space="preserve">Obrázek </w:t>
                      </w:r>
                      <w:r w:rsidR="006E1ABC">
                        <w:fldChar w:fldCharType="begin"/>
                      </w:r>
                      <w:r w:rsidR="006E1ABC">
                        <w:instrText xml:space="preserve"> SEQ Obrázek \* ARABIC </w:instrText>
                      </w:r>
                      <w:r w:rsidR="006E1ABC">
                        <w:fldChar w:fldCharType="separate"/>
                      </w:r>
                      <w:r w:rsidR="005132D8">
                        <w:rPr>
                          <w:noProof/>
                        </w:rPr>
                        <w:t>5</w:t>
                      </w:r>
                      <w:r w:rsidR="006E1ABC">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iframe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„FlightLogControlleru“</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7A2DA9CA" w:rsidR="001579F7" w:rsidRPr="00A66EA5" w:rsidRDefault="001579F7" w:rsidP="00BF71D1">
                            <w:pPr>
                              <w:pStyle w:val="Titulek"/>
                              <w:rPr>
                                <w:rFonts w:ascii="Calibri" w:hAnsi="Calibri"/>
                                <w:b/>
                                <w:noProof/>
                                <w:sz w:val="24"/>
                                <w:szCs w:val="24"/>
                              </w:rPr>
                            </w:pPr>
                            <w:bookmarkStart w:id="54" w:name="_Toc66368526"/>
                            <w:r>
                              <w:t xml:space="preserve">Obrázek </w:t>
                            </w:r>
                            <w:r w:rsidR="006E1ABC">
                              <w:fldChar w:fldCharType="begin"/>
                            </w:r>
                            <w:r w:rsidR="006E1ABC">
                              <w:instrText xml:space="preserve"> SEQ Obrázek \* ARABIC </w:instrText>
                            </w:r>
                            <w:r w:rsidR="006E1ABC">
                              <w:fldChar w:fldCharType="separate"/>
                            </w:r>
                            <w:r w:rsidR="005132D8">
                              <w:rPr>
                                <w:noProof/>
                              </w:rPr>
                              <w:t>6</w:t>
                            </w:r>
                            <w:r w:rsidR="006E1ABC">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7A2DA9CA" w:rsidR="001579F7" w:rsidRPr="00A66EA5" w:rsidRDefault="001579F7" w:rsidP="00BF71D1">
                      <w:pPr>
                        <w:pStyle w:val="Titulek"/>
                        <w:rPr>
                          <w:rFonts w:ascii="Calibri" w:hAnsi="Calibri"/>
                          <w:b/>
                          <w:noProof/>
                          <w:sz w:val="24"/>
                          <w:szCs w:val="24"/>
                        </w:rPr>
                      </w:pPr>
                      <w:bookmarkStart w:id="55" w:name="_Toc66368526"/>
                      <w:r>
                        <w:t xml:space="preserve">Obrázek </w:t>
                      </w:r>
                      <w:r w:rsidR="006E1ABC">
                        <w:fldChar w:fldCharType="begin"/>
                      </w:r>
                      <w:r w:rsidR="006E1ABC">
                        <w:instrText xml:space="preserve"> SEQ Obrázek \* ARABIC </w:instrText>
                      </w:r>
                      <w:r w:rsidR="006E1ABC">
                        <w:fldChar w:fldCharType="separate"/>
                      </w:r>
                      <w:r w:rsidR="005132D8">
                        <w:rPr>
                          <w:noProof/>
                        </w:rPr>
                        <w:t>6</w:t>
                      </w:r>
                      <w:r w:rsidR="006E1ABC">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4E1F068B" w:rsidR="001579F7" w:rsidRPr="003E23A8" w:rsidRDefault="001579F7" w:rsidP="00BF71D1">
                            <w:pPr>
                              <w:pStyle w:val="Titulek"/>
                              <w:rPr>
                                <w:rFonts w:ascii="Calibri" w:hAnsi="Calibri"/>
                                <w:b/>
                                <w:noProof/>
                                <w:sz w:val="24"/>
                                <w:szCs w:val="24"/>
                              </w:rPr>
                            </w:pPr>
                            <w:bookmarkStart w:id="56" w:name="_Toc66368527"/>
                            <w:r>
                              <w:t xml:space="preserve">Obrázek </w:t>
                            </w:r>
                            <w:r w:rsidR="006E1ABC">
                              <w:fldChar w:fldCharType="begin"/>
                            </w:r>
                            <w:r w:rsidR="006E1ABC">
                              <w:instrText xml:space="preserve"> SEQ Obrázek \* ARABIC </w:instrText>
                            </w:r>
                            <w:r w:rsidR="006E1ABC">
                              <w:fldChar w:fldCharType="separate"/>
                            </w:r>
                            <w:r w:rsidR="005132D8">
                              <w:rPr>
                                <w:noProof/>
                              </w:rPr>
                              <w:t>7</w:t>
                            </w:r>
                            <w:r w:rsidR="006E1ABC">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4E1F068B" w:rsidR="001579F7" w:rsidRPr="003E23A8" w:rsidRDefault="001579F7" w:rsidP="00BF71D1">
                      <w:pPr>
                        <w:pStyle w:val="Titulek"/>
                        <w:rPr>
                          <w:rFonts w:ascii="Calibri" w:hAnsi="Calibri"/>
                          <w:b/>
                          <w:noProof/>
                          <w:sz w:val="24"/>
                          <w:szCs w:val="24"/>
                        </w:rPr>
                      </w:pPr>
                      <w:bookmarkStart w:id="57" w:name="_Toc66368527"/>
                      <w:r>
                        <w:t xml:space="preserve">Obrázek </w:t>
                      </w:r>
                      <w:r w:rsidR="006E1ABC">
                        <w:fldChar w:fldCharType="begin"/>
                      </w:r>
                      <w:r w:rsidR="006E1ABC">
                        <w:instrText xml:space="preserve"> SEQ Obrázek \* ARABIC </w:instrText>
                      </w:r>
                      <w:r w:rsidR="006E1ABC">
                        <w:fldChar w:fldCharType="separate"/>
                      </w:r>
                      <w:r w:rsidR="005132D8">
                        <w:rPr>
                          <w:noProof/>
                        </w:rPr>
                        <w:t>7</w:t>
                      </w:r>
                      <w:r w:rsidR="006E1ABC">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AA2C048" w:rsidR="00BF71D1" w:rsidRDefault="00EC0A10" w:rsidP="00EC0A10">
      <w:pPr>
        <w:pStyle w:val="Sta"/>
      </w:pPr>
      <w:r>
        <w:lastRenderedPageBreak/>
        <w:t xml:space="preserve">Stránka pro přihlášení obsahuje formulář, kde se zadávají přihlašovací údaje. Je nutné zadat </w:t>
      </w:r>
      <w:r w:rsidR="00C17984">
        <w:t>e-mail</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1A36DFBD" w:rsidR="00EC0A10" w:rsidRPr="00BF71D1" w:rsidRDefault="00EC0A10" w:rsidP="00EC0A10">
      <w:pPr>
        <w:pStyle w:val="Sta"/>
      </w:pPr>
      <w:r>
        <w:t>Tyto stránky</w:t>
      </w:r>
      <w:r w:rsidR="004072BF">
        <w:t xml:space="preserve"> s </w:t>
      </w:r>
      <w:r>
        <w:t>přihlašováním</w:t>
      </w:r>
      <w:r w:rsidR="004072BF">
        <w:t xml:space="preserve"> a </w:t>
      </w:r>
      <w:r>
        <w:t xml:space="preserve">registrací obsluhuje </w:t>
      </w:r>
      <w:r w:rsidR="00C17984">
        <w:t>„AccountController“.</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0E1B642D" w:rsidR="001579F7" w:rsidRPr="00665FF2" w:rsidRDefault="001579F7" w:rsidP="00BF71D1">
                            <w:pPr>
                              <w:pStyle w:val="Titulek"/>
                              <w:rPr>
                                <w:rFonts w:ascii="Calibri" w:hAnsi="Calibri"/>
                                <w:b/>
                                <w:noProof/>
                                <w:sz w:val="24"/>
                                <w:szCs w:val="24"/>
                              </w:rPr>
                            </w:pPr>
                            <w:bookmarkStart w:id="59" w:name="_Toc66368528"/>
                            <w:r>
                              <w:t xml:space="preserve">Obrázek </w:t>
                            </w:r>
                            <w:r w:rsidR="006E1ABC">
                              <w:fldChar w:fldCharType="begin"/>
                            </w:r>
                            <w:r w:rsidR="006E1ABC">
                              <w:instrText xml:space="preserve"> SEQ Obrázek \* ARABIC </w:instrText>
                            </w:r>
                            <w:r w:rsidR="006E1ABC">
                              <w:fldChar w:fldCharType="separate"/>
                            </w:r>
                            <w:r w:rsidR="005132D8">
                              <w:rPr>
                                <w:noProof/>
                              </w:rPr>
                              <w:t>8</w:t>
                            </w:r>
                            <w:r w:rsidR="006E1ABC">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0E1B642D" w:rsidR="001579F7" w:rsidRPr="00665FF2" w:rsidRDefault="001579F7" w:rsidP="00BF71D1">
                      <w:pPr>
                        <w:pStyle w:val="Titulek"/>
                        <w:rPr>
                          <w:rFonts w:ascii="Calibri" w:hAnsi="Calibri"/>
                          <w:b/>
                          <w:noProof/>
                          <w:sz w:val="24"/>
                          <w:szCs w:val="24"/>
                        </w:rPr>
                      </w:pPr>
                      <w:bookmarkStart w:id="60" w:name="_Toc66368528"/>
                      <w:r>
                        <w:t xml:space="preserve">Obrázek </w:t>
                      </w:r>
                      <w:r w:rsidR="006E1ABC">
                        <w:fldChar w:fldCharType="begin"/>
                      </w:r>
                      <w:r w:rsidR="006E1ABC">
                        <w:instrText xml:space="preserve"> SEQ Obrázek \* ARABIC </w:instrText>
                      </w:r>
                      <w:r w:rsidR="006E1ABC">
                        <w:fldChar w:fldCharType="separate"/>
                      </w:r>
                      <w:r w:rsidR="005132D8">
                        <w:rPr>
                          <w:noProof/>
                        </w:rPr>
                        <w:t>8</w:t>
                      </w:r>
                      <w:r w:rsidR="006E1ABC">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„FlightLogControlleru“,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25DE2D89" w:rsidR="001579F7" w:rsidRPr="00FF1607" w:rsidRDefault="001579F7" w:rsidP="003C63F8">
                            <w:pPr>
                              <w:pStyle w:val="Titulek"/>
                              <w:rPr>
                                <w:rFonts w:ascii="Calibri" w:hAnsi="Calibri"/>
                                <w:b/>
                                <w:noProof/>
                                <w:sz w:val="24"/>
                                <w:szCs w:val="24"/>
                              </w:rPr>
                            </w:pPr>
                            <w:bookmarkStart w:id="62" w:name="_Toc66368529"/>
                            <w:r>
                              <w:t xml:space="preserve">Obrázek </w:t>
                            </w:r>
                            <w:r w:rsidR="006E1ABC">
                              <w:fldChar w:fldCharType="begin"/>
                            </w:r>
                            <w:r w:rsidR="006E1ABC">
                              <w:instrText xml:space="preserve"> SEQ Obrázek \* ARABIC </w:instrText>
                            </w:r>
                            <w:r w:rsidR="006E1ABC">
                              <w:fldChar w:fldCharType="separate"/>
                            </w:r>
                            <w:r w:rsidR="005132D8">
                              <w:rPr>
                                <w:noProof/>
                              </w:rPr>
                              <w:t>9</w:t>
                            </w:r>
                            <w:r w:rsidR="006E1ABC">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25DE2D89" w:rsidR="001579F7" w:rsidRPr="00FF1607" w:rsidRDefault="001579F7" w:rsidP="003C63F8">
                      <w:pPr>
                        <w:pStyle w:val="Titulek"/>
                        <w:rPr>
                          <w:rFonts w:ascii="Calibri" w:hAnsi="Calibri"/>
                          <w:b/>
                          <w:noProof/>
                          <w:sz w:val="24"/>
                          <w:szCs w:val="24"/>
                        </w:rPr>
                      </w:pPr>
                      <w:bookmarkStart w:id="63" w:name="_Toc66368529"/>
                      <w:r>
                        <w:t xml:space="preserve">Obrázek </w:t>
                      </w:r>
                      <w:r w:rsidR="006E1ABC">
                        <w:fldChar w:fldCharType="begin"/>
                      </w:r>
                      <w:r w:rsidR="006E1ABC">
                        <w:instrText xml:space="preserve"> SEQ Obrázek \* ARABIC </w:instrText>
                      </w:r>
                      <w:r w:rsidR="006E1ABC">
                        <w:fldChar w:fldCharType="separate"/>
                      </w:r>
                      <w:r w:rsidR="005132D8">
                        <w:rPr>
                          <w:noProof/>
                        </w:rPr>
                        <w:t>9</w:t>
                      </w:r>
                      <w:r w:rsidR="006E1ABC">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„UserControlleru“,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534ACCB8" w:rsidR="001579F7" w:rsidRPr="00A9477D" w:rsidRDefault="001579F7" w:rsidP="003C63F8">
                            <w:pPr>
                              <w:pStyle w:val="Titulek"/>
                              <w:rPr>
                                <w:rFonts w:ascii="Calibri" w:hAnsi="Calibri"/>
                                <w:b/>
                                <w:noProof/>
                                <w:sz w:val="24"/>
                                <w:szCs w:val="24"/>
                              </w:rPr>
                            </w:pPr>
                            <w:bookmarkStart w:id="65" w:name="_Toc66368530"/>
                            <w:r>
                              <w:t xml:space="preserve">Obrázek </w:t>
                            </w:r>
                            <w:r w:rsidR="006E1ABC">
                              <w:fldChar w:fldCharType="begin"/>
                            </w:r>
                            <w:r w:rsidR="006E1ABC">
                              <w:instrText xml:space="preserve"> SEQ Obrázek \* ARABIC </w:instrText>
                            </w:r>
                            <w:r w:rsidR="006E1ABC">
                              <w:fldChar w:fldCharType="separate"/>
                            </w:r>
                            <w:r w:rsidR="005132D8">
                              <w:rPr>
                                <w:noProof/>
                              </w:rPr>
                              <w:t>10</w:t>
                            </w:r>
                            <w:r w:rsidR="006E1ABC">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534ACCB8" w:rsidR="001579F7" w:rsidRPr="00A9477D" w:rsidRDefault="001579F7" w:rsidP="003C63F8">
                      <w:pPr>
                        <w:pStyle w:val="Titulek"/>
                        <w:rPr>
                          <w:rFonts w:ascii="Calibri" w:hAnsi="Calibri"/>
                          <w:b/>
                          <w:noProof/>
                          <w:sz w:val="24"/>
                          <w:szCs w:val="24"/>
                        </w:rPr>
                      </w:pPr>
                      <w:bookmarkStart w:id="66" w:name="_Toc66368530"/>
                      <w:r>
                        <w:t xml:space="preserve">Obrázek </w:t>
                      </w:r>
                      <w:r w:rsidR="006E1ABC">
                        <w:fldChar w:fldCharType="begin"/>
                      </w:r>
                      <w:r w:rsidR="006E1ABC">
                        <w:instrText xml:space="preserve"> SEQ Obrázek \* ARABIC </w:instrText>
                      </w:r>
                      <w:r w:rsidR="006E1ABC">
                        <w:fldChar w:fldCharType="separate"/>
                      </w:r>
                      <w:r w:rsidR="005132D8">
                        <w:rPr>
                          <w:noProof/>
                        </w:rPr>
                        <w:t>10</w:t>
                      </w:r>
                      <w:r w:rsidR="006E1ABC">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„UserControlleru“,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5CFE36D5" w:rsidR="001579F7" w:rsidRPr="0086307A" w:rsidRDefault="001579F7" w:rsidP="00C20567">
                            <w:pPr>
                              <w:pStyle w:val="Titulek"/>
                              <w:rPr>
                                <w:rFonts w:ascii="Calibri" w:hAnsi="Calibri"/>
                                <w:b/>
                                <w:noProof/>
                                <w:sz w:val="24"/>
                                <w:szCs w:val="24"/>
                              </w:rPr>
                            </w:pPr>
                            <w:bookmarkStart w:id="68" w:name="_Toc66368531"/>
                            <w:r>
                              <w:t xml:space="preserve">Obrázek </w:t>
                            </w:r>
                            <w:r w:rsidR="006E1ABC">
                              <w:fldChar w:fldCharType="begin"/>
                            </w:r>
                            <w:r w:rsidR="006E1ABC">
                              <w:instrText xml:space="preserve"> SEQ Obrázek \* ARABIC </w:instrText>
                            </w:r>
                            <w:r w:rsidR="006E1ABC">
                              <w:fldChar w:fldCharType="separate"/>
                            </w:r>
                            <w:r w:rsidR="005132D8">
                              <w:rPr>
                                <w:noProof/>
                              </w:rPr>
                              <w:t>11</w:t>
                            </w:r>
                            <w:r w:rsidR="006E1ABC">
                              <w:rPr>
                                <w:noProof/>
                              </w:rP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5CFE36D5" w:rsidR="001579F7" w:rsidRPr="0086307A" w:rsidRDefault="001579F7" w:rsidP="00C20567">
                      <w:pPr>
                        <w:pStyle w:val="Titulek"/>
                        <w:rPr>
                          <w:rFonts w:ascii="Calibri" w:hAnsi="Calibri"/>
                          <w:b/>
                          <w:noProof/>
                          <w:sz w:val="24"/>
                          <w:szCs w:val="24"/>
                        </w:rPr>
                      </w:pPr>
                      <w:bookmarkStart w:id="69" w:name="_Toc66368531"/>
                      <w:r>
                        <w:t xml:space="preserve">Obrázek </w:t>
                      </w:r>
                      <w:r w:rsidR="006E1ABC">
                        <w:fldChar w:fldCharType="begin"/>
                      </w:r>
                      <w:r w:rsidR="006E1ABC">
                        <w:instrText xml:space="preserve"> SEQ Obrázek \* ARABIC </w:instrText>
                      </w:r>
                      <w:r w:rsidR="006E1ABC">
                        <w:fldChar w:fldCharType="separate"/>
                      </w:r>
                      <w:r w:rsidR="005132D8">
                        <w:rPr>
                          <w:noProof/>
                        </w:rPr>
                        <w:t>11</w:t>
                      </w:r>
                      <w:r w:rsidR="006E1ABC">
                        <w:rPr>
                          <w:noProof/>
                        </w:rP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„UserControlleru“, který vybere</w:t>
      </w:r>
      <w:r w:rsidR="004072BF">
        <w:t xml:space="preserve"> z </w:t>
      </w:r>
      <w:r>
        <w:t>databáze všechny uživatele</w:t>
      </w:r>
      <w:r w:rsidR="004072BF">
        <w:t xml:space="preserve"> a </w:t>
      </w:r>
      <w:r>
        <w:t>seřadí je podle parametru „TopScore“</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61EBB984" w:rsidR="001579F7" w:rsidRPr="003206E6" w:rsidRDefault="001579F7" w:rsidP="00AF673D">
                            <w:pPr>
                              <w:pStyle w:val="Titulek"/>
                              <w:rPr>
                                <w:rFonts w:ascii="Calibri" w:hAnsi="Calibri"/>
                                <w:b/>
                                <w:noProof/>
                                <w:sz w:val="24"/>
                                <w:szCs w:val="24"/>
                              </w:rPr>
                            </w:pPr>
                            <w:bookmarkStart w:id="71" w:name="_Toc66368532"/>
                            <w:r>
                              <w:t xml:space="preserve">Obrázek </w:t>
                            </w:r>
                            <w:r w:rsidR="006E1ABC">
                              <w:fldChar w:fldCharType="begin"/>
                            </w:r>
                            <w:r w:rsidR="006E1ABC">
                              <w:instrText xml:space="preserve"> SEQ Obrázek \* ARABIC </w:instrText>
                            </w:r>
                            <w:r w:rsidR="006E1ABC">
                              <w:fldChar w:fldCharType="separate"/>
                            </w:r>
                            <w:r w:rsidR="005132D8">
                              <w:rPr>
                                <w:noProof/>
                              </w:rPr>
                              <w:t>12</w:t>
                            </w:r>
                            <w:r w:rsidR="006E1ABC">
                              <w:rPr>
                                <w:noProof/>
                              </w:rP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61EBB984" w:rsidR="001579F7" w:rsidRPr="003206E6" w:rsidRDefault="001579F7" w:rsidP="00AF673D">
                      <w:pPr>
                        <w:pStyle w:val="Titulek"/>
                        <w:rPr>
                          <w:rFonts w:ascii="Calibri" w:hAnsi="Calibri"/>
                          <w:b/>
                          <w:noProof/>
                          <w:sz w:val="24"/>
                          <w:szCs w:val="24"/>
                        </w:rPr>
                      </w:pPr>
                      <w:bookmarkStart w:id="72" w:name="_Toc66368532"/>
                      <w:r>
                        <w:t xml:space="preserve">Obrázek </w:t>
                      </w:r>
                      <w:r w:rsidR="006E1ABC">
                        <w:fldChar w:fldCharType="begin"/>
                      </w:r>
                      <w:r w:rsidR="006E1ABC">
                        <w:instrText xml:space="preserve"> SEQ Obrázek \* ARABIC </w:instrText>
                      </w:r>
                      <w:r w:rsidR="006E1ABC">
                        <w:fldChar w:fldCharType="separate"/>
                      </w:r>
                      <w:r w:rsidR="005132D8">
                        <w:rPr>
                          <w:noProof/>
                        </w:rPr>
                        <w:t>12</w:t>
                      </w:r>
                      <w:r w:rsidR="006E1ABC">
                        <w:rPr>
                          <w:noProof/>
                        </w:rP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r>
        <w:t>nadeklarovaná úloha (zelená čára). Celá tato mapa je založená na leaflet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metrech. Tento graf je vytvořený pomocí CanvasJ</w:t>
      </w:r>
      <w:r w:rsidR="000B590E">
        <w:t>S</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„FlightLogControlleru“</w:t>
      </w:r>
      <w:r w:rsidR="004072BF">
        <w:t xml:space="preserve"> a </w:t>
      </w:r>
      <w:r>
        <w:t>„AnalyseControlleru“. Předává se parametr ID letu</w:t>
      </w:r>
      <w:r w:rsidR="004072BF">
        <w:t xml:space="preserve"> a </w:t>
      </w:r>
      <w:r>
        <w:t>podle toho</w:t>
      </w:r>
      <w:r w:rsidR="00E40ED5">
        <w:t xml:space="preserve"> se</w:t>
      </w:r>
      <w:r w:rsidR="004072BF">
        <w:t xml:space="preserve"> v </w:t>
      </w:r>
      <w:r w:rsidR="00E40ED5">
        <w:t>databázi vyhledá daný let. Dále pomocí „ViewControlleru“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7CBF419E" w:rsidR="001579F7" w:rsidRPr="00DC1550" w:rsidRDefault="001579F7" w:rsidP="00AF673D">
                            <w:pPr>
                              <w:pStyle w:val="Titulek"/>
                              <w:rPr>
                                <w:rFonts w:ascii="Calibri" w:hAnsi="Calibri"/>
                                <w:b/>
                                <w:noProof/>
                                <w:sz w:val="24"/>
                                <w:szCs w:val="24"/>
                              </w:rPr>
                            </w:pPr>
                            <w:bookmarkStart w:id="74" w:name="_Toc66368533"/>
                            <w:r>
                              <w:t xml:space="preserve">Obrázek </w:t>
                            </w:r>
                            <w:r w:rsidR="006E1ABC">
                              <w:fldChar w:fldCharType="begin"/>
                            </w:r>
                            <w:r w:rsidR="006E1ABC">
                              <w:instrText xml:space="preserve"> SEQ Obrázek \* ARABIC </w:instrText>
                            </w:r>
                            <w:r w:rsidR="006E1ABC">
                              <w:fldChar w:fldCharType="separate"/>
                            </w:r>
                            <w:r w:rsidR="005132D8">
                              <w:rPr>
                                <w:noProof/>
                              </w:rPr>
                              <w:t>13</w:t>
                            </w:r>
                            <w:r w:rsidR="006E1ABC">
                              <w:rPr>
                                <w:noProof/>
                              </w:rP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7CBF419E" w:rsidR="001579F7" w:rsidRPr="00DC1550" w:rsidRDefault="001579F7" w:rsidP="00AF673D">
                      <w:pPr>
                        <w:pStyle w:val="Titulek"/>
                        <w:rPr>
                          <w:rFonts w:ascii="Calibri" w:hAnsi="Calibri"/>
                          <w:b/>
                          <w:noProof/>
                          <w:sz w:val="24"/>
                          <w:szCs w:val="24"/>
                        </w:rPr>
                      </w:pPr>
                      <w:bookmarkStart w:id="75" w:name="_Toc66368533"/>
                      <w:r>
                        <w:t xml:space="preserve">Obrázek </w:t>
                      </w:r>
                      <w:r w:rsidR="006E1ABC">
                        <w:fldChar w:fldCharType="begin"/>
                      </w:r>
                      <w:r w:rsidR="006E1ABC">
                        <w:instrText xml:space="preserve"> SEQ Obrázek \* ARABIC </w:instrText>
                      </w:r>
                      <w:r w:rsidR="006E1ABC">
                        <w:fldChar w:fldCharType="separate"/>
                      </w:r>
                      <w:r w:rsidR="005132D8">
                        <w:rPr>
                          <w:noProof/>
                        </w:rPr>
                        <w:t>13</w:t>
                      </w:r>
                      <w:r w:rsidR="006E1ABC">
                        <w:rPr>
                          <w:noProof/>
                        </w:rP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apex-charts</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„StatisticsController“. Ten</w:t>
      </w:r>
      <w:r w:rsidR="004072BF">
        <w:t xml:space="preserve"> z </w:t>
      </w:r>
      <w:r>
        <w:t>tabulky „Stats“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64758609" w:rsidR="001579F7" w:rsidRPr="00CB3F9E" w:rsidRDefault="001579F7" w:rsidP="00A93C7F">
                            <w:pPr>
                              <w:pStyle w:val="Titulek"/>
                              <w:rPr>
                                <w:rFonts w:ascii="Calibri" w:hAnsi="Calibri"/>
                                <w:b/>
                                <w:noProof/>
                                <w:sz w:val="24"/>
                                <w:szCs w:val="24"/>
                              </w:rPr>
                            </w:pPr>
                            <w:bookmarkStart w:id="77" w:name="_Toc66368534"/>
                            <w:r>
                              <w:t xml:space="preserve">Obrázek </w:t>
                            </w:r>
                            <w:r w:rsidR="006E1ABC">
                              <w:fldChar w:fldCharType="begin"/>
                            </w:r>
                            <w:r w:rsidR="006E1ABC">
                              <w:instrText xml:space="preserve"> SEQ Obrázek \* ARABIC </w:instrText>
                            </w:r>
                            <w:r w:rsidR="006E1ABC">
                              <w:fldChar w:fldCharType="separate"/>
                            </w:r>
                            <w:r w:rsidR="005132D8">
                              <w:rPr>
                                <w:noProof/>
                              </w:rPr>
                              <w:t>14</w:t>
                            </w:r>
                            <w:r w:rsidR="006E1ABC">
                              <w:rPr>
                                <w:noProof/>
                              </w:rP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64758609" w:rsidR="001579F7" w:rsidRPr="00CB3F9E" w:rsidRDefault="001579F7" w:rsidP="00A93C7F">
                      <w:pPr>
                        <w:pStyle w:val="Titulek"/>
                        <w:rPr>
                          <w:rFonts w:ascii="Calibri" w:hAnsi="Calibri"/>
                          <w:b/>
                          <w:noProof/>
                          <w:sz w:val="24"/>
                          <w:szCs w:val="24"/>
                        </w:rPr>
                      </w:pPr>
                      <w:bookmarkStart w:id="78" w:name="_Toc66368534"/>
                      <w:r>
                        <w:t xml:space="preserve">Obrázek </w:t>
                      </w:r>
                      <w:r w:rsidR="006E1ABC">
                        <w:fldChar w:fldCharType="begin"/>
                      </w:r>
                      <w:r w:rsidR="006E1ABC">
                        <w:instrText xml:space="preserve"> SEQ Obrázek \* ARABIC </w:instrText>
                      </w:r>
                      <w:r w:rsidR="006E1ABC">
                        <w:fldChar w:fldCharType="separate"/>
                      </w:r>
                      <w:r w:rsidR="005132D8">
                        <w:rPr>
                          <w:noProof/>
                        </w:rPr>
                        <w:t>14</w:t>
                      </w:r>
                      <w:r w:rsidR="006E1ABC">
                        <w:rPr>
                          <w:noProof/>
                        </w:rP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rozparsuje</w:t>
      </w:r>
      <w:r w:rsidR="004072BF">
        <w:t xml:space="preserve"> a </w:t>
      </w:r>
      <w:r>
        <w:t>pošle přes axios do „FlightLogControlleru“, který celý let deserializuje</w:t>
      </w:r>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5060B5E2" w:rsidR="001579F7" w:rsidRPr="00902C30" w:rsidRDefault="001579F7" w:rsidP="00377B59">
                            <w:pPr>
                              <w:pStyle w:val="Titulek"/>
                              <w:rPr>
                                <w:rFonts w:ascii="Calibri" w:hAnsi="Calibri"/>
                                <w:b/>
                                <w:noProof/>
                                <w:sz w:val="24"/>
                                <w:szCs w:val="24"/>
                              </w:rPr>
                            </w:pPr>
                            <w:bookmarkStart w:id="80" w:name="_Toc66368535"/>
                            <w:r>
                              <w:t xml:space="preserve">Obrázek </w:t>
                            </w:r>
                            <w:r w:rsidR="006E1ABC">
                              <w:fldChar w:fldCharType="begin"/>
                            </w:r>
                            <w:r w:rsidR="006E1ABC">
                              <w:instrText xml:space="preserve"> SEQ Obrázek \* ARABIC </w:instrText>
                            </w:r>
                            <w:r w:rsidR="006E1ABC">
                              <w:fldChar w:fldCharType="separate"/>
                            </w:r>
                            <w:r w:rsidR="005132D8">
                              <w:rPr>
                                <w:noProof/>
                              </w:rPr>
                              <w:t>15</w:t>
                            </w:r>
                            <w:r w:rsidR="006E1ABC">
                              <w:rPr>
                                <w:noProof/>
                              </w:rP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42"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" stroked="f">
                <v:textbox style="mso-fit-shape-to-text:t" inset="0,0,0,0">
                  <w:txbxContent>
                    <w:p w14:paraId="618E2F78" w14:textId="5060B5E2" w:rsidR="001579F7" w:rsidRPr="00902C30" w:rsidRDefault="001579F7" w:rsidP="00377B59">
                      <w:pPr>
                        <w:pStyle w:val="Titulek"/>
                        <w:rPr>
                          <w:rFonts w:ascii="Calibri" w:hAnsi="Calibri"/>
                          <w:b/>
                          <w:noProof/>
                          <w:sz w:val="24"/>
                          <w:szCs w:val="24"/>
                        </w:rPr>
                      </w:pPr>
                      <w:bookmarkStart w:id="81" w:name="_Toc66368535"/>
                      <w:r>
                        <w:t xml:space="preserve">Obrázek </w:t>
                      </w:r>
                      <w:r w:rsidR="006E1ABC">
                        <w:fldChar w:fldCharType="begin"/>
                      </w:r>
                      <w:r w:rsidR="006E1ABC">
                        <w:instrText xml:space="preserve"> SEQ Obrázek \* ARABIC </w:instrText>
                      </w:r>
                      <w:r w:rsidR="006E1ABC">
                        <w:fldChar w:fldCharType="separate"/>
                      </w:r>
                      <w:r w:rsidR="005132D8">
                        <w:rPr>
                          <w:noProof/>
                        </w:rPr>
                        <w:t>15</w:t>
                      </w:r>
                      <w:r w:rsidR="006E1ABC">
                        <w:rPr>
                          <w:noProof/>
                        </w:rPr>
                        <w:fldChar w:fldCharType="end"/>
                      </w:r>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6C2264C8" w:rsidR="0007297E" w:rsidRDefault="002F66E7" w:rsidP="0007297E">
      <w:pPr>
        <w:pStyle w:val="Sta"/>
      </w:pPr>
      <w:r>
        <w:t>Na této stránce jsou použity elementy</w:t>
      </w:r>
      <w:r w:rsidR="004072BF">
        <w:t xml:space="preserve"> z </w:t>
      </w:r>
      <w:r>
        <w:t>knihovny formik.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„FeedbackControlleru“, kde se zpracují</w:t>
      </w:r>
      <w:r w:rsidR="004072BF">
        <w:t xml:space="preserve"> a </w:t>
      </w:r>
      <w:r>
        <w:t>uloží do databáze. Tyto názory si pak já jako administrátor aplikace mohu prohlédnout na stránce „Feedback review“.</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6C6302E1" w:rsidR="001A43DE" w:rsidRDefault="002D2FE2" w:rsidP="00E60C8B">
      <w:pPr>
        <w:pStyle w:val="Sta"/>
      </w:pPr>
      <w:r>
        <w:t>Na začátku této maturitní práce jsem měl</w:t>
      </w:r>
      <w:r w:rsidR="004072BF">
        <w:t xml:space="preserve"> v </w:t>
      </w:r>
      <w:r>
        <w:t>plánu tuto aplikaci udělat</w:t>
      </w:r>
      <w:r w:rsidR="004072BF">
        <w:t xml:space="preserve"> v </w:t>
      </w:r>
      <w:r>
        <w:t>ASP.NET Razor Pages</w:t>
      </w:r>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Proto jsem se rozhodl celou práci předělat na ASP.NET API jako backend</w:t>
      </w:r>
      <w:r w:rsidR="004072BF">
        <w:t xml:space="preserve"> a </w:t>
      </w:r>
      <w:r>
        <w:t xml:space="preserve">React jako frontend. Ze začátku to pro mě bylo náročné, </w:t>
      </w:r>
      <w:r w:rsidR="00A918BE">
        <w:t>neboť</w:t>
      </w:r>
      <w:r>
        <w:t xml:space="preserve"> </w:t>
      </w:r>
      <w:r w:rsidR="00A918BE">
        <w:t>ve</w:t>
      </w:r>
      <w:r>
        <w:t xml:space="preserve"> výuce jsme se React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DiS</w:t>
      </w:r>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použití parseru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Razor Pages, tak možnosti použití scriptu byly omezené. Proto jsem začal používat React. Po čase jsem zjistil, že React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5134118D"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když jsem to na začátku celé maturitní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React</w:t>
      </w:r>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15538A13"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5132D8">
          <w:rPr>
            <w:noProof/>
            <w:webHidden/>
          </w:rPr>
          <w:t>6</w:t>
        </w:r>
        <w:r w:rsidR="00735A22">
          <w:rPr>
            <w:noProof/>
            <w:webHidden/>
          </w:rPr>
          <w:fldChar w:fldCharType="end"/>
        </w:r>
      </w:hyperlink>
    </w:p>
    <w:p w14:paraId="31A06E25" w14:textId="1F30D15B" w:rsidR="00735A22" w:rsidRDefault="006E1ABC">
      <w:pPr>
        <w:pStyle w:val="Seznamobrzk"/>
        <w:tabs>
          <w:tab w:val="right" w:leader="dot" w:pos="9061"/>
        </w:tabs>
        <w:rPr>
          <w:rFonts w:asciiTheme="minorHAnsi" w:eastAsiaTheme="minorEastAsia" w:hAnsiTheme="minorHAnsi" w:cstheme="minorBidi"/>
          <w:noProof/>
          <w:sz w:val="22"/>
          <w:szCs w:val="22"/>
        </w:rPr>
      </w:pPr>
      <w:hyperlink r:id="rId30"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5132D8">
          <w:rPr>
            <w:noProof/>
            <w:webHidden/>
          </w:rPr>
          <w:t>7</w:t>
        </w:r>
        <w:r w:rsidR="00735A22">
          <w:rPr>
            <w:noProof/>
            <w:webHidden/>
          </w:rPr>
          <w:fldChar w:fldCharType="end"/>
        </w:r>
      </w:hyperlink>
    </w:p>
    <w:p w14:paraId="72AE574E" w14:textId="56818920" w:rsidR="00735A22" w:rsidRDefault="006E1ABC">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5132D8">
          <w:rPr>
            <w:noProof/>
            <w:webHidden/>
          </w:rPr>
          <w:t>14</w:t>
        </w:r>
        <w:r w:rsidR="00735A22">
          <w:rPr>
            <w:noProof/>
            <w:webHidden/>
          </w:rPr>
          <w:fldChar w:fldCharType="end"/>
        </w:r>
      </w:hyperlink>
    </w:p>
    <w:p w14:paraId="255851AF" w14:textId="55C7D2EA" w:rsidR="00735A22" w:rsidRDefault="006E1ABC">
      <w:pPr>
        <w:pStyle w:val="Seznamobrzk"/>
        <w:tabs>
          <w:tab w:val="right" w:leader="dot" w:pos="9061"/>
        </w:tabs>
        <w:rPr>
          <w:rFonts w:asciiTheme="minorHAnsi" w:eastAsiaTheme="minorEastAsia" w:hAnsiTheme="minorHAnsi" w:cstheme="minorBidi"/>
          <w:noProof/>
          <w:sz w:val="22"/>
          <w:szCs w:val="22"/>
        </w:rPr>
      </w:pPr>
      <w:hyperlink r:id="rId31"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5132D8">
          <w:rPr>
            <w:noProof/>
            <w:webHidden/>
          </w:rPr>
          <w:t>17</w:t>
        </w:r>
        <w:r w:rsidR="00735A22">
          <w:rPr>
            <w:noProof/>
            <w:webHidden/>
          </w:rPr>
          <w:fldChar w:fldCharType="end"/>
        </w:r>
      </w:hyperlink>
    </w:p>
    <w:p w14:paraId="48427446" w14:textId="2A6C8A65" w:rsidR="00735A22" w:rsidRDefault="006E1ABC">
      <w:pPr>
        <w:pStyle w:val="Seznamobrzk"/>
        <w:tabs>
          <w:tab w:val="right" w:leader="dot" w:pos="9061"/>
        </w:tabs>
        <w:rPr>
          <w:rFonts w:asciiTheme="minorHAnsi" w:eastAsiaTheme="minorEastAsia" w:hAnsiTheme="minorHAnsi" w:cstheme="minorBidi"/>
          <w:noProof/>
          <w:sz w:val="22"/>
          <w:szCs w:val="22"/>
        </w:rPr>
      </w:pPr>
      <w:hyperlink r:id="rId32"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5132D8">
          <w:rPr>
            <w:noProof/>
            <w:webHidden/>
          </w:rPr>
          <w:t>19</w:t>
        </w:r>
        <w:r w:rsidR="00735A22">
          <w:rPr>
            <w:noProof/>
            <w:webHidden/>
          </w:rPr>
          <w:fldChar w:fldCharType="end"/>
        </w:r>
      </w:hyperlink>
    </w:p>
    <w:p w14:paraId="38738922" w14:textId="02FC1703" w:rsidR="00735A22" w:rsidRDefault="006E1ABC">
      <w:pPr>
        <w:pStyle w:val="Seznamobrzk"/>
        <w:tabs>
          <w:tab w:val="right" w:leader="dot" w:pos="9061"/>
        </w:tabs>
        <w:rPr>
          <w:rFonts w:asciiTheme="minorHAnsi" w:eastAsiaTheme="minorEastAsia" w:hAnsiTheme="minorHAnsi" w:cstheme="minorBidi"/>
          <w:noProof/>
          <w:sz w:val="22"/>
          <w:szCs w:val="22"/>
        </w:rPr>
      </w:pPr>
      <w:hyperlink r:id="rId33"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5132D8">
          <w:rPr>
            <w:noProof/>
            <w:webHidden/>
          </w:rPr>
          <w:t>20</w:t>
        </w:r>
        <w:r w:rsidR="00735A22">
          <w:rPr>
            <w:noProof/>
            <w:webHidden/>
          </w:rPr>
          <w:fldChar w:fldCharType="end"/>
        </w:r>
      </w:hyperlink>
    </w:p>
    <w:p w14:paraId="43609FD0" w14:textId="02031782" w:rsidR="00735A22" w:rsidRDefault="006E1ABC">
      <w:pPr>
        <w:pStyle w:val="Seznamobrzk"/>
        <w:tabs>
          <w:tab w:val="right" w:leader="dot" w:pos="9061"/>
        </w:tabs>
        <w:rPr>
          <w:rFonts w:asciiTheme="minorHAnsi" w:eastAsiaTheme="minorEastAsia" w:hAnsiTheme="minorHAnsi" w:cstheme="minorBidi"/>
          <w:noProof/>
          <w:sz w:val="22"/>
          <w:szCs w:val="22"/>
        </w:rPr>
      </w:pPr>
      <w:hyperlink r:id="rId34"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5132D8">
          <w:rPr>
            <w:noProof/>
            <w:webHidden/>
          </w:rPr>
          <w:t>20</w:t>
        </w:r>
        <w:r w:rsidR="00735A22">
          <w:rPr>
            <w:noProof/>
            <w:webHidden/>
          </w:rPr>
          <w:fldChar w:fldCharType="end"/>
        </w:r>
      </w:hyperlink>
    </w:p>
    <w:p w14:paraId="6CDFCCD2" w14:textId="40B8BFB7" w:rsidR="00735A22" w:rsidRDefault="006E1ABC">
      <w:pPr>
        <w:pStyle w:val="Seznamobrzk"/>
        <w:tabs>
          <w:tab w:val="right" w:leader="dot" w:pos="9061"/>
        </w:tabs>
        <w:rPr>
          <w:rFonts w:asciiTheme="minorHAnsi" w:eastAsiaTheme="minorEastAsia" w:hAnsiTheme="minorHAnsi" w:cstheme="minorBidi"/>
          <w:noProof/>
          <w:sz w:val="22"/>
          <w:szCs w:val="22"/>
        </w:rPr>
      </w:pPr>
      <w:hyperlink r:id="rId35"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5132D8">
          <w:rPr>
            <w:noProof/>
            <w:webHidden/>
          </w:rPr>
          <w:t>22</w:t>
        </w:r>
        <w:r w:rsidR="00735A22">
          <w:rPr>
            <w:noProof/>
            <w:webHidden/>
          </w:rPr>
          <w:fldChar w:fldCharType="end"/>
        </w:r>
      </w:hyperlink>
    </w:p>
    <w:p w14:paraId="60C18175" w14:textId="27CE1BE1" w:rsidR="00735A22" w:rsidRDefault="006E1ABC">
      <w:pPr>
        <w:pStyle w:val="Seznamobrzk"/>
        <w:tabs>
          <w:tab w:val="right" w:leader="dot" w:pos="9061"/>
        </w:tabs>
        <w:rPr>
          <w:rFonts w:asciiTheme="minorHAnsi" w:eastAsiaTheme="minorEastAsia" w:hAnsiTheme="minorHAnsi" w:cstheme="minorBidi"/>
          <w:noProof/>
          <w:sz w:val="22"/>
          <w:szCs w:val="22"/>
        </w:rPr>
      </w:pPr>
      <w:hyperlink r:id="rId36"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5132D8">
          <w:rPr>
            <w:noProof/>
            <w:webHidden/>
          </w:rPr>
          <w:t>23</w:t>
        </w:r>
        <w:r w:rsidR="00735A22">
          <w:rPr>
            <w:noProof/>
            <w:webHidden/>
          </w:rPr>
          <w:fldChar w:fldCharType="end"/>
        </w:r>
      </w:hyperlink>
    </w:p>
    <w:p w14:paraId="7A90585E" w14:textId="72F72F36" w:rsidR="00735A22" w:rsidRDefault="006E1ABC">
      <w:pPr>
        <w:pStyle w:val="Seznamobrzk"/>
        <w:tabs>
          <w:tab w:val="right" w:leader="dot" w:pos="9061"/>
        </w:tabs>
        <w:rPr>
          <w:rFonts w:asciiTheme="minorHAnsi" w:eastAsiaTheme="minorEastAsia" w:hAnsiTheme="minorHAnsi" w:cstheme="minorBidi"/>
          <w:noProof/>
          <w:sz w:val="22"/>
          <w:szCs w:val="22"/>
        </w:rPr>
      </w:pPr>
      <w:hyperlink r:id="rId37"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5132D8">
          <w:rPr>
            <w:noProof/>
            <w:webHidden/>
          </w:rPr>
          <w:t>24</w:t>
        </w:r>
        <w:r w:rsidR="00735A22">
          <w:rPr>
            <w:noProof/>
            <w:webHidden/>
          </w:rPr>
          <w:fldChar w:fldCharType="end"/>
        </w:r>
      </w:hyperlink>
    </w:p>
    <w:p w14:paraId="0E9AF973" w14:textId="669085D3" w:rsidR="00735A22" w:rsidRDefault="006E1ABC">
      <w:pPr>
        <w:pStyle w:val="Seznamobrzk"/>
        <w:tabs>
          <w:tab w:val="right" w:leader="dot" w:pos="9061"/>
        </w:tabs>
        <w:rPr>
          <w:rFonts w:asciiTheme="minorHAnsi" w:eastAsiaTheme="minorEastAsia" w:hAnsiTheme="minorHAnsi" w:cstheme="minorBidi"/>
          <w:noProof/>
          <w:sz w:val="22"/>
          <w:szCs w:val="22"/>
        </w:rPr>
      </w:pPr>
      <w:hyperlink r:id="rId38"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5132D8">
          <w:rPr>
            <w:noProof/>
            <w:webHidden/>
          </w:rPr>
          <w:t>25</w:t>
        </w:r>
        <w:r w:rsidR="00735A22">
          <w:rPr>
            <w:noProof/>
            <w:webHidden/>
          </w:rPr>
          <w:fldChar w:fldCharType="end"/>
        </w:r>
      </w:hyperlink>
    </w:p>
    <w:p w14:paraId="6A606872" w14:textId="0E949554" w:rsidR="00735A22" w:rsidRDefault="006E1ABC">
      <w:pPr>
        <w:pStyle w:val="Seznamobrzk"/>
        <w:tabs>
          <w:tab w:val="right" w:leader="dot" w:pos="9061"/>
        </w:tabs>
        <w:rPr>
          <w:rFonts w:asciiTheme="minorHAnsi" w:eastAsiaTheme="minorEastAsia" w:hAnsiTheme="minorHAnsi" w:cstheme="minorBidi"/>
          <w:noProof/>
          <w:sz w:val="22"/>
          <w:szCs w:val="22"/>
        </w:rPr>
      </w:pPr>
      <w:hyperlink r:id="rId39"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5132D8">
          <w:rPr>
            <w:noProof/>
            <w:webHidden/>
          </w:rPr>
          <w:t>26</w:t>
        </w:r>
        <w:r w:rsidR="00735A22">
          <w:rPr>
            <w:noProof/>
            <w:webHidden/>
          </w:rPr>
          <w:fldChar w:fldCharType="end"/>
        </w:r>
      </w:hyperlink>
    </w:p>
    <w:p w14:paraId="0F93DC0C" w14:textId="053E344D" w:rsidR="00735A22" w:rsidRDefault="006E1ABC">
      <w:pPr>
        <w:pStyle w:val="Seznamobrzk"/>
        <w:tabs>
          <w:tab w:val="right" w:leader="dot" w:pos="9061"/>
        </w:tabs>
        <w:rPr>
          <w:rFonts w:asciiTheme="minorHAnsi" w:eastAsiaTheme="minorEastAsia" w:hAnsiTheme="minorHAnsi" w:cstheme="minorBidi"/>
          <w:noProof/>
          <w:sz w:val="22"/>
          <w:szCs w:val="22"/>
        </w:rPr>
      </w:pPr>
      <w:hyperlink r:id="rId40"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5132D8">
          <w:rPr>
            <w:noProof/>
            <w:webHidden/>
          </w:rPr>
          <w:t>27</w:t>
        </w:r>
        <w:r w:rsidR="00735A22">
          <w:rPr>
            <w:noProof/>
            <w:webHidden/>
          </w:rPr>
          <w:fldChar w:fldCharType="end"/>
        </w:r>
      </w:hyperlink>
    </w:p>
    <w:p w14:paraId="366D6AC9" w14:textId="62298AF7" w:rsidR="00735A22" w:rsidRDefault="006E1ABC">
      <w:pPr>
        <w:pStyle w:val="Seznamobrzk"/>
        <w:tabs>
          <w:tab w:val="right" w:leader="dot" w:pos="9061"/>
        </w:tabs>
        <w:rPr>
          <w:rFonts w:asciiTheme="minorHAnsi" w:eastAsiaTheme="minorEastAsia" w:hAnsiTheme="minorHAnsi" w:cstheme="minorBidi"/>
          <w:noProof/>
          <w:sz w:val="22"/>
          <w:szCs w:val="22"/>
        </w:rPr>
      </w:pPr>
      <w:hyperlink r:id="rId41"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5132D8">
          <w:rPr>
            <w:noProof/>
            <w:webHidden/>
          </w:rPr>
          <w:t>28</w:t>
        </w:r>
        <w:r w:rsidR="00735A22">
          <w:rPr>
            <w:noProof/>
            <w:webHidden/>
          </w:rPr>
          <w:fldChar w:fldCharType="end"/>
        </w:r>
      </w:hyperlink>
    </w:p>
    <w:p w14:paraId="1EA6843A" w14:textId="18F47A0A" w:rsidR="00735A22" w:rsidRDefault="006E1ABC">
      <w:pPr>
        <w:pStyle w:val="Seznamobrzk"/>
        <w:tabs>
          <w:tab w:val="right" w:leader="dot" w:pos="9061"/>
        </w:tabs>
        <w:rPr>
          <w:rFonts w:asciiTheme="minorHAnsi" w:eastAsiaTheme="minorEastAsia" w:hAnsiTheme="minorHAnsi" w:cstheme="minorBidi"/>
          <w:noProof/>
          <w:sz w:val="22"/>
          <w:szCs w:val="22"/>
        </w:rPr>
      </w:pPr>
      <w:hyperlink r:id="rId42"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5132D8">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BF699" w14:textId="77777777" w:rsidR="006E1ABC" w:rsidRDefault="006E1ABC">
      <w:r>
        <w:separator/>
      </w:r>
    </w:p>
  </w:endnote>
  <w:endnote w:type="continuationSeparator" w:id="0">
    <w:p w14:paraId="0663F165" w14:textId="77777777" w:rsidR="006E1ABC" w:rsidRDefault="006E1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820D6" w14:textId="77777777" w:rsidR="006E1ABC" w:rsidRDefault="006E1ABC">
      <w:r>
        <w:separator/>
      </w:r>
    </w:p>
  </w:footnote>
  <w:footnote w:type="continuationSeparator" w:id="0">
    <w:p w14:paraId="1B92D36B" w14:textId="77777777" w:rsidR="006E1ABC" w:rsidRDefault="006E1A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C1A"/>
    <w:rsid w:val="004D1E6A"/>
    <w:rsid w:val="004E24A5"/>
    <w:rsid w:val="004F37E5"/>
    <w:rsid w:val="004F5DCD"/>
    <w:rsid w:val="00500A9B"/>
    <w:rsid w:val="00503D22"/>
    <w:rsid w:val="00511073"/>
    <w:rsid w:val="005132D8"/>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1ABC"/>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17984"/>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hyperlink" Target="file:///D:\WEB\MP2021-databaze-letu-pro-aeroklub-liberec\Dokumentace\P&#237;semn&#225;%20pr&#225;ce%20MP\MP2020-2021-P4-Kulhav&#253;-Tom&#225;&#353;.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P4-Kulhav&#253;-Tom&#225;&#3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yperlink" Target="file:///D:\WEB\MP2021-databaze-letu-pro-aeroklub-liberec\Dokumentace\P&#237;semn&#225;%20pr&#225;ce%20MP\MP2020-2021-P4-Kulhav&#253;-Tom&#225;&#353;.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1A3685"/>
    <w:rsid w:val="0023022C"/>
    <w:rsid w:val="002F0245"/>
    <w:rsid w:val="002F7FE2"/>
    <w:rsid w:val="00333484"/>
    <w:rsid w:val="003D3D10"/>
    <w:rsid w:val="00445E05"/>
    <w:rsid w:val="005850CC"/>
    <w:rsid w:val="005C7595"/>
    <w:rsid w:val="006F084C"/>
    <w:rsid w:val="007A01C1"/>
    <w:rsid w:val="007F1711"/>
    <w:rsid w:val="0081504D"/>
    <w:rsid w:val="008D58F8"/>
    <w:rsid w:val="00931217"/>
    <w:rsid w:val="009F7273"/>
    <w:rsid w:val="00A85C18"/>
    <w:rsid w:val="00AA1F6B"/>
    <w:rsid w:val="00AA30A4"/>
    <w:rsid w:val="00BD5A9C"/>
    <w:rsid w:val="00C644F2"/>
    <w:rsid w:val="00CF49F4"/>
    <w:rsid w:val="00DB459E"/>
    <w:rsid w:val="00EB7135"/>
    <w:rsid w:val="00F106DA"/>
    <w:rsid w:val="00FF5B4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168</TotalTime>
  <Pages>42</Pages>
  <Words>5771</Words>
  <Characters>34050</Characters>
  <Application>Microsoft Office Word</Application>
  <DocSecurity>0</DocSecurity>
  <Lines>283</Lines>
  <Paragraphs>79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39742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61</cp:revision>
  <cp:lastPrinted>2021-03-15T10:09:00Z</cp:lastPrinted>
  <dcterms:created xsi:type="dcterms:W3CDTF">2021-03-11T14:45:00Z</dcterms:created>
  <dcterms:modified xsi:type="dcterms:W3CDTF">2021-03-15T10:09:00Z</dcterms:modified>
</cp:coreProperties>
</file>