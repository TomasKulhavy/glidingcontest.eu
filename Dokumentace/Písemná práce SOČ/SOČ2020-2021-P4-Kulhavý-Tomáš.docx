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7AB46" w14:textId="77777777" w:rsidR="00797236" w:rsidRPr="00F54D8D" w:rsidRDefault="00797236" w:rsidP="00797236">
      <w:pPr>
        <w:pStyle w:val="Default"/>
        <w:jc w:val="center"/>
        <w:rPr>
          <w:color w:val="auto"/>
          <w:sz w:val="36"/>
          <w:szCs w:val="36"/>
        </w:rPr>
      </w:pPr>
      <w:r w:rsidRPr="00F54D8D">
        <w:rPr>
          <w:b/>
          <w:bCs/>
          <w:color w:val="auto"/>
          <w:sz w:val="36"/>
          <w:szCs w:val="36"/>
        </w:rPr>
        <w:t>STŘEDOŠKOLSKÁ ODBORNÁ ČINNOST</w:t>
      </w:r>
    </w:p>
    <w:p w14:paraId="46826A94" w14:textId="77777777" w:rsidR="00797236" w:rsidRDefault="00797236" w:rsidP="00797236">
      <w:pPr>
        <w:pStyle w:val="Default"/>
        <w:rPr>
          <w:b/>
          <w:bCs/>
          <w:color w:val="auto"/>
          <w:sz w:val="23"/>
          <w:szCs w:val="23"/>
        </w:rPr>
      </w:pPr>
    </w:p>
    <w:p w14:paraId="143F9AEB" w14:textId="77777777" w:rsidR="00797236" w:rsidRPr="0029191F" w:rsidRDefault="00797236" w:rsidP="00797236">
      <w:pPr>
        <w:pStyle w:val="Default"/>
        <w:jc w:val="center"/>
        <w:rPr>
          <w:b/>
          <w:bCs/>
          <w:color w:val="auto"/>
          <w:sz w:val="28"/>
          <w:szCs w:val="28"/>
        </w:rPr>
      </w:pPr>
      <w:r w:rsidRPr="00F54D8D">
        <w:rPr>
          <w:b/>
          <w:bCs/>
          <w:color w:val="auto"/>
          <w:sz w:val="28"/>
          <w:szCs w:val="28"/>
        </w:rPr>
        <w:t xml:space="preserve">Obor </w:t>
      </w:r>
      <w:r>
        <w:rPr>
          <w:b/>
          <w:bCs/>
          <w:color w:val="auto"/>
          <w:sz w:val="28"/>
          <w:szCs w:val="28"/>
        </w:rPr>
        <w:t xml:space="preserve">č. </w:t>
      </w:r>
      <w:r w:rsidRPr="0029191F">
        <w:rPr>
          <w:b/>
          <w:bCs/>
          <w:color w:val="auto"/>
          <w:sz w:val="28"/>
          <w:szCs w:val="28"/>
        </w:rPr>
        <w:t>18: Informatika</w:t>
      </w:r>
    </w:p>
    <w:p w14:paraId="6726D31B" w14:textId="77777777" w:rsidR="00797236" w:rsidRDefault="00797236" w:rsidP="00797236">
      <w:pPr>
        <w:pStyle w:val="Default"/>
        <w:jc w:val="center"/>
        <w:rPr>
          <w:b/>
          <w:bCs/>
          <w:color w:val="auto"/>
          <w:sz w:val="40"/>
          <w:szCs w:val="40"/>
        </w:rPr>
      </w:pPr>
    </w:p>
    <w:p w14:paraId="577D9351" w14:textId="77777777" w:rsidR="00797236" w:rsidRDefault="00797236" w:rsidP="00797236">
      <w:pPr>
        <w:pStyle w:val="Default"/>
        <w:jc w:val="center"/>
        <w:rPr>
          <w:b/>
          <w:bCs/>
          <w:color w:val="auto"/>
          <w:sz w:val="40"/>
          <w:szCs w:val="40"/>
        </w:rPr>
      </w:pPr>
    </w:p>
    <w:p w14:paraId="07896278" w14:textId="77777777" w:rsidR="00797236" w:rsidRDefault="00797236" w:rsidP="00797236">
      <w:pPr>
        <w:pStyle w:val="Default"/>
        <w:jc w:val="center"/>
        <w:rPr>
          <w:b/>
          <w:bCs/>
          <w:color w:val="auto"/>
          <w:sz w:val="40"/>
          <w:szCs w:val="40"/>
        </w:rPr>
      </w:pPr>
    </w:p>
    <w:p w14:paraId="3C93597B" w14:textId="77777777" w:rsidR="00797236" w:rsidRDefault="00797236" w:rsidP="00797236">
      <w:pPr>
        <w:pStyle w:val="Default"/>
        <w:jc w:val="center"/>
        <w:rPr>
          <w:b/>
          <w:bCs/>
          <w:color w:val="auto"/>
          <w:sz w:val="40"/>
          <w:szCs w:val="40"/>
        </w:rPr>
      </w:pPr>
    </w:p>
    <w:p w14:paraId="7BDC8CE3" w14:textId="77777777" w:rsidR="00797236" w:rsidRDefault="00797236" w:rsidP="00797236">
      <w:pPr>
        <w:pStyle w:val="Default"/>
        <w:jc w:val="center"/>
        <w:rPr>
          <w:b/>
          <w:bCs/>
          <w:color w:val="auto"/>
          <w:sz w:val="40"/>
          <w:szCs w:val="40"/>
        </w:rPr>
      </w:pPr>
    </w:p>
    <w:p w14:paraId="5715CC10" w14:textId="77777777" w:rsidR="00797236" w:rsidRDefault="00797236" w:rsidP="00797236">
      <w:pPr>
        <w:pStyle w:val="Default"/>
        <w:jc w:val="center"/>
        <w:rPr>
          <w:b/>
          <w:bCs/>
          <w:color w:val="auto"/>
          <w:sz w:val="40"/>
          <w:szCs w:val="40"/>
        </w:rPr>
      </w:pPr>
    </w:p>
    <w:p w14:paraId="7A42555B" w14:textId="77777777" w:rsidR="00797236" w:rsidRDefault="00797236" w:rsidP="00797236">
      <w:pPr>
        <w:pStyle w:val="Default"/>
        <w:jc w:val="center"/>
        <w:rPr>
          <w:b/>
          <w:bCs/>
          <w:color w:val="auto"/>
          <w:sz w:val="40"/>
          <w:szCs w:val="40"/>
        </w:rPr>
      </w:pPr>
    </w:p>
    <w:p w14:paraId="5DD17234" w14:textId="77777777" w:rsidR="00797236" w:rsidRDefault="00797236" w:rsidP="00797236">
      <w:pPr>
        <w:pStyle w:val="Default"/>
        <w:jc w:val="center"/>
        <w:rPr>
          <w:b/>
          <w:bCs/>
          <w:color w:val="auto"/>
          <w:sz w:val="40"/>
          <w:szCs w:val="40"/>
        </w:rPr>
      </w:pPr>
    </w:p>
    <w:p w14:paraId="47170F54" w14:textId="77777777" w:rsidR="00797236" w:rsidRDefault="00797236" w:rsidP="00797236">
      <w:pPr>
        <w:pStyle w:val="Default"/>
        <w:jc w:val="center"/>
        <w:rPr>
          <w:b/>
          <w:bCs/>
          <w:color w:val="auto"/>
          <w:sz w:val="40"/>
          <w:szCs w:val="40"/>
        </w:rPr>
      </w:pPr>
    </w:p>
    <w:p w14:paraId="5AB3EC92" w14:textId="77777777" w:rsidR="00797236" w:rsidRDefault="00797236" w:rsidP="00797236">
      <w:pPr>
        <w:pStyle w:val="Default"/>
        <w:jc w:val="center"/>
        <w:rPr>
          <w:b/>
          <w:bCs/>
          <w:color w:val="auto"/>
          <w:sz w:val="40"/>
          <w:szCs w:val="40"/>
        </w:rPr>
      </w:pPr>
    </w:p>
    <w:p w14:paraId="43877BD3" w14:textId="77777777" w:rsidR="00797236" w:rsidRPr="0029191F" w:rsidRDefault="00797236" w:rsidP="00797236">
      <w:pPr>
        <w:pStyle w:val="Default"/>
        <w:jc w:val="center"/>
        <w:rPr>
          <w:color w:val="auto"/>
          <w:sz w:val="40"/>
          <w:szCs w:val="40"/>
        </w:rPr>
      </w:pPr>
      <w:r w:rsidRPr="0029191F">
        <w:rPr>
          <w:b/>
          <w:bCs/>
          <w:color w:val="auto"/>
          <w:sz w:val="40"/>
          <w:szCs w:val="40"/>
        </w:rPr>
        <w:t>Databáze letů pro Aeroklub Liberec</w:t>
      </w:r>
    </w:p>
    <w:p w14:paraId="3FA61EE0" w14:textId="77777777" w:rsidR="00797236" w:rsidRDefault="00797236" w:rsidP="00797236">
      <w:pPr>
        <w:pStyle w:val="Default"/>
        <w:rPr>
          <w:b/>
          <w:bCs/>
          <w:color w:val="auto"/>
          <w:sz w:val="32"/>
          <w:szCs w:val="32"/>
        </w:rPr>
      </w:pPr>
    </w:p>
    <w:p w14:paraId="62FB4D51" w14:textId="77777777" w:rsidR="00797236" w:rsidRDefault="00797236" w:rsidP="00797236">
      <w:pPr>
        <w:pStyle w:val="Default"/>
        <w:rPr>
          <w:b/>
          <w:bCs/>
          <w:color w:val="auto"/>
          <w:sz w:val="32"/>
          <w:szCs w:val="32"/>
        </w:rPr>
      </w:pPr>
    </w:p>
    <w:p w14:paraId="5DD20360" w14:textId="77777777" w:rsidR="00797236" w:rsidRDefault="00797236" w:rsidP="00797236">
      <w:pPr>
        <w:pStyle w:val="Default"/>
        <w:rPr>
          <w:b/>
          <w:bCs/>
          <w:color w:val="auto"/>
          <w:sz w:val="32"/>
          <w:szCs w:val="32"/>
        </w:rPr>
      </w:pPr>
    </w:p>
    <w:p w14:paraId="5CD869BE" w14:textId="77777777" w:rsidR="00797236" w:rsidRDefault="00797236" w:rsidP="00797236">
      <w:pPr>
        <w:pStyle w:val="Default"/>
        <w:rPr>
          <w:b/>
          <w:bCs/>
          <w:color w:val="auto"/>
          <w:sz w:val="32"/>
          <w:szCs w:val="32"/>
        </w:rPr>
      </w:pPr>
    </w:p>
    <w:p w14:paraId="755D7F21" w14:textId="77777777" w:rsidR="00797236" w:rsidRDefault="00797236" w:rsidP="00797236">
      <w:pPr>
        <w:pStyle w:val="Default"/>
        <w:rPr>
          <w:b/>
          <w:bCs/>
          <w:color w:val="auto"/>
          <w:sz w:val="32"/>
          <w:szCs w:val="32"/>
        </w:rPr>
      </w:pPr>
    </w:p>
    <w:p w14:paraId="1EE2FE6A" w14:textId="77777777" w:rsidR="00797236" w:rsidRDefault="00797236" w:rsidP="00797236">
      <w:pPr>
        <w:pStyle w:val="Default"/>
        <w:rPr>
          <w:b/>
          <w:bCs/>
          <w:color w:val="auto"/>
          <w:sz w:val="32"/>
          <w:szCs w:val="32"/>
        </w:rPr>
      </w:pPr>
    </w:p>
    <w:p w14:paraId="0546F1DE" w14:textId="77777777" w:rsidR="00797236" w:rsidRDefault="00797236" w:rsidP="00797236">
      <w:pPr>
        <w:pStyle w:val="Default"/>
        <w:rPr>
          <w:b/>
          <w:bCs/>
          <w:color w:val="auto"/>
          <w:sz w:val="32"/>
          <w:szCs w:val="32"/>
        </w:rPr>
      </w:pPr>
    </w:p>
    <w:p w14:paraId="0DB97E75" w14:textId="77777777" w:rsidR="00797236" w:rsidRDefault="00797236" w:rsidP="00797236">
      <w:pPr>
        <w:pStyle w:val="Default"/>
        <w:rPr>
          <w:b/>
          <w:bCs/>
          <w:color w:val="auto"/>
          <w:sz w:val="32"/>
          <w:szCs w:val="32"/>
        </w:rPr>
      </w:pPr>
    </w:p>
    <w:p w14:paraId="203519CF" w14:textId="77777777" w:rsidR="00797236" w:rsidRDefault="00797236" w:rsidP="00797236">
      <w:pPr>
        <w:pStyle w:val="Default"/>
        <w:rPr>
          <w:b/>
          <w:bCs/>
          <w:color w:val="auto"/>
          <w:sz w:val="32"/>
          <w:szCs w:val="32"/>
        </w:rPr>
      </w:pPr>
    </w:p>
    <w:p w14:paraId="302BE2BB" w14:textId="77777777" w:rsidR="00797236" w:rsidRDefault="00797236" w:rsidP="00797236">
      <w:pPr>
        <w:pStyle w:val="Default"/>
        <w:rPr>
          <w:b/>
          <w:bCs/>
          <w:color w:val="auto"/>
          <w:sz w:val="32"/>
          <w:szCs w:val="32"/>
        </w:rPr>
      </w:pPr>
    </w:p>
    <w:p w14:paraId="1EA5F32E" w14:textId="77777777" w:rsidR="00797236" w:rsidRDefault="00797236" w:rsidP="00797236">
      <w:pPr>
        <w:pStyle w:val="Default"/>
        <w:rPr>
          <w:b/>
          <w:bCs/>
          <w:color w:val="auto"/>
          <w:sz w:val="32"/>
          <w:szCs w:val="32"/>
        </w:rPr>
      </w:pPr>
    </w:p>
    <w:p w14:paraId="5F6EFDFB" w14:textId="77777777" w:rsidR="00797236" w:rsidRDefault="00797236" w:rsidP="00797236">
      <w:pPr>
        <w:pStyle w:val="Default"/>
        <w:rPr>
          <w:b/>
          <w:bCs/>
          <w:color w:val="auto"/>
          <w:sz w:val="32"/>
          <w:szCs w:val="32"/>
        </w:rPr>
      </w:pPr>
    </w:p>
    <w:p w14:paraId="401270F5" w14:textId="77777777" w:rsidR="00797236" w:rsidRDefault="00797236" w:rsidP="00797236">
      <w:pPr>
        <w:pStyle w:val="Default"/>
        <w:rPr>
          <w:b/>
          <w:bCs/>
          <w:color w:val="auto"/>
          <w:sz w:val="32"/>
          <w:szCs w:val="32"/>
        </w:rPr>
      </w:pPr>
    </w:p>
    <w:p w14:paraId="1E843AA0" w14:textId="77777777" w:rsidR="00797236" w:rsidRDefault="00797236" w:rsidP="00797236">
      <w:pPr>
        <w:pStyle w:val="Default"/>
        <w:rPr>
          <w:b/>
          <w:bCs/>
          <w:color w:val="auto"/>
          <w:sz w:val="32"/>
          <w:szCs w:val="32"/>
        </w:rPr>
      </w:pPr>
    </w:p>
    <w:p w14:paraId="51C9DAE0" w14:textId="77777777" w:rsidR="00797236" w:rsidRPr="00EE6C6D" w:rsidRDefault="00797236" w:rsidP="00797236">
      <w:pPr>
        <w:pStyle w:val="Default"/>
        <w:rPr>
          <w:b/>
          <w:bCs/>
          <w:color w:val="auto"/>
          <w:sz w:val="32"/>
          <w:szCs w:val="32"/>
        </w:rPr>
      </w:pPr>
    </w:p>
    <w:p w14:paraId="47DE998B" w14:textId="77777777" w:rsidR="00797236" w:rsidRPr="00EE6C6D" w:rsidRDefault="00797236" w:rsidP="00797236">
      <w:pPr>
        <w:pStyle w:val="Default"/>
        <w:rPr>
          <w:b/>
          <w:bCs/>
          <w:color w:val="auto"/>
          <w:sz w:val="32"/>
          <w:szCs w:val="32"/>
        </w:rPr>
      </w:pPr>
    </w:p>
    <w:p w14:paraId="41B53EFD" w14:textId="77777777" w:rsidR="00797236" w:rsidRPr="0029191F" w:rsidRDefault="00797236" w:rsidP="00797236">
      <w:pPr>
        <w:pStyle w:val="Default"/>
        <w:rPr>
          <w:b/>
          <w:bCs/>
          <w:color w:val="auto"/>
          <w:sz w:val="32"/>
          <w:szCs w:val="32"/>
        </w:rPr>
      </w:pPr>
    </w:p>
    <w:p w14:paraId="613E536A" w14:textId="77777777" w:rsidR="00797236" w:rsidRPr="0029191F" w:rsidRDefault="00797236" w:rsidP="00797236">
      <w:pPr>
        <w:pStyle w:val="Default"/>
        <w:rPr>
          <w:b/>
          <w:bCs/>
          <w:color w:val="auto"/>
          <w:sz w:val="32"/>
          <w:szCs w:val="32"/>
        </w:rPr>
      </w:pPr>
      <w:r w:rsidRPr="0029191F">
        <w:rPr>
          <w:b/>
          <w:bCs/>
          <w:color w:val="auto"/>
          <w:sz w:val="32"/>
          <w:szCs w:val="32"/>
        </w:rPr>
        <w:t>Tomáš Kulhavý</w:t>
      </w:r>
    </w:p>
    <w:p w14:paraId="2F12EBBD" w14:textId="77777777" w:rsidR="00797236" w:rsidRPr="0029191F" w:rsidRDefault="00797236" w:rsidP="00797236">
      <w:pPr>
        <w:pStyle w:val="Default"/>
        <w:rPr>
          <w:b/>
          <w:bCs/>
          <w:color w:val="auto"/>
          <w:sz w:val="32"/>
          <w:szCs w:val="32"/>
        </w:rPr>
        <w:sectPr w:rsidR="00797236" w:rsidRPr="0029191F" w:rsidSect="00291C2A">
          <w:footerReference w:type="default" r:id="rId8"/>
          <w:pgSz w:w="11906" w:h="16838"/>
          <w:pgMar w:top="1417" w:right="1417" w:bottom="1417" w:left="1417" w:header="709" w:footer="709" w:gutter="0"/>
          <w:cols w:space="708"/>
          <w:docGrid w:linePitch="360"/>
        </w:sectPr>
      </w:pPr>
      <w:r w:rsidRPr="0029191F">
        <w:rPr>
          <w:b/>
          <w:bCs/>
          <w:color w:val="auto"/>
          <w:sz w:val="32"/>
          <w:szCs w:val="32"/>
        </w:rPr>
        <w:t>Liberecký kraj</w:t>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t>Liberec 2021</w:t>
      </w:r>
    </w:p>
    <w:p w14:paraId="03EA9086" w14:textId="77777777" w:rsidR="00797236" w:rsidRDefault="00797236" w:rsidP="00797236">
      <w:pPr>
        <w:pStyle w:val="Default"/>
        <w:jc w:val="center"/>
        <w:rPr>
          <w:color w:val="auto"/>
          <w:sz w:val="36"/>
          <w:szCs w:val="36"/>
        </w:rPr>
      </w:pPr>
      <w:r>
        <w:rPr>
          <w:b/>
          <w:bCs/>
          <w:color w:val="auto"/>
          <w:sz w:val="36"/>
          <w:szCs w:val="36"/>
        </w:rPr>
        <w:lastRenderedPageBreak/>
        <w:t>STŘEDOŠKOLSKÁ ODBORNÁ ČINNOST</w:t>
      </w:r>
    </w:p>
    <w:p w14:paraId="58B71681" w14:textId="77777777" w:rsidR="00797236" w:rsidRPr="0029191F" w:rsidRDefault="00797236" w:rsidP="00797236">
      <w:pPr>
        <w:pStyle w:val="Default"/>
        <w:rPr>
          <w:b/>
          <w:bCs/>
          <w:color w:val="auto"/>
          <w:sz w:val="23"/>
          <w:szCs w:val="23"/>
        </w:rPr>
      </w:pPr>
    </w:p>
    <w:p w14:paraId="02E74B0D" w14:textId="77777777" w:rsidR="00797236" w:rsidRPr="0029191F" w:rsidRDefault="00797236" w:rsidP="00797236">
      <w:pPr>
        <w:pStyle w:val="Default"/>
        <w:jc w:val="center"/>
        <w:rPr>
          <w:b/>
          <w:color w:val="auto"/>
          <w:sz w:val="28"/>
          <w:szCs w:val="28"/>
        </w:rPr>
      </w:pPr>
      <w:r w:rsidRPr="0029191F">
        <w:rPr>
          <w:b/>
          <w:bCs/>
          <w:color w:val="auto"/>
          <w:sz w:val="28"/>
          <w:szCs w:val="28"/>
        </w:rPr>
        <w:t>Obor č. 18: Informatika</w:t>
      </w:r>
    </w:p>
    <w:p w14:paraId="7E36F2AF" w14:textId="77777777" w:rsidR="00797236" w:rsidRPr="0029191F" w:rsidRDefault="00797236" w:rsidP="00797236">
      <w:pPr>
        <w:pStyle w:val="Default"/>
        <w:jc w:val="center"/>
        <w:rPr>
          <w:b/>
          <w:bCs/>
          <w:color w:val="auto"/>
          <w:sz w:val="40"/>
          <w:szCs w:val="40"/>
        </w:rPr>
      </w:pPr>
    </w:p>
    <w:p w14:paraId="1D090FED" w14:textId="77777777" w:rsidR="00797236" w:rsidRPr="0029191F" w:rsidRDefault="00797236" w:rsidP="00797236">
      <w:pPr>
        <w:pStyle w:val="Default"/>
        <w:jc w:val="center"/>
        <w:rPr>
          <w:b/>
          <w:bCs/>
          <w:color w:val="auto"/>
          <w:sz w:val="40"/>
          <w:szCs w:val="40"/>
        </w:rPr>
      </w:pPr>
    </w:p>
    <w:p w14:paraId="7FB4B44F" w14:textId="77777777" w:rsidR="00797236" w:rsidRPr="0029191F" w:rsidRDefault="00797236" w:rsidP="00797236">
      <w:pPr>
        <w:pStyle w:val="Default"/>
        <w:jc w:val="center"/>
        <w:rPr>
          <w:b/>
          <w:bCs/>
          <w:color w:val="auto"/>
          <w:sz w:val="40"/>
          <w:szCs w:val="40"/>
        </w:rPr>
      </w:pPr>
    </w:p>
    <w:p w14:paraId="52764A43" w14:textId="77777777" w:rsidR="00797236" w:rsidRPr="0029191F" w:rsidRDefault="00797236" w:rsidP="00797236">
      <w:pPr>
        <w:pStyle w:val="Default"/>
        <w:jc w:val="center"/>
        <w:rPr>
          <w:b/>
          <w:bCs/>
          <w:color w:val="auto"/>
          <w:sz w:val="40"/>
          <w:szCs w:val="40"/>
        </w:rPr>
      </w:pPr>
    </w:p>
    <w:p w14:paraId="1F0BC715" w14:textId="77777777" w:rsidR="00797236" w:rsidRPr="0029191F" w:rsidRDefault="00797236" w:rsidP="00797236">
      <w:pPr>
        <w:pStyle w:val="Default"/>
        <w:jc w:val="center"/>
        <w:rPr>
          <w:b/>
          <w:bCs/>
          <w:color w:val="auto"/>
          <w:sz w:val="40"/>
          <w:szCs w:val="40"/>
        </w:rPr>
      </w:pPr>
    </w:p>
    <w:p w14:paraId="21E122D5" w14:textId="77777777" w:rsidR="00797236" w:rsidRPr="0029191F" w:rsidRDefault="00797236" w:rsidP="00797236">
      <w:pPr>
        <w:pStyle w:val="Default"/>
        <w:jc w:val="center"/>
        <w:rPr>
          <w:b/>
          <w:bCs/>
          <w:color w:val="auto"/>
          <w:sz w:val="40"/>
          <w:szCs w:val="40"/>
        </w:rPr>
      </w:pPr>
    </w:p>
    <w:p w14:paraId="550213AE" w14:textId="77777777" w:rsidR="00797236" w:rsidRPr="0029191F" w:rsidRDefault="00797236" w:rsidP="00797236">
      <w:pPr>
        <w:pStyle w:val="Default"/>
        <w:jc w:val="center"/>
        <w:rPr>
          <w:b/>
          <w:bCs/>
          <w:color w:val="auto"/>
          <w:sz w:val="40"/>
          <w:szCs w:val="40"/>
        </w:rPr>
      </w:pPr>
    </w:p>
    <w:p w14:paraId="4BB9CCEE" w14:textId="77777777" w:rsidR="00797236" w:rsidRPr="0029191F" w:rsidRDefault="00797236" w:rsidP="00797236">
      <w:pPr>
        <w:pStyle w:val="Default"/>
        <w:jc w:val="center"/>
        <w:rPr>
          <w:color w:val="auto"/>
          <w:sz w:val="40"/>
          <w:szCs w:val="40"/>
        </w:rPr>
      </w:pPr>
      <w:r w:rsidRPr="0029191F">
        <w:rPr>
          <w:b/>
          <w:bCs/>
          <w:color w:val="auto"/>
          <w:sz w:val="40"/>
          <w:szCs w:val="40"/>
        </w:rPr>
        <w:t>Databáze letů pro Aeroklub Liberec</w:t>
      </w:r>
    </w:p>
    <w:p w14:paraId="31F7B4AE" w14:textId="77777777" w:rsidR="00797236" w:rsidRPr="0029191F" w:rsidRDefault="00797236" w:rsidP="00797236">
      <w:pPr>
        <w:pStyle w:val="Default"/>
        <w:jc w:val="center"/>
        <w:rPr>
          <w:b/>
          <w:bCs/>
          <w:color w:val="auto"/>
          <w:sz w:val="40"/>
          <w:szCs w:val="40"/>
        </w:rPr>
      </w:pPr>
    </w:p>
    <w:p w14:paraId="06DB5879" w14:textId="77777777" w:rsidR="00797236" w:rsidRPr="0029191F" w:rsidRDefault="00797236" w:rsidP="00797236">
      <w:pPr>
        <w:pStyle w:val="Default"/>
        <w:jc w:val="center"/>
        <w:rPr>
          <w:color w:val="auto"/>
          <w:sz w:val="40"/>
          <w:szCs w:val="40"/>
        </w:rPr>
      </w:pPr>
      <w:proofErr w:type="spellStart"/>
      <w:r w:rsidRPr="0029191F">
        <w:rPr>
          <w:b/>
          <w:bCs/>
          <w:color w:val="auto"/>
          <w:sz w:val="40"/>
          <w:szCs w:val="40"/>
        </w:rPr>
        <w:t>Flights</w:t>
      </w:r>
      <w:proofErr w:type="spellEnd"/>
      <w:r w:rsidRPr="0029191F">
        <w:rPr>
          <w:b/>
          <w:bCs/>
          <w:color w:val="auto"/>
          <w:sz w:val="40"/>
          <w:szCs w:val="40"/>
        </w:rPr>
        <w:t xml:space="preserve"> database </w:t>
      </w:r>
      <w:proofErr w:type="spellStart"/>
      <w:r w:rsidRPr="0029191F">
        <w:rPr>
          <w:b/>
          <w:bCs/>
          <w:color w:val="auto"/>
          <w:sz w:val="40"/>
          <w:szCs w:val="40"/>
        </w:rPr>
        <w:t>for</w:t>
      </w:r>
      <w:proofErr w:type="spellEnd"/>
      <w:r w:rsidRPr="0029191F">
        <w:rPr>
          <w:b/>
          <w:bCs/>
          <w:color w:val="auto"/>
          <w:sz w:val="40"/>
          <w:szCs w:val="40"/>
        </w:rPr>
        <w:t xml:space="preserve"> </w:t>
      </w:r>
      <w:proofErr w:type="spellStart"/>
      <w:r w:rsidRPr="0029191F">
        <w:rPr>
          <w:b/>
          <w:bCs/>
          <w:color w:val="auto"/>
          <w:sz w:val="40"/>
          <w:szCs w:val="40"/>
        </w:rPr>
        <w:t>Aeroclub</w:t>
      </w:r>
      <w:proofErr w:type="spellEnd"/>
      <w:r w:rsidRPr="0029191F">
        <w:rPr>
          <w:b/>
          <w:bCs/>
          <w:color w:val="auto"/>
          <w:sz w:val="40"/>
          <w:szCs w:val="40"/>
        </w:rPr>
        <w:t xml:space="preserve"> Liberec</w:t>
      </w:r>
    </w:p>
    <w:p w14:paraId="27DDC498" w14:textId="77777777" w:rsidR="00797236" w:rsidRPr="0029191F" w:rsidRDefault="00797236" w:rsidP="00797236">
      <w:pPr>
        <w:pStyle w:val="Default"/>
        <w:rPr>
          <w:b/>
          <w:bCs/>
          <w:color w:val="auto"/>
          <w:sz w:val="28"/>
          <w:szCs w:val="28"/>
        </w:rPr>
      </w:pPr>
    </w:p>
    <w:p w14:paraId="01CBBC43" w14:textId="77777777" w:rsidR="00797236" w:rsidRPr="0029191F" w:rsidRDefault="00797236" w:rsidP="00797236">
      <w:pPr>
        <w:pStyle w:val="Default"/>
        <w:rPr>
          <w:b/>
          <w:bCs/>
          <w:color w:val="auto"/>
          <w:sz w:val="32"/>
          <w:szCs w:val="32"/>
        </w:rPr>
      </w:pPr>
    </w:p>
    <w:p w14:paraId="0001FCEF" w14:textId="77777777" w:rsidR="00797236" w:rsidRPr="0029191F" w:rsidRDefault="00797236" w:rsidP="00797236">
      <w:pPr>
        <w:pStyle w:val="Default"/>
        <w:rPr>
          <w:b/>
          <w:bCs/>
          <w:color w:val="auto"/>
          <w:sz w:val="32"/>
          <w:szCs w:val="32"/>
        </w:rPr>
      </w:pPr>
    </w:p>
    <w:p w14:paraId="6750FED8" w14:textId="77777777" w:rsidR="00797236" w:rsidRPr="0029191F" w:rsidRDefault="00797236" w:rsidP="00797236">
      <w:pPr>
        <w:pStyle w:val="Default"/>
        <w:rPr>
          <w:b/>
          <w:bCs/>
          <w:color w:val="auto"/>
          <w:sz w:val="32"/>
          <w:szCs w:val="32"/>
        </w:rPr>
      </w:pPr>
    </w:p>
    <w:p w14:paraId="294D80C7" w14:textId="77777777" w:rsidR="00797236" w:rsidRPr="0029191F" w:rsidRDefault="00797236" w:rsidP="00797236">
      <w:pPr>
        <w:pStyle w:val="Default"/>
        <w:rPr>
          <w:b/>
          <w:bCs/>
          <w:color w:val="auto"/>
          <w:sz w:val="32"/>
          <w:szCs w:val="32"/>
        </w:rPr>
      </w:pPr>
    </w:p>
    <w:p w14:paraId="1D5212F5" w14:textId="77777777" w:rsidR="00797236" w:rsidRPr="0029191F" w:rsidRDefault="00797236" w:rsidP="00797236">
      <w:pPr>
        <w:pStyle w:val="Default"/>
        <w:rPr>
          <w:b/>
          <w:bCs/>
          <w:color w:val="auto"/>
          <w:sz w:val="32"/>
          <w:szCs w:val="32"/>
        </w:rPr>
      </w:pPr>
    </w:p>
    <w:p w14:paraId="70AE1179" w14:textId="77777777" w:rsidR="00797236" w:rsidRPr="0029191F" w:rsidRDefault="00797236" w:rsidP="00797236">
      <w:pPr>
        <w:pStyle w:val="Default"/>
        <w:rPr>
          <w:b/>
          <w:bCs/>
          <w:color w:val="auto"/>
          <w:sz w:val="32"/>
          <w:szCs w:val="32"/>
        </w:rPr>
      </w:pPr>
    </w:p>
    <w:p w14:paraId="60E1524E" w14:textId="77777777" w:rsidR="00797236" w:rsidRPr="0029191F" w:rsidRDefault="00797236" w:rsidP="00797236">
      <w:pPr>
        <w:pStyle w:val="Default"/>
        <w:rPr>
          <w:b/>
          <w:bCs/>
          <w:color w:val="auto"/>
          <w:sz w:val="32"/>
          <w:szCs w:val="32"/>
        </w:rPr>
      </w:pPr>
    </w:p>
    <w:p w14:paraId="3F1F6436" w14:textId="77777777" w:rsidR="00797236" w:rsidRPr="0029191F" w:rsidRDefault="00797236" w:rsidP="00797236">
      <w:pPr>
        <w:pStyle w:val="Default"/>
        <w:rPr>
          <w:b/>
          <w:bCs/>
          <w:color w:val="auto"/>
          <w:sz w:val="32"/>
          <w:szCs w:val="32"/>
        </w:rPr>
      </w:pPr>
    </w:p>
    <w:p w14:paraId="32543858" w14:textId="77777777" w:rsidR="00797236" w:rsidRPr="0029191F" w:rsidRDefault="00797236" w:rsidP="00797236">
      <w:pPr>
        <w:pStyle w:val="Default"/>
        <w:rPr>
          <w:b/>
          <w:bCs/>
          <w:color w:val="auto"/>
          <w:sz w:val="32"/>
          <w:szCs w:val="32"/>
        </w:rPr>
      </w:pPr>
    </w:p>
    <w:p w14:paraId="640261CE" w14:textId="77777777" w:rsidR="00797236" w:rsidRPr="0029191F" w:rsidRDefault="00797236" w:rsidP="00797236">
      <w:pPr>
        <w:pStyle w:val="Default"/>
        <w:rPr>
          <w:b/>
          <w:bCs/>
          <w:color w:val="auto"/>
          <w:sz w:val="32"/>
          <w:szCs w:val="32"/>
        </w:rPr>
      </w:pPr>
    </w:p>
    <w:p w14:paraId="4A6F13DF" w14:textId="77777777" w:rsidR="00797236" w:rsidRPr="0029191F" w:rsidRDefault="00797236" w:rsidP="00797236">
      <w:pPr>
        <w:pStyle w:val="Default"/>
        <w:rPr>
          <w:b/>
          <w:bCs/>
          <w:color w:val="auto"/>
          <w:sz w:val="32"/>
          <w:szCs w:val="32"/>
        </w:rPr>
      </w:pPr>
    </w:p>
    <w:p w14:paraId="225A2B67" w14:textId="77777777" w:rsidR="00797236" w:rsidRPr="0029191F" w:rsidRDefault="00797236" w:rsidP="00797236">
      <w:pPr>
        <w:pStyle w:val="Default"/>
        <w:rPr>
          <w:b/>
          <w:bCs/>
          <w:color w:val="auto"/>
          <w:sz w:val="32"/>
          <w:szCs w:val="32"/>
        </w:rPr>
      </w:pPr>
    </w:p>
    <w:p w14:paraId="783FDCA4" w14:textId="77777777" w:rsidR="00797236" w:rsidRPr="0029191F" w:rsidRDefault="00797236" w:rsidP="00797236">
      <w:pPr>
        <w:pStyle w:val="Default"/>
        <w:rPr>
          <w:bCs/>
          <w:color w:val="auto"/>
          <w:sz w:val="32"/>
          <w:szCs w:val="32"/>
        </w:rPr>
      </w:pPr>
      <w:r w:rsidRPr="0029191F">
        <w:rPr>
          <w:b/>
          <w:bCs/>
          <w:color w:val="auto"/>
          <w:sz w:val="32"/>
          <w:szCs w:val="32"/>
        </w:rPr>
        <w:t xml:space="preserve">Autoři: </w:t>
      </w:r>
      <w:r w:rsidRPr="0029191F">
        <w:rPr>
          <w:bCs/>
          <w:color w:val="auto"/>
          <w:sz w:val="32"/>
          <w:szCs w:val="32"/>
        </w:rPr>
        <w:t>Tomáš Kulhavý</w:t>
      </w:r>
    </w:p>
    <w:p w14:paraId="450071B2" w14:textId="77777777" w:rsidR="00797236" w:rsidRPr="0029191F" w:rsidRDefault="00797236" w:rsidP="00797236">
      <w:pPr>
        <w:pStyle w:val="Default"/>
        <w:rPr>
          <w:bCs/>
          <w:color w:val="auto"/>
          <w:sz w:val="32"/>
          <w:szCs w:val="32"/>
        </w:rPr>
      </w:pPr>
      <w:r w:rsidRPr="0029191F">
        <w:rPr>
          <w:b/>
          <w:bCs/>
          <w:color w:val="auto"/>
          <w:sz w:val="32"/>
          <w:szCs w:val="32"/>
        </w:rPr>
        <w:t xml:space="preserve">Škola: </w:t>
      </w:r>
      <w:r w:rsidRPr="0029191F">
        <w:rPr>
          <w:bCs/>
          <w:color w:val="auto"/>
          <w:sz w:val="32"/>
          <w:szCs w:val="32"/>
        </w:rPr>
        <w:t>Střední průmyslová škola strojní a elektrotechnická a Vyšší odborná škola, Liberec 1, Masarykova 3, příspěvková organizace, 460 01, Liberec</w:t>
      </w:r>
    </w:p>
    <w:p w14:paraId="3D1685B7" w14:textId="77777777" w:rsidR="00797236" w:rsidRPr="0029191F" w:rsidRDefault="00797236" w:rsidP="00797236">
      <w:pPr>
        <w:pStyle w:val="Default"/>
        <w:rPr>
          <w:b/>
          <w:bCs/>
          <w:color w:val="auto"/>
          <w:sz w:val="32"/>
          <w:szCs w:val="32"/>
        </w:rPr>
      </w:pPr>
      <w:r w:rsidRPr="0029191F">
        <w:rPr>
          <w:b/>
          <w:bCs/>
          <w:color w:val="auto"/>
          <w:sz w:val="32"/>
          <w:szCs w:val="32"/>
        </w:rPr>
        <w:t xml:space="preserve">Kraj: </w:t>
      </w:r>
      <w:r w:rsidRPr="0029191F">
        <w:rPr>
          <w:bCs/>
          <w:color w:val="auto"/>
          <w:sz w:val="32"/>
          <w:szCs w:val="32"/>
        </w:rPr>
        <w:t>Liberecký kraj</w:t>
      </w:r>
    </w:p>
    <w:p w14:paraId="2414A555" w14:textId="77777777" w:rsidR="00797236" w:rsidRPr="0029191F" w:rsidRDefault="00797236" w:rsidP="00797236">
      <w:pPr>
        <w:pStyle w:val="Default"/>
        <w:rPr>
          <w:bCs/>
          <w:color w:val="auto"/>
          <w:sz w:val="32"/>
          <w:szCs w:val="32"/>
        </w:rPr>
      </w:pPr>
      <w:r w:rsidRPr="0029191F">
        <w:rPr>
          <w:b/>
          <w:bCs/>
          <w:color w:val="auto"/>
          <w:sz w:val="32"/>
          <w:szCs w:val="32"/>
        </w:rPr>
        <w:t xml:space="preserve">Konzultant: </w:t>
      </w:r>
      <w:r w:rsidRPr="0029191F">
        <w:rPr>
          <w:bCs/>
          <w:color w:val="auto"/>
          <w:sz w:val="32"/>
          <w:szCs w:val="32"/>
        </w:rPr>
        <w:t xml:space="preserve">Ing. Tomáš Kazda, </w:t>
      </w:r>
      <w:proofErr w:type="spellStart"/>
      <w:r w:rsidRPr="0029191F">
        <w:rPr>
          <w:bCs/>
          <w:color w:val="auto"/>
          <w:sz w:val="32"/>
          <w:szCs w:val="32"/>
        </w:rPr>
        <w:t>DiS</w:t>
      </w:r>
      <w:proofErr w:type="spellEnd"/>
      <w:r w:rsidRPr="0029191F">
        <w:rPr>
          <w:bCs/>
          <w:color w:val="auto"/>
          <w:sz w:val="32"/>
          <w:szCs w:val="32"/>
        </w:rPr>
        <w:t>.</w:t>
      </w:r>
    </w:p>
    <w:p w14:paraId="47177E47" w14:textId="77777777" w:rsidR="00797236" w:rsidRDefault="00797236" w:rsidP="00797236"/>
    <w:p w14:paraId="6B543FCF" w14:textId="77777777" w:rsidR="00797236" w:rsidRPr="00DB5C9F" w:rsidRDefault="00797236" w:rsidP="00797236">
      <w:r>
        <w:t>Liberec 2021</w:t>
      </w:r>
    </w:p>
    <w:p w14:paraId="1A20D61F" w14:textId="77777777" w:rsidR="00797236" w:rsidRPr="00453AA3" w:rsidRDefault="00797236" w:rsidP="00797236">
      <w:pPr>
        <w:pStyle w:val="Sekce"/>
      </w:pPr>
      <w:bookmarkStart w:id="0" w:name="_Hlk66474516"/>
      <w:r w:rsidRPr="00453AA3">
        <w:lastRenderedPageBreak/>
        <w:t>Anotace (Resumé)</w:t>
      </w:r>
    </w:p>
    <w:p w14:paraId="78C328B8" w14:textId="77777777" w:rsidR="00797236" w:rsidRDefault="00797236" w:rsidP="00797236">
      <w:pPr>
        <w:pStyle w:val="Sta"/>
      </w:pPr>
      <w:r w:rsidRPr="00C55DCF">
        <w:t xml:space="preserve">Práce </w:t>
      </w:r>
      <w:r>
        <w:t>by měla</w:t>
      </w:r>
      <w:r w:rsidRPr="00C55DCF">
        <w:t xml:space="preserve"> sloužit jako databáze pro přelety pro A</w:t>
      </w:r>
      <w:r>
        <w:t>eroklub</w:t>
      </w:r>
      <w:r w:rsidRPr="00C55DCF">
        <w:t xml:space="preserve"> Liberec.</w:t>
      </w:r>
      <w:r>
        <w:t xml:space="preserve"> Piloti </w:t>
      </w:r>
      <w:r w:rsidRPr="00C55DCF">
        <w:t xml:space="preserve">budou </w:t>
      </w:r>
      <w:r>
        <w:t xml:space="preserve">mít možnost </w:t>
      </w:r>
      <w:r w:rsidRPr="00C55DCF">
        <w:t>nahrávat své lety</w:t>
      </w:r>
      <w:r>
        <w:t>, které pomocí aplikace</w:t>
      </w:r>
      <w:r w:rsidRPr="00C55DCF">
        <w:t xml:space="preserve"> budou vyhodnoceny</w:t>
      </w:r>
      <w:r>
        <w:t xml:space="preserve"> a </w:t>
      </w:r>
      <w:r w:rsidRPr="00C55DCF">
        <w:t xml:space="preserve">bodovány. </w:t>
      </w:r>
      <w:r>
        <w:t>Aplikace p</w:t>
      </w:r>
      <w:r w:rsidRPr="00C55DCF">
        <w:t>oslouží jako žebříček pilotů</w:t>
      </w:r>
      <w:r>
        <w:t xml:space="preserve"> </w:t>
      </w:r>
      <w:r w:rsidRPr="00C55DCF">
        <w:t>se statistikami.</w:t>
      </w:r>
    </w:p>
    <w:p w14:paraId="71FE034B" w14:textId="77777777" w:rsidR="00797236" w:rsidRDefault="00797236" w:rsidP="00797236">
      <w:pPr>
        <w:pStyle w:val="Sta"/>
      </w:pPr>
      <w:r>
        <w:t>Aplikace umožní pilotům přehledné zobrazení jejich letů. A také přehledné znázornění náletů pilotů, informací o letech a celkových statistik. Aplikace může také posloužit při vybírání pilotů na velké závody jako je např. Plachtařské mistroství České republiky juniorů.</w:t>
      </w:r>
    </w:p>
    <w:p w14:paraId="38D1362E" w14:textId="77777777" w:rsidR="00797236" w:rsidRPr="00340639" w:rsidRDefault="00797236" w:rsidP="00797236">
      <w:pPr>
        <w:pStyle w:val="Nezaazovannadpis"/>
        <w:rPr>
          <w:lang w:val="en-US"/>
        </w:rPr>
      </w:pPr>
      <w:r w:rsidRPr="00340639">
        <w:rPr>
          <w:lang w:val="en-US"/>
        </w:rPr>
        <w:t>Summary</w:t>
      </w:r>
    </w:p>
    <w:p w14:paraId="4D1845C5" w14:textId="77777777" w:rsidR="00797236" w:rsidRPr="00200AD6" w:rsidRDefault="00797236" w:rsidP="00797236">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 xml:space="preserve">lub Liberec. Pilots will record their flights and then be evaluated and scored. </w:t>
      </w:r>
      <w:r>
        <w:rPr>
          <w:rFonts w:ascii="Cambria" w:hAnsi="Cambria"/>
          <w:b w:val="0"/>
          <w:bCs w:val="0"/>
          <w:color w:val="000000"/>
          <w:kern w:val="0"/>
          <w:sz w:val="24"/>
          <w:szCs w:val="20"/>
          <w:lang w:val="en-US"/>
        </w:rPr>
        <w:t>Application</w:t>
      </w:r>
      <w:r w:rsidRPr="00200AD6">
        <w:rPr>
          <w:rFonts w:ascii="Cambria" w:hAnsi="Cambria"/>
          <w:b w:val="0"/>
          <w:bCs w:val="0"/>
          <w:color w:val="000000"/>
          <w:kern w:val="0"/>
          <w:sz w:val="24"/>
          <w:szCs w:val="20"/>
          <w:lang w:val="en-US"/>
        </w:rPr>
        <w:t xml:space="preserve">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with statistics.</w:t>
      </w:r>
    </w:p>
    <w:p w14:paraId="37398636" w14:textId="77777777" w:rsidR="00797236" w:rsidRDefault="00797236" w:rsidP="00797236">
      <w:pPr>
        <w:pStyle w:val="Nezaazovannadpis"/>
        <w:rPr>
          <w:rFonts w:ascii="Cambria" w:hAnsi="Cambria"/>
          <w:b w:val="0"/>
          <w:bCs w:val="0"/>
          <w:color w:val="000000"/>
          <w:kern w:val="0"/>
          <w:sz w:val="24"/>
          <w:szCs w:val="20"/>
          <w:lang w:val="en-US"/>
        </w:rPr>
      </w:pPr>
      <w:r w:rsidRPr="003573EB">
        <w:rPr>
          <w:rFonts w:ascii="Cambria" w:hAnsi="Cambria"/>
          <w:b w:val="0"/>
          <w:bCs w:val="0"/>
          <w:color w:val="000000"/>
          <w:kern w:val="0"/>
          <w:sz w:val="24"/>
          <w:szCs w:val="20"/>
          <w:lang w:val="en-US"/>
        </w:rPr>
        <w:t xml:space="preserve">The application will allow pilots to clearly display their flights. And </w:t>
      </w:r>
      <w:proofErr w:type="gramStart"/>
      <w:r w:rsidRPr="003573EB">
        <w:rPr>
          <w:rFonts w:ascii="Cambria" w:hAnsi="Cambria"/>
          <w:b w:val="0"/>
          <w:bCs w:val="0"/>
          <w:color w:val="000000"/>
          <w:kern w:val="0"/>
          <w:sz w:val="24"/>
          <w:szCs w:val="20"/>
          <w:lang w:val="en-US"/>
        </w:rPr>
        <w:t>also</w:t>
      </w:r>
      <w:proofErr w:type="gramEnd"/>
      <w:r w:rsidRPr="003573EB">
        <w:rPr>
          <w:rFonts w:ascii="Cambria" w:hAnsi="Cambria"/>
          <w:b w:val="0"/>
          <w:bCs w:val="0"/>
          <w:color w:val="000000"/>
          <w:kern w:val="0"/>
          <w:sz w:val="24"/>
          <w:szCs w:val="20"/>
          <w:lang w:val="en-US"/>
        </w:rPr>
        <w:t xml:space="preserve"> a clear representation of the pilots' raids and overall statistics. The application can also be used to select pilots for large races, such as the Czech Junior Gliding Championship.</w:t>
      </w:r>
    </w:p>
    <w:p w14:paraId="34DE91D2" w14:textId="77777777" w:rsidR="00797236" w:rsidRPr="00291C2A" w:rsidRDefault="00797236" w:rsidP="00797236">
      <w:pPr>
        <w:pStyle w:val="Sta"/>
        <w:rPr>
          <w:lang w:val="en-US"/>
        </w:rPr>
      </w:pPr>
    </w:p>
    <w:bookmarkEnd w:id="0"/>
    <w:p w14:paraId="598CF4B6" w14:textId="77777777" w:rsidR="00797236" w:rsidRDefault="00797236" w:rsidP="00797236">
      <w:pPr>
        <w:rPr>
          <w:sz w:val="36"/>
          <w:szCs w:val="36"/>
        </w:rPr>
      </w:pPr>
      <w:r>
        <w:rPr>
          <w:b/>
          <w:bCs/>
          <w:sz w:val="36"/>
          <w:szCs w:val="36"/>
        </w:rPr>
        <w:t xml:space="preserve">Prohlášení </w:t>
      </w:r>
    </w:p>
    <w:p w14:paraId="0F94D8A4" w14:textId="77777777" w:rsidR="00797236" w:rsidRPr="00EE6C6D" w:rsidRDefault="00797236" w:rsidP="00797236">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5C47BBFB" w14:textId="77777777" w:rsidR="00797236" w:rsidRPr="00EE6C6D" w:rsidRDefault="00797236" w:rsidP="00797236">
      <w:pPr>
        <w:pStyle w:val="Default"/>
        <w:spacing w:after="240" w:line="288" w:lineRule="auto"/>
        <w:jc w:val="both"/>
      </w:pPr>
      <w:r w:rsidRPr="00EE6C6D">
        <w:rPr>
          <w:iCs/>
        </w:rPr>
        <w:t xml:space="preserve">Prohlašuji, že tištěná verze a elektronická verze soutěžní práce SOČ jsou shodné. </w:t>
      </w:r>
    </w:p>
    <w:p w14:paraId="4703730F" w14:textId="77777777" w:rsidR="00797236" w:rsidRDefault="00797236" w:rsidP="00797236">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Pr>
          <w:iCs/>
        </w:rPr>
        <w:t>e znění pozdějších předpisů</w:t>
      </w:r>
      <w:r w:rsidRPr="00EE6C6D">
        <w:rPr>
          <w:iCs/>
        </w:rPr>
        <w:t xml:space="preserve">. </w:t>
      </w:r>
    </w:p>
    <w:p w14:paraId="6A61EF59" w14:textId="77777777" w:rsidR="00797236" w:rsidRDefault="00797236" w:rsidP="00797236">
      <w:pPr>
        <w:pStyle w:val="Default"/>
        <w:rPr>
          <w:iCs/>
        </w:rPr>
      </w:pPr>
    </w:p>
    <w:p w14:paraId="4A280E8F" w14:textId="77777777" w:rsidR="00797236" w:rsidRDefault="00797236" w:rsidP="00797236">
      <w:pPr>
        <w:pStyle w:val="Default"/>
        <w:rPr>
          <w:iCs/>
        </w:rPr>
      </w:pPr>
    </w:p>
    <w:p w14:paraId="7DC36CFF" w14:textId="77777777" w:rsidR="00797236" w:rsidRPr="0029191F" w:rsidRDefault="00797236" w:rsidP="00797236">
      <w:pPr>
        <w:pStyle w:val="Default"/>
        <w:rPr>
          <w:iCs/>
          <w:color w:val="auto"/>
        </w:rPr>
      </w:pPr>
    </w:p>
    <w:p w14:paraId="4D3965CD" w14:textId="60541284" w:rsidR="00797236" w:rsidRPr="0029191F" w:rsidRDefault="00797236" w:rsidP="00797236">
      <w:pPr>
        <w:pStyle w:val="Default"/>
        <w:rPr>
          <w:iCs/>
          <w:color w:val="auto"/>
        </w:rPr>
      </w:pPr>
      <w:r w:rsidRPr="0029191F">
        <w:rPr>
          <w:iCs/>
          <w:color w:val="auto"/>
        </w:rPr>
        <w:t>V Liberec dne 1</w:t>
      </w:r>
      <w:r>
        <w:rPr>
          <w:iCs/>
          <w:color w:val="auto"/>
        </w:rPr>
        <w:t>4</w:t>
      </w:r>
      <w:r w:rsidRPr="0029191F">
        <w:rPr>
          <w:iCs/>
          <w:color w:val="auto"/>
        </w:rPr>
        <w:t>.</w:t>
      </w:r>
      <w:r>
        <w:rPr>
          <w:iCs/>
          <w:color w:val="auto"/>
        </w:rPr>
        <w:t xml:space="preserve"> </w:t>
      </w:r>
      <w:r w:rsidRPr="0029191F">
        <w:rPr>
          <w:iCs/>
          <w:color w:val="auto"/>
        </w:rPr>
        <w:t>3.</w:t>
      </w:r>
      <w:r>
        <w:rPr>
          <w:iCs/>
          <w:color w:val="auto"/>
        </w:rPr>
        <w:t xml:space="preserve"> </w:t>
      </w:r>
      <w:r w:rsidRPr="0029191F">
        <w:rPr>
          <w:iCs/>
          <w:color w:val="auto"/>
        </w:rPr>
        <w:t>2021 ………………………………………………</w:t>
      </w:r>
    </w:p>
    <w:p w14:paraId="2E034A5B" w14:textId="77777777" w:rsidR="00797236" w:rsidRPr="0029191F" w:rsidRDefault="00797236" w:rsidP="00797236">
      <w:pPr>
        <w:pStyle w:val="Default"/>
        <w:rPr>
          <w:color w:val="auto"/>
        </w:rPr>
      </w:pPr>
      <w:r w:rsidRPr="0029191F">
        <w:rPr>
          <w:iCs/>
          <w:color w:val="auto"/>
        </w:rPr>
        <w:tab/>
      </w:r>
      <w:r w:rsidRPr="0029191F">
        <w:rPr>
          <w:iCs/>
          <w:color w:val="auto"/>
        </w:rPr>
        <w:tab/>
      </w:r>
      <w:r w:rsidRPr="0029191F">
        <w:rPr>
          <w:iCs/>
          <w:color w:val="auto"/>
        </w:rPr>
        <w:tab/>
      </w:r>
      <w:r w:rsidRPr="0029191F">
        <w:rPr>
          <w:iCs/>
          <w:color w:val="auto"/>
        </w:rPr>
        <w:tab/>
      </w:r>
      <w:r w:rsidRPr="0029191F">
        <w:rPr>
          <w:iCs/>
          <w:color w:val="auto"/>
        </w:rPr>
        <w:tab/>
        <w:t>Tomáš Kulhavý</w:t>
      </w:r>
    </w:p>
    <w:sdt>
      <w:sdtPr>
        <w:rPr>
          <w:rFonts w:ascii="Cambria" w:hAnsi="Cambria"/>
          <w:b w:val="0"/>
          <w:bCs w:val="0"/>
          <w:sz w:val="24"/>
          <w:szCs w:val="24"/>
          <w:lang w:eastAsia="cs-CZ"/>
        </w:rPr>
        <w:id w:val="-728680363"/>
        <w:docPartObj>
          <w:docPartGallery w:val="Table of Contents"/>
          <w:docPartUnique/>
        </w:docPartObj>
      </w:sdtPr>
      <w:sdtEndPr/>
      <w:sdtContent>
        <w:p w14:paraId="3E785CDD" w14:textId="00028BF5" w:rsidR="001F7AD2" w:rsidRDefault="001F7AD2">
          <w:pPr>
            <w:pStyle w:val="Nadpisobsahu"/>
          </w:pPr>
          <w:r>
            <w:t>Obsah</w:t>
          </w:r>
        </w:p>
        <w:p w14:paraId="643E545E" w14:textId="1B9D706A"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D932C9">
              <w:rPr>
                <w:noProof/>
                <w:webHidden/>
              </w:rPr>
              <w:t>1</w:t>
            </w:r>
            <w:r w:rsidR="00735A22">
              <w:rPr>
                <w:noProof/>
                <w:webHidden/>
              </w:rPr>
              <w:fldChar w:fldCharType="end"/>
            </w:r>
          </w:hyperlink>
        </w:p>
        <w:p w14:paraId="4637739D" w14:textId="1B423FE8" w:rsidR="00735A22" w:rsidRDefault="000A6380">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D932C9">
              <w:rPr>
                <w:noProof/>
                <w:webHidden/>
              </w:rPr>
              <w:t>2</w:t>
            </w:r>
            <w:r w:rsidR="00735A22">
              <w:rPr>
                <w:noProof/>
                <w:webHidden/>
              </w:rPr>
              <w:fldChar w:fldCharType="end"/>
            </w:r>
          </w:hyperlink>
        </w:p>
        <w:p w14:paraId="585B3A3B" w14:textId="5B92285E"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D932C9">
              <w:rPr>
                <w:noProof/>
                <w:webHidden/>
              </w:rPr>
              <w:t>2</w:t>
            </w:r>
            <w:r w:rsidR="00735A22">
              <w:rPr>
                <w:noProof/>
                <w:webHidden/>
              </w:rPr>
              <w:fldChar w:fldCharType="end"/>
            </w:r>
          </w:hyperlink>
        </w:p>
        <w:p w14:paraId="3ED5CE5D" w14:textId="1885792C"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D932C9">
              <w:rPr>
                <w:noProof/>
                <w:webHidden/>
              </w:rPr>
              <w:t>2</w:t>
            </w:r>
            <w:r w:rsidR="00735A22">
              <w:rPr>
                <w:noProof/>
                <w:webHidden/>
              </w:rPr>
              <w:fldChar w:fldCharType="end"/>
            </w:r>
          </w:hyperlink>
        </w:p>
        <w:p w14:paraId="2B5A92F6" w14:textId="612CF77C"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D932C9">
              <w:rPr>
                <w:noProof/>
                <w:webHidden/>
              </w:rPr>
              <w:t>2</w:t>
            </w:r>
            <w:r w:rsidR="00735A22">
              <w:rPr>
                <w:noProof/>
                <w:webHidden/>
              </w:rPr>
              <w:fldChar w:fldCharType="end"/>
            </w:r>
          </w:hyperlink>
        </w:p>
        <w:p w14:paraId="4CC4C4A7" w14:textId="6A489C19"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D932C9">
              <w:rPr>
                <w:noProof/>
                <w:webHidden/>
              </w:rPr>
              <w:t>3</w:t>
            </w:r>
            <w:r w:rsidR="00735A22">
              <w:rPr>
                <w:noProof/>
                <w:webHidden/>
              </w:rPr>
              <w:fldChar w:fldCharType="end"/>
            </w:r>
          </w:hyperlink>
        </w:p>
        <w:p w14:paraId="33B919FA" w14:textId="5A2695B2"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D932C9">
              <w:rPr>
                <w:noProof/>
                <w:webHidden/>
              </w:rPr>
              <w:t>3</w:t>
            </w:r>
            <w:r w:rsidR="00735A22">
              <w:rPr>
                <w:noProof/>
                <w:webHidden/>
              </w:rPr>
              <w:fldChar w:fldCharType="end"/>
            </w:r>
          </w:hyperlink>
        </w:p>
        <w:p w14:paraId="5F266775" w14:textId="492129B4"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D932C9">
              <w:rPr>
                <w:noProof/>
                <w:webHidden/>
              </w:rPr>
              <w:t>3</w:t>
            </w:r>
            <w:r w:rsidR="00735A22">
              <w:rPr>
                <w:noProof/>
                <w:webHidden/>
              </w:rPr>
              <w:fldChar w:fldCharType="end"/>
            </w:r>
          </w:hyperlink>
        </w:p>
        <w:p w14:paraId="5F5BD2F6" w14:textId="5E9DC792"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D932C9">
              <w:rPr>
                <w:noProof/>
                <w:webHidden/>
              </w:rPr>
              <w:t>4</w:t>
            </w:r>
            <w:r w:rsidR="00735A22">
              <w:rPr>
                <w:noProof/>
                <w:webHidden/>
              </w:rPr>
              <w:fldChar w:fldCharType="end"/>
            </w:r>
          </w:hyperlink>
        </w:p>
        <w:p w14:paraId="60B910F1" w14:textId="5F45429D"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D932C9">
              <w:rPr>
                <w:noProof/>
                <w:webHidden/>
              </w:rPr>
              <w:t>4</w:t>
            </w:r>
            <w:r w:rsidR="00735A22">
              <w:rPr>
                <w:noProof/>
                <w:webHidden/>
              </w:rPr>
              <w:fldChar w:fldCharType="end"/>
            </w:r>
          </w:hyperlink>
        </w:p>
        <w:p w14:paraId="36CBC4C5" w14:textId="0C07C64F" w:rsidR="00735A22" w:rsidRDefault="000A6380">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D932C9">
              <w:rPr>
                <w:noProof/>
                <w:webHidden/>
              </w:rPr>
              <w:t>6</w:t>
            </w:r>
            <w:r w:rsidR="00735A22">
              <w:rPr>
                <w:noProof/>
                <w:webHidden/>
              </w:rPr>
              <w:fldChar w:fldCharType="end"/>
            </w:r>
          </w:hyperlink>
        </w:p>
        <w:p w14:paraId="42487D87" w14:textId="7F46B916"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D932C9">
              <w:rPr>
                <w:noProof/>
                <w:webHidden/>
              </w:rPr>
              <w:t>6</w:t>
            </w:r>
            <w:r w:rsidR="00735A22">
              <w:rPr>
                <w:noProof/>
                <w:webHidden/>
              </w:rPr>
              <w:fldChar w:fldCharType="end"/>
            </w:r>
          </w:hyperlink>
        </w:p>
        <w:p w14:paraId="72047437" w14:textId="085B61CB"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D932C9">
              <w:rPr>
                <w:noProof/>
                <w:webHidden/>
              </w:rPr>
              <w:t>6</w:t>
            </w:r>
            <w:r w:rsidR="00735A22">
              <w:rPr>
                <w:noProof/>
                <w:webHidden/>
              </w:rPr>
              <w:fldChar w:fldCharType="end"/>
            </w:r>
          </w:hyperlink>
        </w:p>
        <w:p w14:paraId="2FEB4975" w14:textId="45512CE8"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D932C9">
              <w:rPr>
                <w:noProof/>
                <w:webHidden/>
              </w:rPr>
              <w:t>7</w:t>
            </w:r>
            <w:r w:rsidR="00735A22">
              <w:rPr>
                <w:noProof/>
                <w:webHidden/>
              </w:rPr>
              <w:fldChar w:fldCharType="end"/>
            </w:r>
          </w:hyperlink>
        </w:p>
        <w:p w14:paraId="706DE17F" w14:textId="3996999E"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D932C9">
              <w:rPr>
                <w:noProof/>
                <w:webHidden/>
              </w:rPr>
              <w:t>8</w:t>
            </w:r>
            <w:r w:rsidR="00735A22">
              <w:rPr>
                <w:noProof/>
                <w:webHidden/>
              </w:rPr>
              <w:fldChar w:fldCharType="end"/>
            </w:r>
          </w:hyperlink>
        </w:p>
        <w:p w14:paraId="4270B6BA" w14:textId="6FB50C0C" w:rsidR="00735A22" w:rsidRDefault="000A6380">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D932C9">
              <w:rPr>
                <w:noProof/>
                <w:webHidden/>
              </w:rPr>
              <w:t>9</w:t>
            </w:r>
            <w:r w:rsidR="00735A22">
              <w:rPr>
                <w:noProof/>
                <w:webHidden/>
              </w:rPr>
              <w:fldChar w:fldCharType="end"/>
            </w:r>
          </w:hyperlink>
        </w:p>
        <w:p w14:paraId="791EE57E" w14:textId="71C7B0EC"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D932C9">
              <w:rPr>
                <w:noProof/>
                <w:webHidden/>
              </w:rPr>
              <w:t>9</w:t>
            </w:r>
            <w:r w:rsidR="00735A22">
              <w:rPr>
                <w:noProof/>
                <w:webHidden/>
              </w:rPr>
              <w:fldChar w:fldCharType="end"/>
            </w:r>
          </w:hyperlink>
        </w:p>
        <w:p w14:paraId="31571081" w14:textId="37F713CD"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D932C9">
              <w:rPr>
                <w:noProof/>
                <w:webHidden/>
              </w:rPr>
              <w:t>9</w:t>
            </w:r>
            <w:r w:rsidR="00735A22">
              <w:rPr>
                <w:noProof/>
                <w:webHidden/>
              </w:rPr>
              <w:fldChar w:fldCharType="end"/>
            </w:r>
          </w:hyperlink>
        </w:p>
        <w:p w14:paraId="7420F6E8" w14:textId="76F17700"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D932C9">
              <w:rPr>
                <w:noProof/>
                <w:webHidden/>
              </w:rPr>
              <w:t>9</w:t>
            </w:r>
            <w:r w:rsidR="00735A22">
              <w:rPr>
                <w:noProof/>
                <w:webHidden/>
              </w:rPr>
              <w:fldChar w:fldCharType="end"/>
            </w:r>
          </w:hyperlink>
        </w:p>
        <w:p w14:paraId="2FAD1E84" w14:textId="4E366BF3"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D932C9">
              <w:rPr>
                <w:noProof/>
                <w:webHidden/>
              </w:rPr>
              <w:t>10</w:t>
            </w:r>
            <w:r w:rsidR="00735A22">
              <w:rPr>
                <w:noProof/>
                <w:webHidden/>
              </w:rPr>
              <w:fldChar w:fldCharType="end"/>
            </w:r>
          </w:hyperlink>
        </w:p>
        <w:p w14:paraId="1F7867BA" w14:textId="38911302"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D932C9">
              <w:rPr>
                <w:noProof/>
                <w:webHidden/>
              </w:rPr>
              <w:t>10</w:t>
            </w:r>
            <w:r w:rsidR="00735A22">
              <w:rPr>
                <w:noProof/>
                <w:webHidden/>
              </w:rPr>
              <w:fldChar w:fldCharType="end"/>
            </w:r>
          </w:hyperlink>
        </w:p>
        <w:p w14:paraId="692FFFC4" w14:textId="13F52B6E"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D932C9">
              <w:rPr>
                <w:noProof/>
                <w:webHidden/>
              </w:rPr>
              <w:t>10</w:t>
            </w:r>
            <w:r w:rsidR="00735A22">
              <w:rPr>
                <w:noProof/>
                <w:webHidden/>
              </w:rPr>
              <w:fldChar w:fldCharType="end"/>
            </w:r>
          </w:hyperlink>
        </w:p>
        <w:p w14:paraId="7174010E" w14:textId="0B260DE8"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D932C9">
              <w:rPr>
                <w:noProof/>
                <w:webHidden/>
              </w:rPr>
              <w:t>11</w:t>
            </w:r>
            <w:r w:rsidR="00735A22">
              <w:rPr>
                <w:noProof/>
                <w:webHidden/>
              </w:rPr>
              <w:fldChar w:fldCharType="end"/>
            </w:r>
          </w:hyperlink>
        </w:p>
        <w:p w14:paraId="0A5963C9" w14:textId="123DB7A5"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D932C9">
              <w:rPr>
                <w:noProof/>
                <w:webHidden/>
              </w:rPr>
              <w:t>11</w:t>
            </w:r>
            <w:r w:rsidR="00735A22">
              <w:rPr>
                <w:noProof/>
                <w:webHidden/>
              </w:rPr>
              <w:fldChar w:fldCharType="end"/>
            </w:r>
          </w:hyperlink>
        </w:p>
        <w:p w14:paraId="2255C680" w14:textId="70CF49E9"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D932C9">
              <w:rPr>
                <w:noProof/>
                <w:webHidden/>
              </w:rPr>
              <w:t>12</w:t>
            </w:r>
            <w:r w:rsidR="00735A22">
              <w:rPr>
                <w:noProof/>
                <w:webHidden/>
              </w:rPr>
              <w:fldChar w:fldCharType="end"/>
            </w:r>
          </w:hyperlink>
        </w:p>
        <w:p w14:paraId="4FACE3FB" w14:textId="2B9A8222"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D932C9">
              <w:rPr>
                <w:noProof/>
                <w:webHidden/>
              </w:rPr>
              <w:t>12</w:t>
            </w:r>
            <w:r w:rsidR="00735A22">
              <w:rPr>
                <w:noProof/>
                <w:webHidden/>
              </w:rPr>
              <w:fldChar w:fldCharType="end"/>
            </w:r>
          </w:hyperlink>
        </w:p>
        <w:p w14:paraId="36B2F8F7" w14:textId="6608CE65" w:rsidR="00735A22" w:rsidRDefault="000A6380">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D932C9">
              <w:rPr>
                <w:noProof/>
                <w:webHidden/>
              </w:rPr>
              <w:t>12</w:t>
            </w:r>
            <w:r w:rsidR="00735A22">
              <w:rPr>
                <w:noProof/>
                <w:webHidden/>
              </w:rPr>
              <w:fldChar w:fldCharType="end"/>
            </w:r>
          </w:hyperlink>
        </w:p>
        <w:p w14:paraId="0B05DAF9" w14:textId="6D00C290"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D932C9">
              <w:rPr>
                <w:noProof/>
                <w:webHidden/>
              </w:rPr>
              <w:t>12</w:t>
            </w:r>
            <w:r w:rsidR="00735A22">
              <w:rPr>
                <w:noProof/>
                <w:webHidden/>
              </w:rPr>
              <w:fldChar w:fldCharType="end"/>
            </w:r>
          </w:hyperlink>
        </w:p>
        <w:p w14:paraId="7AAE419E" w14:textId="7B4CB1C4" w:rsidR="00735A22" w:rsidRDefault="000A6380">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D932C9">
              <w:rPr>
                <w:noProof/>
                <w:webHidden/>
              </w:rPr>
              <w:t>14</w:t>
            </w:r>
            <w:r w:rsidR="00735A22">
              <w:rPr>
                <w:noProof/>
                <w:webHidden/>
              </w:rPr>
              <w:fldChar w:fldCharType="end"/>
            </w:r>
          </w:hyperlink>
        </w:p>
        <w:p w14:paraId="0A184F53" w14:textId="3FDB0AFA"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D932C9">
              <w:rPr>
                <w:noProof/>
                <w:webHidden/>
              </w:rPr>
              <w:t>14</w:t>
            </w:r>
            <w:r w:rsidR="00735A22">
              <w:rPr>
                <w:noProof/>
                <w:webHidden/>
              </w:rPr>
              <w:fldChar w:fldCharType="end"/>
            </w:r>
          </w:hyperlink>
        </w:p>
        <w:p w14:paraId="61A7DF9E" w14:textId="40A4D1DB"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D932C9">
              <w:rPr>
                <w:noProof/>
                <w:webHidden/>
              </w:rPr>
              <w:t>14</w:t>
            </w:r>
            <w:r w:rsidR="00735A22">
              <w:rPr>
                <w:noProof/>
                <w:webHidden/>
              </w:rPr>
              <w:fldChar w:fldCharType="end"/>
            </w:r>
          </w:hyperlink>
        </w:p>
        <w:p w14:paraId="003AA0A5" w14:textId="2020BA5C"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D932C9">
              <w:rPr>
                <w:noProof/>
                <w:webHidden/>
              </w:rPr>
              <w:t>14</w:t>
            </w:r>
            <w:r w:rsidR="00735A22">
              <w:rPr>
                <w:noProof/>
                <w:webHidden/>
              </w:rPr>
              <w:fldChar w:fldCharType="end"/>
            </w:r>
          </w:hyperlink>
        </w:p>
        <w:p w14:paraId="64319129" w14:textId="0D1A69A2"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D932C9">
              <w:rPr>
                <w:noProof/>
                <w:webHidden/>
              </w:rPr>
              <w:t>14</w:t>
            </w:r>
            <w:r w:rsidR="00735A22">
              <w:rPr>
                <w:noProof/>
                <w:webHidden/>
              </w:rPr>
              <w:fldChar w:fldCharType="end"/>
            </w:r>
          </w:hyperlink>
        </w:p>
        <w:p w14:paraId="5C9ACD14" w14:textId="152D87F5"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D932C9">
              <w:rPr>
                <w:noProof/>
                <w:webHidden/>
              </w:rPr>
              <w:t>15</w:t>
            </w:r>
            <w:r w:rsidR="00735A22">
              <w:rPr>
                <w:noProof/>
                <w:webHidden/>
              </w:rPr>
              <w:fldChar w:fldCharType="end"/>
            </w:r>
          </w:hyperlink>
        </w:p>
        <w:p w14:paraId="39BA51CE" w14:textId="49F64D4F" w:rsidR="00735A22" w:rsidRDefault="000A6380">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D932C9">
              <w:rPr>
                <w:noProof/>
                <w:webHidden/>
              </w:rPr>
              <w:t>16</w:t>
            </w:r>
            <w:r w:rsidR="00735A22">
              <w:rPr>
                <w:noProof/>
                <w:webHidden/>
              </w:rPr>
              <w:fldChar w:fldCharType="end"/>
            </w:r>
          </w:hyperlink>
        </w:p>
        <w:p w14:paraId="3BE12800" w14:textId="7B662E6E" w:rsidR="00735A22" w:rsidRDefault="000A6380">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D932C9">
              <w:rPr>
                <w:noProof/>
                <w:webHidden/>
              </w:rPr>
              <w:t>17</w:t>
            </w:r>
            <w:r w:rsidR="00735A22">
              <w:rPr>
                <w:noProof/>
                <w:webHidden/>
              </w:rPr>
              <w:fldChar w:fldCharType="end"/>
            </w:r>
          </w:hyperlink>
        </w:p>
        <w:p w14:paraId="47C84B83" w14:textId="76F48E85"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D932C9">
              <w:rPr>
                <w:noProof/>
                <w:webHidden/>
              </w:rPr>
              <w:t>17</w:t>
            </w:r>
            <w:r w:rsidR="00735A22">
              <w:rPr>
                <w:noProof/>
                <w:webHidden/>
              </w:rPr>
              <w:fldChar w:fldCharType="end"/>
            </w:r>
          </w:hyperlink>
        </w:p>
        <w:p w14:paraId="6A05AD50" w14:textId="3EEE4C82"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D932C9">
              <w:rPr>
                <w:noProof/>
                <w:webHidden/>
              </w:rPr>
              <w:t>17</w:t>
            </w:r>
            <w:r w:rsidR="00735A22">
              <w:rPr>
                <w:noProof/>
                <w:webHidden/>
              </w:rPr>
              <w:fldChar w:fldCharType="end"/>
            </w:r>
          </w:hyperlink>
        </w:p>
        <w:p w14:paraId="76D6D643" w14:textId="4DB609F1"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D932C9">
              <w:rPr>
                <w:noProof/>
                <w:webHidden/>
              </w:rPr>
              <w:t>18</w:t>
            </w:r>
            <w:r w:rsidR="00735A22">
              <w:rPr>
                <w:noProof/>
                <w:webHidden/>
              </w:rPr>
              <w:fldChar w:fldCharType="end"/>
            </w:r>
          </w:hyperlink>
        </w:p>
        <w:p w14:paraId="2AE6C060" w14:textId="617D6A5A" w:rsidR="00735A22" w:rsidRDefault="000A6380">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D932C9">
              <w:rPr>
                <w:noProof/>
                <w:webHidden/>
              </w:rPr>
              <w:t>19</w:t>
            </w:r>
            <w:r w:rsidR="00735A22">
              <w:rPr>
                <w:noProof/>
                <w:webHidden/>
              </w:rPr>
              <w:fldChar w:fldCharType="end"/>
            </w:r>
          </w:hyperlink>
        </w:p>
        <w:p w14:paraId="716EFC69" w14:textId="15227217"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D932C9">
              <w:rPr>
                <w:noProof/>
                <w:webHidden/>
              </w:rPr>
              <w:t>19</w:t>
            </w:r>
            <w:r w:rsidR="00735A22">
              <w:rPr>
                <w:noProof/>
                <w:webHidden/>
              </w:rPr>
              <w:fldChar w:fldCharType="end"/>
            </w:r>
          </w:hyperlink>
        </w:p>
        <w:p w14:paraId="49D64AAB" w14:textId="6CC2ED42"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D932C9">
              <w:rPr>
                <w:noProof/>
                <w:webHidden/>
              </w:rPr>
              <w:t>20</w:t>
            </w:r>
            <w:r w:rsidR="00735A22">
              <w:rPr>
                <w:noProof/>
                <w:webHidden/>
              </w:rPr>
              <w:fldChar w:fldCharType="end"/>
            </w:r>
          </w:hyperlink>
        </w:p>
        <w:p w14:paraId="3CFB6C25" w14:textId="79C8B973"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D932C9">
              <w:rPr>
                <w:noProof/>
                <w:webHidden/>
              </w:rPr>
              <w:t>22</w:t>
            </w:r>
            <w:r w:rsidR="00735A22">
              <w:rPr>
                <w:noProof/>
                <w:webHidden/>
              </w:rPr>
              <w:fldChar w:fldCharType="end"/>
            </w:r>
          </w:hyperlink>
        </w:p>
        <w:p w14:paraId="1470A21C" w14:textId="49DBAAF6"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D932C9">
              <w:rPr>
                <w:noProof/>
                <w:webHidden/>
              </w:rPr>
              <w:t>23</w:t>
            </w:r>
            <w:r w:rsidR="00735A22">
              <w:rPr>
                <w:noProof/>
                <w:webHidden/>
              </w:rPr>
              <w:fldChar w:fldCharType="end"/>
            </w:r>
          </w:hyperlink>
        </w:p>
        <w:p w14:paraId="4007B768" w14:textId="5B90EBB6"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D932C9">
              <w:rPr>
                <w:noProof/>
                <w:webHidden/>
              </w:rPr>
              <w:t>24</w:t>
            </w:r>
            <w:r w:rsidR="00735A22">
              <w:rPr>
                <w:noProof/>
                <w:webHidden/>
              </w:rPr>
              <w:fldChar w:fldCharType="end"/>
            </w:r>
          </w:hyperlink>
        </w:p>
        <w:p w14:paraId="0313E335" w14:textId="2716129D"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D932C9">
              <w:rPr>
                <w:noProof/>
                <w:webHidden/>
              </w:rPr>
              <w:t>25</w:t>
            </w:r>
            <w:r w:rsidR="00735A22">
              <w:rPr>
                <w:noProof/>
                <w:webHidden/>
              </w:rPr>
              <w:fldChar w:fldCharType="end"/>
            </w:r>
          </w:hyperlink>
        </w:p>
        <w:p w14:paraId="2D00143D" w14:textId="45691A63"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D932C9">
              <w:rPr>
                <w:noProof/>
                <w:webHidden/>
              </w:rPr>
              <w:t>26</w:t>
            </w:r>
            <w:r w:rsidR="00735A22">
              <w:rPr>
                <w:noProof/>
                <w:webHidden/>
              </w:rPr>
              <w:fldChar w:fldCharType="end"/>
            </w:r>
          </w:hyperlink>
        </w:p>
        <w:p w14:paraId="7715338A" w14:textId="0C452086"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D932C9">
              <w:rPr>
                <w:noProof/>
                <w:webHidden/>
              </w:rPr>
              <w:t>27</w:t>
            </w:r>
            <w:r w:rsidR="00735A22">
              <w:rPr>
                <w:noProof/>
                <w:webHidden/>
              </w:rPr>
              <w:fldChar w:fldCharType="end"/>
            </w:r>
          </w:hyperlink>
        </w:p>
        <w:p w14:paraId="03671BA4" w14:textId="5D4FA6B0" w:rsidR="00735A22" w:rsidRDefault="000A6380">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D932C9">
              <w:rPr>
                <w:noProof/>
                <w:webHidden/>
              </w:rPr>
              <w:t>28</w:t>
            </w:r>
            <w:r w:rsidR="00735A22">
              <w:rPr>
                <w:noProof/>
                <w:webHidden/>
              </w:rPr>
              <w:fldChar w:fldCharType="end"/>
            </w:r>
          </w:hyperlink>
        </w:p>
        <w:p w14:paraId="259C0246" w14:textId="36146DAC" w:rsidR="00735A22" w:rsidRDefault="000A6380">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D932C9">
              <w:rPr>
                <w:noProof/>
                <w:webHidden/>
              </w:rPr>
              <w:t>29</w:t>
            </w:r>
            <w:r w:rsidR="00735A22">
              <w:rPr>
                <w:noProof/>
                <w:webHidden/>
              </w:rPr>
              <w:fldChar w:fldCharType="end"/>
            </w:r>
          </w:hyperlink>
        </w:p>
        <w:p w14:paraId="6D100AE6" w14:textId="10E57C85" w:rsidR="00735A22" w:rsidRDefault="000A6380">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D932C9">
              <w:rPr>
                <w:noProof/>
                <w:webHidden/>
              </w:rPr>
              <w:t>30</w:t>
            </w:r>
            <w:r w:rsidR="00735A22">
              <w:rPr>
                <w:noProof/>
                <w:webHidden/>
              </w:rPr>
              <w:fldChar w:fldCharType="end"/>
            </w:r>
          </w:hyperlink>
        </w:p>
        <w:p w14:paraId="1B7F00BC" w14:textId="0102694E" w:rsidR="00735A22" w:rsidRDefault="000A6380">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D932C9">
              <w:rPr>
                <w:noProof/>
                <w:webHidden/>
              </w:rPr>
              <w:t>31</w:t>
            </w:r>
            <w:r w:rsidR="00735A22">
              <w:rPr>
                <w:noProof/>
                <w:webHidden/>
              </w:rPr>
              <w:fldChar w:fldCharType="end"/>
            </w:r>
          </w:hyperlink>
        </w:p>
        <w:p w14:paraId="724BE46A" w14:textId="79407AF6" w:rsidR="00735A22" w:rsidRDefault="000A6380">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D932C9">
              <w:rPr>
                <w:noProof/>
                <w:webHidden/>
              </w:rPr>
              <w:t>32</w:t>
            </w:r>
            <w:r w:rsidR="00735A22">
              <w:rPr>
                <w:noProof/>
                <w:webHidden/>
              </w:rPr>
              <w:fldChar w:fldCharType="end"/>
            </w:r>
          </w:hyperlink>
        </w:p>
        <w:p w14:paraId="6486B895" w14:textId="32EB91F6" w:rsidR="00735A22" w:rsidRDefault="000A6380">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D932C9">
              <w:rPr>
                <w:noProof/>
                <w:webHidden/>
              </w:rPr>
              <w:t>1</w:t>
            </w:r>
            <w:r w:rsidR="00735A22">
              <w:rPr>
                <w:noProof/>
                <w:webHidden/>
              </w:rPr>
              <w:fldChar w:fldCharType="end"/>
            </w:r>
          </w:hyperlink>
        </w:p>
        <w:p w14:paraId="1F64128F" w14:textId="71363816" w:rsidR="00735A22" w:rsidRDefault="000A6380">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D932C9">
              <w:rPr>
                <w:noProof/>
                <w:webHidden/>
              </w:rPr>
              <w:t>2</w:t>
            </w:r>
            <w:r w:rsidR="00735A22">
              <w:rPr>
                <w:noProof/>
                <w:webHidden/>
              </w:rPr>
              <w:fldChar w:fldCharType="end"/>
            </w:r>
          </w:hyperlink>
        </w:p>
        <w:p w14:paraId="6AD65C7B" w14:textId="5D28B70A" w:rsidR="005561FB" w:rsidRDefault="001F7AD2">
          <w:pPr>
            <w:sectPr w:rsidR="005561FB" w:rsidSect="002B0DDA">
              <w:headerReference w:type="default" r:id="rId9"/>
              <w:footerReference w:type="default" r:id="rId10"/>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1" w:name="_Toc286557227"/>
      <w:bookmarkStart w:id="2" w:name="_Toc286561880"/>
      <w:bookmarkStart w:id="3" w:name="_Toc459976514"/>
      <w:bookmarkStart w:id="4" w:name="_Toc66368466"/>
      <w:r>
        <w:lastRenderedPageBreak/>
        <w:t>Úvod</w:t>
      </w:r>
      <w:bookmarkEnd w:id="1"/>
      <w:bookmarkEnd w:id="2"/>
      <w:bookmarkEnd w:id="3"/>
      <w:bookmarkEnd w:id="4"/>
    </w:p>
    <w:p w14:paraId="66845B17" w14:textId="53213045" w:rsidR="004F5DCD" w:rsidRDefault="00D033EE" w:rsidP="00E60C8B">
      <w:pPr>
        <w:pStyle w:val="Sta"/>
      </w:pPr>
      <w:r>
        <w:t>D</w:t>
      </w:r>
      <w:r w:rsidR="00200AD6">
        <w:t>louho jsem uvažoval nad tím</w:t>
      </w:r>
      <w:r w:rsidR="004A26E3">
        <w:t>,</w:t>
      </w:r>
      <w:r w:rsidR="00200AD6">
        <w:t xml:space="preserve"> co bych mohl dělat jako maturitní práci</w:t>
      </w:r>
      <w:r w:rsidR="004072BF">
        <w:t xml:space="preserve"> a </w:t>
      </w:r>
      <w:r w:rsidR="00200AD6">
        <w:t>pak mě napadla databáze letů</w:t>
      </w:r>
      <w:r>
        <w:t xml:space="preserve"> a jejich statistické vyhodnocení. </w:t>
      </w:r>
      <w:r w:rsidR="00E755AF">
        <w:t>V</w:t>
      </w:r>
      <w:r w:rsidR="004072BF">
        <w:t>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rsidR="00200AD6">
        <w:t xml:space="preserve"> této prác</w:t>
      </w:r>
      <w:r w:rsidR="00114F82">
        <w:t>i</w:t>
      </w:r>
      <w:r w:rsidR="00200AD6">
        <w:t xml:space="preserve"> si rozšířím znalosti řešení webových stránek</w:t>
      </w:r>
      <w:r w:rsidR="004072BF">
        <w:t xml:space="preserve"> v </w:t>
      </w:r>
      <w:r w:rsidR="00200AD6">
        <w:t xml:space="preserve">jazyce </w:t>
      </w:r>
      <w:proofErr w:type="spellStart"/>
      <w:r w:rsidR="00200AD6">
        <w:t>React</w:t>
      </w:r>
      <w:proofErr w:type="spellEnd"/>
      <w:r w:rsidR="004072BF">
        <w:t xml:space="preserve"> a </w:t>
      </w:r>
      <w:r w:rsidR="00200AD6">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w:t>
      </w:r>
      <w:r>
        <w:t xml:space="preserve"> jejich</w:t>
      </w:r>
      <w:r w:rsidR="00114F82">
        <w:t xml:space="preserve"> statistiky.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5" w:name="_Toc66368467"/>
      <w:r>
        <w:lastRenderedPageBreak/>
        <w:t>Použité technologie</w:t>
      </w:r>
      <w:bookmarkEnd w:id="5"/>
    </w:p>
    <w:p w14:paraId="3B630A81" w14:textId="76B8A215" w:rsidR="005C77F7" w:rsidRDefault="003708F9" w:rsidP="00ED5A6E">
      <w:pPr>
        <w:pStyle w:val="Podkapitola"/>
      </w:pPr>
      <w:bookmarkStart w:id="6" w:name="_Toc66368468"/>
      <w:r>
        <w:t xml:space="preserve">ASP.NET </w:t>
      </w:r>
      <w:proofErr w:type="spellStart"/>
      <w:r>
        <w:t>Core</w:t>
      </w:r>
      <w:proofErr w:type="spellEnd"/>
      <w:r w:rsidR="00950EB1">
        <w:t xml:space="preserve"> 5.0</w:t>
      </w:r>
      <w:bookmarkEnd w:id="6"/>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End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7" w:name="_Toc66368469"/>
      <w:r>
        <w:t xml:space="preserve">Entity Framework </w:t>
      </w:r>
      <w:proofErr w:type="spellStart"/>
      <w:r>
        <w:t>Core</w:t>
      </w:r>
      <w:bookmarkEnd w:id="7"/>
      <w:proofErr w:type="spellEnd"/>
    </w:p>
    <w:p w14:paraId="6107D8E1" w14:textId="3EEF51A6" w:rsidR="008B15F1" w:rsidRPr="008B15F1" w:rsidRDefault="008B15F1" w:rsidP="008B15F1">
      <w:pPr>
        <w:pStyle w:val="Sta"/>
      </w:pPr>
      <w:r>
        <w:t>Entity Framework je nástroj pro objektově relační zobrazení nazývané tzv.</w:t>
      </w:r>
      <w:r w:rsidR="00E4704D">
        <w:t> </w:t>
      </w:r>
      <w:r>
        <w:t>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End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8" w:name="_Toc66368470"/>
      <w:proofErr w:type="spellStart"/>
      <w:r>
        <w:t>React</w:t>
      </w:r>
      <w:bookmarkEnd w:id="8"/>
      <w:proofErr w:type="spellEnd"/>
    </w:p>
    <w:p w14:paraId="75B7FD8B" w14:textId="557B7EF0"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w:t>
      </w:r>
      <w:r w:rsidR="00D033EE">
        <w:t xml:space="preserve"> ve chvíli</w:t>
      </w:r>
      <w:r w:rsidR="002E66E3">
        <w:t>,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End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9" w:name="_Toc66368471"/>
      <w:proofErr w:type="spellStart"/>
      <w:r>
        <w:lastRenderedPageBreak/>
        <w:t>Reducer</w:t>
      </w:r>
      <w:bookmarkEnd w:id="9"/>
      <w:proofErr w:type="spellEnd"/>
    </w:p>
    <w:p w14:paraId="13EF8860" w14:textId="306BADAC" w:rsidR="003019AC" w:rsidRPr="003019AC" w:rsidRDefault="00225D7A" w:rsidP="003019AC">
      <w:pPr>
        <w:pStyle w:val="Sta"/>
      </w:pPr>
      <w:proofErr w:type="spellStart"/>
      <w:r>
        <w:t>Reducer</w:t>
      </w:r>
      <w:proofErr w:type="spellEnd"/>
      <w:r>
        <w:t xml:space="preserve"> je jednoduchá funkce, která vezme dva argumenty.</w:t>
      </w:r>
      <w:r w:rsidR="004072BF">
        <w:t xml:space="preserve"> </w:t>
      </w:r>
      <w:r w:rsidR="00AF71B9">
        <w:t>V</w:t>
      </w:r>
      <w:r w:rsidR="004072BF">
        <w:t>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D033EE">
        <w:t xml:space="preserve"> a</w:t>
      </w:r>
      <w:r w:rsidR="00AF71B9">
        <w:t> </w:t>
      </w:r>
      <w:r>
        <w:t>vrátí nám nový stav na základě těchto dvou dat.</w:t>
      </w:r>
      <w:sdt>
        <w:sdtPr>
          <w:id w:val="485136861"/>
          <w:citation/>
        </w:sdtPr>
        <w:sdtEnd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10" w:name="_Toc66368472"/>
      <w:r>
        <w:t>Další knihovny</w:t>
      </w:r>
      <w:bookmarkEnd w:id="10"/>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201E2084"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w:t>
      </w:r>
      <w:r w:rsidR="00D033EE">
        <w:t> </w:t>
      </w:r>
      <w:r w:rsidR="0038067A">
        <w:t>chybami</w:t>
      </w:r>
      <w:r w:rsidR="00D033EE">
        <w:t xml:space="preserve"> </w:t>
      </w:r>
      <w:r w:rsidR="0038067A">
        <w:t>tím</w:t>
      </w:r>
      <w:r w:rsidR="00D033EE">
        <w:t>,</w:t>
      </w:r>
      <w:r w:rsidR="0038067A">
        <w:t xml:space="preserve"> že</w:t>
      </w:r>
      <w:r w:rsidR="004072BF">
        <w:t xml:space="preserve"> v </w:t>
      </w:r>
      <w:r w:rsidR="0038067A">
        <w:t>reálném čase vidíme, jestli náš vstup je validní.</w:t>
      </w:r>
    </w:p>
    <w:p w14:paraId="0965A13B" w14:textId="1D423ED5"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w:t>
      </w:r>
      <w:r w:rsidR="00AF71B9">
        <w:t>V</w:t>
      </w:r>
      <w:r w:rsidR="004072BF">
        <w:t> </w:t>
      </w:r>
      <w:r>
        <w:t>této aplikaci ji používám pro zobrazení úlohy letu</w:t>
      </w:r>
      <w:r w:rsidR="004072BF">
        <w:t xml:space="preserve"> a </w:t>
      </w:r>
      <w:r>
        <w:t>skutečn</w:t>
      </w:r>
      <w:r w:rsidR="00D033EE">
        <w:t>é</w:t>
      </w:r>
      <w:r>
        <w:t xml:space="preserve">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proofErr w:type="gramStart"/>
      <w:r>
        <w:t>package.json</w:t>
      </w:r>
      <w:proofErr w:type="spellEnd"/>
      <w:proofErr w:type="gram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1" w:name="_Toc66368473"/>
      <w:proofErr w:type="spellStart"/>
      <w:r>
        <w:t>Visual</w:t>
      </w:r>
      <w:proofErr w:type="spellEnd"/>
      <w:r>
        <w:t xml:space="preserve"> Studio 2019</w:t>
      </w:r>
      <w:bookmarkEnd w:id="11"/>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5AF98C5B"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backend</w:t>
      </w:r>
      <w:proofErr w:type="spellEnd"/>
      <w:r w:rsidR="00385B83">
        <w:t xml:space="preserve"> aplikace.</w:t>
      </w:r>
      <w:r w:rsidR="00E25D33">
        <w:t xml:space="preserve"> </w:t>
      </w:r>
      <w:sdt>
        <w:sdtPr>
          <w:id w:val="-714738148"/>
          <w:citation/>
        </w:sdtPr>
        <w:sdtEnd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2" w:name="_Toc66368474"/>
      <w:proofErr w:type="spellStart"/>
      <w:r>
        <w:t>Visual</w:t>
      </w:r>
      <w:proofErr w:type="spellEnd"/>
      <w:r>
        <w:t xml:space="preserve"> Studio </w:t>
      </w:r>
      <w:proofErr w:type="spellStart"/>
      <w:r>
        <w:t>Code</w:t>
      </w:r>
      <w:bookmarkEnd w:id="12"/>
      <w:proofErr w:type="spellEnd"/>
    </w:p>
    <w:p w14:paraId="2C9CA340" w14:textId="31BDE6F0"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w:t>
      </w:r>
      <w:r w:rsidR="00D033EE">
        <w:t>, o</w:t>
      </w:r>
      <w:r>
        <w:t>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w:t>
      </w:r>
      <w:proofErr w:type="spellStart"/>
      <w:r w:rsidR="00D033EE">
        <w:t>Visual</w:t>
      </w:r>
      <w:proofErr w:type="spellEnd"/>
      <w:r w:rsidR="00D033EE">
        <w:t xml:space="preserve"> Studio </w:t>
      </w:r>
      <w:proofErr w:type="spellStart"/>
      <w:r w:rsidR="00D033EE">
        <w:t>Code</w:t>
      </w:r>
      <w:proofErr w:type="spellEnd"/>
      <w:r w:rsidR="00D033EE">
        <w:t xml:space="preserve"> b</w:t>
      </w:r>
      <w:r w:rsidR="00385B83">
        <w:t xml:space="preserve">ěží na frameworku </w:t>
      </w:r>
      <w:proofErr w:type="spellStart"/>
      <w:r w:rsidR="00385B83">
        <w:t>Electron</w:t>
      </w:r>
      <w:proofErr w:type="spellEnd"/>
      <w:r w:rsidR="00385B83">
        <w:t xml:space="preserve">, </w:t>
      </w:r>
      <w:r w:rsidR="00D033EE">
        <w:t>stejně tak jako</w:t>
      </w:r>
      <w:r w:rsidR="001579F7">
        <w:t xml:space="preserve"> </w:t>
      </w:r>
      <w:r w:rsidR="00385B83">
        <w:t>konkurenční Atom.</w:t>
      </w:r>
    </w:p>
    <w:p w14:paraId="03E72915" w14:textId="032CD13D"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w:t>
      </w:r>
      <w:r w:rsidR="00D14D46">
        <w:t> </w:t>
      </w:r>
      <w:proofErr w:type="spellStart"/>
      <w:r>
        <w:t>Reactu</w:t>
      </w:r>
      <w:proofErr w:type="spellEnd"/>
      <w:r w:rsidR="00D14D46">
        <w:t xml:space="preserve"> a</w:t>
      </w:r>
      <w:r w:rsidR="00AF71B9">
        <w:t> </w:t>
      </w:r>
      <w:r>
        <w:t>obsahuje velké množství doplňk</w:t>
      </w:r>
      <w:r w:rsidR="00D14D46">
        <w:t>ů</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w:t>
      </w:r>
      <w:r w:rsidR="00D14D46">
        <w:t>a</w:t>
      </w:r>
      <w:r w:rsidR="001579F7">
        <w:t> </w:t>
      </w:r>
      <w:r>
        <w:t>proto je pro mě přehlednější.</w:t>
      </w:r>
      <w:r w:rsidR="00E25D33">
        <w:t xml:space="preserve"> </w:t>
      </w:r>
      <w:sdt>
        <w:sdtPr>
          <w:id w:val="-1878377416"/>
          <w:citation/>
        </w:sdtPr>
        <w:sdtEnd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3" w:name="_Toc66368475"/>
      <w:r>
        <w:t>M</w:t>
      </w:r>
      <w:r w:rsidR="00735A22">
        <w:t xml:space="preserve">S </w:t>
      </w:r>
      <w:r>
        <w:t>SQL</w:t>
      </w:r>
      <w:bookmarkEnd w:id="13"/>
    </w:p>
    <w:p w14:paraId="26FC8697" w14:textId="02AB3D36" w:rsidR="00236ADB" w:rsidRDefault="00113B74" w:rsidP="00573ACF">
      <w:pPr>
        <w:pStyle w:val="Sta"/>
      </w:pPr>
      <w:r>
        <w:t>M</w:t>
      </w:r>
      <w:r w:rsidR="00735A22">
        <w:t xml:space="preserve">S </w:t>
      </w:r>
      <w:r>
        <w:t xml:space="preserve">SQL </w:t>
      </w:r>
      <w:r w:rsidR="00236ADB">
        <w:t xml:space="preserve">je relační databázový model </w:t>
      </w:r>
      <w:r w:rsidR="00735A22">
        <w:t>vyvíjený</w:t>
      </w:r>
      <w:r w:rsidR="00236ADB">
        <w:t xml:space="preserve"> </w:t>
      </w:r>
      <w:r w:rsidR="00735A22">
        <w:t>společností Microsoft</w:t>
      </w:r>
      <w:r w:rsidR="00236ADB">
        <w:t xml:space="preserve">. </w:t>
      </w:r>
      <w:r w:rsidR="00D14D46">
        <w:t>Tento model je</w:t>
      </w:r>
      <w:r w:rsidR="00236ADB">
        <w:t xml:space="preserve"> oblíben</w:t>
      </w:r>
      <w:r w:rsidR="00D14D46">
        <w:t>ou</w:t>
      </w:r>
      <w:r w:rsidR="004072BF">
        <w:t xml:space="preserve"> a </w:t>
      </w:r>
      <w:r w:rsidR="00236ADB">
        <w:t>čast</w:t>
      </w:r>
      <w:r w:rsidR="00D14D46">
        <w:t>ou</w:t>
      </w:r>
      <w:r w:rsidR="00236ADB">
        <w:t xml:space="preserve"> kombinac</w:t>
      </w:r>
      <w:r w:rsidR="00D14D46">
        <w:t>í</w:t>
      </w:r>
      <w:r w:rsidR="00236ADB">
        <w:t xml:space="preserve"> pro základní software webového serveru.</w:t>
      </w:r>
    </w:p>
    <w:p w14:paraId="3D4389E7" w14:textId="58D3E877" w:rsidR="00236ADB" w:rsidRDefault="00236ADB" w:rsidP="00573ACF">
      <w:pPr>
        <w:pStyle w:val="Sta"/>
      </w:pPr>
      <w:r>
        <w:t xml:space="preserve">Komunikace probíhá pomocí jazyka SQL. </w:t>
      </w:r>
      <w:r w:rsidR="001579F7">
        <w:t>Stejně tak j</w:t>
      </w:r>
      <w:r>
        <w:t>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3108A9D8"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w:t>
      </w:r>
      <w:r w:rsidR="001579F7">
        <w:t> </w:t>
      </w:r>
      <w:r w:rsidR="004072BF">
        <w:t>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w:t>
      </w:r>
      <w:r w:rsidR="001579F7">
        <w:t> </w:t>
      </w:r>
      <w:r w:rsidR="008C5D11">
        <w:t>řádek má svůj unikátní identifikátor.</w:t>
      </w:r>
    </w:p>
    <w:p w14:paraId="5F07479F" w14:textId="428313C0" w:rsidR="00D347EF" w:rsidRDefault="00D347EF" w:rsidP="00D347EF">
      <w:pPr>
        <w:pStyle w:val="Sta"/>
      </w:pPr>
      <w:r>
        <w:t>Při navrhování databáze musíme zvážit správný druh vztahů mezi tabulkami</w:t>
      </w:r>
      <w:r w:rsidR="004072BF">
        <w:t xml:space="preserve"> a </w:t>
      </w:r>
      <w:r>
        <w:t>entit</w:t>
      </w:r>
      <w:r w:rsidR="001579F7">
        <w:t>ami</w:t>
      </w:r>
      <w:r>
        <w:t xml:space="preserve">.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w:t>
      </w:r>
      <w:proofErr w:type="gramStart"/>
      <w:r>
        <w:t>1:N</w:t>
      </w:r>
      <w:r w:rsidR="00A174B7">
        <w:t>.</w:t>
      </w:r>
      <w:proofErr w:type="gramEnd"/>
      <w:r>
        <w:t xml:space="preserve"> </w:t>
      </w:r>
      <w:r w:rsidR="00A174B7">
        <w:t>T</w:t>
      </w:r>
      <w:r>
        <w:t xml:space="preserve">a představuje vztah, kde </w:t>
      </w:r>
      <w:proofErr w:type="spellStart"/>
      <w:r>
        <w:t>Pk</w:t>
      </w:r>
      <w:proofErr w:type="spellEnd"/>
      <w:r w:rsidR="004072BF">
        <w:t xml:space="preserve"> v </w:t>
      </w:r>
      <w:r>
        <w:t>jedné tabulce odkazuje na více dat</w:t>
      </w:r>
      <w:r w:rsidR="004072BF">
        <w:t xml:space="preserve"> v </w:t>
      </w:r>
      <w:r>
        <w:t>druhé tabulce.</w:t>
      </w:r>
      <w:r w:rsidR="0075790D">
        <w:t xml:space="preserve"> Tento vztah může reprezentovat např.</w:t>
      </w:r>
      <w:r w:rsidR="00E4704D">
        <w:t> </w:t>
      </w:r>
      <w:r w:rsidR="0075790D">
        <w:t>třída</w:t>
      </w:r>
      <w:r w:rsidR="004072BF">
        <w:t xml:space="preserve"> a </w:t>
      </w:r>
      <w:r w:rsidR="0075790D">
        <w:t>studenti</w:t>
      </w:r>
      <w:r w:rsidR="00AF71B9">
        <w:t>.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w:t>
      </w:r>
      <w:r w:rsidR="001579F7">
        <w:t>sou</w:t>
      </w:r>
      <w:r w:rsidR="0075790D">
        <w:t xml:space="preserve">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End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4" w:name="_Toc66368476"/>
      <w:r>
        <w:lastRenderedPageBreak/>
        <w:t>Soutěžní bezmotorové létání</w:t>
      </w:r>
      <w:bookmarkEnd w:id="14"/>
    </w:p>
    <w:p w14:paraId="0A988CB2" w14:textId="6E56AD0C" w:rsidR="00B66B0C" w:rsidRDefault="00B66B0C" w:rsidP="00B66B0C">
      <w:pPr>
        <w:pStyle w:val="Podkapitola"/>
      </w:pPr>
      <w:bookmarkStart w:id="15" w:name="_Toc66368477"/>
      <w:r>
        <w:t>Pravidla soutěžního bezmotorového létání</w:t>
      </w:r>
      <w:bookmarkEnd w:id="15"/>
    </w:p>
    <w:p w14:paraId="340B41D9" w14:textId="276BA659"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 xml:space="preserve">Jelikož každý typ kluzáku má jiný koeficient, tak se na závodech tyto kluzáky rozdělí </w:t>
      </w:r>
      <w:r w:rsidR="001579F7">
        <w:t>do</w:t>
      </w:r>
      <w:r w:rsidR="00A22BD4">
        <w:t xml:space="preserve"> několik</w:t>
      </w:r>
      <w:r w:rsidR="001579F7">
        <w:t>a</w:t>
      </w:r>
      <w:r w:rsidR="00A22BD4">
        <w:t xml:space="preserve"> tříd</w:t>
      </w:r>
      <w:r w:rsidR="001579F7">
        <w:t xml:space="preserve"> s </w:t>
      </w:r>
      <w:r w:rsidR="00A22BD4">
        <w:t>podobný</w:t>
      </w:r>
      <w:r w:rsidR="001579F7">
        <w:t>m</w:t>
      </w:r>
      <w:r w:rsidR="00A22BD4">
        <w:t xml:space="preserve"> koeficient</w:t>
      </w:r>
      <w:r w:rsidR="001579F7">
        <w:t>em</w:t>
      </w:r>
      <w:r w:rsidR="00A22BD4">
        <w:t>. Třídy se dělí např.</w:t>
      </w:r>
      <w:r w:rsidR="00E4704D">
        <w:t> </w:t>
      </w:r>
      <w:r w:rsidR="00A22BD4">
        <w:t>na dvou</w:t>
      </w:r>
      <w:r w:rsidR="00E4704D">
        <w:t xml:space="preserve"> či</w:t>
      </w:r>
      <w:r w:rsidR="00A22BD4">
        <w:t xml:space="preserve"> jednosedadlové větroně</w:t>
      </w:r>
      <w:r w:rsidR="004072BF">
        <w:t xml:space="preserve"> s </w:t>
      </w:r>
      <w:r w:rsidR="00A22BD4">
        <w:t>rozpětím 15</w:t>
      </w:r>
      <w:r w:rsidR="00E4704D">
        <w:t> </w:t>
      </w:r>
      <w:r w:rsidR="00A22BD4">
        <w:t>m, 18</w:t>
      </w:r>
      <w:r w:rsidR="00E4704D">
        <w:t> </w:t>
      </w:r>
      <w:r w:rsidR="00A22BD4">
        <w:t>m nebo 21</w:t>
      </w:r>
      <w:r w:rsidR="00E4704D">
        <w:t> </w:t>
      </w:r>
      <w:r w:rsidR="00A22BD4">
        <w:t>m</w:t>
      </w:r>
      <w:r w:rsidR="004072BF">
        <w:t xml:space="preserve"> a </w:t>
      </w:r>
      <w:r w:rsidR="00A22BD4">
        <w:t>více (tzv.</w:t>
      </w:r>
      <w:r w:rsidR="00E4704D">
        <w:t> </w:t>
      </w:r>
      <w:r w:rsidR="00A22BD4">
        <w:t>otevřená třída). Koeficient se větroňům přidělil</w:t>
      </w:r>
      <w:r w:rsidR="004072BF">
        <w:t xml:space="preserve"> z </w:t>
      </w:r>
      <w:r w:rsidR="00A22BD4">
        <w:t xml:space="preserve">toho důvodu, </w:t>
      </w:r>
      <w:r w:rsidR="00E4704D">
        <w:t xml:space="preserve">jelikož </w:t>
      </w:r>
      <w:r w:rsidR="00A22BD4">
        <w:t>každý typ letadla má jiné výkonnostní vlastnosti</w:t>
      </w:r>
      <w:r w:rsidR="00AF71B9">
        <w:t>.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 xml:space="preserve">jejich koeficientem. </w:t>
      </w:r>
      <w:r w:rsidR="00E4704D">
        <w:t>V praxi to</w:t>
      </w:r>
      <w:r w:rsidR="00E25D33">
        <w:t xml:space="preserve"> znamená, že piloti</w:t>
      </w:r>
      <w:r w:rsidR="004072BF">
        <w:t xml:space="preserve"> s </w:t>
      </w:r>
      <w:r w:rsidR="00E25D33">
        <w:t xml:space="preserve">lepšími letadly musí létat rychleji. </w:t>
      </w:r>
      <w:sdt>
        <w:sdtPr>
          <w:id w:val="1489138624"/>
          <w:citation/>
        </w:sdtPr>
        <w:sdtEnd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6" w:name="_Toc66368478"/>
      <w:r>
        <w:t>AAT (</w:t>
      </w:r>
      <w:proofErr w:type="spellStart"/>
      <w:r>
        <w:t>Assigned</w:t>
      </w:r>
      <w:proofErr w:type="spellEnd"/>
      <w:r>
        <w:t xml:space="preserve"> area </w:t>
      </w:r>
      <w:proofErr w:type="spellStart"/>
      <w:r>
        <w:t>task</w:t>
      </w:r>
      <w:proofErr w:type="spellEnd"/>
      <w:r>
        <w:t>)</w:t>
      </w:r>
      <w:bookmarkEnd w:id="16"/>
    </w:p>
    <w:p w14:paraId="0660D464" w14:textId="27078E65"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5508B23B" w:rsidR="001579F7" w:rsidRPr="00C71072" w:rsidRDefault="001579F7" w:rsidP="00C71072">
                            <w:pPr>
                              <w:pStyle w:val="Titulek"/>
                            </w:pPr>
                            <w:bookmarkStart w:id="17" w:name="_Toc66368521"/>
                            <w:r w:rsidRPr="00C71072">
                              <w:t xml:space="preserve">Obrázek </w:t>
                            </w:r>
                            <w:r w:rsidR="000A6380">
                              <w:fldChar w:fldCharType="begin"/>
                            </w:r>
                            <w:r w:rsidR="000A6380">
                              <w:instrText xml:space="preserve"> SEQ Obrázek \* ARABIC </w:instrText>
                            </w:r>
                            <w:r w:rsidR="000A6380">
                              <w:fldChar w:fldCharType="separate"/>
                            </w:r>
                            <w:r w:rsidR="00D932C9">
                              <w:rPr>
                                <w:noProof/>
                              </w:rPr>
                              <w:t>1</w:t>
                            </w:r>
                            <w:r w:rsidR="000A6380">
                              <w:rPr>
                                <w:noProof/>
                              </w:rPr>
                              <w:fldChar w:fldCharType="end"/>
                            </w:r>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3C3E3" id="_x0000_t202" coordsize="21600,21600" o:spt="202" path="m,l,21600r21600,l21600,xe">
                <v:stroke joinstyle="miter"/>
                <v:path gradientshapeok="t" o:connecttype="rect"/>
              </v:shapetype>
              <v:shape id="Textové pole 8" o:spid="_x0000_s1026"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" stroked="f">
                <v:textbox style="mso-fit-shape-to-text:t" inset="0,0,0,0">
                  <w:txbxContent>
                    <w:p w14:paraId="187F685B" w14:textId="5508B23B" w:rsidR="001579F7" w:rsidRPr="00C71072" w:rsidRDefault="001579F7" w:rsidP="00C71072">
                      <w:pPr>
                        <w:pStyle w:val="Titulek"/>
                      </w:pPr>
                      <w:bookmarkStart w:id="18" w:name="_Toc66368521"/>
                      <w:r w:rsidRPr="00C71072">
                        <w:t xml:space="preserve">Obrázek </w:t>
                      </w:r>
                      <w:r w:rsidR="000A6380">
                        <w:fldChar w:fldCharType="begin"/>
                      </w:r>
                      <w:r w:rsidR="000A6380">
                        <w:instrText xml:space="preserve"> SEQ Obrázek \* ARABIC </w:instrText>
                      </w:r>
                      <w:r w:rsidR="000A6380">
                        <w:fldChar w:fldCharType="separate"/>
                      </w:r>
                      <w:r w:rsidR="00D932C9">
                        <w:rPr>
                          <w:noProof/>
                        </w:rPr>
                        <w:t>1</w:t>
                      </w:r>
                      <w:r w:rsidR="000A6380">
                        <w:rPr>
                          <w:noProof/>
                        </w:rPr>
                        <w:fldChar w:fldCharType="end"/>
                      </w:r>
                      <w:r w:rsidRPr="00C71072">
                        <w:t xml:space="preserve"> AAT (</w:t>
                      </w:r>
                      <w:proofErr w:type="spellStart"/>
                      <w:r w:rsidRPr="00C71072">
                        <w:t>Assigned</w:t>
                      </w:r>
                      <w:proofErr w:type="spellEnd"/>
                      <w:r w:rsidRPr="00C71072">
                        <w:t xml:space="preserve"> Area </w:t>
                      </w:r>
                      <w:proofErr w:type="spellStart"/>
                      <w:r w:rsidRPr="00C71072">
                        <w:t>Task</w:t>
                      </w:r>
                      <w:proofErr w:type="spellEnd"/>
                      <w:r w:rsidRPr="00C71072">
                        <w:t>)</w:t>
                      </w:r>
                      <w:bookmarkEnd w:id="18"/>
                    </w:p>
                  </w:txbxContent>
                </v:textbox>
                <w10:wrap type="topAndBottom"/>
              </v:shape>
            </w:pict>
          </mc:Fallback>
        </mc:AlternateContent>
      </w:r>
      <w:r w:rsidR="0024613D">
        <w:t xml:space="preserve">Jedním </w:t>
      </w:r>
      <w:r w:rsidR="00E4704D">
        <w:t>typem tratě</w:t>
      </w:r>
      <w:r w:rsidR="0024613D">
        <w:t xml:space="preserve"> je tzv.</w:t>
      </w:r>
      <w:r w:rsidR="00E4704D">
        <w:t> </w:t>
      </w:r>
      <w:r w:rsidR="0024613D">
        <w:t>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w:t>
      </w:r>
      <w:r w:rsidR="00E4704D">
        <w:t>.</w:t>
      </w:r>
      <w:r w:rsidR="0024613D">
        <w:t xml:space="preserve"> </w:t>
      </w:r>
      <w:r w:rsidR="00E4704D">
        <w:t>J</w:t>
      </w:r>
      <w:r w:rsidR="0024613D">
        <w:t>edná se</w:t>
      </w:r>
      <w:r w:rsidR="004072BF">
        <w:t xml:space="preserve"> o </w:t>
      </w:r>
      <w:r w:rsidR="0024613D">
        <w:t>velké kružnice</w:t>
      </w:r>
      <w:r w:rsidR="004072BF">
        <w:t xml:space="preserve"> o </w:t>
      </w:r>
      <w:r w:rsidR="0024613D">
        <w:t>poloměru např.</w:t>
      </w:r>
      <w:r w:rsidR="00E4704D">
        <w:t> </w:t>
      </w:r>
      <w:r w:rsidR="0024613D">
        <w:t>až 50</w:t>
      </w:r>
      <w:r w:rsidR="00E4704D">
        <w:t> </w:t>
      </w:r>
      <w:r w:rsidR="0024613D">
        <w:t xml:space="preserve">km, které jsou místo standardních otočných bodů stanoveny po předem naplánované trati. </w:t>
      </w:r>
    </w:p>
    <w:p w14:paraId="6F95B650" w14:textId="22A60E85" w:rsidR="00950514" w:rsidRDefault="0024613D" w:rsidP="00950514">
      <w:pPr>
        <w:pStyle w:val="Sta"/>
      </w:pPr>
      <w:r>
        <w:t>Pilot musí těmito kružnicemi proletět</w:t>
      </w:r>
      <w:r w:rsidR="004072BF">
        <w:t xml:space="preserve"> a </w:t>
      </w:r>
      <w:r>
        <w:t xml:space="preserve">je pouze na jeho rozhodnutí, </w:t>
      </w:r>
      <w:r w:rsidR="00E4704D">
        <w:t>zda</w:t>
      </w:r>
      <w:r>
        <w:t xml:space="preserve"> si zaletí až na konec kružnice nebo pouze na její začátek. Jeho rozhodnutí závisí na </w:t>
      </w:r>
      <w:r w:rsidR="00E4704D">
        <w:t>jeho</w:t>
      </w:r>
      <w:r>
        <w:t xml:space="preserve"> predikci vývoje počasí. Jelikož je předem stanovený čas na trati, pilot musí naplánovanou trať zaletět co nejrychleji, aniž by se vrátil na letiště odletu před skončením stanoveného času. </w:t>
      </w:r>
      <w:r w:rsidR="001D44E9">
        <w:t xml:space="preserve">Tento </w:t>
      </w:r>
      <w:r w:rsidR="001D44E9">
        <w:lastRenderedPageBreak/>
        <w:t>způsob úlohy je více</w:t>
      </w:r>
      <w:r w:rsidR="004072BF">
        <w:t xml:space="preserve"> o </w:t>
      </w:r>
      <w:r w:rsidR="001D44E9">
        <w:t xml:space="preserve">taktice, </w:t>
      </w:r>
      <w:r w:rsidR="00AF46D3">
        <w:t>neboť</w:t>
      </w:r>
      <w:r w:rsidR="001D44E9">
        <w:t xml:space="preserve"> počasí se neustále mění</w:t>
      </w:r>
      <w:r w:rsidR="0045226F">
        <w:t>.</w:t>
      </w:r>
      <w:r w:rsidR="001D44E9">
        <w:t xml:space="preserve"> </w:t>
      </w:r>
      <w:r w:rsidR="0045226F">
        <w:t>P</w:t>
      </w:r>
      <w:r w:rsidR="001D44E9">
        <w:t>okud se např. pilot rozhodne zaletět na konec kružnice, tzn. že uletí větší vzdálenost než ti</w:t>
      </w:r>
      <w:r w:rsidR="0045226F">
        <w:t>,</w:t>
      </w:r>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w:t>
      </w:r>
      <w:r w:rsidR="0045226F">
        <w:t>, j</w:t>
      </w:r>
      <w:r w:rsidR="001D44E9">
        <w:t xml:space="preserve">elikož mu meteorologické podmínky nedovolí pokračovat. </w:t>
      </w:r>
      <w:r w:rsidR="0045226F">
        <w:t>Pilot má též</w:t>
      </w:r>
      <w:r w:rsidR="001D44E9">
        <w:t xml:space="preserve"> možnost, že se trefí do dobrého časového intervalu</w:t>
      </w:r>
      <w:r w:rsidR="004072BF">
        <w:t xml:space="preserve"> a </w:t>
      </w:r>
      <w:r w:rsidR="001D44E9">
        <w:t>počasí bude spolupracovat</w:t>
      </w:r>
      <w:r w:rsidR="0045226F">
        <w:t>. D</w:t>
      </w:r>
      <w:r w:rsidR="001D44E9">
        <w:t>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E4704D">
        <w:t> </w:t>
      </w:r>
      <w:r w:rsidR="004072BF">
        <w:t>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w:t>
      </w:r>
      <w:r w:rsidR="0045226F">
        <w:t xml:space="preserve"> </w:t>
      </w:r>
      <w:r w:rsidR="009F1318">
        <w:t>čas na trati.</w:t>
      </w:r>
      <w:r w:rsidR="004072BF">
        <w:t xml:space="preserve"> </w:t>
      </w:r>
      <w:r w:rsidR="00AF71B9">
        <w:t>V</w:t>
      </w:r>
      <w:r w:rsidR="004072BF">
        <w:t> </w:t>
      </w:r>
      <w:r w:rsidR="009F1318">
        <w:t>zásadě jde</w:t>
      </w:r>
      <w:r w:rsidR="004072BF">
        <w:t xml:space="preserve"> o </w:t>
      </w:r>
      <w:r w:rsidR="009F1318">
        <w:t>to uletět co nejvíce kilometrů za předem daný čas.</w:t>
      </w:r>
      <w:r w:rsidR="00950514">
        <w:t xml:space="preserve"> </w:t>
      </w:r>
    </w:p>
    <w:p w14:paraId="7A8CAF16" w14:textId="3621146B" w:rsidR="0045226F" w:rsidRDefault="0045226F" w:rsidP="00950514">
      <w:pPr>
        <w:pStyle w:val="Sta"/>
      </w:pPr>
      <w:r>
        <w:t>Tento typ úlohy se převážně zadává v den, kdy je předpověď počasí na daný letový den neurčitá.</w:t>
      </w:r>
    </w:p>
    <w:p w14:paraId="26F86EEF" w14:textId="6AF32A3F" w:rsidR="00E44077" w:rsidRDefault="00E44077" w:rsidP="00E44077">
      <w:pPr>
        <w:pStyle w:val="Podpodkapitola"/>
      </w:pPr>
      <w:bookmarkStart w:id="19" w:name="_Toc66368479"/>
      <w:r>
        <w:t xml:space="preserve">Rychlostní </w:t>
      </w:r>
      <w:r w:rsidR="00950514">
        <w:t>pře</w:t>
      </w:r>
      <w:r>
        <w:t>let (</w:t>
      </w:r>
      <w:proofErr w:type="spellStart"/>
      <w:r>
        <w:t>Racing</w:t>
      </w:r>
      <w:proofErr w:type="spellEnd"/>
      <w:r>
        <w:t>)</w:t>
      </w:r>
      <w:bookmarkEnd w:id="19"/>
    </w:p>
    <w:p w14:paraId="44769A09" w14:textId="08C4F677"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0C76FDC2" w:rsidR="001579F7" w:rsidRPr="00803C30" w:rsidRDefault="001579F7" w:rsidP="00C71072">
                            <w:pPr>
                              <w:pStyle w:val="Titulek"/>
                              <w:rPr>
                                <w:rFonts w:cs="Arial"/>
                                <w:noProof/>
                                <w:color w:val="000000"/>
                                <w:sz w:val="24"/>
                                <w:szCs w:val="20"/>
                              </w:rPr>
                            </w:pPr>
                            <w:bookmarkStart w:id="20" w:name="_Toc66368522"/>
                            <w:r>
                              <w:t xml:space="preserve">Obrázek </w:t>
                            </w:r>
                            <w:r w:rsidR="000A6380">
                              <w:fldChar w:fldCharType="begin"/>
                            </w:r>
                            <w:r w:rsidR="000A6380">
                              <w:instrText xml:space="preserve"> SEQ Obrázek \* ARABIC </w:instrText>
                            </w:r>
                            <w:r w:rsidR="000A6380">
                              <w:fldChar w:fldCharType="separate"/>
                            </w:r>
                            <w:r w:rsidR="00D932C9">
                              <w:rPr>
                                <w:noProof/>
                              </w:rPr>
                              <w:t>2</w:t>
                            </w:r>
                            <w:r w:rsidR="000A6380">
                              <w:rPr>
                                <w:noProof/>
                              </w:rPr>
                              <w:fldChar w:fldCharType="end"/>
                            </w:r>
                            <w:r>
                              <w:t xml:space="preserve"> Rychlostní přelet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27"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FkXN983AgAAaQQAAA4AAAAAAAAA&#10;AAAAAAAALgIAAGRycy9lMm9Eb2MueG1sUEsBAi0AFAAGAAgAAAAhAImyeGjgAAAACwEAAA8AAAAA&#10;AAAAAAAAAAAAkQQAAGRycy9kb3ducmV2LnhtbFBLBQYAAAAABAAEAPMAAACeBQAAAAA=&#10;" stroked="f">
                <v:textbox style="mso-fit-shape-to-text:t" inset="0,0,0,0">
                  <w:txbxContent>
                    <w:p w14:paraId="034FE846" w14:textId="0C76FDC2" w:rsidR="001579F7" w:rsidRPr="00803C30" w:rsidRDefault="001579F7" w:rsidP="00C71072">
                      <w:pPr>
                        <w:pStyle w:val="Titulek"/>
                        <w:rPr>
                          <w:rFonts w:cs="Arial"/>
                          <w:noProof/>
                          <w:color w:val="000000"/>
                          <w:sz w:val="24"/>
                          <w:szCs w:val="20"/>
                        </w:rPr>
                      </w:pPr>
                      <w:bookmarkStart w:id="21" w:name="_Toc66368522"/>
                      <w:r>
                        <w:t xml:space="preserve">Obrázek </w:t>
                      </w:r>
                      <w:r w:rsidR="000A6380">
                        <w:fldChar w:fldCharType="begin"/>
                      </w:r>
                      <w:r w:rsidR="000A6380">
                        <w:instrText xml:space="preserve"> SEQ Obrázek \* ARABIC </w:instrText>
                      </w:r>
                      <w:r w:rsidR="000A6380">
                        <w:fldChar w:fldCharType="separate"/>
                      </w:r>
                      <w:r w:rsidR="00D932C9">
                        <w:rPr>
                          <w:noProof/>
                        </w:rPr>
                        <w:t>2</w:t>
                      </w:r>
                      <w:r w:rsidR="000A6380">
                        <w:rPr>
                          <w:noProof/>
                        </w:rPr>
                        <w:fldChar w:fldCharType="end"/>
                      </w:r>
                      <w:r>
                        <w:t xml:space="preserve"> Rychlostní přelet</w:t>
                      </w:r>
                      <w:bookmarkEnd w:id="21"/>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Druhým způsobem soutěžního létání je tzv.</w:t>
      </w:r>
      <w:r w:rsidR="00E4704D">
        <w:t> </w:t>
      </w:r>
      <w:proofErr w:type="spellStart"/>
      <w:r w:rsidR="00950514">
        <w:t>racing</w:t>
      </w:r>
      <w:proofErr w:type="spellEnd"/>
      <w:r w:rsidR="00950514">
        <w:t xml:space="preserve"> neboli rychlostí přelet</w:t>
      </w:r>
      <w:r w:rsidR="00AF71B9">
        <w:t>. V </w:t>
      </w:r>
      <w:r w:rsidR="00950514">
        <w:t>tomto typu úlohy se naplánuje trať</w:t>
      </w:r>
      <w:r w:rsidR="004072BF">
        <w:t xml:space="preserve"> s </w:t>
      </w:r>
      <w:r w:rsidR="00950514">
        <w:t xml:space="preserve">pevně danými body na trati. </w:t>
      </w:r>
    </w:p>
    <w:p w14:paraId="64B35580" w14:textId="0D0860FE" w:rsidR="00950514" w:rsidRDefault="00950514" w:rsidP="00B66B0C">
      <w:pPr>
        <w:pStyle w:val="Sta"/>
      </w:pPr>
      <w:r>
        <w:t>Pilot musí tuto celou naplánovanou</w:t>
      </w:r>
      <w:r w:rsidR="00580211">
        <w:t xml:space="preserve"> trať</w:t>
      </w:r>
      <w:r>
        <w:t xml:space="preserve"> zaletět</w:t>
      </w:r>
      <w:r w:rsidR="0045226F">
        <w:t xml:space="preserve"> </w:t>
      </w:r>
      <w:r>
        <w:t xml:space="preserve">za </w:t>
      </w:r>
      <w:r w:rsidR="00580211">
        <w:t>co nejmenší čas</w:t>
      </w:r>
      <w:r w:rsidR="0045226F">
        <w:t>,</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2" w:name="_Toc66368480"/>
      <w:r>
        <w:lastRenderedPageBreak/>
        <w:t>Grand Prix</w:t>
      </w:r>
      <w:bookmarkEnd w:id="22"/>
    </w:p>
    <w:p w14:paraId="6F005319" w14:textId="7B0359CC"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 xml:space="preserve">pevně danými </w:t>
      </w:r>
      <w:r w:rsidR="00DF23C6">
        <w:t>b</w:t>
      </w:r>
      <w:r>
        <w:t>oby, kter</w:t>
      </w:r>
      <w:r w:rsidR="004C7A4E">
        <w:t>é</w:t>
      </w:r>
      <w:r>
        <w:t xml:space="preserve"> piloti musí obletět</w:t>
      </w:r>
      <w:r w:rsidR="00AF71B9">
        <w:t>. V </w:t>
      </w:r>
      <w:r>
        <w:t>jeden přesně daný čas se otevře startovací páska</w:t>
      </w:r>
      <w:r w:rsidR="004072BF">
        <w:t xml:space="preserve"> a </w:t>
      </w:r>
      <w:r>
        <w:t>všichni piloti musí</w:t>
      </w:r>
      <w:r w:rsidR="004072BF">
        <w:t xml:space="preserve"> v </w:t>
      </w:r>
      <w:r>
        <w:t>jeden čas odletět</w:t>
      </w:r>
      <w:r w:rsidR="004072BF">
        <w:t xml:space="preserve"> </w:t>
      </w:r>
      <w:r w:rsidR="00DF23C6">
        <w:t>n</w:t>
      </w:r>
      <w:r w:rsidR="004072BF">
        <w:t>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3" w:name="_Toc66368481"/>
      <w:r>
        <w:lastRenderedPageBreak/>
        <w:t>IGC</w:t>
      </w:r>
      <w:bookmarkEnd w:id="23"/>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End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4" w:name="_Toc66368482"/>
      <w:r>
        <w:t>IGC struktura</w:t>
      </w:r>
      <w:bookmarkEnd w:id="24"/>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5" w:name="_Toc66368483"/>
      <w:r>
        <w:t>Jednotky</w:t>
      </w:r>
      <w:bookmarkEnd w:id="25"/>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1B33C9E6"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3D3AC9">
        <w:t xml:space="preserve"> pásma</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End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6" w:name="_Toc66368484"/>
      <w:r>
        <w:t>Pojmenování souboru</w:t>
      </w:r>
      <w:bookmarkEnd w:id="26"/>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7" w:name="_Toc66368485"/>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7"/>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8" w:name="_Toc66368486"/>
      <w:r>
        <w:t xml:space="preserve">G – </w:t>
      </w:r>
      <w:proofErr w:type="spellStart"/>
      <w:r w:rsidR="00954DDF">
        <w:t>Security</w:t>
      </w:r>
      <w:proofErr w:type="spellEnd"/>
      <w:r w:rsidR="00954DDF">
        <w:t xml:space="preserve"> (Bezpečnostní kód)</w:t>
      </w:r>
      <w:bookmarkEnd w:id="28"/>
    </w:p>
    <w:p w14:paraId="0406761E" w14:textId="6C66ABEE" w:rsidR="00954DDF" w:rsidRDefault="00954DDF" w:rsidP="00954DDF">
      <w:pPr>
        <w:pStyle w:val="Sta"/>
      </w:pPr>
      <w:r>
        <w:t>Záznam „G“ ověřuje, zda data ASCII nebyla během letu nebo po něm změněna. Používá se pro ověření záznamu. Bezpečnostní kód musí být vygenerován FVU</w:t>
      </w:r>
      <w:r w:rsidR="004636FC">
        <w:t xml:space="preserve"> a </w:t>
      </w:r>
      <w:r>
        <w:t>obsahovat platné znaky ASCII tabulky.</w:t>
      </w:r>
    </w:p>
    <w:p w14:paraId="6D39A049" w14:textId="5380313C" w:rsidR="00954DDF" w:rsidRDefault="00FF5765" w:rsidP="00954DDF">
      <w:pPr>
        <w:pStyle w:val="Podpodkapitola"/>
      </w:pPr>
      <w:bookmarkStart w:id="29" w:name="_Toc66368487"/>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9"/>
    </w:p>
    <w:p w14:paraId="2BF65545" w14:textId="1BC8E38A"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w:t>
      </w:r>
      <w:r w:rsidR="00950CF2">
        <w:t>.</w:t>
      </w:r>
      <w:r>
        <w:t xml:space="preserve"> </w:t>
      </w:r>
      <w:r w:rsidR="00950CF2">
        <w:t>P</w:t>
      </w:r>
      <w:r>
        <w:t xml:space="preserve">okud je kluzák dvoumístný, uvádí se </w:t>
      </w:r>
      <w:r w:rsidR="00950CF2">
        <w:t xml:space="preserve">rovněž </w:t>
      </w:r>
      <w:r>
        <w:t xml:space="preserve">jméno druhého pilota. </w:t>
      </w:r>
      <w:r w:rsidR="00950CF2">
        <w:t>Najdeme zde i</w:t>
      </w:r>
      <w:r>
        <w:t xml:space="preserve"> typ kluzáku, třídu, kam kluzák patří, registraci kluzáku</w:t>
      </w:r>
      <w:r w:rsidR="004072BF">
        <w:t xml:space="preserve"> a </w:t>
      </w:r>
      <w:r w:rsidR="00950CF2">
        <w:t>též</w:t>
      </w:r>
      <w:r>
        <w:t xml:space="preserve"> jeho soutěžní znak. Dále jsou zde informace</w:t>
      </w:r>
      <w:r w:rsidR="004072BF">
        <w:t xml:space="preserve"> o </w:t>
      </w:r>
      <w:r>
        <w:t>verzi firmwaru záznamového zařízení</w:t>
      </w:r>
      <w:r w:rsidR="00950CF2">
        <w:t>,</w:t>
      </w:r>
      <w:r>
        <w:t xml:space="preserve"> typ zařízení</w:t>
      </w:r>
      <w:r w:rsidR="00950CF2">
        <w:t xml:space="preserve"> n</w:t>
      </w:r>
      <w:r>
        <w:t xml:space="preserve">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30" w:name="_Toc66368488"/>
      <w:r>
        <w:t xml:space="preserve">B – </w:t>
      </w:r>
      <w:r w:rsidR="00600D65">
        <w:t>Fix (Jednotlivý záznam letu)</w:t>
      </w:r>
      <w:bookmarkEnd w:id="30"/>
    </w:p>
    <w:p w14:paraId="76C7CCF4" w14:textId="277D9B96" w:rsidR="00600D65" w:rsidRDefault="00600D65" w:rsidP="00600D65">
      <w:pPr>
        <w:pStyle w:val="Sta"/>
      </w:pPr>
      <w:r>
        <w:t>Fix neboli jednotlivý záznam letu se zaznamenává pravidelně po pár vteřinách. Dá se</w:t>
      </w:r>
      <w:r w:rsidR="0054350D">
        <w:t xml:space="preserve"> též</w:t>
      </w:r>
      <w:r>
        <w:t xml:space="preserve"> zaznamenávat každou 1 </w:t>
      </w:r>
      <w:r w:rsidR="0054350D">
        <w:t>a</w:t>
      </w:r>
      <w:r>
        <w:t xml:space="preserve">ž </w:t>
      </w:r>
      <w:r w:rsidR="004B4BA6">
        <w:t>10</w:t>
      </w:r>
      <w:r>
        <w:t xml:space="preserve"> vteřin. Záznam začíná písmenem „B“. Obsahuje</w:t>
      </w:r>
      <w:r w:rsidR="004072BF">
        <w:t xml:space="preserve"> v </w:t>
      </w:r>
      <w:r>
        <w:t>so</w:t>
      </w:r>
      <w:r w:rsidR="000070A5">
        <w:t>b</w:t>
      </w:r>
      <w:r>
        <w:t>ě informace</w:t>
      </w:r>
      <w:r w:rsidR="004072BF">
        <w:t xml:space="preserve"> o </w:t>
      </w:r>
      <w:r>
        <w:t>čase, zeměpisné šířce</w:t>
      </w:r>
      <w:r w:rsidR="004072BF">
        <w:t xml:space="preserve"> a </w:t>
      </w:r>
      <w:r>
        <w:t>délce, validaci fixu, výšk</w:t>
      </w:r>
      <w:r w:rsidR="000070A5">
        <w:t>u</w:t>
      </w:r>
      <w:r w:rsidR="004072BF">
        <w:t xml:space="preserve"> z </w:t>
      </w:r>
      <w:r>
        <w:t>barometru, GPS výšk</w:t>
      </w:r>
      <w:r w:rsidR="000070A5">
        <w:t>u</w:t>
      </w:r>
      <w:r>
        <w:t>, přesnost fixu</w:t>
      </w:r>
      <w:r w:rsidR="004072BF">
        <w:t xml:space="preserve"> a </w:t>
      </w:r>
      <w:r>
        <w:t xml:space="preserve">pokud záznamové zařízení </w:t>
      </w:r>
      <w:r w:rsidR="000070A5">
        <w:t>umožňuje detekci</w:t>
      </w:r>
      <w:r>
        <w:t xml:space="preserve"> </w:t>
      </w:r>
      <w:r w:rsidR="000070A5">
        <w:t>hluku</w:t>
      </w:r>
      <w:r>
        <w:t>,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1" w:name="_Toc66368489"/>
      <w:r>
        <w:t xml:space="preserve">C – </w:t>
      </w:r>
      <w:proofErr w:type="spellStart"/>
      <w:r w:rsidR="00600D65">
        <w:t>Task</w:t>
      </w:r>
      <w:proofErr w:type="spellEnd"/>
      <w:r w:rsidR="00600D65">
        <w:t xml:space="preserve"> (Úloha letu)</w:t>
      </w:r>
      <w:bookmarkEnd w:id="31"/>
    </w:p>
    <w:p w14:paraId="05FAF212" w14:textId="5BC65E76"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582173">
        <w:t>,</w:t>
      </w:r>
      <w:r w:rsidR="004072BF">
        <w:t>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2" w:name="_Toc66368490"/>
      <w:r>
        <w:lastRenderedPageBreak/>
        <w:t xml:space="preserve">D – </w:t>
      </w:r>
      <w:proofErr w:type="spellStart"/>
      <w:r w:rsidR="00A70585">
        <w:t>Differential</w:t>
      </w:r>
      <w:proofErr w:type="spellEnd"/>
      <w:r w:rsidR="00A70585">
        <w:t xml:space="preserve"> GPS (Jiný GPS záznamník)</w:t>
      </w:r>
      <w:bookmarkEnd w:id="32"/>
    </w:p>
    <w:p w14:paraId="72411ECB" w14:textId="5C7AC338" w:rsidR="00A70585" w:rsidRDefault="00A70585" w:rsidP="00A70585">
      <w:pPr>
        <w:pStyle w:val="Sta"/>
      </w:pPr>
      <w:r>
        <w:t xml:space="preserve">Záznam „D“ nám dává informace, </w:t>
      </w:r>
      <w:r w:rsidR="00582173">
        <w:t xml:space="preserve">zda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3" w:name="_Toc66368491"/>
      <w:r>
        <w:t>F – Satelit</w:t>
      </w:r>
      <w:bookmarkEnd w:id="33"/>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4" w:name="_Toc66368492"/>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4"/>
    </w:p>
    <w:p w14:paraId="01710C69" w14:textId="697A79EA"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w:t>
      </w:r>
      <w:r w:rsidR="00E4704D">
        <w:t> </w:t>
      </w:r>
      <w:r>
        <w:t>nějaké komentáře</w:t>
      </w:r>
      <w:r w:rsidR="004072BF">
        <w:t xml:space="preserve"> k </w:t>
      </w:r>
      <w:r>
        <w:t>letu atd.</w:t>
      </w:r>
    </w:p>
    <w:p w14:paraId="4096B6FA" w14:textId="24D91CB5" w:rsidR="001B13F1" w:rsidRDefault="007A3690" w:rsidP="007A3690">
      <w:pPr>
        <w:pStyle w:val="Podkapitola"/>
      </w:pPr>
      <w:bookmarkStart w:id="35" w:name="_Toc66368493"/>
      <w:r>
        <w:t>IGC záznamník</w:t>
      </w:r>
      <w:bookmarkEnd w:id="35"/>
    </w:p>
    <w:p w14:paraId="4C7AF583" w14:textId="648B7129" w:rsidR="007A3690" w:rsidRDefault="007A3690" w:rsidP="007A3690">
      <w:pPr>
        <w:pStyle w:val="Sta"/>
      </w:pPr>
      <w:r>
        <w:t xml:space="preserve">IGC záznamník neboli </w:t>
      </w:r>
      <w:proofErr w:type="spellStart"/>
      <w:r>
        <w:t>logger</w:t>
      </w:r>
      <w:proofErr w:type="spellEnd"/>
      <w:r w:rsidR="00582173">
        <w:t xml:space="preserve"> </w:t>
      </w:r>
      <w:r>
        <w:t>se používá pro zaznamenávání celého letu</w:t>
      </w:r>
      <w:r w:rsidR="00582173">
        <w:t>, j</w:t>
      </w:r>
      <w:r>
        <w:t xml:space="preserve">ehož výstupem je následně IGC soubor. </w:t>
      </w:r>
      <w:r w:rsidR="00204052">
        <w:t>Na trhu e</w:t>
      </w:r>
      <w:r>
        <w:t xml:space="preserve">xistuje několik typů </w:t>
      </w:r>
      <w:proofErr w:type="spellStart"/>
      <w:r>
        <w:t>loggerů</w:t>
      </w:r>
      <w:proofErr w:type="spellEnd"/>
      <w:r>
        <w:t>.</w:t>
      </w:r>
    </w:p>
    <w:p w14:paraId="79277C2E" w14:textId="7F6E7C5D"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w:t>
      </w:r>
      <w:r w:rsidR="00C74940">
        <w:t>,</w:t>
      </w:r>
      <w:r>
        <w:t xml:space="preserve">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p>
    <w:p w14:paraId="382F011B" w14:textId="4AB3C508" w:rsidR="007A3690" w:rsidRDefault="007A3690" w:rsidP="007A3690">
      <w:pPr>
        <w:pStyle w:val="Sta"/>
      </w:pPr>
      <w:r>
        <w:lastRenderedPageBreak/>
        <w:t xml:space="preserve">Mezi novější patří už IGC záznamníky, </w:t>
      </w:r>
      <w:r w:rsidR="00C74940">
        <w:t>které</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Tyto navigace vydrží už poměrně dlouhou dobu, takže pokud pilot letí několikahodinový</w:t>
      </w:r>
      <w:r w:rsidR="00D340C4">
        <w:t xml:space="preserve"> přelet, tak mu tento </w:t>
      </w:r>
      <w:proofErr w:type="spellStart"/>
      <w:r w:rsidR="00D340C4">
        <w:t>logger</w:t>
      </w:r>
      <w:proofErr w:type="spellEnd"/>
      <w:r w:rsidR="00D340C4">
        <w:t xml:space="preserve"> na jedno nabití vystačí. </w:t>
      </w:r>
      <w:r w:rsidR="00381D5B">
        <w:t>Vydrží až 12 hodin.</w:t>
      </w:r>
    </w:p>
    <w:p w14:paraId="31BD5AC5" w14:textId="2C30EB16" w:rsidR="002B0C7F" w:rsidRDefault="002B0C7F" w:rsidP="002B0C7F">
      <w:pPr>
        <w:pStyle w:val="Kapitola"/>
      </w:pPr>
      <w:bookmarkStart w:id="36" w:name="_Toc66368494"/>
      <w:r>
        <w:lastRenderedPageBreak/>
        <w:t>Práce</w:t>
      </w:r>
      <w:r w:rsidR="004072BF">
        <w:t xml:space="preserve"> s </w:t>
      </w:r>
      <w:r w:rsidR="00E20C92">
        <w:t>příchozími daty</w:t>
      </w:r>
      <w:bookmarkEnd w:id="36"/>
    </w:p>
    <w:p w14:paraId="1675F431" w14:textId="6466E06C"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w:t>
      </w:r>
      <w:r w:rsidR="002B0DDA">
        <w:t>K</w:t>
      </w:r>
      <w:r w:rsidR="004072BF">
        <w:t> </w:t>
      </w:r>
      <w:r>
        <w:t>zobrazení letu používám mapy</w:t>
      </w:r>
      <w:r w:rsidR="004072BF">
        <w:t xml:space="preserve"> a </w:t>
      </w:r>
      <w:r>
        <w:t>barograf.</w:t>
      </w:r>
    </w:p>
    <w:p w14:paraId="4414AAF0" w14:textId="2AB74DB6" w:rsidR="002B0C7F" w:rsidRDefault="002B0C7F" w:rsidP="002B0C7F">
      <w:pPr>
        <w:pStyle w:val="Podkapitola"/>
      </w:pPr>
      <w:bookmarkStart w:id="37" w:name="_Toc66368495"/>
      <w:r>
        <w:t xml:space="preserve">IGC </w:t>
      </w:r>
      <w:proofErr w:type="spellStart"/>
      <w:r>
        <w:t>parser</w:t>
      </w:r>
      <w:bookmarkEnd w:id="37"/>
      <w:proofErr w:type="spellEnd"/>
    </w:p>
    <w:p w14:paraId="28A41259" w14:textId="236286CA"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2E3C96">
        <w:t>, a</w:t>
      </w:r>
      <w:r w:rsidR="00AF71B9">
        <w:t>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8" w:name="_Toc66368496"/>
      <w:r>
        <w:t>Zjištění poloměrů otočných bodů</w:t>
      </w:r>
      <w:bookmarkEnd w:id="38"/>
    </w:p>
    <w:p w14:paraId="2ACCE41E" w14:textId="432EDFCB"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4491" cy="196860"/>
                    </a:xfrm>
                    <a:prstGeom prst="rect">
                      <a:avLst/>
                    </a:prstGeom>
                  </pic:spPr>
                </pic:pic>
              </a:graphicData>
            </a:graphic>
          </wp:inline>
        </w:drawing>
      </w:r>
    </w:p>
    <w:p w14:paraId="42031278" w14:textId="6441667B" w:rsidR="00E20C92" w:rsidRPr="00391B85" w:rsidRDefault="00E20C92" w:rsidP="00E20C92">
      <w:pPr>
        <w:pStyle w:val="Titulek"/>
      </w:pPr>
      <w:bookmarkStart w:id="39" w:name="_Toc66368523"/>
      <w:r>
        <w:t xml:space="preserve">Obrázek </w:t>
      </w:r>
      <w:r w:rsidR="000A6380">
        <w:fldChar w:fldCharType="begin"/>
      </w:r>
      <w:r w:rsidR="000A6380">
        <w:instrText xml:space="preserve"> SEQ Obrázek \* ARABIC </w:instrText>
      </w:r>
      <w:r w:rsidR="000A6380">
        <w:fldChar w:fldCharType="separate"/>
      </w:r>
      <w:r w:rsidR="00D932C9">
        <w:rPr>
          <w:noProof/>
        </w:rPr>
        <w:t>3</w:t>
      </w:r>
      <w:r w:rsidR="000A6380">
        <w:rPr>
          <w:noProof/>
        </w:rPr>
        <w:fldChar w:fldCharType="end"/>
      </w:r>
      <w:r>
        <w:t xml:space="preserve"> Regulární výraz na zjištění poloměrů</w:t>
      </w:r>
      <w:bookmarkEnd w:id="39"/>
    </w:p>
    <w:p w14:paraId="160A8CA7" w14:textId="6EA2E234" w:rsidR="00391B85" w:rsidRDefault="00391B85" w:rsidP="00391B85">
      <w:pPr>
        <w:pStyle w:val="Podkapitola"/>
      </w:pPr>
      <w:bookmarkStart w:id="40" w:name="_Toc66368497"/>
      <w:r>
        <w:t>IGC-XC-</w:t>
      </w:r>
      <w:proofErr w:type="spellStart"/>
      <w:r>
        <w:t>Score</w:t>
      </w:r>
      <w:bookmarkEnd w:id="40"/>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4FD7E465" w:rsidR="00E20C92" w:rsidRPr="00E20C92" w:rsidRDefault="00E20C92" w:rsidP="00E20C92">
      <w:pPr>
        <w:pStyle w:val="Sta"/>
      </w:pPr>
      <w:r>
        <w:t xml:space="preserve">Bodování letů je následující. Pokud je </w:t>
      </w:r>
      <w:proofErr w:type="spellStart"/>
      <w:r>
        <w:t>nadeklarovaná</w:t>
      </w:r>
      <w:proofErr w:type="spellEnd"/>
      <w:r>
        <w:t xml:space="preserve"> trasa </w:t>
      </w:r>
      <w:r w:rsidR="002C7ECA">
        <w:t>ulétnuta</w:t>
      </w:r>
      <w:r>
        <w:t>, pilot získá více bod</w:t>
      </w:r>
      <w:r w:rsidR="002E3C96">
        <w:t>ů</w:t>
      </w:r>
      <w:r>
        <w:t xml:space="preserve">, než kdyby let nedoletěl celý. Pokud pilot úlohu vůbec nezačal, nespočítá se žádná průměrná rychlost ani </w:t>
      </w:r>
      <w:r w:rsidR="002C7ECA">
        <w:t>ulétnutá</w:t>
      </w:r>
      <w:r>
        <w:t xml:space="preserve"> vzdálenost</w:t>
      </w:r>
      <w:r w:rsidR="004072BF">
        <w:t xml:space="preserve"> a </w:t>
      </w:r>
      <w:r>
        <w:t xml:space="preserve">nedostane </w:t>
      </w:r>
      <w:r w:rsidR="002E3C96">
        <w:t>body žádné.</w:t>
      </w:r>
    </w:p>
    <w:p w14:paraId="07EEEF50" w14:textId="2E05D0BD" w:rsidR="00391B85" w:rsidRDefault="00391B85" w:rsidP="00E20C92">
      <w:pPr>
        <w:pStyle w:val="Podkapitola"/>
      </w:pPr>
      <w:bookmarkStart w:id="41" w:name="_Toc66368498"/>
      <w:r>
        <w:t>Počítání vzdálenosti</w:t>
      </w:r>
      <w:r w:rsidR="004072BF">
        <w:t xml:space="preserve"> a </w:t>
      </w:r>
      <w:r>
        <w:t>průměrné rychlosti</w:t>
      </w:r>
      <w:bookmarkEnd w:id="41"/>
    </w:p>
    <w:p w14:paraId="13854F20" w14:textId="06753D07"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xml:space="preserve">“, </w:t>
      </w:r>
      <w:r w:rsidR="006E3F97">
        <w:t>zda</w:t>
      </w:r>
      <w:r>
        <w:t xml:space="preserve"> pilot proletěl daným bodem. Pokud ano, uložím si čas, kdy byl</w:t>
      </w:r>
      <w:r w:rsidR="004072BF">
        <w:t xml:space="preserve"> v </w:t>
      </w:r>
      <w:r>
        <w:t>místě toho bodu</w:t>
      </w:r>
      <w:r w:rsidR="006E3F97">
        <w:t xml:space="preserve"> a</w:t>
      </w:r>
      <w:r w:rsidR="00AF71B9">
        <w:t>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mezi </w:t>
      </w:r>
      <w:r>
        <w:lastRenderedPageBreak/>
        <w:t>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w:t>
      </w:r>
      <w:r w:rsidR="00B512C7">
        <w:t>, p</w:t>
      </w:r>
      <w:r>
        <w:t>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w:t>
      </w:r>
      <w:r w:rsidR="00B512C7">
        <w:t>rou</w:t>
      </w:r>
      <w:r w:rsidR="007E550F">
        <w:t xml:space="preserve">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w:t>
      </w:r>
      <w:r w:rsidR="002C7ECA">
        <w:t>ulétnutou</w:t>
      </w:r>
      <w:r w:rsidR="007E550F">
        <w:t xml:space="preserve"> vzdálenost</w:t>
      </w:r>
      <w:r w:rsidR="00B151EC">
        <w: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2" w:name="_Toc66368499"/>
      <w:r>
        <w:t>Počítání TOP 3 letů</w:t>
      </w:r>
      <w:bookmarkEnd w:id="42"/>
    </w:p>
    <w:p w14:paraId="000FF323" w14:textId="1A399223" w:rsidR="007E550F" w:rsidRDefault="006274C9" w:rsidP="007E550F">
      <w:pPr>
        <w:pStyle w:val="Sta"/>
      </w:pPr>
      <w:r>
        <w:t xml:space="preserve">Ihned po </w:t>
      </w:r>
      <w:proofErr w:type="spellStart"/>
      <w:r>
        <w:t>deserializ</w:t>
      </w:r>
      <w:r w:rsidR="00F27F6B">
        <w:t>aci</w:t>
      </w:r>
      <w:proofErr w:type="spellEnd"/>
      <w:r w:rsidR="00F27F6B">
        <w:t xml:space="preserve"> letu ve </w:t>
      </w:r>
      <w:r w:rsidR="00F9629C">
        <w:t>„</w:t>
      </w:r>
      <w:proofErr w:type="spellStart"/>
      <w:r w:rsidR="00F27F6B">
        <w:t>FlightLogControlleru</w:t>
      </w:r>
      <w:proofErr w:type="spellEnd"/>
      <w:r w:rsidR="00F9629C">
        <w:t>“</w:t>
      </w:r>
      <w:r w:rsidR="00F27F6B">
        <w:t xml:space="preserve"> volám metodu „</w:t>
      </w:r>
      <w:proofErr w:type="spellStart"/>
      <w:r w:rsidR="00F27F6B">
        <w:t>GiveTopBool</w:t>
      </w:r>
      <w:proofErr w:type="spellEnd"/>
      <w:r w:rsidR="00F27F6B">
        <w:t>“. Tato metoda si vytáhne</w:t>
      </w:r>
      <w:r w:rsidR="004072BF">
        <w:t xml:space="preserve"> z </w:t>
      </w:r>
      <w:r w:rsidR="00F27F6B">
        <w:t>databáze všechny lety pilota</w:t>
      </w:r>
      <w:r w:rsidR="00015EB2">
        <w:t xml:space="preserve"> </w:t>
      </w:r>
      <w:r w:rsidR="004072BF">
        <w:t>z</w:t>
      </w:r>
      <w:r w:rsidR="00015EB2">
        <w:t xml:space="preserve"> daného </w:t>
      </w:r>
      <w:r w:rsidR="00F27F6B">
        <w:t xml:space="preserve">roku, kdy je nahrávaný let </w:t>
      </w:r>
      <w:r w:rsidR="002C7ECA">
        <w:t>ulétnut</w:t>
      </w:r>
      <w:r w:rsidR="00F27F6B">
        <w:t>. Tyto záznamy seřadím sestupně podle</w:t>
      </w:r>
      <w:r w:rsidR="00976C85">
        <w:t xml:space="preserve"> počtu</w:t>
      </w:r>
      <w:r w:rsidR="00F27F6B">
        <w:t xml:space="preserve"> bodů za let</w:t>
      </w:r>
      <w:r w:rsidR="004072BF">
        <w:t xml:space="preserve"> a </w:t>
      </w:r>
      <w:r w:rsidR="00F071E4">
        <w:t>vyberu</w:t>
      </w:r>
      <w:r w:rsidR="00F27F6B">
        <w:t xml:space="preserve"> pouze tři nejlepší lety.</w:t>
      </w:r>
    </w:p>
    <w:p w14:paraId="6B36E716" w14:textId="63A20057"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726CD4">
        <w:t xml:space="preserve"> a</w:t>
      </w:r>
      <w:r w:rsidR="00AF71B9">
        <w:t> </w:t>
      </w:r>
      <w:r w:rsidR="00F27F6B">
        <w:t>pilotovi se přičtou body za let do jeho „</w:t>
      </w:r>
      <w:proofErr w:type="spellStart"/>
      <w:r w:rsidR="00F27F6B">
        <w:t>TopScore</w:t>
      </w:r>
      <w:proofErr w:type="spellEnd"/>
      <w:r w:rsidR="00F27F6B">
        <w:t>“ (</w:t>
      </w:r>
      <w:r>
        <w:t xml:space="preserve">pilotovi </w:t>
      </w:r>
      <w:r w:rsidR="00F27F6B">
        <w:t>celkové body za nejlepší tři lety).</w:t>
      </w:r>
    </w:p>
    <w:p w14:paraId="2AF49C4A" w14:textId="05D33207" w:rsidR="00F27F6B" w:rsidRDefault="00D8525E" w:rsidP="007E550F">
      <w:pPr>
        <w:pStyle w:val="Sta"/>
      </w:pPr>
      <w:r>
        <w:t xml:space="preserve">Jestliže počet letů je větší než dva, tak </w:t>
      </w:r>
      <w:r w:rsidR="00726CD4">
        <w:t xml:space="preserve">se </w:t>
      </w:r>
      <w:r>
        <w:t>porovná</w:t>
      </w:r>
      <w:r w:rsidR="00726CD4">
        <w:t>vá</w:t>
      </w:r>
      <w:r>
        <w:t xml:space="preserve"> nahrávaný let</w:t>
      </w:r>
      <w:r w:rsidR="004072BF">
        <w:t xml:space="preserve"> s </w:t>
      </w:r>
      <w:r>
        <w:t>lety</w:t>
      </w:r>
      <w:r w:rsidR="004072BF">
        <w:t xml:space="preserve"> v </w:t>
      </w:r>
      <w:r>
        <w:t>databázi</w:t>
      </w:r>
      <w:r w:rsidR="00AF71B9">
        <w:t xml:space="preserve">. </w:t>
      </w:r>
      <w:r w:rsidR="00726CD4">
        <w:t>P</w:t>
      </w:r>
      <w:r>
        <w:t>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přičteme body za nový nejlepší let.</w:t>
      </w:r>
    </w:p>
    <w:p w14:paraId="2D81915C" w14:textId="6B5FF8EE" w:rsidR="00E76B2F" w:rsidRDefault="00090BBC" w:rsidP="00E76B2F">
      <w:pPr>
        <w:pStyle w:val="Kapitola"/>
      </w:pPr>
      <w:bookmarkStart w:id="43" w:name="_Toc66368500"/>
      <w:r>
        <w:lastRenderedPageBreak/>
        <w:t>Funkční stránka</w:t>
      </w:r>
      <w:bookmarkEnd w:id="43"/>
    </w:p>
    <w:p w14:paraId="2CAB0309" w14:textId="7FB8A26A"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D41254">
        <w:t xml:space="preserve">, </w:t>
      </w:r>
      <w:r>
        <w:t xml:space="preserve">mít </w:t>
      </w:r>
      <w:r w:rsidR="00D41254">
        <w:t xml:space="preserve">je </w:t>
      </w:r>
      <w:r>
        <w:t>ohodnocené</w:t>
      </w:r>
      <w:r w:rsidR="00AF71B9">
        <w:t xml:space="preserve"> </w:t>
      </w:r>
      <w:r w:rsidR="00D41254">
        <w:t>a</w:t>
      </w:r>
      <w:r w:rsidR="00AF71B9">
        <w:t>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w:t>
      </w:r>
      <w:proofErr w:type="spellStart"/>
      <w:r>
        <w:t>nadeklarované</w:t>
      </w:r>
      <w:proofErr w:type="spellEnd"/>
      <w:r>
        <w:t xml:space="preserve"> úlohy.</w:t>
      </w:r>
    </w:p>
    <w:p w14:paraId="5BDDB21A" w14:textId="57ED807A" w:rsidR="00BA4BCF" w:rsidRDefault="00574199" w:rsidP="00BA4BCF">
      <w:pPr>
        <w:pStyle w:val="Sta"/>
      </w:pPr>
      <w:r>
        <w:t>Má také možnost si zobrazit celkové statistiky klubu. Kolik hodin má</w:t>
      </w:r>
      <w:r w:rsidR="00D41254">
        <w:t xml:space="preserve"> daný </w:t>
      </w:r>
      <w:r>
        <w:t>pilot nalétáno nebo kolik kilometrů celkem uletěl.</w:t>
      </w:r>
    </w:p>
    <w:p w14:paraId="3D6E3604" w14:textId="5464020C"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w:t>
      </w:r>
      <w:r w:rsidR="00D41254">
        <w:t> </w:t>
      </w:r>
      <w:r>
        <w:t>roce</w:t>
      </w:r>
      <w:r w:rsidR="00D41254">
        <w:t>. T</w:t>
      </w:r>
      <w:r>
        <w:t>yto body se sčítají</w:t>
      </w:r>
      <w:r w:rsidR="004072BF">
        <w:t xml:space="preserve"> s </w:t>
      </w:r>
      <w:r>
        <w:t>ostatními roky.</w:t>
      </w:r>
    </w:p>
    <w:p w14:paraId="663C9E16" w14:textId="235DBD2C" w:rsidR="004B0CCF" w:rsidRDefault="004B0CCF" w:rsidP="00BA4BCF">
      <w:pPr>
        <w:pStyle w:val="Sta"/>
      </w:pPr>
      <w:r>
        <w:t xml:space="preserve">Na stránce „pořadí pilotů“ může aeroklub zvážit, kterého pilota </w:t>
      </w:r>
      <w:r w:rsidR="00605B51">
        <w:t>lze</w:t>
      </w:r>
      <w:r>
        <w:t xml:space="preserve"> vybrat</w:t>
      </w:r>
      <w:r w:rsidR="004072BF">
        <w:t xml:space="preserve"> k </w:t>
      </w:r>
      <w:r>
        <w:t>reprezentaci klubu</w:t>
      </w:r>
      <w:r w:rsidR="00695C0F">
        <w:t xml:space="preserve"> např.</w:t>
      </w:r>
      <w:r w:rsidR="00E4704D">
        <w:t> </w:t>
      </w:r>
      <w:r w:rsidR="00695C0F">
        <w:t>na Mistroství republiky</w:t>
      </w:r>
      <w:r w:rsidR="004072BF">
        <w:t xml:space="preserve"> v </w:t>
      </w:r>
      <w:r w:rsidR="00695C0F">
        <w:t>bezmotorovém létání</w:t>
      </w:r>
      <w:r w:rsidR="00605B51">
        <w:t>, p</w:t>
      </w:r>
      <w:r w:rsidR="00695C0F">
        <w:t xml:space="preserve">rotože zde vidí bodový nálet pilotů. Bodový nálet je pro výběr pilotů nejdůležitější, jelikož body pilot dostane za počet </w:t>
      </w:r>
      <w:r w:rsidR="00B742FF">
        <w:t>u</w:t>
      </w:r>
      <w:r w:rsidR="002C7ECA">
        <w:t>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55409D2"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 xml:space="preserve">Grand Prix. Pro úlohu AAT, ještě není </w:t>
      </w:r>
      <w:proofErr w:type="spellStart"/>
      <w:r>
        <w:t>naprogramov</w:t>
      </w:r>
      <w:r w:rsidR="00C21E0C">
        <w:t>á</w:t>
      </w:r>
      <w:r>
        <w:t>ná</w:t>
      </w:r>
      <w:proofErr w:type="spellEnd"/>
      <w:r>
        <w:t xml:space="preserve"> tak</w:t>
      </w:r>
      <w:r w:rsidR="00C21E0C">
        <w:t>,</w:t>
      </w:r>
      <w:r>
        <w:t xml:space="preserve"> aby počítala správně</w:t>
      </w:r>
      <w:r w:rsidR="004072BF">
        <w:t xml:space="preserve"> s </w:t>
      </w:r>
      <w:r>
        <w:t>časem, který má pilot strávit na trase.</w:t>
      </w:r>
    </w:p>
    <w:p w14:paraId="74C6B042" w14:textId="5F965127" w:rsidR="00090BBC" w:rsidRDefault="00090BBC" w:rsidP="00090BBC">
      <w:pPr>
        <w:pStyle w:val="Kapitola"/>
      </w:pPr>
      <w:bookmarkStart w:id="44" w:name="_Toc66368501"/>
      <w:r>
        <w:lastRenderedPageBreak/>
        <w:t>Realizace aplikace</w:t>
      </w:r>
      <w:bookmarkEnd w:id="44"/>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5"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4">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6087C73B" w:rsidR="001579F7" w:rsidRPr="005620E4" w:rsidRDefault="001579F7" w:rsidP="004377E4">
                            <w:pPr>
                              <w:pStyle w:val="Titulek"/>
                              <w:rPr>
                                <w:rFonts w:ascii="Calibri" w:hAnsi="Calibri" w:cs="Arial"/>
                                <w:b/>
                                <w:bCs/>
                                <w:noProof/>
                                <w:kern w:val="32"/>
                                <w:sz w:val="32"/>
                                <w:szCs w:val="24"/>
                              </w:rPr>
                            </w:pPr>
                            <w:bookmarkStart w:id="46" w:name="_Toc66368524"/>
                            <w:r>
                              <w:t xml:space="preserve">Obrázek </w:t>
                            </w:r>
                            <w:r w:rsidR="000A6380">
                              <w:fldChar w:fldCharType="begin"/>
                            </w:r>
                            <w:r w:rsidR="000A6380">
                              <w:instrText xml:space="preserve"> SEQ Obrázek \* ARABIC </w:instrText>
                            </w:r>
                            <w:r w:rsidR="000A6380">
                              <w:fldChar w:fldCharType="separate"/>
                            </w:r>
                            <w:r w:rsidR="00D932C9">
                              <w:rPr>
                                <w:noProof/>
                              </w:rPr>
                              <w:t>4</w:t>
                            </w:r>
                            <w:r w:rsidR="000A6380">
                              <w:rPr>
                                <w:noProof/>
                              </w:rPr>
                              <w:fldChar w:fldCharType="end"/>
                            </w:r>
                            <w:r>
                              <w:t xml:space="preserve"> Návrh databáze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28"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" stroked="f">
                <v:textbox style="mso-fit-shape-to-text:t" inset="0,0,0,0">
                  <w:txbxContent>
                    <w:p w14:paraId="4F543C00" w14:textId="6087C73B" w:rsidR="001579F7" w:rsidRPr="005620E4" w:rsidRDefault="001579F7" w:rsidP="004377E4">
                      <w:pPr>
                        <w:pStyle w:val="Titulek"/>
                        <w:rPr>
                          <w:rFonts w:ascii="Calibri" w:hAnsi="Calibri" w:cs="Arial"/>
                          <w:b/>
                          <w:bCs/>
                          <w:noProof/>
                          <w:kern w:val="32"/>
                          <w:sz w:val="32"/>
                          <w:szCs w:val="24"/>
                        </w:rPr>
                      </w:pPr>
                      <w:bookmarkStart w:id="47" w:name="_Toc66368524"/>
                      <w:r>
                        <w:t xml:space="preserve">Obrázek </w:t>
                      </w:r>
                      <w:r w:rsidR="000A6380">
                        <w:fldChar w:fldCharType="begin"/>
                      </w:r>
                      <w:r w:rsidR="000A6380">
                        <w:instrText xml:space="preserve"> SEQ Obrázek \* ARABIC </w:instrText>
                      </w:r>
                      <w:r w:rsidR="000A6380">
                        <w:fldChar w:fldCharType="separate"/>
                      </w:r>
                      <w:r w:rsidR="00D932C9">
                        <w:rPr>
                          <w:noProof/>
                        </w:rPr>
                        <w:t>4</w:t>
                      </w:r>
                      <w:r w:rsidR="000A6380">
                        <w:rPr>
                          <w:noProof/>
                        </w:rPr>
                        <w:fldChar w:fldCharType="end"/>
                      </w:r>
                      <w:r>
                        <w:t xml:space="preserve"> Návrh databáze</w:t>
                      </w:r>
                      <w:bookmarkEnd w:id="47"/>
                    </w:p>
                  </w:txbxContent>
                </v:textbox>
                <w10:wrap type="topAndBottom"/>
              </v:shape>
            </w:pict>
          </mc:Fallback>
        </mc:AlternateContent>
      </w:r>
      <w:r w:rsidR="00BE09DA">
        <w:t>Návrh databáze</w:t>
      </w:r>
      <w:bookmarkEnd w:id="45"/>
    </w:p>
    <w:p w14:paraId="13965CC7" w14:textId="35B21B6A" w:rsidR="004377E4" w:rsidRDefault="004377E4" w:rsidP="004377E4">
      <w:pPr>
        <w:pStyle w:val="Podpodkapitola"/>
      </w:pPr>
      <w:bookmarkStart w:id="48" w:name="_Toc66368503"/>
      <w:r>
        <w:t>Návrh databáze letu</w:t>
      </w:r>
      <w:bookmarkEnd w:id="48"/>
    </w:p>
    <w:p w14:paraId="6424B648" w14:textId="44AC496A" w:rsidR="00BE09DA" w:rsidRDefault="006D1FE1" w:rsidP="004377E4">
      <w:pPr>
        <w:pStyle w:val="Sta"/>
      </w:pPr>
      <w:r>
        <w:t>Hlavní tabulkou databáze je „</w:t>
      </w:r>
      <w:proofErr w:type="spellStart"/>
      <w:r>
        <w:t>FlightLogs</w:t>
      </w:r>
      <w:proofErr w:type="spellEnd"/>
      <w:r>
        <w:t>“, kter</w:t>
      </w:r>
      <w:r w:rsidR="004B4BA6">
        <w:t>á</w:t>
      </w:r>
      <w:r>
        <w:t xml:space="preserve"> představuje jeden let</w:t>
      </w:r>
      <w:r w:rsidR="00AF71B9">
        <w:t>. V </w:t>
      </w:r>
      <w:r>
        <w:t>této tabulce jsou základní informace</w:t>
      </w:r>
      <w:r w:rsidR="004072BF">
        <w:t xml:space="preserve"> o </w:t>
      </w:r>
      <w:r>
        <w:t xml:space="preserve">letu, jako je jméno pilota, datum letu nebo typ kluzáku. Každá tato tabulka má vztah </w:t>
      </w:r>
      <w:proofErr w:type="gramStart"/>
      <w:r>
        <w:t>1:N</w:t>
      </w:r>
      <w:proofErr w:type="gramEnd"/>
      <w:r>
        <w:t>,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letu jako je např.</w:t>
      </w:r>
      <w:r w:rsidR="00E4704D">
        <w:t> </w:t>
      </w:r>
      <w:r>
        <w:t xml:space="preserve">délka letu, průměrná rychlost letu, </w:t>
      </w:r>
      <w:r w:rsidR="002C7ECA">
        <w:t>ulétnutá</w:t>
      </w:r>
      <w:r>
        <w:t xml:space="preserve">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rsidR="004B4BA6">
        <w:t>daný</w:t>
      </w:r>
      <w:r>
        <w:t xml:space="preserve">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xml:space="preserve">“. Tato relace je </w:t>
      </w:r>
      <w:proofErr w:type="gramStart"/>
      <w:r w:rsidR="00D6523B">
        <w:t>1:N</w:t>
      </w:r>
      <w:r w:rsidR="00AF71B9">
        <w:t>.</w:t>
      </w:r>
      <w:proofErr w:type="gramEnd"/>
      <w:r w:rsidR="00AF71B9">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D6523B">
        <w:t xml:space="preserve">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xml:space="preserve">“ </w:t>
      </w:r>
      <w:proofErr w:type="gramStart"/>
      <w:r w:rsidR="00D6523B">
        <w:t>1:N</w:t>
      </w:r>
      <w:r w:rsidR="00AF71B9">
        <w:t>.</w:t>
      </w:r>
      <w:proofErr w:type="gramEnd"/>
      <w:r w:rsidR="00AF71B9">
        <w:t xml:space="preserve"> </w:t>
      </w:r>
      <w:r w:rsidR="000D18E7">
        <w:t>P</w:t>
      </w:r>
      <w:r w:rsidR="00D6523B">
        <w:t>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9" w:name="_Toc66368504"/>
      <w:r>
        <w:t>Návrh databáze uživatele</w:t>
      </w:r>
      <w:bookmarkEnd w:id="49"/>
    </w:p>
    <w:p w14:paraId="78E05C0F" w14:textId="0153CA02" w:rsidR="004377E4" w:rsidRDefault="004377E4" w:rsidP="004377E4">
      <w:pPr>
        <w:pStyle w:val="Sta"/>
      </w:pPr>
      <w:r>
        <w:t>Hlavní tabulkou je „</w:t>
      </w:r>
      <w:proofErr w:type="spellStart"/>
      <w:r>
        <w:t>AspNetUsers</w:t>
      </w:r>
      <w:proofErr w:type="spellEnd"/>
      <w:r>
        <w:t>“, kter</w:t>
      </w:r>
      <w:r w:rsidR="00C27DFF">
        <w:t>á</w:t>
      </w:r>
      <w:r>
        <w:t xml:space="preserve"> představuje jednoho uživatele. Obsahuje informace jako je e</w:t>
      </w:r>
      <w:r w:rsidR="00C27DFF">
        <w:t>-</w:t>
      </w:r>
      <w:r>
        <w:t>mail, uživatelské jméno, křestní jméno</w:t>
      </w:r>
      <w:r w:rsidR="004072BF">
        <w:t xml:space="preserve"> a </w:t>
      </w:r>
      <w:r>
        <w:t>příjmení. Dále také svoje osobní statistiky celkové</w:t>
      </w:r>
      <w:r w:rsidR="00C27DFF">
        <w:t>ho</w:t>
      </w:r>
      <w:r>
        <w:t xml:space="preserve">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 xml:space="preserve">jsou propojené </w:t>
      </w:r>
      <w:r w:rsidR="005D3B63">
        <w:t>tabulkou</w:t>
      </w:r>
      <w:r>
        <w:t xml:space="preserve">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50" w:name="_Toc66368505"/>
      <w:r>
        <w:lastRenderedPageBreak/>
        <w:t>Funkcionalita stránky</w:t>
      </w:r>
      <w:bookmarkEnd w:id="50"/>
    </w:p>
    <w:p w14:paraId="1C6B302D" w14:textId="5EF41D1E" w:rsidR="0021060C" w:rsidRPr="0021060C" w:rsidRDefault="00BF71D1" w:rsidP="0021060C">
      <w:pPr>
        <w:pStyle w:val="Podpodkapitola"/>
      </w:pPr>
      <w:bookmarkStart w:id="51"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4997E729" w:rsidR="001579F7" w:rsidRPr="005D5B39" w:rsidRDefault="001579F7" w:rsidP="00BF71D1">
                            <w:pPr>
                              <w:pStyle w:val="Titulek"/>
                              <w:rPr>
                                <w:rFonts w:ascii="Calibri" w:hAnsi="Calibri"/>
                                <w:b/>
                                <w:noProof/>
                                <w:sz w:val="24"/>
                                <w:szCs w:val="24"/>
                              </w:rPr>
                            </w:pPr>
                            <w:bookmarkStart w:id="52" w:name="_Toc66368525"/>
                            <w:r>
                              <w:t xml:space="preserve">Obrázek </w:t>
                            </w:r>
                            <w:r w:rsidR="000A6380">
                              <w:fldChar w:fldCharType="begin"/>
                            </w:r>
                            <w:r w:rsidR="000A6380">
                              <w:instrText xml:space="preserve"> SEQ Obrázek \* ARABIC </w:instrText>
                            </w:r>
                            <w:r w:rsidR="000A6380">
                              <w:fldChar w:fldCharType="separate"/>
                            </w:r>
                            <w:r w:rsidR="00D932C9">
                              <w:rPr>
                                <w:noProof/>
                              </w:rPr>
                              <w:t>5</w:t>
                            </w:r>
                            <w:r w:rsidR="000A6380">
                              <w:rPr>
                                <w:noProof/>
                              </w:rPr>
                              <w:fldChar w:fldCharType="end"/>
                            </w:r>
                            <w:r>
                              <w:t xml:space="preserve"> Hlavní stránka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29"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OA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" stroked="f">
                <v:textbox style="mso-fit-shape-to-text:t" inset="0,0,0,0">
                  <w:txbxContent>
                    <w:p w14:paraId="3798C2F1" w14:textId="4997E729" w:rsidR="001579F7" w:rsidRPr="005D5B39" w:rsidRDefault="001579F7" w:rsidP="00BF71D1">
                      <w:pPr>
                        <w:pStyle w:val="Titulek"/>
                        <w:rPr>
                          <w:rFonts w:ascii="Calibri" w:hAnsi="Calibri"/>
                          <w:b/>
                          <w:noProof/>
                          <w:sz w:val="24"/>
                          <w:szCs w:val="24"/>
                        </w:rPr>
                      </w:pPr>
                      <w:bookmarkStart w:id="53" w:name="_Toc66368525"/>
                      <w:r>
                        <w:t xml:space="preserve">Obrázek </w:t>
                      </w:r>
                      <w:r w:rsidR="000A6380">
                        <w:fldChar w:fldCharType="begin"/>
                      </w:r>
                      <w:r w:rsidR="000A6380">
                        <w:instrText xml:space="preserve"> SEQ Obrázek \* ARABIC </w:instrText>
                      </w:r>
                      <w:r w:rsidR="000A6380">
                        <w:fldChar w:fldCharType="separate"/>
                      </w:r>
                      <w:r w:rsidR="00D932C9">
                        <w:rPr>
                          <w:noProof/>
                        </w:rPr>
                        <w:t>5</w:t>
                      </w:r>
                      <w:r w:rsidR="000A6380">
                        <w:rPr>
                          <w:noProof/>
                        </w:rPr>
                        <w:fldChar w:fldCharType="end"/>
                      </w:r>
                      <w:r>
                        <w:t xml:space="preserve"> Hlavní stránka</w:t>
                      </w:r>
                      <w:bookmarkEnd w:id="53"/>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1"/>
    </w:p>
    <w:p w14:paraId="22F8AC1D" w14:textId="161C9937"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AF71B9">
        <w:t>. V </w:t>
      </w:r>
      <w:r>
        <w:t>těle stránky máme tři tabulky, které nám dávají stručný přehled</w:t>
      </w:r>
      <w:r w:rsidR="004072BF">
        <w:t xml:space="preserve"> o </w:t>
      </w:r>
      <w:r>
        <w:t>nejlepších pilotech podle náletu hodin</w:t>
      </w:r>
      <w:r w:rsidR="00007FD6">
        <w:t xml:space="preserve">, </w:t>
      </w:r>
      <w:r>
        <w:t>kilometrů</w:t>
      </w:r>
      <w:r w:rsidR="00007FD6">
        <w:t xml:space="preserve"> a bodů</w:t>
      </w:r>
      <w:r w:rsidR="00AF71B9">
        <w:t>. A </w:t>
      </w:r>
      <w:r>
        <w:t>pod nimi mapu</w:t>
      </w:r>
      <w:r w:rsidR="004072BF">
        <w:t xml:space="preserve"> s </w:t>
      </w:r>
      <w:r>
        <w:t>aktuálním provozem letadel.</w:t>
      </w:r>
      <w:r w:rsidR="00392762">
        <w:t xml:space="preserve"> </w:t>
      </w:r>
      <w:r>
        <w:t xml:space="preserve">Pomocí </w:t>
      </w:r>
      <w:r w:rsidR="00392762">
        <w:t>HTML</w:t>
      </w:r>
      <w:r>
        <w:t xml:space="preserve"> tagu </w:t>
      </w:r>
      <w:proofErr w:type="spellStart"/>
      <w:r>
        <w:t>iframe</w:t>
      </w:r>
      <w:proofErr w:type="spellEnd"/>
      <w:r>
        <w:t xml:space="preserve"> je </w:t>
      </w:r>
      <w:r w:rsidR="00392762">
        <w:t xml:space="preserve">mapa </w:t>
      </w:r>
      <w:r>
        <w:t>integrovaná ze stránky glideandseek.com</w:t>
      </w:r>
      <w:r w:rsidR="00AF71B9">
        <w:t>.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4"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281A9DB6" w:rsidR="001579F7" w:rsidRPr="00A66EA5" w:rsidRDefault="001579F7" w:rsidP="00BF71D1">
                            <w:pPr>
                              <w:pStyle w:val="Titulek"/>
                              <w:rPr>
                                <w:rFonts w:ascii="Calibri" w:hAnsi="Calibri"/>
                                <w:b/>
                                <w:noProof/>
                                <w:sz w:val="24"/>
                                <w:szCs w:val="24"/>
                              </w:rPr>
                            </w:pPr>
                            <w:bookmarkStart w:id="55" w:name="_Toc66368526"/>
                            <w:r>
                              <w:t xml:space="preserve">Obrázek </w:t>
                            </w:r>
                            <w:r w:rsidR="000A6380">
                              <w:fldChar w:fldCharType="begin"/>
                            </w:r>
                            <w:r w:rsidR="000A6380">
                              <w:instrText xml:space="preserve"> SEQ Obrázek \* ARABIC </w:instrText>
                            </w:r>
                            <w:r w:rsidR="000A6380">
                              <w:fldChar w:fldCharType="separate"/>
                            </w:r>
                            <w:r w:rsidR="00D932C9">
                              <w:rPr>
                                <w:noProof/>
                              </w:rPr>
                              <w:t>6</w:t>
                            </w:r>
                            <w:r w:rsidR="000A6380">
                              <w:rPr>
                                <w:noProof/>
                              </w:rPr>
                              <w:fldChar w:fldCharType="end"/>
                            </w:r>
                            <w:r>
                              <w:t xml:space="preserve"> Stránka pro registraci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0"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" stroked="f">
                <v:textbox style="mso-fit-shape-to-text:t" inset="0,0,0,0">
                  <w:txbxContent>
                    <w:p w14:paraId="11793D33" w14:textId="281A9DB6" w:rsidR="001579F7" w:rsidRPr="00A66EA5" w:rsidRDefault="001579F7" w:rsidP="00BF71D1">
                      <w:pPr>
                        <w:pStyle w:val="Titulek"/>
                        <w:rPr>
                          <w:rFonts w:ascii="Calibri" w:hAnsi="Calibri"/>
                          <w:b/>
                          <w:noProof/>
                          <w:sz w:val="24"/>
                          <w:szCs w:val="24"/>
                        </w:rPr>
                      </w:pPr>
                      <w:bookmarkStart w:id="56" w:name="_Toc66368526"/>
                      <w:r>
                        <w:t xml:space="preserve">Obrázek </w:t>
                      </w:r>
                      <w:r w:rsidR="000A6380">
                        <w:fldChar w:fldCharType="begin"/>
                      </w:r>
                      <w:r w:rsidR="000A6380">
                        <w:instrText xml:space="preserve"> SEQ Obrázek \* ARABIC </w:instrText>
                      </w:r>
                      <w:r w:rsidR="000A6380">
                        <w:fldChar w:fldCharType="separate"/>
                      </w:r>
                      <w:r w:rsidR="00D932C9">
                        <w:rPr>
                          <w:noProof/>
                        </w:rPr>
                        <w:t>6</w:t>
                      </w:r>
                      <w:r w:rsidR="000A6380">
                        <w:rPr>
                          <w:noProof/>
                        </w:rPr>
                        <w:fldChar w:fldCharType="end"/>
                      </w:r>
                      <w:r>
                        <w:t xml:space="preserve"> Stránka pro registraci</w:t>
                      </w:r>
                      <w:bookmarkEnd w:id="56"/>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62CF7536" w:rsidR="001579F7" w:rsidRPr="003E23A8" w:rsidRDefault="001579F7" w:rsidP="00BF71D1">
                            <w:pPr>
                              <w:pStyle w:val="Titulek"/>
                              <w:rPr>
                                <w:rFonts w:ascii="Calibri" w:hAnsi="Calibri"/>
                                <w:b/>
                                <w:noProof/>
                                <w:sz w:val="24"/>
                                <w:szCs w:val="24"/>
                              </w:rPr>
                            </w:pPr>
                            <w:bookmarkStart w:id="57" w:name="_Toc66368527"/>
                            <w:r>
                              <w:t xml:space="preserve">Obrázek </w:t>
                            </w:r>
                            <w:r w:rsidR="000A6380">
                              <w:fldChar w:fldCharType="begin"/>
                            </w:r>
                            <w:r w:rsidR="000A6380">
                              <w:instrText xml:space="preserve"> SEQ Obrázek \* ARABIC </w:instrText>
                            </w:r>
                            <w:r w:rsidR="000A6380">
                              <w:fldChar w:fldCharType="separate"/>
                            </w:r>
                            <w:r w:rsidR="00D932C9">
                              <w:rPr>
                                <w:noProof/>
                              </w:rPr>
                              <w:t>7</w:t>
                            </w:r>
                            <w:r w:rsidR="000A6380">
                              <w:rPr>
                                <w:noProof/>
                              </w:rPr>
                              <w:fldChar w:fldCharType="end"/>
                            </w:r>
                            <w:r>
                              <w:t xml:space="preserve"> Stránka pro přihlášení</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1"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" stroked="f">
                <v:textbox style="mso-fit-shape-to-text:t" inset="0,0,0,0">
                  <w:txbxContent>
                    <w:p w14:paraId="02A700D9" w14:textId="62CF7536" w:rsidR="001579F7" w:rsidRPr="003E23A8" w:rsidRDefault="001579F7" w:rsidP="00BF71D1">
                      <w:pPr>
                        <w:pStyle w:val="Titulek"/>
                        <w:rPr>
                          <w:rFonts w:ascii="Calibri" w:hAnsi="Calibri"/>
                          <w:b/>
                          <w:noProof/>
                          <w:sz w:val="24"/>
                          <w:szCs w:val="24"/>
                        </w:rPr>
                      </w:pPr>
                      <w:bookmarkStart w:id="58" w:name="_Toc66368527"/>
                      <w:r>
                        <w:t xml:space="preserve">Obrázek </w:t>
                      </w:r>
                      <w:r w:rsidR="000A6380">
                        <w:fldChar w:fldCharType="begin"/>
                      </w:r>
                      <w:r w:rsidR="000A6380">
                        <w:instrText xml:space="preserve"> SEQ Obrázek \* ARABIC </w:instrText>
                      </w:r>
                      <w:r w:rsidR="000A6380">
                        <w:fldChar w:fldCharType="separate"/>
                      </w:r>
                      <w:r w:rsidR="00D932C9">
                        <w:rPr>
                          <w:noProof/>
                        </w:rPr>
                        <w:t>7</w:t>
                      </w:r>
                      <w:r w:rsidR="000A6380">
                        <w:rPr>
                          <w:noProof/>
                        </w:rPr>
                        <w:fldChar w:fldCharType="end"/>
                      </w:r>
                      <w:r>
                        <w:t xml:space="preserve"> Stránka pro přihlášení</w:t>
                      </w:r>
                      <w:bookmarkEnd w:id="58"/>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4"/>
    </w:p>
    <w:p w14:paraId="797EC87B" w14:textId="1862EDEE" w:rsidR="00BF71D1" w:rsidRDefault="00EC0A10" w:rsidP="00EC0A10">
      <w:pPr>
        <w:pStyle w:val="Sta"/>
      </w:pPr>
      <w:r>
        <w:lastRenderedPageBreak/>
        <w:t xml:space="preserve">Stránka pro přihlášení obsahuje formulář, kde se zadávají přihlašovací údaje. Je nutné zadat </w:t>
      </w:r>
      <w:r w:rsidR="00831158">
        <w:t>e-mail</w:t>
      </w:r>
      <w:r w:rsidR="004072BF">
        <w:t xml:space="preserve"> a </w:t>
      </w:r>
      <w:r>
        <w:t>heslo. Uživatel může zaškrtnout „Zapamatovat si mě“, aby zůstal uživatel přihlášený.</w:t>
      </w:r>
    </w:p>
    <w:p w14:paraId="0F2661F7" w14:textId="0B2FD277" w:rsidR="00EC0A10" w:rsidRDefault="00EC0A10" w:rsidP="00EC0A10">
      <w:pPr>
        <w:pStyle w:val="Sta"/>
      </w:pPr>
      <w:r>
        <w:t>Stránka pro registraci obsahuje formulář, do kterého je potřeba zadat uživatelské jméno, křestní jméno, příjmení, e</w:t>
      </w:r>
      <w:r w:rsidR="00C27DFF">
        <w:t>-</w:t>
      </w:r>
      <w:r>
        <w:t>mail, pohlaví</w:t>
      </w:r>
      <w:r w:rsidR="004072BF">
        <w:t xml:space="preserve"> a </w:t>
      </w:r>
      <w:r>
        <w:t>heslo. To musí obsahovat minimálně osm znaků, jedno velké písmeno, jedno číslo</w:t>
      </w:r>
      <w:r w:rsidR="004072BF">
        <w:t xml:space="preserve"> a </w:t>
      </w:r>
      <w:r>
        <w:t>jeden symbol.</w:t>
      </w:r>
    </w:p>
    <w:p w14:paraId="5A520F57" w14:textId="041EA351" w:rsidR="00EC0A10" w:rsidRPr="00BF71D1" w:rsidRDefault="00EC0A10" w:rsidP="00EC0A10">
      <w:pPr>
        <w:pStyle w:val="Sta"/>
      </w:pPr>
      <w:r>
        <w:t>Tyto stránky</w:t>
      </w:r>
      <w:r w:rsidR="004072BF">
        <w:t xml:space="preserve"> s </w:t>
      </w:r>
      <w:r>
        <w:t>přihlašováním</w:t>
      </w:r>
      <w:r w:rsidR="004072BF">
        <w:t xml:space="preserve"> a </w:t>
      </w:r>
      <w:r>
        <w:t xml:space="preserve">registrací obsluhuje </w:t>
      </w:r>
      <w:r w:rsidR="00831158">
        <w:t>„</w:t>
      </w:r>
      <w:proofErr w:type="spellStart"/>
      <w:r w:rsidR="00831158">
        <w:t>AccountController</w:t>
      </w:r>
      <w:proofErr w:type="spellEnd"/>
      <w:r w:rsidR="00831158">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9"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2597A0CF" w:rsidR="001579F7" w:rsidRPr="00665FF2" w:rsidRDefault="001579F7" w:rsidP="00BF71D1">
                            <w:pPr>
                              <w:pStyle w:val="Titulek"/>
                              <w:rPr>
                                <w:rFonts w:ascii="Calibri" w:hAnsi="Calibri"/>
                                <w:b/>
                                <w:noProof/>
                                <w:sz w:val="24"/>
                                <w:szCs w:val="24"/>
                              </w:rPr>
                            </w:pPr>
                            <w:bookmarkStart w:id="60" w:name="_Toc66368528"/>
                            <w:r>
                              <w:t xml:space="preserve">Obrázek </w:t>
                            </w:r>
                            <w:r w:rsidR="000A6380">
                              <w:fldChar w:fldCharType="begin"/>
                            </w:r>
                            <w:r w:rsidR="000A6380">
                              <w:instrText xml:space="preserve"> SEQ Obrázek \* ARABIC </w:instrText>
                            </w:r>
                            <w:r w:rsidR="000A6380">
                              <w:fldChar w:fldCharType="separate"/>
                            </w:r>
                            <w:r w:rsidR="00D932C9">
                              <w:rPr>
                                <w:noProof/>
                              </w:rPr>
                              <w:t>8</w:t>
                            </w:r>
                            <w:r w:rsidR="000A6380">
                              <w:rPr>
                                <w:noProof/>
                              </w:rPr>
                              <w:fldChar w:fldCharType="end"/>
                            </w:r>
                            <w:r>
                              <w:t xml:space="preserve"> Výpis letů</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2"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" stroked="f">
                <v:textbox style="mso-fit-shape-to-text:t" inset="0,0,0,0">
                  <w:txbxContent>
                    <w:p w14:paraId="642EF9D7" w14:textId="2597A0CF" w:rsidR="001579F7" w:rsidRPr="00665FF2" w:rsidRDefault="001579F7" w:rsidP="00BF71D1">
                      <w:pPr>
                        <w:pStyle w:val="Titulek"/>
                        <w:rPr>
                          <w:rFonts w:ascii="Calibri" w:hAnsi="Calibri"/>
                          <w:b/>
                          <w:noProof/>
                          <w:sz w:val="24"/>
                          <w:szCs w:val="24"/>
                        </w:rPr>
                      </w:pPr>
                      <w:bookmarkStart w:id="61" w:name="_Toc66368528"/>
                      <w:r>
                        <w:t xml:space="preserve">Obrázek </w:t>
                      </w:r>
                      <w:r w:rsidR="000A6380">
                        <w:fldChar w:fldCharType="begin"/>
                      </w:r>
                      <w:r w:rsidR="000A6380">
                        <w:instrText xml:space="preserve"> SEQ Obrázek \* ARABIC </w:instrText>
                      </w:r>
                      <w:r w:rsidR="000A6380">
                        <w:fldChar w:fldCharType="separate"/>
                      </w:r>
                      <w:r w:rsidR="00D932C9">
                        <w:rPr>
                          <w:noProof/>
                        </w:rPr>
                        <w:t>8</w:t>
                      </w:r>
                      <w:r w:rsidR="000A6380">
                        <w:rPr>
                          <w:noProof/>
                        </w:rPr>
                        <w:fldChar w:fldCharType="end"/>
                      </w:r>
                      <w:r>
                        <w:t xml:space="preserve"> Výpis letů</w:t>
                      </w:r>
                      <w:bookmarkEnd w:id="61"/>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9"/>
    </w:p>
    <w:p w14:paraId="149EECB2" w14:textId="6F2F18D2" w:rsidR="00C20567" w:rsidRDefault="00872C44" w:rsidP="00BF71D1">
      <w:pPr>
        <w:pStyle w:val="Sta"/>
      </w:pPr>
      <w:r>
        <w:t>Stránka</w:t>
      </w:r>
      <w:r w:rsidR="004072BF">
        <w:t xml:space="preserve"> s </w:t>
      </w:r>
      <w:r>
        <w:t>výpisem letů nám vypisuje všechny lety</w:t>
      </w:r>
      <w:r w:rsidR="004072BF">
        <w:t xml:space="preserve"> z </w:t>
      </w:r>
      <w:r>
        <w:t>roku, kter</w:t>
      </w:r>
      <w:r w:rsidR="00D277E9">
        <w:t>é</w:t>
      </w:r>
      <w:r>
        <w:t xml:space="preserve"> si vybereme pomocí tlačítek. Lety jsou seřazen</w:t>
      </w:r>
      <w:r w:rsidR="00D277E9">
        <w:t>y</w:t>
      </w:r>
      <w:r>
        <w:t xml:space="preserve"> sestupně podle datumu. </w:t>
      </w:r>
    </w:p>
    <w:p w14:paraId="24D3F765" w14:textId="438D6476" w:rsidR="00BF71D1" w:rsidRPr="00BF71D1" w:rsidRDefault="00872C44" w:rsidP="00BF71D1">
      <w:pPr>
        <w:pStyle w:val="Sta"/>
      </w:pPr>
      <w:r>
        <w:t>Data se získávají pomocí „</w:t>
      </w:r>
      <w:proofErr w:type="spellStart"/>
      <w:r>
        <w:t>FlightLogControlleru</w:t>
      </w:r>
      <w:proofErr w:type="spellEnd"/>
      <w:r>
        <w:t>“, kter</w:t>
      </w:r>
      <w:r w:rsidR="00D277E9">
        <w:t>ý</w:t>
      </w:r>
      <w:r>
        <w:t xml:space="preserve"> si</w:t>
      </w:r>
      <w:r w:rsidR="004072BF">
        <w:t xml:space="preserve"> z </w:t>
      </w:r>
      <w:r>
        <w:t>databáze vytáhne kolekci letů, podle zvoleného roku</w:t>
      </w:r>
      <w:r w:rsidR="004072BF">
        <w:t xml:space="preserve"> a </w:t>
      </w:r>
      <w:r>
        <w:t>poté je seřadí dle datumu.</w:t>
      </w:r>
    </w:p>
    <w:p w14:paraId="3226889F" w14:textId="69EE739B" w:rsidR="00E72D53" w:rsidRDefault="003C63F8" w:rsidP="00E72D53">
      <w:pPr>
        <w:pStyle w:val="Podpodkapitola"/>
      </w:pPr>
      <w:bookmarkStart w:id="62"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04208D40" w:rsidR="001579F7" w:rsidRPr="00FF1607" w:rsidRDefault="001579F7" w:rsidP="003C63F8">
                            <w:pPr>
                              <w:pStyle w:val="Titulek"/>
                              <w:rPr>
                                <w:rFonts w:ascii="Calibri" w:hAnsi="Calibri"/>
                                <w:b/>
                                <w:noProof/>
                                <w:sz w:val="24"/>
                                <w:szCs w:val="24"/>
                              </w:rPr>
                            </w:pPr>
                            <w:bookmarkStart w:id="63" w:name="_Toc66368529"/>
                            <w:r>
                              <w:t xml:space="preserve">Obrázek </w:t>
                            </w:r>
                            <w:r w:rsidR="000A6380">
                              <w:fldChar w:fldCharType="begin"/>
                            </w:r>
                            <w:r w:rsidR="000A6380">
                              <w:instrText xml:space="preserve"> SEQ Obrázek \* ARABIC </w:instrText>
                            </w:r>
                            <w:r w:rsidR="000A6380">
                              <w:fldChar w:fldCharType="separate"/>
                            </w:r>
                            <w:r w:rsidR="00D932C9">
                              <w:rPr>
                                <w:noProof/>
                              </w:rPr>
                              <w:t>9</w:t>
                            </w:r>
                            <w:r w:rsidR="000A6380">
                              <w:rPr>
                                <w:noProof/>
                              </w:rPr>
                              <w:fldChar w:fldCharType="end"/>
                            </w:r>
                            <w:r>
                              <w:t xml:space="preserve"> Výpis letů pilota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3"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BeUYGs5AgAAawQAAA4AAAAA&#10;AAAAAAAAAAAALgIAAGRycy9lMm9Eb2MueG1sUEsBAi0AFAAGAAgAAAAhAPGhPu3hAAAACwEAAA8A&#10;AAAAAAAAAAAAAAAAkwQAAGRycy9kb3ducmV2LnhtbFBLBQYAAAAABAAEAPMAAAChBQAAAAA=&#10;" stroked="f">
                <v:textbox style="mso-fit-shape-to-text:t" inset="0,0,0,0">
                  <w:txbxContent>
                    <w:p w14:paraId="323AD44F" w14:textId="04208D40" w:rsidR="001579F7" w:rsidRPr="00FF1607" w:rsidRDefault="001579F7" w:rsidP="003C63F8">
                      <w:pPr>
                        <w:pStyle w:val="Titulek"/>
                        <w:rPr>
                          <w:rFonts w:ascii="Calibri" w:hAnsi="Calibri"/>
                          <w:b/>
                          <w:noProof/>
                          <w:sz w:val="24"/>
                          <w:szCs w:val="24"/>
                        </w:rPr>
                      </w:pPr>
                      <w:bookmarkStart w:id="64" w:name="_Toc66368529"/>
                      <w:r>
                        <w:t xml:space="preserve">Obrázek </w:t>
                      </w:r>
                      <w:r w:rsidR="000A6380">
                        <w:fldChar w:fldCharType="begin"/>
                      </w:r>
                      <w:r w:rsidR="000A6380">
                        <w:instrText xml:space="preserve"> SEQ Obrázek \* ARABIC </w:instrText>
                      </w:r>
                      <w:r w:rsidR="000A6380">
                        <w:fldChar w:fldCharType="separate"/>
                      </w:r>
                      <w:r w:rsidR="00D932C9">
                        <w:rPr>
                          <w:noProof/>
                        </w:rPr>
                        <w:t>9</w:t>
                      </w:r>
                      <w:r w:rsidR="000A6380">
                        <w:rPr>
                          <w:noProof/>
                        </w:rPr>
                        <w:fldChar w:fldCharType="end"/>
                      </w:r>
                      <w:r>
                        <w:t xml:space="preserve"> Výpis letů pilota</w:t>
                      </w:r>
                      <w:bookmarkEnd w:id="64"/>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2"/>
    </w:p>
    <w:p w14:paraId="687B5012" w14:textId="0D613C5E" w:rsidR="00C20567" w:rsidRDefault="00872C44" w:rsidP="00BF71D1">
      <w:pPr>
        <w:pStyle w:val="Sta"/>
      </w:pPr>
      <w:r>
        <w:t xml:space="preserve">Stránka výpis letů pilota nám zobrazuje lety zvoleného pilota ve výpisu pilotů. Lety si můžeme filtrovat dle roku, kdy byly </w:t>
      </w:r>
      <w:r w:rsidR="002C7ECA">
        <w:t>ulétnuty</w:t>
      </w:r>
      <w:r w:rsidR="00C20567">
        <w:t>. Na levé straně od výpisu letů má pilot své osobní statistiky, jako je součet nalétaných hod</w:t>
      </w:r>
      <w:r w:rsidR="00D277E9">
        <w:t>in a </w:t>
      </w:r>
      <w:r w:rsidR="00C20567">
        <w:t>kilometrů. Když aplikace zjistí, že právě přihlášený pilot si prohlíží své lety, tak se mu zobrazí tlačítko pro odebrání letu</w:t>
      </w:r>
      <w:r w:rsidR="004072BF">
        <w:t xml:space="preserve"> z </w:t>
      </w:r>
      <w:r w:rsidR="00C20567">
        <w:t>databáze.</w:t>
      </w:r>
    </w:p>
    <w:p w14:paraId="060286FA" w14:textId="2EF82D85"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 xml:space="preserve">zvolený rok. Následně se </w:t>
      </w:r>
      <w:r w:rsidR="00D277E9">
        <w:t xml:space="preserve">tyto </w:t>
      </w:r>
      <w:r>
        <w:t>lety seřadí dle datumu.</w:t>
      </w:r>
    </w:p>
    <w:p w14:paraId="429F0024" w14:textId="1BD15B51" w:rsidR="003C63F8" w:rsidRPr="003C63F8" w:rsidRDefault="00B82562" w:rsidP="003C63F8">
      <w:pPr>
        <w:pStyle w:val="Podpodkapitola"/>
      </w:pPr>
      <w:bookmarkStart w:id="65"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05A07311" w:rsidR="001579F7" w:rsidRPr="00A9477D" w:rsidRDefault="001579F7" w:rsidP="003C63F8">
                            <w:pPr>
                              <w:pStyle w:val="Titulek"/>
                              <w:rPr>
                                <w:rFonts w:ascii="Calibri" w:hAnsi="Calibri"/>
                                <w:b/>
                                <w:noProof/>
                                <w:sz w:val="24"/>
                                <w:szCs w:val="24"/>
                              </w:rPr>
                            </w:pPr>
                            <w:bookmarkStart w:id="66" w:name="_Toc66368530"/>
                            <w:r>
                              <w:t xml:space="preserve">Obrázek </w:t>
                            </w:r>
                            <w:r w:rsidR="000A6380">
                              <w:fldChar w:fldCharType="begin"/>
                            </w:r>
                            <w:r w:rsidR="000A6380">
                              <w:instrText xml:space="preserve"> SEQ Obrázek \* ARABIC </w:instrText>
                            </w:r>
                            <w:r w:rsidR="000A6380">
                              <w:fldChar w:fldCharType="separate"/>
                            </w:r>
                            <w:r w:rsidR="00D932C9">
                              <w:rPr>
                                <w:noProof/>
                              </w:rPr>
                              <w:t>10</w:t>
                            </w:r>
                            <w:r w:rsidR="000A6380">
                              <w:rPr>
                                <w:noProof/>
                              </w:rPr>
                              <w:fldChar w:fldCharType="end"/>
                            </w:r>
                            <w:r>
                              <w:t xml:space="preserve"> Výpis pilotů</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4"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B/Hlo7OQIAAGsEAAAOAAAAAAAA&#10;AAAAAAAAAC4CAABkcnMvZTJvRG9jLnhtbFBLAQItABQABgAIAAAAIQCX0lXc3wAAAAgBAAAPAAAA&#10;AAAAAAAAAAAAAJMEAABkcnMvZG93bnJldi54bWxQSwUGAAAAAAQABADzAAAAnwUAAAAA&#10;" stroked="f">
                <v:textbox style="mso-fit-shape-to-text:t" inset="0,0,0,0">
                  <w:txbxContent>
                    <w:p w14:paraId="065D12EF" w14:textId="05A07311" w:rsidR="001579F7" w:rsidRPr="00A9477D" w:rsidRDefault="001579F7" w:rsidP="003C63F8">
                      <w:pPr>
                        <w:pStyle w:val="Titulek"/>
                        <w:rPr>
                          <w:rFonts w:ascii="Calibri" w:hAnsi="Calibri"/>
                          <w:b/>
                          <w:noProof/>
                          <w:sz w:val="24"/>
                          <w:szCs w:val="24"/>
                        </w:rPr>
                      </w:pPr>
                      <w:bookmarkStart w:id="67" w:name="_Toc66368530"/>
                      <w:r>
                        <w:t xml:space="preserve">Obrázek </w:t>
                      </w:r>
                      <w:r w:rsidR="000A6380">
                        <w:fldChar w:fldCharType="begin"/>
                      </w:r>
                      <w:r w:rsidR="000A6380">
                        <w:instrText xml:space="preserve"> SEQ Obrázek \* ARABIC </w:instrText>
                      </w:r>
                      <w:r w:rsidR="000A6380">
                        <w:fldChar w:fldCharType="separate"/>
                      </w:r>
                      <w:r w:rsidR="00D932C9">
                        <w:rPr>
                          <w:noProof/>
                        </w:rPr>
                        <w:t>10</w:t>
                      </w:r>
                      <w:r w:rsidR="000A6380">
                        <w:rPr>
                          <w:noProof/>
                        </w:rPr>
                        <w:fldChar w:fldCharType="end"/>
                      </w:r>
                      <w:r>
                        <w:t xml:space="preserve"> Výpis pilotů</w:t>
                      </w:r>
                      <w:bookmarkEnd w:id="67"/>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5"/>
    </w:p>
    <w:p w14:paraId="27328EDA" w14:textId="09EE0924" w:rsidR="00C20567" w:rsidRDefault="00C20567" w:rsidP="00C20567">
      <w:pPr>
        <w:pStyle w:val="Sta"/>
      </w:pPr>
      <w:r>
        <w:t>Stránka</w:t>
      </w:r>
      <w:r w:rsidR="004072BF">
        <w:t xml:space="preserve"> s </w:t>
      </w:r>
      <w:r>
        <w:t xml:space="preserve">výpisem pilotů nám ukazuje všechny zaregistrované piloty. Následně přes tlačítko </w:t>
      </w:r>
      <w:r w:rsidR="00CF4F78">
        <w:t xml:space="preserve">„Lety pilota“ </w:t>
      </w:r>
      <w:r>
        <w:t xml:space="preserve">nás stránka přesměruje na výpis letů pilota. </w:t>
      </w:r>
    </w:p>
    <w:p w14:paraId="5490F202" w14:textId="3E1C73EC"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dle jména.</w:t>
      </w:r>
    </w:p>
    <w:p w14:paraId="19509B40" w14:textId="0CD3C745" w:rsidR="00E72D53" w:rsidRDefault="00C20567" w:rsidP="00E72D53">
      <w:pPr>
        <w:pStyle w:val="Podpodkapitola"/>
      </w:pPr>
      <w:bookmarkStart w:id="68"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450D87A0" w:rsidR="001579F7" w:rsidRPr="0086307A" w:rsidRDefault="001579F7" w:rsidP="00C20567">
                            <w:pPr>
                              <w:pStyle w:val="Titulek"/>
                              <w:rPr>
                                <w:rFonts w:ascii="Calibri" w:hAnsi="Calibri"/>
                                <w:b/>
                                <w:noProof/>
                                <w:sz w:val="24"/>
                                <w:szCs w:val="24"/>
                              </w:rPr>
                            </w:pPr>
                            <w:bookmarkStart w:id="69" w:name="_Toc66368531"/>
                            <w:r>
                              <w:t xml:space="preserve">Obrázek </w:t>
                            </w:r>
                            <w:r w:rsidR="000A6380">
                              <w:fldChar w:fldCharType="begin"/>
                            </w:r>
                            <w:r w:rsidR="000A6380">
                              <w:instrText xml:space="preserve"> SEQ Obrázek \* ARABIC </w:instrText>
                            </w:r>
                            <w:r w:rsidR="000A6380">
                              <w:fldChar w:fldCharType="separate"/>
                            </w:r>
                            <w:r w:rsidR="00D932C9">
                              <w:rPr>
                                <w:noProof/>
                              </w:rPr>
                              <w:t>11</w:t>
                            </w:r>
                            <w:r w:rsidR="000A6380">
                              <w:rPr>
                                <w:noProof/>
                              </w:rPr>
                              <w:fldChar w:fldCharType="end"/>
                            </w:r>
                            <w:r>
                              <w:t xml:space="preserve"> Výpis pořadí pilotů</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5"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Vol9XjgCAABrBAAADgAAAAAA&#10;AAAAAAAAAAAuAgAAZHJzL2Uyb0RvYy54bWxQSwECLQAUAAYACAAAACEAUAXc2eEAAAALAQAADwAA&#10;AAAAAAAAAAAAAACSBAAAZHJzL2Rvd25yZXYueG1sUEsFBgAAAAAEAAQA8wAAAKAFAAAAAA==&#10;" stroked="f">
                <v:textbox style="mso-fit-shape-to-text:t" inset="0,0,0,0">
                  <w:txbxContent>
                    <w:p w14:paraId="75780E76" w14:textId="450D87A0" w:rsidR="001579F7" w:rsidRPr="0086307A" w:rsidRDefault="001579F7" w:rsidP="00C20567">
                      <w:pPr>
                        <w:pStyle w:val="Titulek"/>
                        <w:rPr>
                          <w:rFonts w:ascii="Calibri" w:hAnsi="Calibri"/>
                          <w:b/>
                          <w:noProof/>
                          <w:sz w:val="24"/>
                          <w:szCs w:val="24"/>
                        </w:rPr>
                      </w:pPr>
                      <w:bookmarkStart w:id="70" w:name="_Toc66368531"/>
                      <w:r>
                        <w:t xml:space="preserve">Obrázek </w:t>
                      </w:r>
                      <w:r w:rsidR="000A6380">
                        <w:fldChar w:fldCharType="begin"/>
                      </w:r>
                      <w:r w:rsidR="000A6380">
                        <w:instrText xml:space="preserve"> SEQ Obrázek \* ARABIC </w:instrText>
                      </w:r>
                      <w:r w:rsidR="000A6380">
                        <w:fldChar w:fldCharType="separate"/>
                      </w:r>
                      <w:r w:rsidR="00D932C9">
                        <w:rPr>
                          <w:noProof/>
                        </w:rPr>
                        <w:t>11</w:t>
                      </w:r>
                      <w:r w:rsidR="000A6380">
                        <w:rPr>
                          <w:noProof/>
                        </w:rPr>
                        <w:fldChar w:fldCharType="end"/>
                      </w:r>
                      <w:r>
                        <w:t xml:space="preserve"> Výpis pořadí pilotů</w:t>
                      </w:r>
                      <w:bookmarkEnd w:id="70"/>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8"/>
    </w:p>
    <w:p w14:paraId="0390CEFC" w14:textId="17136A8F" w:rsidR="0007297E" w:rsidRDefault="00AF673D" w:rsidP="0007297E">
      <w:pPr>
        <w:pStyle w:val="Sta"/>
      </w:pPr>
      <w:r>
        <w:t>Stránka</w:t>
      </w:r>
      <w:r w:rsidR="004072BF">
        <w:t xml:space="preserve"> s </w:t>
      </w:r>
      <w:r>
        <w:t>výpisem pořadí pilotů nám ukazuje ten žebříček pilotů</w:t>
      </w:r>
      <w:r w:rsidR="005E2758">
        <w:t>, k</w:t>
      </w:r>
      <w:r>
        <w:t>terý nám dává informace</w:t>
      </w:r>
      <w:r w:rsidR="004072BF">
        <w:t xml:space="preserve"> o </w:t>
      </w:r>
      <w:r>
        <w:t>tom, kolik má jaký pilot nalétaných bodů. Tyto body jsou za nejlepší tři lety za každý rok.</w:t>
      </w:r>
    </w:p>
    <w:p w14:paraId="27CA6634" w14:textId="75C15460"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w:t>
      </w:r>
      <w:r w:rsidR="0019500E">
        <w:t>,</w:t>
      </w:r>
      <w:r>
        <w:t xml:space="preserve"> tak ještě podle jména.</w:t>
      </w:r>
    </w:p>
    <w:p w14:paraId="633F3BF4" w14:textId="4517014C" w:rsidR="00E72D53" w:rsidRDefault="00B82562" w:rsidP="00E72D53">
      <w:pPr>
        <w:pStyle w:val="Podpodkapitola"/>
      </w:pPr>
      <w:bookmarkStart w:id="71"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0C268CD8" w:rsidR="001579F7" w:rsidRPr="003206E6" w:rsidRDefault="001579F7" w:rsidP="00AF673D">
                            <w:pPr>
                              <w:pStyle w:val="Titulek"/>
                              <w:rPr>
                                <w:rFonts w:ascii="Calibri" w:hAnsi="Calibri"/>
                                <w:b/>
                                <w:noProof/>
                                <w:sz w:val="24"/>
                                <w:szCs w:val="24"/>
                              </w:rPr>
                            </w:pPr>
                            <w:bookmarkStart w:id="72" w:name="_Toc66368532"/>
                            <w:r>
                              <w:t xml:space="preserve">Obrázek </w:t>
                            </w:r>
                            <w:r w:rsidR="000A6380">
                              <w:fldChar w:fldCharType="begin"/>
                            </w:r>
                            <w:r w:rsidR="000A6380">
                              <w:instrText xml:space="preserve"> SEQ Obrázek \* ARABIC </w:instrText>
                            </w:r>
                            <w:r w:rsidR="000A6380">
                              <w:fldChar w:fldCharType="separate"/>
                            </w:r>
                            <w:r w:rsidR="00D932C9">
                              <w:rPr>
                                <w:noProof/>
                              </w:rPr>
                              <w:t>12</w:t>
                            </w:r>
                            <w:r w:rsidR="000A6380">
                              <w:rPr>
                                <w:noProof/>
                              </w:rPr>
                              <w:fldChar w:fldCharType="end"/>
                            </w:r>
                            <w:r>
                              <w:t xml:space="preserve"> Zobrazení letu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6"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J4YZKk4AgAAbAQAAA4AAAAAAAAA&#10;AAAAAAAALgIAAGRycy9lMm9Eb2MueG1sUEsBAi0AFAAGAAgAAAAhAMMCwFHfAAAACAEAAA8AAAAA&#10;AAAAAAAAAAAAkgQAAGRycy9kb3ducmV2LnhtbFBLBQYAAAAABAAEAPMAAACeBQAAAAA=&#10;" stroked="f">
                <v:textbox style="mso-fit-shape-to-text:t" inset="0,0,0,0">
                  <w:txbxContent>
                    <w:p w14:paraId="4266DC7C" w14:textId="0C268CD8" w:rsidR="001579F7" w:rsidRPr="003206E6" w:rsidRDefault="001579F7" w:rsidP="00AF673D">
                      <w:pPr>
                        <w:pStyle w:val="Titulek"/>
                        <w:rPr>
                          <w:rFonts w:ascii="Calibri" w:hAnsi="Calibri"/>
                          <w:b/>
                          <w:noProof/>
                          <w:sz w:val="24"/>
                          <w:szCs w:val="24"/>
                        </w:rPr>
                      </w:pPr>
                      <w:bookmarkStart w:id="73" w:name="_Toc66368532"/>
                      <w:r>
                        <w:t xml:space="preserve">Obrázek </w:t>
                      </w:r>
                      <w:r w:rsidR="000A6380">
                        <w:fldChar w:fldCharType="begin"/>
                      </w:r>
                      <w:r w:rsidR="000A6380">
                        <w:instrText xml:space="preserve"> SEQ Obrázek \* ARABIC </w:instrText>
                      </w:r>
                      <w:r w:rsidR="000A6380">
                        <w:fldChar w:fldCharType="separate"/>
                      </w:r>
                      <w:r w:rsidR="00D932C9">
                        <w:rPr>
                          <w:noProof/>
                        </w:rPr>
                        <w:t>12</w:t>
                      </w:r>
                      <w:r w:rsidR="000A6380">
                        <w:rPr>
                          <w:noProof/>
                        </w:rPr>
                        <w:fldChar w:fldCharType="end"/>
                      </w:r>
                      <w:r>
                        <w:t xml:space="preserve"> Zobrazení letu</w:t>
                      </w:r>
                      <w:bookmarkEnd w:id="73"/>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1"/>
    </w:p>
    <w:p w14:paraId="4FF92388" w14:textId="55FF360E"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AF71B9">
        <w:t>.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AF71B9">
        <w:t>.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36204E">
        <w:t xml:space="preserve"> </w:t>
      </w:r>
      <w:sdt>
        <w:sdtPr>
          <w:id w:val="1341199019"/>
          <w:citation/>
        </w:sdtPr>
        <w:sdtEnd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9864FB">
        <w:t>.</w:t>
      </w:r>
      <w:r w:rsidR="00C57BC7">
        <w:t xml:space="preserve"> Pod mapou se nachází barogra</w:t>
      </w:r>
      <w:r w:rsidR="000B590E">
        <w:t>f</w:t>
      </w:r>
      <w:r w:rsidR="00C57BC7">
        <w:t>, který vykresluje výškový profil letu</w:t>
      </w:r>
      <w:r w:rsidR="004072BF">
        <w:t xml:space="preserve"> v </w:t>
      </w:r>
      <w:r w:rsidR="00C57BC7">
        <w:t xml:space="preserve">metrech. Tento graf je vytvořený pomocí </w:t>
      </w:r>
      <w:proofErr w:type="spellStart"/>
      <w:r w:rsidR="00C57BC7">
        <w:t>CanvasJ</w:t>
      </w:r>
      <w:r w:rsidR="000B590E">
        <w:t>S</w:t>
      </w:r>
      <w:proofErr w:type="spellEnd"/>
      <w:r w:rsidR="0036204E">
        <w:t xml:space="preserve"> </w:t>
      </w:r>
      <w:sdt>
        <w:sdtPr>
          <w:id w:val="-1611204520"/>
          <w:citation/>
        </w:sdtPr>
        <w:sdtEnd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0B590E">
        <w:t>.</w:t>
      </w:r>
      <w:r w:rsidR="00C57BC7">
        <w:t xml:space="preserve"> Tyto grafy jsou výhodné pro zobrazení mnoha údajů, jelikož dokáže data velmi rychle vykreslovat.</w:t>
      </w:r>
    </w:p>
    <w:p w14:paraId="1DFBCF4E" w14:textId="7FCD1D6F"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 xml:space="preserve">databáze </w:t>
      </w:r>
      <w:r w:rsidR="000B590E">
        <w:t>vyberou</w:t>
      </w:r>
      <w:r w:rsidR="00E40ED5">
        <w:t xml:space="preserve">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4"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3D780322" w:rsidR="001579F7" w:rsidRPr="00DC1550" w:rsidRDefault="001579F7" w:rsidP="00AF673D">
                            <w:pPr>
                              <w:pStyle w:val="Titulek"/>
                              <w:rPr>
                                <w:rFonts w:ascii="Calibri" w:hAnsi="Calibri"/>
                                <w:b/>
                                <w:noProof/>
                                <w:sz w:val="24"/>
                                <w:szCs w:val="24"/>
                              </w:rPr>
                            </w:pPr>
                            <w:bookmarkStart w:id="75" w:name="_Toc66368533"/>
                            <w:r>
                              <w:t xml:space="preserve">Obrázek </w:t>
                            </w:r>
                            <w:r w:rsidR="000A6380">
                              <w:fldChar w:fldCharType="begin"/>
                            </w:r>
                            <w:r w:rsidR="000A6380">
                              <w:instrText xml:space="preserve"> SEQ Obrázek \* ARABIC </w:instrText>
                            </w:r>
                            <w:r w:rsidR="000A6380">
                              <w:fldChar w:fldCharType="separate"/>
                            </w:r>
                            <w:r w:rsidR="00D932C9">
                              <w:rPr>
                                <w:noProof/>
                              </w:rPr>
                              <w:t>13</w:t>
                            </w:r>
                            <w:r w:rsidR="000A6380">
                              <w:rPr>
                                <w:noProof/>
                              </w:rPr>
                              <w:fldChar w:fldCharType="end"/>
                            </w:r>
                            <w:r>
                              <w:t xml:space="preserve"> Statistiky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37"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" stroked="f">
                <v:textbox style="mso-fit-shape-to-text:t" inset="0,0,0,0">
                  <w:txbxContent>
                    <w:p w14:paraId="61D912BA" w14:textId="3D780322" w:rsidR="001579F7" w:rsidRPr="00DC1550" w:rsidRDefault="001579F7" w:rsidP="00AF673D">
                      <w:pPr>
                        <w:pStyle w:val="Titulek"/>
                        <w:rPr>
                          <w:rFonts w:ascii="Calibri" w:hAnsi="Calibri"/>
                          <w:b/>
                          <w:noProof/>
                          <w:sz w:val="24"/>
                          <w:szCs w:val="24"/>
                        </w:rPr>
                      </w:pPr>
                      <w:bookmarkStart w:id="76" w:name="_Toc66368533"/>
                      <w:r>
                        <w:t xml:space="preserve">Obrázek </w:t>
                      </w:r>
                      <w:r w:rsidR="000A6380">
                        <w:fldChar w:fldCharType="begin"/>
                      </w:r>
                      <w:r w:rsidR="000A6380">
                        <w:instrText xml:space="preserve"> SEQ Obrázek \* ARABIC </w:instrText>
                      </w:r>
                      <w:r w:rsidR="000A6380">
                        <w:fldChar w:fldCharType="separate"/>
                      </w:r>
                      <w:r w:rsidR="00D932C9">
                        <w:rPr>
                          <w:noProof/>
                        </w:rPr>
                        <w:t>13</w:t>
                      </w:r>
                      <w:r w:rsidR="000A6380">
                        <w:rPr>
                          <w:noProof/>
                        </w:rPr>
                        <w:fldChar w:fldCharType="end"/>
                      </w:r>
                      <w:r>
                        <w:t xml:space="preserve"> Statistiky</w:t>
                      </w:r>
                      <w:bookmarkEnd w:id="76"/>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4"/>
    </w:p>
    <w:p w14:paraId="545859F9" w14:textId="2B8388EE"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AF71B9">
        <w:t>.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rsidR="0036204E">
        <w:t xml:space="preserve"> </w:t>
      </w:r>
      <w:sdt>
        <w:sdtPr>
          <w:id w:val="-478147684"/>
          <w:citation/>
        </w:sdtPr>
        <w:sdtEnd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r w:rsidR="002B576F">
        <w:t>.</w:t>
      </w:r>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7"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084117A5" w:rsidR="001579F7" w:rsidRPr="00CB3F9E" w:rsidRDefault="001579F7" w:rsidP="00A93C7F">
                            <w:pPr>
                              <w:pStyle w:val="Titulek"/>
                              <w:rPr>
                                <w:rFonts w:ascii="Calibri" w:hAnsi="Calibri"/>
                                <w:b/>
                                <w:noProof/>
                                <w:sz w:val="24"/>
                                <w:szCs w:val="24"/>
                              </w:rPr>
                            </w:pPr>
                            <w:bookmarkStart w:id="78" w:name="_Toc66368534"/>
                            <w:r>
                              <w:t xml:space="preserve">Obrázek </w:t>
                            </w:r>
                            <w:r w:rsidR="000A6380">
                              <w:fldChar w:fldCharType="begin"/>
                            </w:r>
                            <w:r w:rsidR="000A6380">
                              <w:instrText xml:space="preserve"> SEQ Obrázek \* ARABIC </w:instrText>
                            </w:r>
                            <w:r w:rsidR="000A6380">
                              <w:fldChar w:fldCharType="separate"/>
                            </w:r>
                            <w:r w:rsidR="00D932C9">
                              <w:rPr>
                                <w:noProof/>
                              </w:rPr>
                              <w:t>14</w:t>
                            </w:r>
                            <w:r w:rsidR="000A6380">
                              <w:rPr>
                                <w:noProof/>
                              </w:rPr>
                              <w:fldChar w:fldCharType="end"/>
                            </w:r>
                            <w:r>
                              <w:t xml:space="preserve"> Nahrávání letu</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38"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" stroked="f">
                <v:textbox style="mso-fit-shape-to-text:t" inset="0,0,0,0">
                  <w:txbxContent>
                    <w:p w14:paraId="489D0730" w14:textId="084117A5" w:rsidR="001579F7" w:rsidRPr="00CB3F9E" w:rsidRDefault="001579F7" w:rsidP="00A93C7F">
                      <w:pPr>
                        <w:pStyle w:val="Titulek"/>
                        <w:rPr>
                          <w:rFonts w:ascii="Calibri" w:hAnsi="Calibri"/>
                          <w:b/>
                          <w:noProof/>
                          <w:sz w:val="24"/>
                          <w:szCs w:val="24"/>
                        </w:rPr>
                      </w:pPr>
                      <w:bookmarkStart w:id="79" w:name="_Toc66368534"/>
                      <w:r>
                        <w:t xml:space="preserve">Obrázek </w:t>
                      </w:r>
                      <w:r w:rsidR="000A6380">
                        <w:fldChar w:fldCharType="begin"/>
                      </w:r>
                      <w:r w:rsidR="000A6380">
                        <w:instrText xml:space="preserve"> SEQ Obrázek \* ARABIC </w:instrText>
                      </w:r>
                      <w:r w:rsidR="000A6380">
                        <w:fldChar w:fldCharType="separate"/>
                      </w:r>
                      <w:r w:rsidR="00D932C9">
                        <w:rPr>
                          <w:noProof/>
                        </w:rPr>
                        <w:t>14</w:t>
                      </w:r>
                      <w:r w:rsidR="000A6380">
                        <w:rPr>
                          <w:noProof/>
                        </w:rPr>
                        <w:fldChar w:fldCharType="end"/>
                      </w:r>
                      <w:r>
                        <w:t xml:space="preserve"> Nahrávání letu</w:t>
                      </w:r>
                      <w:bookmarkEnd w:id="79"/>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7"/>
    </w:p>
    <w:p w14:paraId="49E5DFC9" w14:textId="69875C45" w:rsidR="00A93C7F" w:rsidRDefault="00560409" w:rsidP="0007297E">
      <w:pPr>
        <w:pStyle w:val="Sta"/>
      </w:pPr>
      <w:r>
        <w:t xml:space="preserve">Tato stránka slouží pro nahrávání letu do databáze. Přes tlačítko „Vybrat soubor“ uživatel vybere svůj let. Vybírání je ošetřené </w:t>
      </w:r>
      <w:r w:rsidR="002B576F">
        <w:t xml:space="preserve">tak, </w:t>
      </w:r>
      <w:r>
        <w:t>že lze vybrat pouze soubor</w:t>
      </w:r>
      <w:r w:rsidR="004072BF">
        <w:t xml:space="preserve"> s </w:t>
      </w:r>
      <w:r w:rsidR="00A93C7F">
        <w:t xml:space="preserve">typem IGC. Soubor, který se nahraje </w:t>
      </w:r>
      <w:r w:rsidR="002B576F">
        <w:t>a</w:t>
      </w:r>
      <w:r w:rsidR="00A93C7F">
        <w:t xml:space="preserv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650F64B4" w:rsidR="00377B59" w:rsidRDefault="00A93C7F" w:rsidP="00FD3E7F">
      <w:pPr>
        <w:pStyle w:val="Sta"/>
      </w:pPr>
      <w:r>
        <w:t xml:space="preserve">Celý let </w:t>
      </w:r>
      <w:r w:rsidR="00A918BE">
        <w:t>se</w:t>
      </w:r>
      <w:r>
        <w:t xml:space="preserv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092B7CEC" w14:textId="183856FE" w:rsidR="00511073" w:rsidRPr="00511073" w:rsidRDefault="00377B59" w:rsidP="00511073">
      <w:pPr>
        <w:pStyle w:val="Podpodkapitola"/>
      </w:pPr>
      <w:bookmarkStart w:id="80"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4F7E511E" w:rsidR="001579F7" w:rsidRPr="00902C30" w:rsidRDefault="001579F7" w:rsidP="00377B59">
                            <w:pPr>
                              <w:pStyle w:val="Titulek"/>
                              <w:rPr>
                                <w:rFonts w:ascii="Calibri" w:hAnsi="Calibri"/>
                                <w:b/>
                                <w:noProof/>
                                <w:sz w:val="24"/>
                                <w:szCs w:val="24"/>
                              </w:rPr>
                            </w:pPr>
                            <w:bookmarkStart w:id="81" w:name="_Toc66368535"/>
                            <w:r>
                              <w:t xml:space="preserve">Obrázek </w:t>
                            </w:r>
                            <w:r w:rsidR="000A6380">
                              <w:fldChar w:fldCharType="begin"/>
                            </w:r>
                            <w:r w:rsidR="000A6380">
                              <w:instrText xml:space="preserve"> SEQ Obrázek \* ARABIC </w:instrText>
                            </w:r>
                            <w:r w:rsidR="000A6380">
                              <w:fldChar w:fldCharType="separate"/>
                            </w:r>
                            <w:r w:rsidR="00D932C9">
                              <w:rPr>
                                <w:noProof/>
                              </w:rPr>
                              <w:t>15</w:t>
                            </w:r>
                            <w:r w:rsidR="000A6380">
                              <w:rPr>
                                <w:noProof/>
                              </w:rPr>
                              <w:fldChar w:fldCharType="end"/>
                            </w:r>
                            <w:r>
                              <w:t xml:space="preserve"> Feedback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39"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" stroked="f">
                <v:textbox style="mso-fit-shape-to-text:t" inset="0,0,0,0">
                  <w:txbxContent>
                    <w:p w14:paraId="618E2F78" w14:textId="4F7E511E" w:rsidR="001579F7" w:rsidRPr="00902C30" w:rsidRDefault="001579F7" w:rsidP="00377B59">
                      <w:pPr>
                        <w:pStyle w:val="Titulek"/>
                        <w:rPr>
                          <w:rFonts w:ascii="Calibri" w:hAnsi="Calibri"/>
                          <w:b/>
                          <w:noProof/>
                          <w:sz w:val="24"/>
                          <w:szCs w:val="24"/>
                        </w:rPr>
                      </w:pPr>
                      <w:bookmarkStart w:id="82" w:name="_Toc66368535"/>
                      <w:r>
                        <w:t xml:space="preserve">Obrázek </w:t>
                      </w:r>
                      <w:r w:rsidR="000A6380">
                        <w:fldChar w:fldCharType="begin"/>
                      </w:r>
                      <w:r w:rsidR="000A6380">
                        <w:instrText xml:space="preserve"> SEQ Obrázek \* ARABIC </w:instrText>
                      </w:r>
                      <w:r w:rsidR="000A6380">
                        <w:fldChar w:fldCharType="separate"/>
                      </w:r>
                      <w:r w:rsidR="00D932C9">
                        <w:rPr>
                          <w:noProof/>
                        </w:rPr>
                        <w:t>15</w:t>
                      </w:r>
                      <w:r w:rsidR="000A6380">
                        <w:rPr>
                          <w:noProof/>
                        </w:rPr>
                        <w:fldChar w:fldCharType="end"/>
                      </w:r>
                      <w:r>
                        <w:t xml:space="preserve"> Feedback</w:t>
                      </w:r>
                      <w:bookmarkEnd w:id="82"/>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80"/>
    </w:p>
    <w:p w14:paraId="4C18BE5C" w14:textId="6C2264C8"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w:t>
      </w:r>
      <w:r w:rsidR="00A918BE">
        <w:t>é</w:t>
      </w:r>
      <w:r>
        <w:t xml:space="preserve"> jméno, příjmení, e</w:t>
      </w:r>
      <w:r w:rsidR="00C27DFF">
        <w:t>-</w:t>
      </w:r>
      <w:r>
        <w:t>mail, domovský aeroklub</w:t>
      </w:r>
      <w:r w:rsidR="004072BF">
        <w:t xml:space="preserve"> a </w:t>
      </w:r>
      <w:r>
        <w:t>svůj názor na tuto aplikaci</w:t>
      </w:r>
      <w:r w:rsidR="00511073">
        <w:t>.</w:t>
      </w:r>
    </w:p>
    <w:p w14:paraId="01778C17" w14:textId="41714577" w:rsidR="002F66E7" w:rsidRPr="0007297E" w:rsidRDefault="002F66E7" w:rsidP="0007297E">
      <w:pPr>
        <w:pStyle w:val="Sta"/>
      </w:pPr>
      <w:r>
        <w:t>Zadan</w:t>
      </w:r>
      <w:r w:rsidR="00A918BE">
        <w:t>á</w:t>
      </w:r>
      <w:r>
        <w:t xml:space="preserve">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w:t>
      </w:r>
      <w:r w:rsidR="002B0DDA">
        <w:t>K</w:t>
      </w:r>
      <w:r w:rsidR="004072BF">
        <w:t> </w:t>
      </w:r>
      <w:r>
        <w:t>této stránce mám přístup pouze já.</w:t>
      </w:r>
    </w:p>
    <w:p w14:paraId="6C6EF993" w14:textId="41CF47D5" w:rsidR="001A43DE" w:rsidRDefault="001A43DE" w:rsidP="001A43DE">
      <w:pPr>
        <w:pStyle w:val="Neslovankapitola"/>
      </w:pPr>
      <w:bookmarkStart w:id="83" w:name="_Toc286557235"/>
      <w:bookmarkStart w:id="84" w:name="_Toc286561888"/>
      <w:bookmarkStart w:id="85" w:name="_Toc459976523"/>
      <w:bookmarkStart w:id="86" w:name="_Toc66368516"/>
      <w:r>
        <w:lastRenderedPageBreak/>
        <w:t>Závěr</w:t>
      </w:r>
      <w:bookmarkEnd w:id="83"/>
      <w:bookmarkEnd w:id="84"/>
      <w:bookmarkEnd w:id="85"/>
      <w:bookmarkEnd w:id="86"/>
    </w:p>
    <w:p w14:paraId="78697363" w14:textId="6C6302E1" w:rsidR="001A43DE" w:rsidRDefault="002D2FE2" w:rsidP="00E60C8B">
      <w:pPr>
        <w:pStyle w:val="Sta"/>
      </w:pPr>
      <w:r>
        <w:t>Na začátku této maturitní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xml:space="preserve">, ale časem jsem </w:t>
      </w:r>
      <w:r w:rsidR="00A918BE">
        <w:t>změnil názor a zjistil jsem</w:t>
      </w:r>
      <w:r>
        <w:t>,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w:t>
      </w:r>
      <w:r w:rsidR="00A918BE">
        <w:t>neboť</w:t>
      </w:r>
      <w:r>
        <w:t xml:space="preserve"> </w:t>
      </w:r>
      <w:r w:rsidR="00A918BE">
        <w:t>ve</w:t>
      </w:r>
      <w:r>
        <w:t xml:space="preserve"> výuce jsme se </w:t>
      </w:r>
      <w:proofErr w:type="spellStart"/>
      <w:r>
        <w:t>React</w:t>
      </w:r>
      <w:proofErr w:type="spellEnd"/>
      <w:r>
        <w:t xml:space="preserve"> začali učit</w:t>
      </w:r>
      <w:r w:rsidR="000B344B">
        <w:t xml:space="preserve"> až</w:t>
      </w:r>
      <w:r>
        <w:t xml:space="preserve"> na začátku čtvrtého ročníku</w:t>
      </w:r>
      <w:r w:rsidR="000F58E5">
        <w:t>, a</w:t>
      </w:r>
      <w:r w:rsidR="00AF71B9">
        <w:t> </w:t>
      </w:r>
      <w:r>
        <w:t>tak jsem se musel zbytek věcí doučit sám nebo mi</w:t>
      </w:r>
      <w:r w:rsidR="004072BF">
        <w:t xml:space="preserve"> s </w:t>
      </w:r>
      <w:r>
        <w:t xml:space="preserve">mnoha problémy pomohl můj vedoucí práce, </w:t>
      </w:r>
      <w:r w:rsidR="000F58E5">
        <w:t>Ing. </w:t>
      </w:r>
      <w:r>
        <w:t>Tomáš Kazda</w:t>
      </w:r>
      <w:r w:rsidR="000F58E5">
        <w:t>, </w:t>
      </w:r>
      <w:proofErr w:type="spellStart"/>
      <w:r w:rsidR="000F58E5">
        <w:t>DiS</w:t>
      </w:r>
      <w:proofErr w:type="spellEnd"/>
      <w:r>
        <w:t>.</w:t>
      </w:r>
      <w:r w:rsidR="00732412">
        <w:t xml:space="preserve"> </w:t>
      </w:r>
    </w:p>
    <w:p w14:paraId="61A51813" w14:textId="0C5585C2"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té</w:t>
      </w:r>
      <w:r w:rsidR="00084712">
        <w:t>to</w:t>
      </w:r>
      <w:r>
        <w:t xml:space="preserve">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5134118D" w:rsidR="000B344B" w:rsidRPr="001D7BF6" w:rsidRDefault="000B344B" w:rsidP="00E60C8B">
      <w:pPr>
        <w:pStyle w:val="Sta"/>
      </w:pPr>
      <w:r>
        <w:t>Všechny stanovené cíle se mi podařilo úspěšně splnit</w:t>
      </w:r>
      <w:r w:rsidR="00AC37DC">
        <w:t xml:space="preserve"> a</w:t>
      </w:r>
      <w:r w:rsidR="00AF71B9">
        <w:t> </w:t>
      </w:r>
      <w:r>
        <w:t>myslím si, že</w:t>
      </w:r>
      <w:r w:rsidR="004072BF">
        <w:t xml:space="preserve"> i </w:t>
      </w:r>
      <w:r>
        <w:t>když jsem to na začátku celé maturitní práce nečekal</w:t>
      </w:r>
      <w:r w:rsidR="00AC37DC">
        <w:t>,</w:t>
      </w:r>
      <w:r>
        <w:t xml:space="preserve"> tak se celá aplikace povedla</w:t>
      </w:r>
      <w:r w:rsidR="004072BF">
        <w:t xml:space="preserve"> a </w:t>
      </w:r>
      <w:r>
        <w:t xml:space="preserve">myslím, že má určitý potenciál. </w:t>
      </w:r>
      <w:r w:rsidR="00AC37DC">
        <w:t>A to nejenom</w:t>
      </w:r>
      <w:r>
        <w:t xml:space="preserve"> jako databáze letů pro Aeroklub Liberec,</w:t>
      </w:r>
      <w:r w:rsidR="00AC37DC">
        <w:t xml:space="preserve"> ale</w:t>
      </w:r>
      <w:r>
        <w:t xml:space="preserve"> </w:t>
      </w:r>
      <w:r w:rsidR="004072BF">
        <w:t>i </w:t>
      </w:r>
      <w:r>
        <w:t>pro celostátní používání.</w:t>
      </w:r>
      <w:r w:rsidR="002E70D6">
        <w:t xml:space="preserve"> Odhadovaný celkový čas, který jsem strávil na této aplikaci je minimálně 300 hodin. Jelikož jsem spousta času strávil s řešením mnoha problém</w:t>
      </w:r>
      <w:r w:rsidR="00AC37DC">
        <w:t>ů</w:t>
      </w:r>
      <w:r w:rsidR="002E70D6">
        <w:t xml:space="preserve"> při přechodu na </w:t>
      </w:r>
      <w:proofErr w:type="spellStart"/>
      <w:r w:rsidR="002E70D6">
        <w:t>React</w:t>
      </w:r>
      <w:proofErr w:type="spellEnd"/>
      <w:r w:rsidR="00F26C11">
        <w:t>.</w:t>
      </w:r>
    </w:p>
    <w:p w14:paraId="007C87E4" w14:textId="77777777" w:rsidR="001D7BF6" w:rsidRDefault="001D7BF6" w:rsidP="001D7BF6">
      <w:pPr>
        <w:pStyle w:val="Neslovankapitola"/>
      </w:pPr>
      <w:bookmarkStart w:id="87" w:name="_Toc459976524"/>
      <w:bookmarkStart w:id="88" w:name="_Toc66368517"/>
      <w:r>
        <w:lastRenderedPageBreak/>
        <w:t>Seznam obrázků</w:t>
      </w:r>
      <w:bookmarkEnd w:id="87"/>
      <w:bookmarkEnd w:id="88"/>
    </w:p>
    <w:p w14:paraId="55FEF8ED" w14:textId="0A0F0690"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6"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D932C9">
          <w:rPr>
            <w:noProof/>
            <w:webHidden/>
          </w:rPr>
          <w:t>6</w:t>
        </w:r>
        <w:r w:rsidR="00735A22">
          <w:rPr>
            <w:noProof/>
            <w:webHidden/>
          </w:rPr>
          <w:fldChar w:fldCharType="end"/>
        </w:r>
      </w:hyperlink>
    </w:p>
    <w:p w14:paraId="31A06E25" w14:textId="0684BF7D" w:rsidR="00735A22" w:rsidRDefault="000A6380">
      <w:pPr>
        <w:pStyle w:val="Seznamobrzk"/>
        <w:tabs>
          <w:tab w:val="right" w:leader="dot" w:pos="9061"/>
        </w:tabs>
        <w:rPr>
          <w:rFonts w:asciiTheme="minorHAnsi" w:eastAsiaTheme="minorEastAsia" w:hAnsiTheme="minorHAnsi" w:cstheme="minorBidi"/>
          <w:noProof/>
          <w:sz w:val="22"/>
          <w:szCs w:val="22"/>
        </w:rPr>
      </w:pPr>
      <w:hyperlink r:id="rId27"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D932C9">
          <w:rPr>
            <w:noProof/>
            <w:webHidden/>
          </w:rPr>
          <w:t>7</w:t>
        </w:r>
        <w:r w:rsidR="00735A22">
          <w:rPr>
            <w:noProof/>
            <w:webHidden/>
          </w:rPr>
          <w:fldChar w:fldCharType="end"/>
        </w:r>
      </w:hyperlink>
    </w:p>
    <w:p w14:paraId="72AE574E" w14:textId="3DBDDF12" w:rsidR="00735A22" w:rsidRDefault="000A6380">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D932C9">
          <w:rPr>
            <w:noProof/>
            <w:webHidden/>
          </w:rPr>
          <w:t>14</w:t>
        </w:r>
        <w:r w:rsidR="00735A22">
          <w:rPr>
            <w:noProof/>
            <w:webHidden/>
          </w:rPr>
          <w:fldChar w:fldCharType="end"/>
        </w:r>
      </w:hyperlink>
    </w:p>
    <w:p w14:paraId="255851AF" w14:textId="485A013C" w:rsidR="00735A22" w:rsidRDefault="000A6380">
      <w:pPr>
        <w:pStyle w:val="Seznamobrzk"/>
        <w:tabs>
          <w:tab w:val="right" w:leader="dot" w:pos="9061"/>
        </w:tabs>
        <w:rPr>
          <w:rFonts w:asciiTheme="minorHAnsi" w:eastAsiaTheme="minorEastAsia" w:hAnsiTheme="minorHAnsi" w:cstheme="minorBidi"/>
          <w:noProof/>
          <w:sz w:val="22"/>
          <w:szCs w:val="22"/>
        </w:rPr>
      </w:pPr>
      <w:hyperlink r:id="rId28"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D932C9">
          <w:rPr>
            <w:noProof/>
            <w:webHidden/>
          </w:rPr>
          <w:t>17</w:t>
        </w:r>
        <w:r w:rsidR="00735A22">
          <w:rPr>
            <w:noProof/>
            <w:webHidden/>
          </w:rPr>
          <w:fldChar w:fldCharType="end"/>
        </w:r>
      </w:hyperlink>
    </w:p>
    <w:p w14:paraId="48427446" w14:textId="330C845E" w:rsidR="00735A22" w:rsidRDefault="000A6380">
      <w:pPr>
        <w:pStyle w:val="Seznamobrzk"/>
        <w:tabs>
          <w:tab w:val="right" w:leader="dot" w:pos="9061"/>
        </w:tabs>
        <w:rPr>
          <w:rFonts w:asciiTheme="minorHAnsi" w:eastAsiaTheme="minorEastAsia" w:hAnsiTheme="minorHAnsi" w:cstheme="minorBidi"/>
          <w:noProof/>
          <w:sz w:val="22"/>
          <w:szCs w:val="22"/>
        </w:rPr>
      </w:pPr>
      <w:hyperlink r:id="rId29"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D932C9">
          <w:rPr>
            <w:noProof/>
            <w:webHidden/>
          </w:rPr>
          <w:t>19</w:t>
        </w:r>
        <w:r w:rsidR="00735A22">
          <w:rPr>
            <w:noProof/>
            <w:webHidden/>
          </w:rPr>
          <w:fldChar w:fldCharType="end"/>
        </w:r>
      </w:hyperlink>
    </w:p>
    <w:p w14:paraId="38738922" w14:textId="3FA68AA3" w:rsidR="00735A22" w:rsidRDefault="000A6380">
      <w:pPr>
        <w:pStyle w:val="Seznamobrzk"/>
        <w:tabs>
          <w:tab w:val="right" w:leader="dot" w:pos="9061"/>
        </w:tabs>
        <w:rPr>
          <w:rFonts w:asciiTheme="minorHAnsi" w:eastAsiaTheme="minorEastAsia" w:hAnsiTheme="minorHAnsi" w:cstheme="minorBidi"/>
          <w:noProof/>
          <w:sz w:val="22"/>
          <w:szCs w:val="22"/>
        </w:rPr>
      </w:pPr>
      <w:hyperlink r:id="rId30"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D932C9">
          <w:rPr>
            <w:noProof/>
            <w:webHidden/>
          </w:rPr>
          <w:t>20</w:t>
        </w:r>
        <w:r w:rsidR="00735A22">
          <w:rPr>
            <w:noProof/>
            <w:webHidden/>
          </w:rPr>
          <w:fldChar w:fldCharType="end"/>
        </w:r>
      </w:hyperlink>
    </w:p>
    <w:p w14:paraId="43609FD0" w14:textId="639A28D4" w:rsidR="00735A22" w:rsidRDefault="000A6380">
      <w:pPr>
        <w:pStyle w:val="Seznamobrzk"/>
        <w:tabs>
          <w:tab w:val="right" w:leader="dot" w:pos="9061"/>
        </w:tabs>
        <w:rPr>
          <w:rFonts w:asciiTheme="minorHAnsi" w:eastAsiaTheme="minorEastAsia" w:hAnsiTheme="minorHAnsi" w:cstheme="minorBidi"/>
          <w:noProof/>
          <w:sz w:val="22"/>
          <w:szCs w:val="22"/>
        </w:rPr>
      </w:pPr>
      <w:hyperlink r:id="rId31"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D932C9">
          <w:rPr>
            <w:noProof/>
            <w:webHidden/>
          </w:rPr>
          <w:t>20</w:t>
        </w:r>
        <w:r w:rsidR="00735A22">
          <w:rPr>
            <w:noProof/>
            <w:webHidden/>
          </w:rPr>
          <w:fldChar w:fldCharType="end"/>
        </w:r>
      </w:hyperlink>
    </w:p>
    <w:p w14:paraId="6CDFCCD2" w14:textId="782011EE" w:rsidR="00735A22" w:rsidRDefault="000A6380">
      <w:pPr>
        <w:pStyle w:val="Seznamobrzk"/>
        <w:tabs>
          <w:tab w:val="right" w:leader="dot" w:pos="9061"/>
        </w:tabs>
        <w:rPr>
          <w:rFonts w:asciiTheme="minorHAnsi" w:eastAsiaTheme="minorEastAsia" w:hAnsiTheme="minorHAnsi" w:cstheme="minorBidi"/>
          <w:noProof/>
          <w:sz w:val="22"/>
          <w:szCs w:val="22"/>
        </w:rPr>
      </w:pPr>
      <w:hyperlink r:id="rId32"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D932C9">
          <w:rPr>
            <w:noProof/>
            <w:webHidden/>
          </w:rPr>
          <w:t>22</w:t>
        </w:r>
        <w:r w:rsidR="00735A22">
          <w:rPr>
            <w:noProof/>
            <w:webHidden/>
          </w:rPr>
          <w:fldChar w:fldCharType="end"/>
        </w:r>
      </w:hyperlink>
    </w:p>
    <w:p w14:paraId="60C18175" w14:textId="61BEE705" w:rsidR="00735A22" w:rsidRDefault="000A6380">
      <w:pPr>
        <w:pStyle w:val="Seznamobrzk"/>
        <w:tabs>
          <w:tab w:val="right" w:leader="dot" w:pos="9061"/>
        </w:tabs>
        <w:rPr>
          <w:rFonts w:asciiTheme="minorHAnsi" w:eastAsiaTheme="minorEastAsia" w:hAnsiTheme="minorHAnsi" w:cstheme="minorBidi"/>
          <w:noProof/>
          <w:sz w:val="22"/>
          <w:szCs w:val="22"/>
        </w:rPr>
      </w:pPr>
      <w:hyperlink r:id="rId33"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D932C9">
          <w:rPr>
            <w:noProof/>
            <w:webHidden/>
          </w:rPr>
          <w:t>23</w:t>
        </w:r>
        <w:r w:rsidR="00735A22">
          <w:rPr>
            <w:noProof/>
            <w:webHidden/>
          </w:rPr>
          <w:fldChar w:fldCharType="end"/>
        </w:r>
      </w:hyperlink>
    </w:p>
    <w:p w14:paraId="7A90585E" w14:textId="7FAD7676" w:rsidR="00735A22" w:rsidRDefault="000A6380">
      <w:pPr>
        <w:pStyle w:val="Seznamobrzk"/>
        <w:tabs>
          <w:tab w:val="right" w:leader="dot" w:pos="9061"/>
        </w:tabs>
        <w:rPr>
          <w:rFonts w:asciiTheme="minorHAnsi" w:eastAsiaTheme="minorEastAsia" w:hAnsiTheme="minorHAnsi" w:cstheme="minorBidi"/>
          <w:noProof/>
          <w:sz w:val="22"/>
          <w:szCs w:val="22"/>
        </w:rPr>
      </w:pPr>
      <w:hyperlink r:id="rId34"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D932C9">
          <w:rPr>
            <w:noProof/>
            <w:webHidden/>
          </w:rPr>
          <w:t>24</w:t>
        </w:r>
        <w:r w:rsidR="00735A22">
          <w:rPr>
            <w:noProof/>
            <w:webHidden/>
          </w:rPr>
          <w:fldChar w:fldCharType="end"/>
        </w:r>
      </w:hyperlink>
    </w:p>
    <w:p w14:paraId="0E9AF973" w14:textId="5B5F4A38" w:rsidR="00735A22" w:rsidRDefault="000A6380">
      <w:pPr>
        <w:pStyle w:val="Seznamobrzk"/>
        <w:tabs>
          <w:tab w:val="right" w:leader="dot" w:pos="9061"/>
        </w:tabs>
        <w:rPr>
          <w:rFonts w:asciiTheme="minorHAnsi" w:eastAsiaTheme="minorEastAsia" w:hAnsiTheme="minorHAnsi" w:cstheme="minorBidi"/>
          <w:noProof/>
          <w:sz w:val="22"/>
          <w:szCs w:val="22"/>
        </w:rPr>
      </w:pPr>
      <w:hyperlink r:id="rId35"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D932C9">
          <w:rPr>
            <w:noProof/>
            <w:webHidden/>
          </w:rPr>
          <w:t>25</w:t>
        </w:r>
        <w:r w:rsidR="00735A22">
          <w:rPr>
            <w:noProof/>
            <w:webHidden/>
          </w:rPr>
          <w:fldChar w:fldCharType="end"/>
        </w:r>
      </w:hyperlink>
    </w:p>
    <w:p w14:paraId="6A606872" w14:textId="65F12290" w:rsidR="00735A22" w:rsidRDefault="000A6380">
      <w:pPr>
        <w:pStyle w:val="Seznamobrzk"/>
        <w:tabs>
          <w:tab w:val="right" w:leader="dot" w:pos="9061"/>
        </w:tabs>
        <w:rPr>
          <w:rFonts w:asciiTheme="minorHAnsi" w:eastAsiaTheme="minorEastAsia" w:hAnsiTheme="minorHAnsi" w:cstheme="minorBidi"/>
          <w:noProof/>
          <w:sz w:val="22"/>
          <w:szCs w:val="22"/>
        </w:rPr>
      </w:pPr>
      <w:hyperlink r:id="rId36"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D932C9">
          <w:rPr>
            <w:noProof/>
            <w:webHidden/>
          </w:rPr>
          <w:t>26</w:t>
        </w:r>
        <w:r w:rsidR="00735A22">
          <w:rPr>
            <w:noProof/>
            <w:webHidden/>
          </w:rPr>
          <w:fldChar w:fldCharType="end"/>
        </w:r>
      </w:hyperlink>
    </w:p>
    <w:p w14:paraId="0F93DC0C" w14:textId="06135B45" w:rsidR="00735A22" w:rsidRDefault="000A6380">
      <w:pPr>
        <w:pStyle w:val="Seznamobrzk"/>
        <w:tabs>
          <w:tab w:val="right" w:leader="dot" w:pos="9061"/>
        </w:tabs>
        <w:rPr>
          <w:rFonts w:asciiTheme="minorHAnsi" w:eastAsiaTheme="minorEastAsia" w:hAnsiTheme="minorHAnsi" w:cstheme="minorBidi"/>
          <w:noProof/>
          <w:sz w:val="22"/>
          <w:szCs w:val="22"/>
        </w:rPr>
      </w:pPr>
      <w:hyperlink r:id="rId37"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D932C9">
          <w:rPr>
            <w:noProof/>
            <w:webHidden/>
          </w:rPr>
          <w:t>27</w:t>
        </w:r>
        <w:r w:rsidR="00735A22">
          <w:rPr>
            <w:noProof/>
            <w:webHidden/>
          </w:rPr>
          <w:fldChar w:fldCharType="end"/>
        </w:r>
      </w:hyperlink>
    </w:p>
    <w:p w14:paraId="366D6AC9" w14:textId="5063D1EE" w:rsidR="00735A22" w:rsidRDefault="000A6380">
      <w:pPr>
        <w:pStyle w:val="Seznamobrzk"/>
        <w:tabs>
          <w:tab w:val="right" w:leader="dot" w:pos="9061"/>
        </w:tabs>
        <w:rPr>
          <w:rFonts w:asciiTheme="minorHAnsi" w:eastAsiaTheme="minorEastAsia" w:hAnsiTheme="minorHAnsi" w:cstheme="minorBidi"/>
          <w:noProof/>
          <w:sz w:val="22"/>
          <w:szCs w:val="22"/>
        </w:rPr>
      </w:pPr>
      <w:hyperlink r:id="rId38"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D932C9">
          <w:rPr>
            <w:noProof/>
            <w:webHidden/>
          </w:rPr>
          <w:t>28</w:t>
        </w:r>
        <w:r w:rsidR="00735A22">
          <w:rPr>
            <w:noProof/>
            <w:webHidden/>
          </w:rPr>
          <w:fldChar w:fldCharType="end"/>
        </w:r>
      </w:hyperlink>
    </w:p>
    <w:p w14:paraId="1EA6843A" w14:textId="6D612FA0" w:rsidR="00735A22" w:rsidRDefault="000A6380">
      <w:pPr>
        <w:pStyle w:val="Seznamobrzk"/>
        <w:tabs>
          <w:tab w:val="right" w:leader="dot" w:pos="9061"/>
        </w:tabs>
        <w:rPr>
          <w:rFonts w:asciiTheme="minorHAnsi" w:eastAsiaTheme="minorEastAsia" w:hAnsiTheme="minorHAnsi" w:cstheme="minorBidi"/>
          <w:noProof/>
          <w:sz w:val="22"/>
          <w:szCs w:val="22"/>
        </w:rPr>
      </w:pPr>
      <w:hyperlink r:id="rId39"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D932C9">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9" w:name="_Toc459976525"/>
      <w:bookmarkStart w:id="90" w:name="_Toc66368518"/>
      <w:r>
        <w:lastRenderedPageBreak/>
        <w:t>Použitá literatura</w:t>
      </w:r>
      <w:bookmarkEnd w:id="89"/>
      <w:bookmarkEnd w:id="90"/>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0"/>
          <w:footerReference w:type="default" r:id="rId41"/>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1" w:name="_Toc459976526"/>
      <w:bookmarkStart w:id="92" w:name="_Toc66368519"/>
      <w:r>
        <w:lastRenderedPageBreak/>
        <w:t>Seznam přiložených souborů</w:t>
      </w:r>
      <w:bookmarkEnd w:id="91"/>
      <w:bookmarkEnd w:id="92"/>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3DA5CA3D"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.docx</w:t>
      </w:r>
    </w:p>
    <w:p w14:paraId="32B848A1" w14:textId="2D470472" w:rsidR="00597458" w:rsidRDefault="00597458" w:rsidP="00597458">
      <w:pPr>
        <w:pStyle w:val="Sta"/>
        <w:numPr>
          <w:ilvl w:val="2"/>
          <w:numId w:val="26"/>
        </w:numPr>
      </w:pPr>
      <w:r>
        <w:t>MP</w:t>
      </w:r>
      <w:r w:rsidR="00371FE4">
        <w:t>2020-</w:t>
      </w:r>
      <w:r>
        <w:t>2021-</w:t>
      </w:r>
      <w:r w:rsidR="00D16B8C" w:rsidRPr="00D16B8C">
        <w:t xml:space="preserve"> </w:t>
      </w:r>
      <w:r w:rsidR="00D16B8C">
        <w:t>P4-Kulhavý-Tomáš</w:t>
      </w:r>
      <w:r>
        <w:t>.pdf</w:t>
      </w:r>
    </w:p>
    <w:p w14:paraId="62C70960" w14:textId="77777777" w:rsidR="00597458" w:rsidRDefault="00597458" w:rsidP="00597458">
      <w:pPr>
        <w:pStyle w:val="Sta"/>
        <w:numPr>
          <w:ilvl w:val="1"/>
          <w:numId w:val="26"/>
        </w:numPr>
      </w:pPr>
      <w:r>
        <w:t>Písemná práce SOČ</w:t>
      </w:r>
    </w:p>
    <w:p w14:paraId="08BF8D42" w14:textId="774F5A7A" w:rsidR="00597458" w:rsidRDefault="00371FE4" w:rsidP="00597458">
      <w:pPr>
        <w:pStyle w:val="Sta"/>
        <w:numPr>
          <w:ilvl w:val="2"/>
          <w:numId w:val="26"/>
        </w:numPr>
      </w:pPr>
      <w:r>
        <w:t>SOČ2020-</w:t>
      </w:r>
      <w:r w:rsidR="00597458">
        <w:t>2021-</w:t>
      </w:r>
      <w:r w:rsidR="00D16B8C">
        <w:t>P4-</w:t>
      </w:r>
      <w:r w:rsidR="00597458">
        <w:t>Kulhavý-Tomá</w:t>
      </w:r>
      <w:r w:rsidR="00D16B8C">
        <w:t>š</w:t>
      </w:r>
      <w:r w:rsidR="00597458">
        <w:t>.docx</w:t>
      </w:r>
    </w:p>
    <w:p w14:paraId="379AC73D" w14:textId="172E7742" w:rsidR="00597458" w:rsidRDefault="00371FE4" w:rsidP="00597458">
      <w:pPr>
        <w:pStyle w:val="Sta"/>
        <w:numPr>
          <w:ilvl w:val="2"/>
          <w:numId w:val="26"/>
        </w:numPr>
      </w:pPr>
      <w:r>
        <w:t>SOČ2020-</w:t>
      </w:r>
      <w:r w:rsidR="00597458">
        <w:t>2021-</w:t>
      </w:r>
      <w:r w:rsidR="00D16B8C">
        <w:t>P4-</w:t>
      </w:r>
      <w:r w:rsidR="00597458">
        <w:t>Kulhavý-Tomáš.pdf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4486FA43" w14:textId="685DFF47" w:rsidR="00F107AF" w:rsidRPr="00F107AF" w:rsidRDefault="00FF6289" w:rsidP="007F715B">
      <w:pPr>
        <w:pStyle w:val="Sta"/>
        <w:numPr>
          <w:ilvl w:val="1"/>
          <w:numId w:val="26"/>
        </w:numPr>
      </w:pPr>
      <w:r>
        <w:t>Přiložené obrázky jednotlivých stránek</w:t>
      </w:r>
    </w:p>
    <w:p w14:paraId="0D1B06E7" w14:textId="77777777" w:rsidR="008A58B3" w:rsidRPr="00A30F80" w:rsidRDefault="008A58B3" w:rsidP="008A58B3">
      <w:pPr>
        <w:pStyle w:val="Ploha"/>
      </w:pPr>
      <w:bookmarkStart w:id="93" w:name="_Toc459976527"/>
      <w:bookmarkStart w:id="94" w:name="_Toc66368520"/>
      <w:r>
        <w:lastRenderedPageBreak/>
        <w:t>Další příloha</w:t>
      </w:r>
      <w:bookmarkEnd w:id="93"/>
      <w:bookmarkEnd w:id="94"/>
    </w:p>
    <w:sectPr w:rsidR="008A58B3" w:rsidRPr="00A30F80" w:rsidSect="00E33E77">
      <w:footerReference w:type="default" r:id="rId42"/>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443707" w14:textId="77777777" w:rsidR="000A6380" w:rsidRDefault="000A6380">
      <w:r>
        <w:separator/>
      </w:r>
    </w:p>
  </w:endnote>
  <w:endnote w:type="continuationSeparator" w:id="0">
    <w:p w14:paraId="7DD23A22" w14:textId="77777777" w:rsidR="000A6380" w:rsidRDefault="000A63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85994" w14:textId="77777777" w:rsidR="00797236" w:rsidRDefault="00797236" w:rsidP="006B19F5">
    <w:pPr>
      <w:pStyle w:val="Zpat"/>
    </w:pPr>
  </w:p>
  <w:p w14:paraId="25A15869" w14:textId="77777777" w:rsidR="00797236" w:rsidRDefault="00797236"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1579F7" w:rsidRDefault="001579F7">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1579F7" w:rsidRDefault="001579F7"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1579F7" w:rsidRDefault="001579F7"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9F8157" w14:textId="77777777" w:rsidR="000A6380" w:rsidRDefault="000A6380">
      <w:r>
        <w:separator/>
      </w:r>
    </w:p>
  </w:footnote>
  <w:footnote w:type="continuationSeparator" w:id="0">
    <w:p w14:paraId="2B8A9AE1" w14:textId="77777777" w:rsidR="000A6380" w:rsidRDefault="000A63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1579F7" w:rsidRDefault="001579F7"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1579F7" w:rsidRDefault="001579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070A5"/>
    <w:rsid w:val="00007FD6"/>
    <w:rsid w:val="00015EB2"/>
    <w:rsid w:val="000203DC"/>
    <w:rsid w:val="00025085"/>
    <w:rsid w:val="00027D2C"/>
    <w:rsid w:val="00030236"/>
    <w:rsid w:val="0003067F"/>
    <w:rsid w:val="00036EC8"/>
    <w:rsid w:val="00046727"/>
    <w:rsid w:val="00050025"/>
    <w:rsid w:val="00051B00"/>
    <w:rsid w:val="000540B2"/>
    <w:rsid w:val="00054C93"/>
    <w:rsid w:val="00055221"/>
    <w:rsid w:val="00055F20"/>
    <w:rsid w:val="00056291"/>
    <w:rsid w:val="0005661A"/>
    <w:rsid w:val="000653FF"/>
    <w:rsid w:val="000702D9"/>
    <w:rsid w:val="0007297E"/>
    <w:rsid w:val="00075CBB"/>
    <w:rsid w:val="00075D20"/>
    <w:rsid w:val="00082D7E"/>
    <w:rsid w:val="00084712"/>
    <w:rsid w:val="00085236"/>
    <w:rsid w:val="00087938"/>
    <w:rsid w:val="00090BBC"/>
    <w:rsid w:val="00091B48"/>
    <w:rsid w:val="00093B51"/>
    <w:rsid w:val="00095D10"/>
    <w:rsid w:val="000A562D"/>
    <w:rsid w:val="000A6380"/>
    <w:rsid w:val="000B344B"/>
    <w:rsid w:val="000B590E"/>
    <w:rsid w:val="000C6DFA"/>
    <w:rsid w:val="000D0F81"/>
    <w:rsid w:val="000D18E7"/>
    <w:rsid w:val="000D7234"/>
    <w:rsid w:val="000E5F67"/>
    <w:rsid w:val="000E71FE"/>
    <w:rsid w:val="000E7372"/>
    <w:rsid w:val="000F4F52"/>
    <w:rsid w:val="000F58E5"/>
    <w:rsid w:val="00104811"/>
    <w:rsid w:val="00113B74"/>
    <w:rsid w:val="00114007"/>
    <w:rsid w:val="001146EA"/>
    <w:rsid w:val="00114F7F"/>
    <w:rsid w:val="00114F82"/>
    <w:rsid w:val="00115F7A"/>
    <w:rsid w:val="001229B5"/>
    <w:rsid w:val="00127B0B"/>
    <w:rsid w:val="00127DB1"/>
    <w:rsid w:val="00141D80"/>
    <w:rsid w:val="001579F7"/>
    <w:rsid w:val="00157C1E"/>
    <w:rsid w:val="0018305E"/>
    <w:rsid w:val="00190F46"/>
    <w:rsid w:val="0019500E"/>
    <w:rsid w:val="00196BDD"/>
    <w:rsid w:val="001A43DE"/>
    <w:rsid w:val="001A660C"/>
    <w:rsid w:val="001B13F1"/>
    <w:rsid w:val="001B5E60"/>
    <w:rsid w:val="001D4070"/>
    <w:rsid w:val="001D44E9"/>
    <w:rsid w:val="001D7BF6"/>
    <w:rsid w:val="001E5146"/>
    <w:rsid w:val="001F1BAE"/>
    <w:rsid w:val="001F7AD2"/>
    <w:rsid w:val="00200AD6"/>
    <w:rsid w:val="00204052"/>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B0DDA"/>
    <w:rsid w:val="002B576F"/>
    <w:rsid w:val="002C7ECA"/>
    <w:rsid w:val="002D2817"/>
    <w:rsid w:val="002D2EEB"/>
    <w:rsid w:val="002D2FE2"/>
    <w:rsid w:val="002D3981"/>
    <w:rsid w:val="002E3C96"/>
    <w:rsid w:val="002E66E3"/>
    <w:rsid w:val="002E70D6"/>
    <w:rsid w:val="002F010A"/>
    <w:rsid w:val="002F1DEA"/>
    <w:rsid w:val="002F5C1A"/>
    <w:rsid w:val="002F66E7"/>
    <w:rsid w:val="002F7869"/>
    <w:rsid w:val="003019AC"/>
    <w:rsid w:val="00305630"/>
    <w:rsid w:val="003145BD"/>
    <w:rsid w:val="0032013D"/>
    <w:rsid w:val="00340639"/>
    <w:rsid w:val="003419EF"/>
    <w:rsid w:val="003573EB"/>
    <w:rsid w:val="0036204E"/>
    <w:rsid w:val="00362703"/>
    <w:rsid w:val="003635F8"/>
    <w:rsid w:val="003708F9"/>
    <w:rsid w:val="00371FE4"/>
    <w:rsid w:val="00377B59"/>
    <w:rsid w:val="0038067A"/>
    <w:rsid w:val="00381D5B"/>
    <w:rsid w:val="00383A36"/>
    <w:rsid w:val="0038529A"/>
    <w:rsid w:val="00385B83"/>
    <w:rsid w:val="00391B85"/>
    <w:rsid w:val="00392762"/>
    <w:rsid w:val="003A5441"/>
    <w:rsid w:val="003B28E2"/>
    <w:rsid w:val="003C622E"/>
    <w:rsid w:val="003C63F8"/>
    <w:rsid w:val="003D26E6"/>
    <w:rsid w:val="003D3AC9"/>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226F"/>
    <w:rsid w:val="00453405"/>
    <w:rsid w:val="00453AA3"/>
    <w:rsid w:val="004636FC"/>
    <w:rsid w:val="004656D6"/>
    <w:rsid w:val="00471333"/>
    <w:rsid w:val="004739D5"/>
    <w:rsid w:val="00474EAD"/>
    <w:rsid w:val="004809F4"/>
    <w:rsid w:val="00481E03"/>
    <w:rsid w:val="0048328A"/>
    <w:rsid w:val="004926BE"/>
    <w:rsid w:val="00495AF0"/>
    <w:rsid w:val="004A26E3"/>
    <w:rsid w:val="004B0CCF"/>
    <w:rsid w:val="004B4BA6"/>
    <w:rsid w:val="004C29BB"/>
    <w:rsid w:val="004C7A4E"/>
    <w:rsid w:val="004D1E6A"/>
    <w:rsid w:val="004E24A5"/>
    <w:rsid w:val="004F37E5"/>
    <w:rsid w:val="004F5DCD"/>
    <w:rsid w:val="00500A9B"/>
    <w:rsid w:val="00503D22"/>
    <w:rsid w:val="00511073"/>
    <w:rsid w:val="00513B01"/>
    <w:rsid w:val="005166D3"/>
    <w:rsid w:val="00520A0D"/>
    <w:rsid w:val="00520FD4"/>
    <w:rsid w:val="00534C49"/>
    <w:rsid w:val="00535913"/>
    <w:rsid w:val="00540324"/>
    <w:rsid w:val="0054350D"/>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173"/>
    <w:rsid w:val="00582F24"/>
    <w:rsid w:val="00583D8A"/>
    <w:rsid w:val="0059226A"/>
    <w:rsid w:val="00594437"/>
    <w:rsid w:val="00597458"/>
    <w:rsid w:val="005A2F14"/>
    <w:rsid w:val="005A614B"/>
    <w:rsid w:val="005A62F9"/>
    <w:rsid w:val="005A77CC"/>
    <w:rsid w:val="005C4575"/>
    <w:rsid w:val="005C5455"/>
    <w:rsid w:val="005C77F7"/>
    <w:rsid w:val="005D3B63"/>
    <w:rsid w:val="005E17F2"/>
    <w:rsid w:val="005E2758"/>
    <w:rsid w:val="005E347B"/>
    <w:rsid w:val="005F3017"/>
    <w:rsid w:val="00600D65"/>
    <w:rsid w:val="0060280D"/>
    <w:rsid w:val="00602F5A"/>
    <w:rsid w:val="00605B51"/>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E3F97"/>
    <w:rsid w:val="006F2E71"/>
    <w:rsid w:val="00707B5F"/>
    <w:rsid w:val="00715268"/>
    <w:rsid w:val="007152DA"/>
    <w:rsid w:val="007202EA"/>
    <w:rsid w:val="0072471D"/>
    <w:rsid w:val="007253F5"/>
    <w:rsid w:val="00726CD4"/>
    <w:rsid w:val="00732412"/>
    <w:rsid w:val="00735A22"/>
    <w:rsid w:val="00746FC6"/>
    <w:rsid w:val="0075243D"/>
    <w:rsid w:val="007575DF"/>
    <w:rsid w:val="0075790D"/>
    <w:rsid w:val="00760626"/>
    <w:rsid w:val="00760A85"/>
    <w:rsid w:val="00760E5B"/>
    <w:rsid w:val="0077073E"/>
    <w:rsid w:val="00775239"/>
    <w:rsid w:val="007802D6"/>
    <w:rsid w:val="00785573"/>
    <w:rsid w:val="00785BEF"/>
    <w:rsid w:val="00797236"/>
    <w:rsid w:val="007A1263"/>
    <w:rsid w:val="007A3690"/>
    <w:rsid w:val="007A65FC"/>
    <w:rsid w:val="007B3B4B"/>
    <w:rsid w:val="007C3F5E"/>
    <w:rsid w:val="007E20CC"/>
    <w:rsid w:val="007E550F"/>
    <w:rsid w:val="007E7C7E"/>
    <w:rsid w:val="007F2B46"/>
    <w:rsid w:val="007F715B"/>
    <w:rsid w:val="00805B4B"/>
    <w:rsid w:val="008120A9"/>
    <w:rsid w:val="008203EB"/>
    <w:rsid w:val="00825F99"/>
    <w:rsid w:val="00831158"/>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4710"/>
    <w:rsid w:val="008D5B82"/>
    <w:rsid w:val="008E744B"/>
    <w:rsid w:val="008F6172"/>
    <w:rsid w:val="00900B15"/>
    <w:rsid w:val="00914671"/>
    <w:rsid w:val="00915D71"/>
    <w:rsid w:val="0093185D"/>
    <w:rsid w:val="00931F0C"/>
    <w:rsid w:val="0093260E"/>
    <w:rsid w:val="0093579C"/>
    <w:rsid w:val="009450FF"/>
    <w:rsid w:val="0094689A"/>
    <w:rsid w:val="009475BB"/>
    <w:rsid w:val="00950514"/>
    <w:rsid w:val="00950CF2"/>
    <w:rsid w:val="00950EB1"/>
    <w:rsid w:val="009543BB"/>
    <w:rsid w:val="00954DDF"/>
    <w:rsid w:val="00963D8F"/>
    <w:rsid w:val="00965687"/>
    <w:rsid w:val="00965F8C"/>
    <w:rsid w:val="00976C85"/>
    <w:rsid w:val="009838C5"/>
    <w:rsid w:val="009864FB"/>
    <w:rsid w:val="00987DF3"/>
    <w:rsid w:val="009A2BBB"/>
    <w:rsid w:val="009B3D6A"/>
    <w:rsid w:val="009C2343"/>
    <w:rsid w:val="009D048F"/>
    <w:rsid w:val="009E4269"/>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918BE"/>
    <w:rsid w:val="00A93C7F"/>
    <w:rsid w:val="00A96F5E"/>
    <w:rsid w:val="00AA0F62"/>
    <w:rsid w:val="00AA3C54"/>
    <w:rsid w:val="00AC37DC"/>
    <w:rsid w:val="00AC429C"/>
    <w:rsid w:val="00AE02EA"/>
    <w:rsid w:val="00AE5FCD"/>
    <w:rsid w:val="00AE6935"/>
    <w:rsid w:val="00AF46D3"/>
    <w:rsid w:val="00AF673D"/>
    <w:rsid w:val="00AF71B9"/>
    <w:rsid w:val="00B003CF"/>
    <w:rsid w:val="00B151EC"/>
    <w:rsid w:val="00B50A8F"/>
    <w:rsid w:val="00B512C7"/>
    <w:rsid w:val="00B55384"/>
    <w:rsid w:val="00B66B0C"/>
    <w:rsid w:val="00B742FF"/>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1E0C"/>
    <w:rsid w:val="00C22164"/>
    <w:rsid w:val="00C27BA6"/>
    <w:rsid w:val="00C27DFF"/>
    <w:rsid w:val="00C31E25"/>
    <w:rsid w:val="00C4739C"/>
    <w:rsid w:val="00C53B2B"/>
    <w:rsid w:val="00C55DCF"/>
    <w:rsid w:val="00C55F04"/>
    <w:rsid w:val="00C56068"/>
    <w:rsid w:val="00C5643E"/>
    <w:rsid w:val="00C56CE8"/>
    <w:rsid w:val="00C57BC7"/>
    <w:rsid w:val="00C71072"/>
    <w:rsid w:val="00C71CEB"/>
    <w:rsid w:val="00C74940"/>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199"/>
    <w:rsid w:val="00CE3736"/>
    <w:rsid w:val="00CF4F78"/>
    <w:rsid w:val="00D033EE"/>
    <w:rsid w:val="00D033F8"/>
    <w:rsid w:val="00D07EC9"/>
    <w:rsid w:val="00D1241E"/>
    <w:rsid w:val="00D14D46"/>
    <w:rsid w:val="00D16B8C"/>
    <w:rsid w:val="00D21A3C"/>
    <w:rsid w:val="00D25E51"/>
    <w:rsid w:val="00D260CF"/>
    <w:rsid w:val="00D277E9"/>
    <w:rsid w:val="00D3059C"/>
    <w:rsid w:val="00D340C4"/>
    <w:rsid w:val="00D347EF"/>
    <w:rsid w:val="00D41254"/>
    <w:rsid w:val="00D422AC"/>
    <w:rsid w:val="00D47329"/>
    <w:rsid w:val="00D5405A"/>
    <w:rsid w:val="00D618D3"/>
    <w:rsid w:val="00D6523B"/>
    <w:rsid w:val="00D669E2"/>
    <w:rsid w:val="00D66BCE"/>
    <w:rsid w:val="00D7523F"/>
    <w:rsid w:val="00D75F72"/>
    <w:rsid w:val="00D8521F"/>
    <w:rsid w:val="00D8525E"/>
    <w:rsid w:val="00D932C9"/>
    <w:rsid w:val="00DA0B6C"/>
    <w:rsid w:val="00DD604F"/>
    <w:rsid w:val="00DE1A55"/>
    <w:rsid w:val="00DF23C6"/>
    <w:rsid w:val="00E20C92"/>
    <w:rsid w:val="00E231DA"/>
    <w:rsid w:val="00E257A4"/>
    <w:rsid w:val="00E25D33"/>
    <w:rsid w:val="00E3097F"/>
    <w:rsid w:val="00E33E77"/>
    <w:rsid w:val="00E40ED5"/>
    <w:rsid w:val="00E44077"/>
    <w:rsid w:val="00E4704D"/>
    <w:rsid w:val="00E47270"/>
    <w:rsid w:val="00E57F55"/>
    <w:rsid w:val="00E60C8B"/>
    <w:rsid w:val="00E60DAB"/>
    <w:rsid w:val="00E72D53"/>
    <w:rsid w:val="00E755AF"/>
    <w:rsid w:val="00E76B2F"/>
    <w:rsid w:val="00E87ABD"/>
    <w:rsid w:val="00E92B5D"/>
    <w:rsid w:val="00EA6593"/>
    <w:rsid w:val="00EB4EE0"/>
    <w:rsid w:val="00EC02C7"/>
    <w:rsid w:val="00EC0A10"/>
    <w:rsid w:val="00EC29D4"/>
    <w:rsid w:val="00EC3F4F"/>
    <w:rsid w:val="00EC533D"/>
    <w:rsid w:val="00ED348C"/>
    <w:rsid w:val="00ED52D8"/>
    <w:rsid w:val="00ED545B"/>
    <w:rsid w:val="00ED5A6E"/>
    <w:rsid w:val="00ED6428"/>
    <w:rsid w:val="00ED6D47"/>
    <w:rsid w:val="00ED7868"/>
    <w:rsid w:val="00EE0626"/>
    <w:rsid w:val="00EF60F8"/>
    <w:rsid w:val="00EF63B2"/>
    <w:rsid w:val="00F071E4"/>
    <w:rsid w:val="00F107AF"/>
    <w:rsid w:val="00F11F0C"/>
    <w:rsid w:val="00F17F39"/>
    <w:rsid w:val="00F26C11"/>
    <w:rsid w:val="00F274FF"/>
    <w:rsid w:val="00F27F6B"/>
    <w:rsid w:val="00F3161E"/>
    <w:rsid w:val="00F40F99"/>
    <w:rsid w:val="00F41746"/>
    <w:rsid w:val="00F47418"/>
    <w:rsid w:val="00F65E79"/>
    <w:rsid w:val="00F73D64"/>
    <w:rsid w:val="00F764B6"/>
    <w:rsid w:val="00F9629C"/>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 w:type="paragraph" w:customStyle="1" w:styleId="Default">
    <w:name w:val="Default"/>
    <w:uiPriority w:val="99"/>
    <w:rsid w:val="00797236"/>
    <w:pPr>
      <w:autoSpaceDE w:val="0"/>
      <w:autoSpaceDN w:val="0"/>
      <w:adjustRightInd w:val="0"/>
    </w:pPr>
    <w:rPr>
      <w:rFonts w:eastAsia="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D:\WEB\MP2021-databaze-letu-pro-aeroklub-liberec\Dokumentace\P&#237;semn&#225;%20pr&#225;ce%20MP\MP2020-2021-P4-Kulhav&#253;-Tom&#225;&#353;.docx" TargetMode="External"/><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1.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file:///D:\WEB\MP2021-databaze-letu-pro-aeroklub-liberec\Dokumentace\P&#237;semn&#225;%20pr&#225;ce%20MP\MP2020-2021-P4-Kulhav&#253;-Tom&#225;&#353;.docx"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file:///D:\WEB\MP2021-databaze-letu-pro-aeroklub-liberec\Dokumentace\P&#237;semn&#225;%20pr&#225;ce%20MP\MP2020-2021-P4-Kulhav&#253;-Tom&#225;&#353;.docx" TargetMode="External"/><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file:///D:\WEB\MP2021-databaze-letu-pro-aeroklub-liberec\Dokumentace\P&#237;semn&#225;%20pr&#225;ce%20MP\MP2020-2021-P4-Kulhav&#253;-Tom&#225;&#353;.docx" TargetMode="External"/><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2</TotalTime>
  <Pages>1</Pages>
  <Words>5894</Words>
  <Characters>34781</Characters>
  <Application>Microsoft Office Word</Application>
  <DocSecurity>0</DocSecurity>
  <Lines>289</Lines>
  <Paragraphs>81</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40594</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7</cp:revision>
  <cp:lastPrinted>2021-03-15T10:09:00Z</cp:lastPrinted>
  <dcterms:created xsi:type="dcterms:W3CDTF">2021-03-14T16:31:00Z</dcterms:created>
  <dcterms:modified xsi:type="dcterms:W3CDTF">2021-03-15T10:09:00Z</dcterms:modified>
</cp:coreProperties>
</file>