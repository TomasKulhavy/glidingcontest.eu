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47AB46" w14:textId="77777777" w:rsidR="00797236" w:rsidRPr="00F54D8D" w:rsidRDefault="00797236" w:rsidP="00797236">
      <w:pPr>
        <w:pStyle w:val="Default"/>
        <w:jc w:val="center"/>
        <w:rPr>
          <w:color w:val="auto"/>
          <w:sz w:val="36"/>
          <w:szCs w:val="36"/>
        </w:rPr>
      </w:pPr>
      <w:r w:rsidRPr="00F54D8D">
        <w:rPr>
          <w:b/>
          <w:bCs/>
          <w:color w:val="auto"/>
          <w:sz w:val="36"/>
          <w:szCs w:val="36"/>
        </w:rPr>
        <w:t>STŘEDOŠKOLSKÁ ODBORNÁ ČINNOST</w:t>
      </w:r>
    </w:p>
    <w:p w14:paraId="46826A94" w14:textId="77777777" w:rsidR="00797236" w:rsidRDefault="00797236" w:rsidP="00797236">
      <w:pPr>
        <w:pStyle w:val="Default"/>
        <w:rPr>
          <w:b/>
          <w:bCs/>
          <w:color w:val="auto"/>
          <w:sz w:val="23"/>
          <w:szCs w:val="23"/>
        </w:rPr>
      </w:pPr>
    </w:p>
    <w:p w14:paraId="143F9AEB" w14:textId="77777777" w:rsidR="00797236" w:rsidRPr="0029191F" w:rsidRDefault="00797236" w:rsidP="00797236">
      <w:pPr>
        <w:pStyle w:val="Default"/>
        <w:jc w:val="center"/>
        <w:rPr>
          <w:b/>
          <w:bCs/>
          <w:color w:val="auto"/>
          <w:sz w:val="28"/>
          <w:szCs w:val="28"/>
        </w:rPr>
      </w:pPr>
      <w:r w:rsidRPr="00F54D8D">
        <w:rPr>
          <w:b/>
          <w:bCs/>
          <w:color w:val="auto"/>
          <w:sz w:val="28"/>
          <w:szCs w:val="28"/>
        </w:rPr>
        <w:t xml:space="preserve">Obor </w:t>
      </w:r>
      <w:r>
        <w:rPr>
          <w:b/>
          <w:bCs/>
          <w:color w:val="auto"/>
          <w:sz w:val="28"/>
          <w:szCs w:val="28"/>
        </w:rPr>
        <w:t xml:space="preserve">č. </w:t>
      </w:r>
      <w:r w:rsidRPr="0029191F">
        <w:rPr>
          <w:b/>
          <w:bCs/>
          <w:color w:val="auto"/>
          <w:sz w:val="28"/>
          <w:szCs w:val="28"/>
        </w:rPr>
        <w:t>18: Informatika</w:t>
      </w:r>
    </w:p>
    <w:p w14:paraId="6726D31B" w14:textId="77777777" w:rsidR="00797236" w:rsidRDefault="00797236" w:rsidP="00797236">
      <w:pPr>
        <w:pStyle w:val="Default"/>
        <w:jc w:val="center"/>
        <w:rPr>
          <w:b/>
          <w:bCs/>
          <w:color w:val="auto"/>
          <w:sz w:val="40"/>
          <w:szCs w:val="40"/>
        </w:rPr>
      </w:pPr>
    </w:p>
    <w:p w14:paraId="577D9351" w14:textId="77777777" w:rsidR="00797236" w:rsidRDefault="00797236" w:rsidP="00797236">
      <w:pPr>
        <w:pStyle w:val="Default"/>
        <w:jc w:val="center"/>
        <w:rPr>
          <w:b/>
          <w:bCs/>
          <w:color w:val="auto"/>
          <w:sz w:val="40"/>
          <w:szCs w:val="40"/>
        </w:rPr>
      </w:pPr>
    </w:p>
    <w:p w14:paraId="07896278" w14:textId="77777777" w:rsidR="00797236" w:rsidRDefault="00797236" w:rsidP="00797236">
      <w:pPr>
        <w:pStyle w:val="Default"/>
        <w:jc w:val="center"/>
        <w:rPr>
          <w:b/>
          <w:bCs/>
          <w:color w:val="auto"/>
          <w:sz w:val="40"/>
          <w:szCs w:val="40"/>
        </w:rPr>
      </w:pPr>
    </w:p>
    <w:p w14:paraId="3C93597B" w14:textId="77777777" w:rsidR="00797236" w:rsidRDefault="00797236" w:rsidP="00797236">
      <w:pPr>
        <w:pStyle w:val="Default"/>
        <w:jc w:val="center"/>
        <w:rPr>
          <w:b/>
          <w:bCs/>
          <w:color w:val="auto"/>
          <w:sz w:val="40"/>
          <w:szCs w:val="40"/>
        </w:rPr>
      </w:pPr>
    </w:p>
    <w:p w14:paraId="7BDC8CE3" w14:textId="77777777" w:rsidR="00797236" w:rsidRDefault="00797236" w:rsidP="00797236">
      <w:pPr>
        <w:pStyle w:val="Default"/>
        <w:jc w:val="center"/>
        <w:rPr>
          <w:b/>
          <w:bCs/>
          <w:color w:val="auto"/>
          <w:sz w:val="40"/>
          <w:szCs w:val="40"/>
        </w:rPr>
      </w:pPr>
    </w:p>
    <w:p w14:paraId="5715CC10" w14:textId="77777777" w:rsidR="00797236" w:rsidRDefault="00797236" w:rsidP="00797236">
      <w:pPr>
        <w:pStyle w:val="Default"/>
        <w:jc w:val="center"/>
        <w:rPr>
          <w:b/>
          <w:bCs/>
          <w:color w:val="auto"/>
          <w:sz w:val="40"/>
          <w:szCs w:val="40"/>
        </w:rPr>
      </w:pPr>
    </w:p>
    <w:p w14:paraId="7A42555B" w14:textId="77777777" w:rsidR="00797236" w:rsidRDefault="00797236" w:rsidP="00797236">
      <w:pPr>
        <w:pStyle w:val="Default"/>
        <w:jc w:val="center"/>
        <w:rPr>
          <w:b/>
          <w:bCs/>
          <w:color w:val="auto"/>
          <w:sz w:val="40"/>
          <w:szCs w:val="40"/>
        </w:rPr>
      </w:pPr>
    </w:p>
    <w:p w14:paraId="5DD17234" w14:textId="77777777" w:rsidR="00797236" w:rsidRDefault="00797236" w:rsidP="00797236">
      <w:pPr>
        <w:pStyle w:val="Default"/>
        <w:jc w:val="center"/>
        <w:rPr>
          <w:b/>
          <w:bCs/>
          <w:color w:val="auto"/>
          <w:sz w:val="40"/>
          <w:szCs w:val="40"/>
        </w:rPr>
      </w:pPr>
    </w:p>
    <w:p w14:paraId="47170F54" w14:textId="77777777" w:rsidR="00797236" w:rsidRDefault="00797236" w:rsidP="00797236">
      <w:pPr>
        <w:pStyle w:val="Default"/>
        <w:jc w:val="center"/>
        <w:rPr>
          <w:b/>
          <w:bCs/>
          <w:color w:val="auto"/>
          <w:sz w:val="40"/>
          <w:szCs w:val="40"/>
        </w:rPr>
      </w:pPr>
    </w:p>
    <w:p w14:paraId="5AB3EC92" w14:textId="77777777" w:rsidR="00797236" w:rsidRDefault="00797236" w:rsidP="00797236">
      <w:pPr>
        <w:pStyle w:val="Default"/>
        <w:jc w:val="center"/>
        <w:rPr>
          <w:b/>
          <w:bCs/>
          <w:color w:val="auto"/>
          <w:sz w:val="40"/>
          <w:szCs w:val="40"/>
        </w:rPr>
      </w:pPr>
    </w:p>
    <w:p w14:paraId="43877BD3" w14:textId="77777777" w:rsidR="00797236" w:rsidRPr="0029191F" w:rsidRDefault="00797236" w:rsidP="00797236">
      <w:pPr>
        <w:pStyle w:val="Default"/>
        <w:jc w:val="center"/>
        <w:rPr>
          <w:color w:val="auto"/>
          <w:sz w:val="40"/>
          <w:szCs w:val="40"/>
        </w:rPr>
      </w:pPr>
      <w:r w:rsidRPr="0029191F">
        <w:rPr>
          <w:b/>
          <w:bCs/>
          <w:color w:val="auto"/>
          <w:sz w:val="40"/>
          <w:szCs w:val="40"/>
        </w:rPr>
        <w:t>Databáze letů pro Aeroklub Liberec</w:t>
      </w:r>
    </w:p>
    <w:p w14:paraId="3FA61EE0" w14:textId="77777777" w:rsidR="00797236" w:rsidRDefault="00797236" w:rsidP="00797236">
      <w:pPr>
        <w:pStyle w:val="Default"/>
        <w:rPr>
          <w:b/>
          <w:bCs/>
          <w:color w:val="auto"/>
          <w:sz w:val="32"/>
          <w:szCs w:val="32"/>
        </w:rPr>
      </w:pPr>
    </w:p>
    <w:p w14:paraId="62FB4D51" w14:textId="77777777" w:rsidR="00797236" w:rsidRDefault="00797236" w:rsidP="00797236">
      <w:pPr>
        <w:pStyle w:val="Default"/>
        <w:rPr>
          <w:b/>
          <w:bCs/>
          <w:color w:val="auto"/>
          <w:sz w:val="32"/>
          <w:szCs w:val="32"/>
        </w:rPr>
      </w:pPr>
    </w:p>
    <w:p w14:paraId="5DD20360" w14:textId="77777777" w:rsidR="00797236" w:rsidRDefault="00797236" w:rsidP="00797236">
      <w:pPr>
        <w:pStyle w:val="Default"/>
        <w:rPr>
          <w:b/>
          <w:bCs/>
          <w:color w:val="auto"/>
          <w:sz w:val="32"/>
          <w:szCs w:val="32"/>
        </w:rPr>
      </w:pPr>
    </w:p>
    <w:p w14:paraId="5CD869BE" w14:textId="77777777" w:rsidR="00797236" w:rsidRDefault="00797236" w:rsidP="00797236">
      <w:pPr>
        <w:pStyle w:val="Default"/>
        <w:rPr>
          <w:b/>
          <w:bCs/>
          <w:color w:val="auto"/>
          <w:sz w:val="32"/>
          <w:szCs w:val="32"/>
        </w:rPr>
      </w:pPr>
    </w:p>
    <w:p w14:paraId="755D7F21" w14:textId="77777777" w:rsidR="00797236" w:rsidRDefault="00797236" w:rsidP="00797236">
      <w:pPr>
        <w:pStyle w:val="Default"/>
        <w:rPr>
          <w:b/>
          <w:bCs/>
          <w:color w:val="auto"/>
          <w:sz w:val="32"/>
          <w:szCs w:val="32"/>
        </w:rPr>
      </w:pPr>
    </w:p>
    <w:p w14:paraId="1EE2FE6A" w14:textId="77777777" w:rsidR="00797236" w:rsidRDefault="00797236" w:rsidP="00797236">
      <w:pPr>
        <w:pStyle w:val="Default"/>
        <w:rPr>
          <w:b/>
          <w:bCs/>
          <w:color w:val="auto"/>
          <w:sz w:val="32"/>
          <w:szCs w:val="32"/>
        </w:rPr>
      </w:pPr>
    </w:p>
    <w:p w14:paraId="0546F1DE" w14:textId="77777777" w:rsidR="00797236" w:rsidRDefault="00797236" w:rsidP="00797236">
      <w:pPr>
        <w:pStyle w:val="Default"/>
        <w:rPr>
          <w:b/>
          <w:bCs/>
          <w:color w:val="auto"/>
          <w:sz w:val="32"/>
          <w:szCs w:val="32"/>
        </w:rPr>
      </w:pPr>
    </w:p>
    <w:p w14:paraId="0DB97E75" w14:textId="77777777" w:rsidR="00797236" w:rsidRDefault="00797236" w:rsidP="00797236">
      <w:pPr>
        <w:pStyle w:val="Default"/>
        <w:rPr>
          <w:b/>
          <w:bCs/>
          <w:color w:val="auto"/>
          <w:sz w:val="32"/>
          <w:szCs w:val="32"/>
        </w:rPr>
      </w:pPr>
    </w:p>
    <w:p w14:paraId="203519CF" w14:textId="77777777" w:rsidR="00797236" w:rsidRDefault="00797236" w:rsidP="00797236">
      <w:pPr>
        <w:pStyle w:val="Default"/>
        <w:rPr>
          <w:b/>
          <w:bCs/>
          <w:color w:val="auto"/>
          <w:sz w:val="32"/>
          <w:szCs w:val="32"/>
        </w:rPr>
      </w:pPr>
    </w:p>
    <w:p w14:paraId="302BE2BB" w14:textId="77777777" w:rsidR="00797236" w:rsidRDefault="00797236" w:rsidP="00797236">
      <w:pPr>
        <w:pStyle w:val="Default"/>
        <w:rPr>
          <w:b/>
          <w:bCs/>
          <w:color w:val="auto"/>
          <w:sz w:val="32"/>
          <w:szCs w:val="32"/>
        </w:rPr>
      </w:pPr>
    </w:p>
    <w:p w14:paraId="1EA5F32E" w14:textId="77777777" w:rsidR="00797236" w:rsidRDefault="00797236" w:rsidP="00797236">
      <w:pPr>
        <w:pStyle w:val="Default"/>
        <w:rPr>
          <w:b/>
          <w:bCs/>
          <w:color w:val="auto"/>
          <w:sz w:val="32"/>
          <w:szCs w:val="32"/>
        </w:rPr>
      </w:pPr>
    </w:p>
    <w:p w14:paraId="5F6EFDFB" w14:textId="77777777" w:rsidR="00797236" w:rsidRDefault="00797236" w:rsidP="00797236">
      <w:pPr>
        <w:pStyle w:val="Default"/>
        <w:rPr>
          <w:b/>
          <w:bCs/>
          <w:color w:val="auto"/>
          <w:sz w:val="32"/>
          <w:szCs w:val="32"/>
        </w:rPr>
      </w:pPr>
    </w:p>
    <w:p w14:paraId="401270F5" w14:textId="77777777" w:rsidR="00797236" w:rsidRDefault="00797236" w:rsidP="00797236">
      <w:pPr>
        <w:pStyle w:val="Default"/>
        <w:rPr>
          <w:b/>
          <w:bCs/>
          <w:color w:val="auto"/>
          <w:sz w:val="32"/>
          <w:szCs w:val="32"/>
        </w:rPr>
      </w:pPr>
    </w:p>
    <w:p w14:paraId="1E843AA0" w14:textId="77777777" w:rsidR="00797236" w:rsidRDefault="00797236" w:rsidP="00797236">
      <w:pPr>
        <w:pStyle w:val="Default"/>
        <w:rPr>
          <w:b/>
          <w:bCs/>
          <w:color w:val="auto"/>
          <w:sz w:val="32"/>
          <w:szCs w:val="32"/>
        </w:rPr>
      </w:pPr>
    </w:p>
    <w:p w14:paraId="51C9DAE0" w14:textId="77777777" w:rsidR="00797236" w:rsidRPr="00EE6C6D" w:rsidRDefault="00797236" w:rsidP="00797236">
      <w:pPr>
        <w:pStyle w:val="Default"/>
        <w:rPr>
          <w:b/>
          <w:bCs/>
          <w:color w:val="auto"/>
          <w:sz w:val="32"/>
          <w:szCs w:val="32"/>
        </w:rPr>
      </w:pPr>
    </w:p>
    <w:p w14:paraId="47DE998B" w14:textId="77777777" w:rsidR="00797236" w:rsidRPr="00EE6C6D" w:rsidRDefault="00797236" w:rsidP="00797236">
      <w:pPr>
        <w:pStyle w:val="Default"/>
        <w:rPr>
          <w:b/>
          <w:bCs/>
          <w:color w:val="auto"/>
          <w:sz w:val="32"/>
          <w:szCs w:val="32"/>
        </w:rPr>
      </w:pPr>
    </w:p>
    <w:p w14:paraId="41B53EFD" w14:textId="77777777" w:rsidR="00797236" w:rsidRPr="0029191F" w:rsidRDefault="00797236" w:rsidP="00797236">
      <w:pPr>
        <w:pStyle w:val="Default"/>
        <w:rPr>
          <w:b/>
          <w:bCs/>
          <w:color w:val="auto"/>
          <w:sz w:val="32"/>
          <w:szCs w:val="32"/>
        </w:rPr>
      </w:pPr>
    </w:p>
    <w:p w14:paraId="613E536A" w14:textId="77777777" w:rsidR="00797236" w:rsidRPr="0029191F" w:rsidRDefault="00797236" w:rsidP="00797236">
      <w:pPr>
        <w:pStyle w:val="Default"/>
        <w:rPr>
          <w:b/>
          <w:bCs/>
          <w:color w:val="auto"/>
          <w:sz w:val="32"/>
          <w:szCs w:val="32"/>
        </w:rPr>
      </w:pPr>
      <w:r w:rsidRPr="0029191F">
        <w:rPr>
          <w:b/>
          <w:bCs/>
          <w:color w:val="auto"/>
          <w:sz w:val="32"/>
          <w:szCs w:val="32"/>
        </w:rPr>
        <w:t>Tomáš Kulhavý</w:t>
      </w:r>
    </w:p>
    <w:p w14:paraId="2F12EBBD" w14:textId="77777777" w:rsidR="00797236" w:rsidRPr="0029191F" w:rsidRDefault="00797236" w:rsidP="00797236">
      <w:pPr>
        <w:pStyle w:val="Default"/>
        <w:rPr>
          <w:b/>
          <w:bCs/>
          <w:color w:val="auto"/>
          <w:sz w:val="32"/>
          <w:szCs w:val="32"/>
        </w:rPr>
        <w:sectPr w:rsidR="00797236" w:rsidRPr="0029191F" w:rsidSect="00291C2A">
          <w:footerReference w:type="default" r:id="rId8"/>
          <w:pgSz w:w="11906" w:h="16838"/>
          <w:pgMar w:top="1417" w:right="1417" w:bottom="1417" w:left="1417" w:header="709" w:footer="709" w:gutter="0"/>
          <w:cols w:space="708"/>
          <w:docGrid w:linePitch="360"/>
        </w:sectPr>
      </w:pPr>
      <w:r w:rsidRPr="0029191F">
        <w:rPr>
          <w:b/>
          <w:bCs/>
          <w:color w:val="auto"/>
          <w:sz w:val="32"/>
          <w:szCs w:val="32"/>
        </w:rPr>
        <w:t>Liberecký kraj</w:t>
      </w:r>
      <w:r w:rsidRPr="0029191F">
        <w:rPr>
          <w:b/>
          <w:bCs/>
          <w:color w:val="auto"/>
          <w:sz w:val="32"/>
          <w:szCs w:val="32"/>
        </w:rPr>
        <w:tab/>
      </w:r>
      <w:r w:rsidRPr="0029191F">
        <w:rPr>
          <w:b/>
          <w:bCs/>
          <w:color w:val="auto"/>
          <w:sz w:val="32"/>
          <w:szCs w:val="32"/>
        </w:rPr>
        <w:tab/>
      </w:r>
      <w:r w:rsidRPr="0029191F">
        <w:rPr>
          <w:b/>
          <w:bCs/>
          <w:color w:val="auto"/>
          <w:sz w:val="32"/>
          <w:szCs w:val="32"/>
        </w:rPr>
        <w:tab/>
      </w:r>
      <w:r w:rsidRPr="0029191F">
        <w:rPr>
          <w:b/>
          <w:bCs/>
          <w:color w:val="auto"/>
          <w:sz w:val="32"/>
          <w:szCs w:val="32"/>
        </w:rPr>
        <w:tab/>
      </w:r>
      <w:r w:rsidRPr="0029191F">
        <w:rPr>
          <w:b/>
          <w:bCs/>
          <w:color w:val="auto"/>
          <w:sz w:val="32"/>
          <w:szCs w:val="32"/>
        </w:rPr>
        <w:tab/>
        <w:t>Liberec 2021</w:t>
      </w:r>
    </w:p>
    <w:p w14:paraId="03EA9086" w14:textId="77777777" w:rsidR="00797236" w:rsidRDefault="00797236" w:rsidP="00797236">
      <w:pPr>
        <w:pStyle w:val="Default"/>
        <w:jc w:val="center"/>
        <w:rPr>
          <w:color w:val="auto"/>
          <w:sz w:val="36"/>
          <w:szCs w:val="36"/>
        </w:rPr>
      </w:pPr>
      <w:r>
        <w:rPr>
          <w:b/>
          <w:bCs/>
          <w:color w:val="auto"/>
          <w:sz w:val="36"/>
          <w:szCs w:val="36"/>
        </w:rPr>
        <w:lastRenderedPageBreak/>
        <w:t>STŘEDOŠKOLSKÁ ODBORNÁ ČINNOST</w:t>
      </w:r>
    </w:p>
    <w:p w14:paraId="58B71681" w14:textId="77777777" w:rsidR="00797236" w:rsidRPr="0029191F" w:rsidRDefault="00797236" w:rsidP="00797236">
      <w:pPr>
        <w:pStyle w:val="Default"/>
        <w:rPr>
          <w:b/>
          <w:bCs/>
          <w:color w:val="auto"/>
          <w:sz w:val="23"/>
          <w:szCs w:val="23"/>
        </w:rPr>
      </w:pPr>
    </w:p>
    <w:p w14:paraId="02E74B0D" w14:textId="77777777" w:rsidR="00797236" w:rsidRPr="0029191F" w:rsidRDefault="00797236" w:rsidP="00797236">
      <w:pPr>
        <w:pStyle w:val="Default"/>
        <w:jc w:val="center"/>
        <w:rPr>
          <w:b/>
          <w:color w:val="auto"/>
          <w:sz w:val="28"/>
          <w:szCs w:val="28"/>
        </w:rPr>
      </w:pPr>
      <w:r w:rsidRPr="0029191F">
        <w:rPr>
          <w:b/>
          <w:bCs/>
          <w:color w:val="auto"/>
          <w:sz w:val="28"/>
          <w:szCs w:val="28"/>
        </w:rPr>
        <w:t>Obor č. 18: Informatika</w:t>
      </w:r>
    </w:p>
    <w:p w14:paraId="7E36F2AF" w14:textId="77777777" w:rsidR="00797236" w:rsidRPr="0029191F" w:rsidRDefault="00797236" w:rsidP="00797236">
      <w:pPr>
        <w:pStyle w:val="Default"/>
        <w:jc w:val="center"/>
        <w:rPr>
          <w:b/>
          <w:bCs/>
          <w:color w:val="auto"/>
          <w:sz w:val="40"/>
          <w:szCs w:val="40"/>
        </w:rPr>
      </w:pPr>
    </w:p>
    <w:p w14:paraId="1D090FED" w14:textId="77777777" w:rsidR="00797236" w:rsidRPr="0029191F" w:rsidRDefault="00797236" w:rsidP="00797236">
      <w:pPr>
        <w:pStyle w:val="Default"/>
        <w:jc w:val="center"/>
        <w:rPr>
          <w:b/>
          <w:bCs/>
          <w:color w:val="auto"/>
          <w:sz w:val="40"/>
          <w:szCs w:val="40"/>
        </w:rPr>
      </w:pPr>
    </w:p>
    <w:p w14:paraId="7FB4B44F" w14:textId="77777777" w:rsidR="00797236" w:rsidRPr="0029191F" w:rsidRDefault="00797236" w:rsidP="00797236">
      <w:pPr>
        <w:pStyle w:val="Default"/>
        <w:jc w:val="center"/>
        <w:rPr>
          <w:b/>
          <w:bCs/>
          <w:color w:val="auto"/>
          <w:sz w:val="40"/>
          <w:szCs w:val="40"/>
        </w:rPr>
      </w:pPr>
    </w:p>
    <w:p w14:paraId="52764A43" w14:textId="77777777" w:rsidR="00797236" w:rsidRPr="0029191F" w:rsidRDefault="00797236" w:rsidP="00797236">
      <w:pPr>
        <w:pStyle w:val="Default"/>
        <w:jc w:val="center"/>
        <w:rPr>
          <w:b/>
          <w:bCs/>
          <w:color w:val="auto"/>
          <w:sz w:val="40"/>
          <w:szCs w:val="40"/>
        </w:rPr>
      </w:pPr>
    </w:p>
    <w:p w14:paraId="1F0BC715" w14:textId="77777777" w:rsidR="00797236" w:rsidRPr="0029191F" w:rsidRDefault="00797236" w:rsidP="00797236">
      <w:pPr>
        <w:pStyle w:val="Default"/>
        <w:jc w:val="center"/>
        <w:rPr>
          <w:b/>
          <w:bCs/>
          <w:color w:val="auto"/>
          <w:sz w:val="40"/>
          <w:szCs w:val="40"/>
        </w:rPr>
      </w:pPr>
    </w:p>
    <w:p w14:paraId="21E122D5" w14:textId="77777777" w:rsidR="00797236" w:rsidRPr="0029191F" w:rsidRDefault="00797236" w:rsidP="00797236">
      <w:pPr>
        <w:pStyle w:val="Default"/>
        <w:jc w:val="center"/>
        <w:rPr>
          <w:b/>
          <w:bCs/>
          <w:color w:val="auto"/>
          <w:sz w:val="40"/>
          <w:szCs w:val="40"/>
        </w:rPr>
      </w:pPr>
    </w:p>
    <w:p w14:paraId="550213AE" w14:textId="77777777" w:rsidR="00797236" w:rsidRPr="0029191F" w:rsidRDefault="00797236" w:rsidP="00797236">
      <w:pPr>
        <w:pStyle w:val="Default"/>
        <w:jc w:val="center"/>
        <w:rPr>
          <w:b/>
          <w:bCs/>
          <w:color w:val="auto"/>
          <w:sz w:val="40"/>
          <w:szCs w:val="40"/>
        </w:rPr>
      </w:pPr>
    </w:p>
    <w:p w14:paraId="4BB9CCEE" w14:textId="77777777" w:rsidR="00797236" w:rsidRPr="0029191F" w:rsidRDefault="00797236" w:rsidP="00797236">
      <w:pPr>
        <w:pStyle w:val="Default"/>
        <w:jc w:val="center"/>
        <w:rPr>
          <w:color w:val="auto"/>
          <w:sz w:val="40"/>
          <w:szCs w:val="40"/>
        </w:rPr>
      </w:pPr>
      <w:r w:rsidRPr="0029191F">
        <w:rPr>
          <w:b/>
          <w:bCs/>
          <w:color w:val="auto"/>
          <w:sz w:val="40"/>
          <w:szCs w:val="40"/>
        </w:rPr>
        <w:t>Databáze letů pro Aeroklub Liberec</w:t>
      </w:r>
    </w:p>
    <w:p w14:paraId="31F7B4AE" w14:textId="77777777" w:rsidR="00797236" w:rsidRPr="0029191F" w:rsidRDefault="00797236" w:rsidP="00797236">
      <w:pPr>
        <w:pStyle w:val="Default"/>
        <w:jc w:val="center"/>
        <w:rPr>
          <w:b/>
          <w:bCs/>
          <w:color w:val="auto"/>
          <w:sz w:val="40"/>
          <w:szCs w:val="40"/>
        </w:rPr>
      </w:pPr>
    </w:p>
    <w:p w14:paraId="06DB5879" w14:textId="77777777" w:rsidR="00797236" w:rsidRPr="0029191F" w:rsidRDefault="00797236" w:rsidP="00797236">
      <w:pPr>
        <w:pStyle w:val="Default"/>
        <w:jc w:val="center"/>
        <w:rPr>
          <w:color w:val="auto"/>
          <w:sz w:val="40"/>
          <w:szCs w:val="40"/>
        </w:rPr>
      </w:pPr>
      <w:proofErr w:type="spellStart"/>
      <w:r w:rsidRPr="0029191F">
        <w:rPr>
          <w:b/>
          <w:bCs/>
          <w:color w:val="auto"/>
          <w:sz w:val="40"/>
          <w:szCs w:val="40"/>
        </w:rPr>
        <w:t>Flights</w:t>
      </w:r>
      <w:proofErr w:type="spellEnd"/>
      <w:r w:rsidRPr="0029191F">
        <w:rPr>
          <w:b/>
          <w:bCs/>
          <w:color w:val="auto"/>
          <w:sz w:val="40"/>
          <w:szCs w:val="40"/>
        </w:rPr>
        <w:t xml:space="preserve"> database </w:t>
      </w:r>
      <w:proofErr w:type="spellStart"/>
      <w:r w:rsidRPr="0029191F">
        <w:rPr>
          <w:b/>
          <w:bCs/>
          <w:color w:val="auto"/>
          <w:sz w:val="40"/>
          <w:szCs w:val="40"/>
        </w:rPr>
        <w:t>for</w:t>
      </w:r>
      <w:proofErr w:type="spellEnd"/>
      <w:r w:rsidRPr="0029191F">
        <w:rPr>
          <w:b/>
          <w:bCs/>
          <w:color w:val="auto"/>
          <w:sz w:val="40"/>
          <w:szCs w:val="40"/>
        </w:rPr>
        <w:t xml:space="preserve"> </w:t>
      </w:r>
      <w:proofErr w:type="spellStart"/>
      <w:r w:rsidRPr="0029191F">
        <w:rPr>
          <w:b/>
          <w:bCs/>
          <w:color w:val="auto"/>
          <w:sz w:val="40"/>
          <w:szCs w:val="40"/>
        </w:rPr>
        <w:t>Aeroclub</w:t>
      </w:r>
      <w:proofErr w:type="spellEnd"/>
      <w:r w:rsidRPr="0029191F">
        <w:rPr>
          <w:b/>
          <w:bCs/>
          <w:color w:val="auto"/>
          <w:sz w:val="40"/>
          <w:szCs w:val="40"/>
        </w:rPr>
        <w:t xml:space="preserve"> Liberec</w:t>
      </w:r>
    </w:p>
    <w:p w14:paraId="27DDC498" w14:textId="77777777" w:rsidR="00797236" w:rsidRPr="0029191F" w:rsidRDefault="00797236" w:rsidP="00797236">
      <w:pPr>
        <w:pStyle w:val="Default"/>
        <w:rPr>
          <w:b/>
          <w:bCs/>
          <w:color w:val="auto"/>
          <w:sz w:val="28"/>
          <w:szCs w:val="28"/>
        </w:rPr>
      </w:pPr>
    </w:p>
    <w:p w14:paraId="01CBBC43" w14:textId="77777777" w:rsidR="00797236" w:rsidRPr="0029191F" w:rsidRDefault="00797236" w:rsidP="00797236">
      <w:pPr>
        <w:pStyle w:val="Default"/>
        <w:rPr>
          <w:b/>
          <w:bCs/>
          <w:color w:val="auto"/>
          <w:sz w:val="32"/>
          <w:szCs w:val="32"/>
        </w:rPr>
      </w:pPr>
    </w:p>
    <w:p w14:paraId="0001FCEF" w14:textId="77777777" w:rsidR="00797236" w:rsidRPr="0029191F" w:rsidRDefault="00797236" w:rsidP="00797236">
      <w:pPr>
        <w:pStyle w:val="Default"/>
        <w:rPr>
          <w:b/>
          <w:bCs/>
          <w:color w:val="auto"/>
          <w:sz w:val="32"/>
          <w:szCs w:val="32"/>
        </w:rPr>
      </w:pPr>
    </w:p>
    <w:p w14:paraId="6750FED8" w14:textId="77777777" w:rsidR="00797236" w:rsidRPr="0029191F" w:rsidRDefault="00797236" w:rsidP="00797236">
      <w:pPr>
        <w:pStyle w:val="Default"/>
        <w:rPr>
          <w:b/>
          <w:bCs/>
          <w:color w:val="auto"/>
          <w:sz w:val="32"/>
          <w:szCs w:val="32"/>
        </w:rPr>
      </w:pPr>
    </w:p>
    <w:p w14:paraId="294D80C7" w14:textId="77777777" w:rsidR="00797236" w:rsidRPr="0029191F" w:rsidRDefault="00797236" w:rsidP="00797236">
      <w:pPr>
        <w:pStyle w:val="Default"/>
        <w:rPr>
          <w:b/>
          <w:bCs/>
          <w:color w:val="auto"/>
          <w:sz w:val="32"/>
          <w:szCs w:val="32"/>
        </w:rPr>
      </w:pPr>
    </w:p>
    <w:p w14:paraId="1D5212F5" w14:textId="77777777" w:rsidR="00797236" w:rsidRPr="0029191F" w:rsidRDefault="00797236" w:rsidP="00797236">
      <w:pPr>
        <w:pStyle w:val="Default"/>
        <w:rPr>
          <w:b/>
          <w:bCs/>
          <w:color w:val="auto"/>
          <w:sz w:val="32"/>
          <w:szCs w:val="32"/>
        </w:rPr>
      </w:pPr>
    </w:p>
    <w:p w14:paraId="70AE1179" w14:textId="77777777" w:rsidR="00797236" w:rsidRPr="0029191F" w:rsidRDefault="00797236" w:rsidP="00797236">
      <w:pPr>
        <w:pStyle w:val="Default"/>
        <w:rPr>
          <w:b/>
          <w:bCs/>
          <w:color w:val="auto"/>
          <w:sz w:val="32"/>
          <w:szCs w:val="32"/>
        </w:rPr>
      </w:pPr>
    </w:p>
    <w:p w14:paraId="60E1524E" w14:textId="77777777" w:rsidR="00797236" w:rsidRPr="0029191F" w:rsidRDefault="00797236" w:rsidP="00797236">
      <w:pPr>
        <w:pStyle w:val="Default"/>
        <w:rPr>
          <w:b/>
          <w:bCs/>
          <w:color w:val="auto"/>
          <w:sz w:val="32"/>
          <w:szCs w:val="32"/>
        </w:rPr>
      </w:pPr>
    </w:p>
    <w:p w14:paraId="3F1F6436" w14:textId="77777777" w:rsidR="00797236" w:rsidRPr="0029191F" w:rsidRDefault="00797236" w:rsidP="00797236">
      <w:pPr>
        <w:pStyle w:val="Default"/>
        <w:rPr>
          <w:b/>
          <w:bCs/>
          <w:color w:val="auto"/>
          <w:sz w:val="32"/>
          <w:szCs w:val="32"/>
        </w:rPr>
      </w:pPr>
    </w:p>
    <w:p w14:paraId="32543858" w14:textId="77777777" w:rsidR="00797236" w:rsidRPr="0029191F" w:rsidRDefault="00797236" w:rsidP="00797236">
      <w:pPr>
        <w:pStyle w:val="Default"/>
        <w:rPr>
          <w:b/>
          <w:bCs/>
          <w:color w:val="auto"/>
          <w:sz w:val="32"/>
          <w:szCs w:val="32"/>
        </w:rPr>
      </w:pPr>
    </w:p>
    <w:p w14:paraId="640261CE" w14:textId="77777777" w:rsidR="00797236" w:rsidRPr="0029191F" w:rsidRDefault="00797236" w:rsidP="00797236">
      <w:pPr>
        <w:pStyle w:val="Default"/>
        <w:rPr>
          <w:b/>
          <w:bCs/>
          <w:color w:val="auto"/>
          <w:sz w:val="32"/>
          <w:szCs w:val="32"/>
        </w:rPr>
      </w:pPr>
    </w:p>
    <w:p w14:paraId="4A6F13DF" w14:textId="77777777" w:rsidR="00797236" w:rsidRPr="0029191F" w:rsidRDefault="00797236" w:rsidP="00797236">
      <w:pPr>
        <w:pStyle w:val="Default"/>
        <w:rPr>
          <w:b/>
          <w:bCs/>
          <w:color w:val="auto"/>
          <w:sz w:val="32"/>
          <w:szCs w:val="32"/>
        </w:rPr>
      </w:pPr>
    </w:p>
    <w:p w14:paraId="225A2B67" w14:textId="77777777" w:rsidR="00797236" w:rsidRPr="0029191F" w:rsidRDefault="00797236" w:rsidP="00797236">
      <w:pPr>
        <w:pStyle w:val="Default"/>
        <w:rPr>
          <w:b/>
          <w:bCs/>
          <w:color w:val="auto"/>
          <w:sz w:val="32"/>
          <w:szCs w:val="32"/>
        </w:rPr>
      </w:pPr>
    </w:p>
    <w:p w14:paraId="783FDCA4" w14:textId="77777777" w:rsidR="00797236" w:rsidRPr="0029191F" w:rsidRDefault="00797236" w:rsidP="00797236">
      <w:pPr>
        <w:pStyle w:val="Default"/>
        <w:rPr>
          <w:bCs/>
          <w:color w:val="auto"/>
          <w:sz w:val="32"/>
          <w:szCs w:val="32"/>
        </w:rPr>
      </w:pPr>
      <w:r w:rsidRPr="0029191F">
        <w:rPr>
          <w:b/>
          <w:bCs/>
          <w:color w:val="auto"/>
          <w:sz w:val="32"/>
          <w:szCs w:val="32"/>
        </w:rPr>
        <w:t xml:space="preserve">Autoři: </w:t>
      </w:r>
      <w:r w:rsidRPr="0029191F">
        <w:rPr>
          <w:bCs/>
          <w:color w:val="auto"/>
          <w:sz w:val="32"/>
          <w:szCs w:val="32"/>
        </w:rPr>
        <w:t>Tomáš Kulhavý</w:t>
      </w:r>
    </w:p>
    <w:p w14:paraId="450071B2" w14:textId="77777777" w:rsidR="00797236" w:rsidRPr="0029191F" w:rsidRDefault="00797236" w:rsidP="00797236">
      <w:pPr>
        <w:pStyle w:val="Default"/>
        <w:rPr>
          <w:bCs/>
          <w:color w:val="auto"/>
          <w:sz w:val="32"/>
          <w:szCs w:val="32"/>
        </w:rPr>
      </w:pPr>
      <w:r w:rsidRPr="0029191F">
        <w:rPr>
          <w:b/>
          <w:bCs/>
          <w:color w:val="auto"/>
          <w:sz w:val="32"/>
          <w:szCs w:val="32"/>
        </w:rPr>
        <w:t xml:space="preserve">Škola: </w:t>
      </w:r>
      <w:r w:rsidRPr="0029191F">
        <w:rPr>
          <w:bCs/>
          <w:color w:val="auto"/>
          <w:sz w:val="32"/>
          <w:szCs w:val="32"/>
        </w:rPr>
        <w:t>Střední průmyslová škola strojní a elektrotechnická a Vyšší odborná škola, Liberec 1, Masarykova 3, příspěvková organizace, 460 01, Liberec</w:t>
      </w:r>
    </w:p>
    <w:p w14:paraId="3D1685B7" w14:textId="77777777" w:rsidR="00797236" w:rsidRPr="0029191F" w:rsidRDefault="00797236" w:rsidP="00797236">
      <w:pPr>
        <w:pStyle w:val="Default"/>
        <w:rPr>
          <w:b/>
          <w:bCs/>
          <w:color w:val="auto"/>
          <w:sz w:val="32"/>
          <w:szCs w:val="32"/>
        </w:rPr>
      </w:pPr>
      <w:r w:rsidRPr="0029191F">
        <w:rPr>
          <w:b/>
          <w:bCs/>
          <w:color w:val="auto"/>
          <w:sz w:val="32"/>
          <w:szCs w:val="32"/>
        </w:rPr>
        <w:t xml:space="preserve">Kraj: </w:t>
      </w:r>
      <w:r w:rsidRPr="0029191F">
        <w:rPr>
          <w:bCs/>
          <w:color w:val="auto"/>
          <w:sz w:val="32"/>
          <w:szCs w:val="32"/>
        </w:rPr>
        <w:t>Liberecký kraj</w:t>
      </w:r>
    </w:p>
    <w:p w14:paraId="2414A555" w14:textId="77777777" w:rsidR="00797236" w:rsidRPr="0029191F" w:rsidRDefault="00797236" w:rsidP="00797236">
      <w:pPr>
        <w:pStyle w:val="Default"/>
        <w:rPr>
          <w:bCs/>
          <w:color w:val="auto"/>
          <w:sz w:val="32"/>
          <w:szCs w:val="32"/>
        </w:rPr>
      </w:pPr>
      <w:r w:rsidRPr="0029191F">
        <w:rPr>
          <w:b/>
          <w:bCs/>
          <w:color w:val="auto"/>
          <w:sz w:val="32"/>
          <w:szCs w:val="32"/>
        </w:rPr>
        <w:t xml:space="preserve">Konzultant: </w:t>
      </w:r>
      <w:r w:rsidRPr="0029191F">
        <w:rPr>
          <w:bCs/>
          <w:color w:val="auto"/>
          <w:sz w:val="32"/>
          <w:szCs w:val="32"/>
        </w:rPr>
        <w:t xml:space="preserve">Ing. Tomáš Kazda, </w:t>
      </w:r>
      <w:proofErr w:type="spellStart"/>
      <w:r w:rsidRPr="0029191F">
        <w:rPr>
          <w:bCs/>
          <w:color w:val="auto"/>
          <w:sz w:val="32"/>
          <w:szCs w:val="32"/>
        </w:rPr>
        <w:t>DiS</w:t>
      </w:r>
      <w:proofErr w:type="spellEnd"/>
      <w:r w:rsidRPr="0029191F">
        <w:rPr>
          <w:bCs/>
          <w:color w:val="auto"/>
          <w:sz w:val="32"/>
          <w:szCs w:val="32"/>
        </w:rPr>
        <w:t>.</w:t>
      </w:r>
    </w:p>
    <w:p w14:paraId="47177E47" w14:textId="77777777" w:rsidR="00797236" w:rsidRDefault="00797236" w:rsidP="00797236"/>
    <w:p w14:paraId="6B543FCF" w14:textId="77777777" w:rsidR="00797236" w:rsidRPr="00DB5C9F" w:rsidRDefault="00797236" w:rsidP="00797236">
      <w:r>
        <w:t>Liberec 2021</w:t>
      </w:r>
    </w:p>
    <w:p w14:paraId="1A20D61F" w14:textId="77777777" w:rsidR="00797236" w:rsidRPr="00453AA3" w:rsidRDefault="00797236" w:rsidP="00797236">
      <w:pPr>
        <w:pStyle w:val="Sekce"/>
      </w:pPr>
      <w:bookmarkStart w:id="0" w:name="_Hlk66474516"/>
      <w:r w:rsidRPr="00453AA3">
        <w:lastRenderedPageBreak/>
        <w:t>Anotace (Resumé)</w:t>
      </w:r>
    </w:p>
    <w:p w14:paraId="78C328B8" w14:textId="77777777" w:rsidR="00797236" w:rsidRDefault="00797236" w:rsidP="00797236">
      <w:pPr>
        <w:pStyle w:val="Sta"/>
      </w:pPr>
      <w:r w:rsidRPr="00C55DCF">
        <w:t xml:space="preserve">Práce </w:t>
      </w:r>
      <w:r>
        <w:t>by měla</w:t>
      </w:r>
      <w:r w:rsidRPr="00C55DCF">
        <w:t xml:space="preserve"> sloužit jako databáze pro přelety pro A</w:t>
      </w:r>
      <w:r>
        <w:t>eroklub</w:t>
      </w:r>
      <w:r w:rsidRPr="00C55DCF">
        <w:t xml:space="preserve"> Liberec.</w:t>
      </w:r>
      <w:r>
        <w:t xml:space="preserve"> Piloti </w:t>
      </w:r>
      <w:r w:rsidRPr="00C55DCF">
        <w:t xml:space="preserve">budou </w:t>
      </w:r>
      <w:r>
        <w:t xml:space="preserve">mít možnost </w:t>
      </w:r>
      <w:r w:rsidRPr="00C55DCF">
        <w:t>nahrávat své lety</w:t>
      </w:r>
      <w:r>
        <w:t>, které pomocí aplikace</w:t>
      </w:r>
      <w:r w:rsidRPr="00C55DCF">
        <w:t xml:space="preserve"> budou vyhodnoceny</w:t>
      </w:r>
      <w:r>
        <w:t xml:space="preserve"> a </w:t>
      </w:r>
      <w:r w:rsidRPr="00C55DCF">
        <w:t xml:space="preserve">bodovány. </w:t>
      </w:r>
      <w:r>
        <w:t>Aplikace p</w:t>
      </w:r>
      <w:r w:rsidRPr="00C55DCF">
        <w:t>oslouží jako žebříček pilotů</w:t>
      </w:r>
      <w:r>
        <w:t xml:space="preserve"> </w:t>
      </w:r>
      <w:r w:rsidRPr="00C55DCF">
        <w:t>se statistikami.</w:t>
      </w:r>
    </w:p>
    <w:p w14:paraId="71FE034B" w14:textId="77777777" w:rsidR="00797236" w:rsidRDefault="00797236" w:rsidP="00797236">
      <w:pPr>
        <w:pStyle w:val="Sta"/>
      </w:pPr>
      <w:r>
        <w:t>Aplikace umožní pilotům přehledné zobrazení jejich letů. A také přehledné znázornění náletů pilotů, informací o letech a celkových statistik. Aplikace může také posloužit při vybírání pilotů na velké závody jako je např. Plachtařské mistroství České republiky juniorů.</w:t>
      </w:r>
    </w:p>
    <w:p w14:paraId="38D1362E" w14:textId="77777777" w:rsidR="00797236" w:rsidRPr="00340639" w:rsidRDefault="00797236" w:rsidP="00797236">
      <w:pPr>
        <w:pStyle w:val="Nezaazovannadpis"/>
        <w:rPr>
          <w:lang w:val="en-US"/>
        </w:rPr>
      </w:pPr>
      <w:r w:rsidRPr="00340639">
        <w:rPr>
          <w:lang w:val="en-US"/>
        </w:rPr>
        <w:t>Summary</w:t>
      </w:r>
    </w:p>
    <w:p w14:paraId="4D1845C5" w14:textId="77777777" w:rsidR="00797236" w:rsidRPr="00200AD6" w:rsidRDefault="00797236" w:rsidP="00797236">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The work will serve as</w:t>
      </w:r>
      <w:r>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database for flights for Aero</w:t>
      </w:r>
      <w:r>
        <w:rPr>
          <w:rFonts w:ascii="Cambria" w:hAnsi="Cambria"/>
          <w:b w:val="0"/>
          <w:bCs w:val="0"/>
          <w:color w:val="000000"/>
          <w:kern w:val="0"/>
          <w:sz w:val="24"/>
          <w:szCs w:val="20"/>
          <w:lang w:val="en-US"/>
        </w:rPr>
        <w:t>c</w:t>
      </w:r>
      <w:r w:rsidRPr="00200AD6">
        <w:rPr>
          <w:rFonts w:ascii="Cambria" w:hAnsi="Cambria"/>
          <w:b w:val="0"/>
          <w:bCs w:val="0"/>
          <w:color w:val="000000"/>
          <w:kern w:val="0"/>
          <w:sz w:val="24"/>
          <w:szCs w:val="20"/>
          <w:lang w:val="en-US"/>
        </w:rPr>
        <w:t xml:space="preserve">lub Liberec. Pilots will record their flights and then be evaluated and scored. </w:t>
      </w:r>
      <w:r>
        <w:rPr>
          <w:rFonts w:ascii="Cambria" w:hAnsi="Cambria"/>
          <w:b w:val="0"/>
          <w:bCs w:val="0"/>
          <w:color w:val="000000"/>
          <w:kern w:val="0"/>
          <w:sz w:val="24"/>
          <w:szCs w:val="20"/>
          <w:lang w:val="en-US"/>
        </w:rPr>
        <w:t>Application</w:t>
      </w:r>
      <w:r w:rsidRPr="00200AD6">
        <w:rPr>
          <w:rFonts w:ascii="Cambria" w:hAnsi="Cambria"/>
          <w:b w:val="0"/>
          <w:bCs w:val="0"/>
          <w:color w:val="000000"/>
          <w:kern w:val="0"/>
          <w:sz w:val="24"/>
          <w:szCs w:val="20"/>
          <w:lang w:val="en-US"/>
        </w:rPr>
        <w:t xml:space="preserve"> will serve as</w:t>
      </w:r>
      <w:r>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ranking of pilots with statistics.</w:t>
      </w:r>
    </w:p>
    <w:p w14:paraId="37398636" w14:textId="77777777" w:rsidR="00797236" w:rsidRDefault="00797236" w:rsidP="00797236">
      <w:pPr>
        <w:pStyle w:val="Nezaazovannadpis"/>
        <w:rPr>
          <w:rFonts w:ascii="Cambria" w:hAnsi="Cambria"/>
          <w:b w:val="0"/>
          <w:bCs w:val="0"/>
          <w:color w:val="000000"/>
          <w:kern w:val="0"/>
          <w:sz w:val="24"/>
          <w:szCs w:val="20"/>
          <w:lang w:val="en-US"/>
        </w:rPr>
      </w:pPr>
      <w:r w:rsidRPr="003573EB">
        <w:rPr>
          <w:rFonts w:ascii="Cambria" w:hAnsi="Cambria"/>
          <w:b w:val="0"/>
          <w:bCs w:val="0"/>
          <w:color w:val="000000"/>
          <w:kern w:val="0"/>
          <w:sz w:val="24"/>
          <w:szCs w:val="20"/>
          <w:lang w:val="en-US"/>
        </w:rPr>
        <w:t xml:space="preserve">The application will allow pilots to clearly display their flights. And </w:t>
      </w:r>
      <w:proofErr w:type="gramStart"/>
      <w:r w:rsidRPr="003573EB">
        <w:rPr>
          <w:rFonts w:ascii="Cambria" w:hAnsi="Cambria"/>
          <w:b w:val="0"/>
          <w:bCs w:val="0"/>
          <w:color w:val="000000"/>
          <w:kern w:val="0"/>
          <w:sz w:val="24"/>
          <w:szCs w:val="20"/>
          <w:lang w:val="en-US"/>
        </w:rPr>
        <w:t>also</w:t>
      </w:r>
      <w:proofErr w:type="gramEnd"/>
      <w:r w:rsidRPr="003573EB">
        <w:rPr>
          <w:rFonts w:ascii="Cambria" w:hAnsi="Cambria"/>
          <w:b w:val="0"/>
          <w:bCs w:val="0"/>
          <w:color w:val="000000"/>
          <w:kern w:val="0"/>
          <w:sz w:val="24"/>
          <w:szCs w:val="20"/>
          <w:lang w:val="en-US"/>
        </w:rPr>
        <w:t xml:space="preserve"> a clear representation of the pilots' raids and overall statistics. The application can also be used to select pilots for large races, such as the Czech Junior Gliding Championship.</w:t>
      </w:r>
    </w:p>
    <w:p w14:paraId="34DE91D2" w14:textId="77777777" w:rsidR="00797236" w:rsidRPr="00291C2A" w:rsidRDefault="00797236" w:rsidP="00797236">
      <w:pPr>
        <w:pStyle w:val="Sta"/>
        <w:rPr>
          <w:lang w:val="en-US"/>
        </w:rPr>
      </w:pPr>
    </w:p>
    <w:bookmarkEnd w:id="0"/>
    <w:p w14:paraId="598CF4B6" w14:textId="77777777" w:rsidR="00797236" w:rsidRDefault="00797236" w:rsidP="00797236">
      <w:pPr>
        <w:rPr>
          <w:sz w:val="36"/>
          <w:szCs w:val="36"/>
        </w:rPr>
      </w:pPr>
      <w:r>
        <w:rPr>
          <w:b/>
          <w:bCs/>
          <w:sz w:val="36"/>
          <w:szCs w:val="36"/>
        </w:rPr>
        <w:t xml:space="preserve">Prohlášení </w:t>
      </w:r>
    </w:p>
    <w:p w14:paraId="0F94D8A4" w14:textId="77777777" w:rsidR="00797236" w:rsidRPr="00EE6C6D" w:rsidRDefault="00797236" w:rsidP="00797236">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5C47BBFB" w14:textId="77777777" w:rsidR="00797236" w:rsidRPr="00EE6C6D" w:rsidRDefault="00797236" w:rsidP="00797236">
      <w:pPr>
        <w:pStyle w:val="Default"/>
        <w:spacing w:after="240" w:line="288" w:lineRule="auto"/>
        <w:jc w:val="both"/>
      </w:pPr>
      <w:r w:rsidRPr="00EE6C6D">
        <w:rPr>
          <w:iCs/>
        </w:rPr>
        <w:t xml:space="preserve">Prohlašuji, že tištěná verze a elektronická verze soutěžní práce SOČ jsou shodné. </w:t>
      </w:r>
    </w:p>
    <w:p w14:paraId="4703730F" w14:textId="77777777" w:rsidR="00797236" w:rsidRDefault="00797236" w:rsidP="00797236">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Pr>
          <w:iCs/>
        </w:rPr>
        <w:t>e znění pozdějších předpisů</w:t>
      </w:r>
      <w:r w:rsidRPr="00EE6C6D">
        <w:rPr>
          <w:iCs/>
        </w:rPr>
        <w:t xml:space="preserve">. </w:t>
      </w:r>
    </w:p>
    <w:p w14:paraId="6A61EF59" w14:textId="77777777" w:rsidR="00797236" w:rsidRDefault="00797236" w:rsidP="00797236">
      <w:pPr>
        <w:pStyle w:val="Default"/>
        <w:rPr>
          <w:iCs/>
        </w:rPr>
      </w:pPr>
    </w:p>
    <w:p w14:paraId="4A280E8F" w14:textId="77777777" w:rsidR="00797236" w:rsidRDefault="00797236" w:rsidP="00797236">
      <w:pPr>
        <w:pStyle w:val="Default"/>
        <w:rPr>
          <w:iCs/>
        </w:rPr>
      </w:pPr>
    </w:p>
    <w:p w14:paraId="7DC36CFF" w14:textId="77777777" w:rsidR="00797236" w:rsidRPr="0029191F" w:rsidRDefault="00797236" w:rsidP="00797236">
      <w:pPr>
        <w:pStyle w:val="Default"/>
        <w:rPr>
          <w:iCs/>
          <w:color w:val="auto"/>
        </w:rPr>
      </w:pPr>
    </w:p>
    <w:p w14:paraId="4D3965CD" w14:textId="60541284" w:rsidR="00797236" w:rsidRPr="0029191F" w:rsidRDefault="00797236" w:rsidP="00797236">
      <w:pPr>
        <w:pStyle w:val="Default"/>
        <w:rPr>
          <w:iCs/>
          <w:color w:val="auto"/>
        </w:rPr>
      </w:pPr>
      <w:r w:rsidRPr="0029191F">
        <w:rPr>
          <w:iCs/>
          <w:color w:val="auto"/>
        </w:rPr>
        <w:t>V Liberec dne 1</w:t>
      </w:r>
      <w:r>
        <w:rPr>
          <w:iCs/>
          <w:color w:val="auto"/>
        </w:rPr>
        <w:t>4</w:t>
      </w:r>
      <w:r w:rsidRPr="0029191F">
        <w:rPr>
          <w:iCs/>
          <w:color w:val="auto"/>
        </w:rPr>
        <w:t>.</w:t>
      </w:r>
      <w:r>
        <w:rPr>
          <w:iCs/>
          <w:color w:val="auto"/>
        </w:rPr>
        <w:t xml:space="preserve"> </w:t>
      </w:r>
      <w:r w:rsidRPr="0029191F">
        <w:rPr>
          <w:iCs/>
          <w:color w:val="auto"/>
        </w:rPr>
        <w:t>3.</w:t>
      </w:r>
      <w:r>
        <w:rPr>
          <w:iCs/>
          <w:color w:val="auto"/>
        </w:rPr>
        <w:t xml:space="preserve"> </w:t>
      </w:r>
      <w:r w:rsidRPr="0029191F">
        <w:rPr>
          <w:iCs/>
          <w:color w:val="auto"/>
        </w:rPr>
        <w:t>2021 ………………………………………………</w:t>
      </w:r>
    </w:p>
    <w:p w14:paraId="2E034A5B" w14:textId="77777777" w:rsidR="00797236" w:rsidRPr="0029191F" w:rsidRDefault="00797236" w:rsidP="00797236">
      <w:pPr>
        <w:pStyle w:val="Default"/>
        <w:rPr>
          <w:color w:val="auto"/>
        </w:rPr>
      </w:pPr>
      <w:r w:rsidRPr="0029191F">
        <w:rPr>
          <w:iCs/>
          <w:color w:val="auto"/>
        </w:rPr>
        <w:tab/>
      </w:r>
      <w:r w:rsidRPr="0029191F">
        <w:rPr>
          <w:iCs/>
          <w:color w:val="auto"/>
        </w:rPr>
        <w:tab/>
      </w:r>
      <w:r w:rsidRPr="0029191F">
        <w:rPr>
          <w:iCs/>
          <w:color w:val="auto"/>
        </w:rPr>
        <w:tab/>
      </w:r>
      <w:r w:rsidRPr="0029191F">
        <w:rPr>
          <w:iCs/>
          <w:color w:val="auto"/>
        </w:rPr>
        <w:tab/>
      </w:r>
      <w:r w:rsidRPr="0029191F">
        <w:rPr>
          <w:iCs/>
          <w:color w:val="auto"/>
        </w:rPr>
        <w:tab/>
        <w:t>Tomáš Kulhavý</w:t>
      </w:r>
    </w:p>
    <w:sdt>
      <w:sdtPr>
        <w:rPr>
          <w:rFonts w:ascii="Cambria" w:hAnsi="Cambria"/>
          <w:b w:val="0"/>
          <w:bCs w:val="0"/>
          <w:sz w:val="24"/>
          <w:szCs w:val="24"/>
          <w:lang w:eastAsia="cs-CZ"/>
        </w:rPr>
        <w:id w:val="-728680363"/>
        <w:docPartObj>
          <w:docPartGallery w:val="Table of Contents"/>
          <w:docPartUnique/>
        </w:docPartObj>
      </w:sdtPr>
      <w:sdtContent>
        <w:p w14:paraId="3E785CDD" w14:textId="00028BF5" w:rsidR="001F7AD2" w:rsidRDefault="001F7AD2">
          <w:pPr>
            <w:pStyle w:val="Nadpisobsahu"/>
          </w:pPr>
          <w:r>
            <w:t>Obsah</w:t>
          </w:r>
        </w:p>
        <w:p w14:paraId="643E545E" w14:textId="210C7759" w:rsidR="00735A22" w:rsidRDefault="001F7AD2">
          <w:pPr>
            <w:pStyle w:val="Obsah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6368466" w:history="1">
            <w:r w:rsidR="00735A22" w:rsidRPr="00A56B9C">
              <w:rPr>
                <w:rStyle w:val="Hypertextovodkaz"/>
                <w:noProof/>
              </w:rPr>
              <w:t>Úvod</w:t>
            </w:r>
            <w:r w:rsidR="00735A22">
              <w:rPr>
                <w:noProof/>
                <w:webHidden/>
              </w:rPr>
              <w:tab/>
            </w:r>
            <w:r w:rsidR="00735A22">
              <w:rPr>
                <w:noProof/>
                <w:webHidden/>
              </w:rPr>
              <w:fldChar w:fldCharType="begin"/>
            </w:r>
            <w:r w:rsidR="00735A22">
              <w:rPr>
                <w:noProof/>
                <w:webHidden/>
              </w:rPr>
              <w:instrText xml:space="preserve"> PAGEREF _Toc66368466 \h </w:instrText>
            </w:r>
            <w:r w:rsidR="00735A22">
              <w:rPr>
                <w:noProof/>
                <w:webHidden/>
              </w:rPr>
            </w:r>
            <w:r w:rsidR="00735A22">
              <w:rPr>
                <w:noProof/>
                <w:webHidden/>
              </w:rPr>
              <w:fldChar w:fldCharType="separate"/>
            </w:r>
            <w:r w:rsidR="00D25E51">
              <w:rPr>
                <w:noProof/>
                <w:webHidden/>
              </w:rPr>
              <w:t>1</w:t>
            </w:r>
            <w:r w:rsidR="00735A22">
              <w:rPr>
                <w:noProof/>
                <w:webHidden/>
              </w:rPr>
              <w:fldChar w:fldCharType="end"/>
            </w:r>
          </w:hyperlink>
        </w:p>
        <w:p w14:paraId="4637739D" w14:textId="77B8AE27" w:rsidR="00735A22" w:rsidRDefault="001579F7">
          <w:pPr>
            <w:pStyle w:val="Obsah1"/>
            <w:tabs>
              <w:tab w:val="left" w:pos="720"/>
            </w:tabs>
            <w:rPr>
              <w:rFonts w:asciiTheme="minorHAnsi" w:eastAsiaTheme="minorEastAsia" w:hAnsiTheme="minorHAnsi" w:cstheme="minorBidi"/>
              <w:bCs w:val="0"/>
              <w:noProof/>
              <w:sz w:val="22"/>
              <w:szCs w:val="22"/>
            </w:rPr>
          </w:pPr>
          <w:hyperlink w:anchor="_Toc66368467" w:history="1">
            <w:r w:rsidR="00735A22" w:rsidRPr="00A56B9C">
              <w:rPr>
                <w:rStyle w:val="Hypertextovodkaz"/>
                <w:noProof/>
              </w:rPr>
              <w:t>1</w:t>
            </w:r>
            <w:r w:rsidR="00735A22">
              <w:rPr>
                <w:rFonts w:asciiTheme="minorHAnsi" w:eastAsiaTheme="minorEastAsia" w:hAnsiTheme="minorHAnsi" w:cstheme="minorBidi"/>
                <w:bCs w:val="0"/>
                <w:noProof/>
                <w:sz w:val="22"/>
                <w:szCs w:val="22"/>
              </w:rPr>
              <w:tab/>
            </w:r>
            <w:r w:rsidR="00735A22" w:rsidRPr="00A56B9C">
              <w:rPr>
                <w:rStyle w:val="Hypertextovodkaz"/>
                <w:noProof/>
              </w:rPr>
              <w:t>Použité technologie</w:t>
            </w:r>
            <w:r w:rsidR="00735A22">
              <w:rPr>
                <w:noProof/>
                <w:webHidden/>
              </w:rPr>
              <w:tab/>
            </w:r>
            <w:r w:rsidR="00735A22">
              <w:rPr>
                <w:noProof/>
                <w:webHidden/>
              </w:rPr>
              <w:fldChar w:fldCharType="begin"/>
            </w:r>
            <w:r w:rsidR="00735A22">
              <w:rPr>
                <w:noProof/>
                <w:webHidden/>
              </w:rPr>
              <w:instrText xml:space="preserve"> PAGEREF _Toc66368467 \h </w:instrText>
            </w:r>
            <w:r w:rsidR="00735A22">
              <w:rPr>
                <w:noProof/>
                <w:webHidden/>
              </w:rPr>
            </w:r>
            <w:r w:rsidR="00735A22">
              <w:rPr>
                <w:noProof/>
                <w:webHidden/>
              </w:rPr>
              <w:fldChar w:fldCharType="separate"/>
            </w:r>
            <w:r w:rsidR="00D25E51">
              <w:rPr>
                <w:noProof/>
                <w:webHidden/>
              </w:rPr>
              <w:t>2</w:t>
            </w:r>
            <w:r w:rsidR="00735A22">
              <w:rPr>
                <w:noProof/>
                <w:webHidden/>
              </w:rPr>
              <w:fldChar w:fldCharType="end"/>
            </w:r>
          </w:hyperlink>
        </w:p>
        <w:p w14:paraId="585B3A3B" w14:textId="639D50BF"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68" w:history="1">
            <w:r w:rsidR="00735A22" w:rsidRPr="00A56B9C">
              <w:rPr>
                <w:rStyle w:val="Hypertextovodkaz"/>
                <w:noProof/>
              </w:rPr>
              <w:t>1.1</w:t>
            </w:r>
            <w:r w:rsidR="00735A22">
              <w:rPr>
                <w:rFonts w:asciiTheme="minorHAnsi" w:eastAsiaTheme="minorEastAsia" w:hAnsiTheme="minorHAnsi" w:cstheme="minorBidi"/>
                <w:noProof/>
                <w:sz w:val="22"/>
                <w:szCs w:val="22"/>
              </w:rPr>
              <w:tab/>
            </w:r>
            <w:r w:rsidR="00735A22" w:rsidRPr="00A56B9C">
              <w:rPr>
                <w:rStyle w:val="Hypertextovodkaz"/>
                <w:noProof/>
              </w:rPr>
              <w:t>ASP.NET Core 5.0</w:t>
            </w:r>
            <w:r w:rsidR="00735A22">
              <w:rPr>
                <w:noProof/>
                <w:webHidden/>
              </w:rPr>
              <w:tab/>
            </w:r>
            <w:r w:rsidR="00735A22">
              <w:rPr>
                <w:noProof/>
                <w:webHidden/>
              </w:rPr>
              <w:fldChar w:fldCharType="begin"/>
            </w:r>
            <w:r w:rsidR="00735A22">
              <w:rPr>
                <w:noProof/>
                <w:webHidden/>
              </w:rPr>
              <w:instrText xml:space="preserve"> PAGEREF _Toc66368468 \h </w:instrText>
            </w:r>
            <w:r w:rsidR="00735A22">
              <w:rPr>
                <w:noProof/>
                <w:webHidden/>
              </w:rPr>
            </w:r>
            <w:r w:rsidR="00735A22">
              <w:rPr>
                <w:noProof/>
                <w:webHidden/>
              </w:rPr>
              <w:fldChar w:fldCharType="separate"/>
            </w:r>
            <w:r w:rsidR="00D25E51">
              <w:rPr>
                <w:noProof/>
                <w:webHidden/>
              </w:rPr>
              <w:t>2</w:t>
            </w:r>
            <w:r w:rsidR="00735A22">
              <w:rPr>
                <w:noProof/>
                <w:webHidden/>
              </w:rPr>
              <w:fldChar w:fldCharType="end"/>
            </w:r>
          </w:hyperlink>
        </w:p>
        <w:p w14:paraId="3ED5CE5D" w14:textId="2C657699"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69" w:history="1">
            <w:r w:rsidR="00735A22" w:rsidRPr="00A56B9C">
              <w:rPr>
                <w:rStyle w:val="Hypertextovodkaz"/>
                <w:noProof/>
              </w:rPr>
              <w:t>1.2</w:t>
            </w:r>
            <w:r w:rsidR="00735A22">
              <w:rPr>
                <w:rFonts w:asciiTheme="minorHAnsi" w:eastAsiaTheme="minorEastAsia" w:hAnsiTheme="minorHAnsi" w:cstheme="minorBidi"/>
                <w:noProof/>
                <w:sz w:val="22"/>
                <w:szCs w:val="22"/>
              </w:rPr>
              <w:tab/>
            </w:r>
            <w:r w:rsidR="00735A22" w:rsidRPr="00A56B9C">
              <w:rPr>
                <w:rStyle w:val="Hypertextovodkaz"/>
                <w:noProof/>
              </w:rPr>
              <w:t>Entity Framework Core</w:t>
            </w:r>
            <w:r w:rsidR="00735A22">
              <w:rPr>
                <w:noProof/>
                <w:webHidden/>
              </w:rPr>
              <w:tab/>
            </w:r>
            <w:r w:rsidR="00735A22">
              <w:rPr>
                <w:noProof/>
                <w:webHidden/>
              </w:rPr>
              <w:fldChar w:fldCharType="begin"/>
            </w:r>
            <w:r w:rsidR="00735A22">
              <w:rPr>
                <w:noProof/>
                <w:webHidden/>
              </w:rPr>
              <w:instrText xml:space="preserve"> PAGEREF _Toc66368469 \h </w:instrText>
            </w:r>
            <w:r w:rsidR="00735A22">
              <w:rPr>
                <w:noProof/>
                <w:webHidden/>
              </w:rPr>
            </w:r>
            <w:r w:rsidR="00735A22">
              <w:rPr>
                <w:noProof/>
                <w:webHidden/>
              </w:rPr>
              <w:fldChar w:fldCharType="separate"/>
            </w:r>
            <w:r w:rsidR="00D25E51">
              <w:rPr>
                <w:noProof/>
                <w:webHidden/>
              </w:rPr>
              <w:t>2</w:t>
            </w:r>
            <w:r w:rsidR="00735A22">
              <w:rPr>
                <w:noProof/>
                <w:webHidden/>
              </w:rPr>
              <w:fldChar w:fldCharType="end"/>
            </w:r>
          </w:hyperlink>
        </w:p>
        <w:p w14:paraId="2B5A92F6" w14:textId="1456F2F2"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70" w:history="1">
            <w:r w:rsidR="00735A22" w:rsidRPr="00A56B9C">
              <w:rPr>
                <w:rStyle w:val="Hypertextovodkaz"/>
                <w:noProof/>
              </w:rPr>
              <w:t>1.3</w:t>
            </w:r>
            <w:r w:rsidR="00735A22">
              <w:rPr>
                <w:rFonts w:asciiTheme="minorHAnsi" w:eastAsiaTheme="minorEastAsia" w:hAnsiTheme="minorHAnsi" w:cstheme="minorBidi"/>
                <w:noProof/>
                <w:sz w:val="22"/>
                <w:szCs w:val="22"/>
              </w:rPr>
              <w:tab/>
            </w:r>
            <w:r w:rsidR="00735A22" w:rsidRPr="00A56B9C">
              <w:rPr>
                <w:rStyle w:val="Hypertextovodkaz"/>
                <w:noProof/>
              </w:rPr>
              <w:t>React</w:t>
            </w:r>
            <w:r w:rsidR="00735A22">
              <w:rPr>
                <w:noProof/>
                <w:webHidden/>
              </w:rPr>
              <w:tab/>
            </w:r>
            <w:r w:rsidR="00735A22">
              <w:rPr>
                <w:noProof/>
                <w:webHidden/>
              </w:rPr>
              <w:fldChar w:fldCharType="begin"/>
            </w:r>
            <w:r w:rsidR="00735A22">
              <w:rPr>
                <w:noProof/>
                <w:webHidden/>
              </w:rPr>
              <w:instrText xml:space="preserve"> PAGEREF _Toc66368470 \h </w:instrText>
            </w:r>
            <w:r w:rsidR="00735A22">
              <w:rPr>
                <w:noProof/>
                <w:webHidden/>
              </w:rPr>
            </w:r>
            <w:r w:rsidR="00735A22">
              <w:rPr>
                <w:noProof/>
                <w:webHidden/>
              </w:rPr>
              <w:fldChar w:fldCharType="separate"/>
            </w:r>
            <w:r w:rsidR="00D25E51">
              <w:rPr>
                <w:noProof/>
                <w:webHidden/>
              </w:rPr>
              <w:t>2</w:t>
            </w:r>
            <w:r w:rsidR="00735A22">
              <w:rPr>
                <w:noProof/>
                <w:webHidden/>
              </w:rPr>
              <w:fldChar w:fldCharType="end"/>
            </w:r>
          </w:hyperlink>
        </w:p>
        <w:p w14:paraId="4CC4C4A7" w14:textId="769D5516"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1" w:history="1">
            <w:r w:rsidR="00735A22" w:rsidRPr="00A56B9C">
              <w:rPr>
                <w:rStyle w:val="Hypertextovodkaz"/>
                <w:noProof/>
              </w:rPr>
              <w:t>1.3.1</w:t>
            </w:r>
            <w:r w:rsidR="00735A22">
              <w:rPr>
                <w:rFonts w:asciiTheme="minorHAnsi" w:eastAsiaTheme="minorEastAsia" w:hAnsiTheme="minorHAnsi" w:cstheme="minorBidi"/>
                <w:iCs w:val="0"/>
                <w:noProof/>
                <w:sz w:val="22"/>
                <w:szCs w:val="22"/>
              </w:rPr>
              <w:tab/>
            </w:r>
            <w:r w:rsidR="00735A22" w:rsidRPr="00A56B9C">
              <w:rPr>
                <w:rStyle w:val="Hypertextovodkaz"/>
                <w:noProof/>
              </w:rPr>
              <w:t>Reducer</w:t>
            </w:r>
            <w:r w:rsidR="00735A22">
              <w:rPr>
                <w:noProof/>
                <w:webHidden/>
              </w:rPr>
              <w:tab/>
            </w:r>
            <w:r w:rsidR="00735A22">
              <w:rPr>
                <w:noProof/>
                <w:webHidden/>
              </w:rPr>
              <w:fldChar w:fldCharType="begin"/>
            </w:r>
            <w:r w:rsidR="00735A22">
              <w:rPr>
                <w:noProof/>
                <w:webHidden/>
              </w:rPr>
              <w:instrText xml:space="preserve"> PAGEREF _Toc66368471 \h </w:instrText>
            </w:r>
            <w:r w:rsidR="00735A22">
              <w:rPr>
                <w:noProof/>
                <w:webHidden/>
              </w:rPr>
            </w:r>
            <w:r w:rsidR="00735A22">
              <w:rPr>
                <w:noProof/>
                <w:webHidden/>
              </w:rPr>
              <w:fldChar w:fldCharType="separate"/>
            </w:r>
            <w:r w:rsidR="00D25E51">
              <w:rPr>
                <w:noProof/>
                <w:webHidden/>
              </w:rPr>
              <w:t>3</w:t>
            </w:r>
            <w:r w:rsidR="00735A22">
              <w:rPr>
                <w:noProof/>
                <w:webHidden/>
              </w:rPr>
              <w:fldChar w:fldCharType="end"/>
            </w:r>
          </w:hyperlink>
        </w:p>
        <w:p w14:paraId="33B919FA" w14:textId="0BED52D1"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2" w:history="1">
            <w:r w:rsidR="00735A22" w:rsidRPr="00A56B9C">
              <w:rPr>
                <w:rStyle w:val="Hypertextovodkaz"/>
                <w:noProof/>
              </w:rPr>
              <w:t>1.3.2</w:t>
            </w:r>
            <w:r w:rsidR="00735A22">
              <w:rPr>
                <w:rFonts w:asciiTheme="minorHAnsi" w:eastAsiaTheme="minorEastAsia" w:hAnsiTheme="minorHAnsi" w:cstheme="minorBidi"/>
                <w:iCs w:val="0"/>
                <w:noProof/>
                <w:sz w:val="22"/>
                <w:szCs w:val="22"/>
              </w:rPr>
              <w:tab/>
            </w:r>
            <w:r w:rsidR="00735A22" w:rsidRPr="00A56B9C">
              <w:rPr>
                <w:rStyle w:val="Hypertextovodkaz"/>
                <w:noProof/>
              </w:rPr>
              <w:t>Další knihovny</w:t>
            </w:r>
            <w:r w:rsidR="00735A22">
              <w:rPr>
                <w:noProof/>
                <w:webHidden/>
              </w:rPr>
              <w:tab/>
            </w:r>
            <w:r w:rsidR="00735A22">
              <w:rPr>
                <w:noProof/>
                <w:webHidden/>
              </w:rPr>
              <w:fldChar w:fldCharType="begin"/>
            </w:r>
            <w:r w:rsidR="00735A22">
              <w:rPr>
                <w:noProof/>
                <w:webHidden/>
              </w:rPr>
              <w:instrText xml:space="preserve"> PAGEREF _Toc66368472 \h </w:instrText>
            </w:r>
            <w:r w:rsidR="00735A22">
              <w:rPr>
                <w:noProof/>
                <w:webHidden/>
              </w:rPr>
            </w:r>
            <w:r w:rsidR="00735A22">
              <w:rPr>
                <w:noProof/>
                <w:webHidden/>
              </w:rPr>
              <w:fldChar w:fldCharType="separate"/>
            </w:r>
            <w:r w:rsidR="00D25E51">
              <w:rPr>
                <w:noProof/>
                <w:webHidden/>
              </w:rPr>
              <w:t>3</w:t>
            </w:r>
            <w:r w:rsidR="00735A22">
              <w:rPr>
                <w:noProof/>
                <w:webHidden/>
              </w:rPr>
              <w:fldChar w:fldCharType="end"/>
            </w:r>
          </w:hyperlink>
        </w:p>
        <w:p w14:paraId="5F266775" w14:textId="439215C5"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73" w:history="1">
            <w:r w:rsidR="00735A22" w:rsidRPr="00A56B9C">
              <w:rPr>
                <w:rStyle w:val="Hypertextovodkaz"/>
                <w:noProof/>
              </w:rPr>
              <w:t>1.4</w:t>
            </w:r>
            <w:r w:rsidR="00735A22">
              <w:rPr>
                <w:rFonts w:asciiTheme="minorHAnsi" w:eastAsiaTheme="minorEastAsia" w:hAnsiTheme="minorHAnsi" w:cstheme="minorBidi"/>
                <w:noProof/>
                <w:sz w:val="22"/>
                <w:szCs w:val="22"/>
              </w:rPr>
              <w:tab/>
            </w:r>
            <w:r w:rsidR="00735A22" w:rsidRPr="00A56B9C">
              <w:rPr>
                <w:rStyle w:val="Hypertextovodkaz"/>
                <w:noProof/>
              </w:rPr>
              <w:t>Visual Studio 2019</w:t>
            </w:r>
            <w:r w:rsidR="00735A22">
              <w:rPr>
                <w:noProof/>
                <w:webHidden/>
              </w:rPr>
              <w:tab/>
            </w:r>
            <w:r w:rsidR="00735A22">
              <w:rPr>
                <w:noProof/>
                <w:webHidden/>
              </w:rPr>
              <w:fldChar w:fldCharType="begin"/>
            </w:r>
            <w:r w:rsidR="00735A22">
              <w:rPr>
                <w:noProof/>
                <w:webHidden/>
              </w:rPr>
              <w:instrText xml:space="preserve"> PAGEREF _Toc66368473 \h </w:instrText>
            </w:r>
            <w:r w:rsidR="00735A22">
              <w:rPr>
                <w:noProof/>
                <w:webHidden/>
              </w:rPr>
            </w:r>
            <w:r w:rsidR="00735A22">
              <w:rPr>
                <w:noProof/>
                <w:webHidden/>
              </w:rPr>
              <w:fldChar w:fldCharType="separate"/>
            </w:r>
            <w:r w:rsidR="00D25E51">
              <w:rPr>
                <w:noProof/>
                <w:webHidden/>
              </w:rPr>
              <w:t>3</w:t>
            </w:r>
            <w:r w:rsidR="00735A22">
              <w:rPr>
                <w:noProof/>
                <w:webHidden/>
              </w:rPr>
              <w:fldChar w:fldCharType="end"/>
            </w:r>
          </w:hyperlink>
        </w:p>
        <w:p w14:paraId="5F5BD2F6" w14:textId="5804ADFA"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74" w:history="1">
            <w:r w:rsidR="00735A22" w:rsidRPr="00A56B9C">
              <w:rPr>
                <w:rStyle w:val="Hypertextovodkaz"/>
                <w:noProof/>
              </w:rPr>
              <w:t>1.5</w:t>
            </w:r>
            <w:r w:rsidR="00735A22">
              <w:rPr>
                <w:rFonts w:asciiTheme="minorHAnsi" w:eastAsiaTheme="minorEastAsia" w:hAnsiTheme="minorHAnsi" w:cstheme="minorBidi"/>
                <w:noProof/>
                <w:sz w:val="22"/>
                <w:szCs w:val="22"/>
              </w:rPr>
              <w:tab/>
            </w:r>
            <w:r w:rsidR="00735A22" w:rsidRPr="00A56B9C">
              <w:rPr>
                <w:rStyle w:val="Hypertextovodkaz"/>
                <w:noProof/>
              </w:rPr>
              <w:t>Visual Studio Code</w:t>
            </w:r>
            <w:r w:rsidR="00735A22">
              <w:rPr>
                <w:noProof/>
                <w:webHidden/>
              </w:rPr>
              <w:tab/>
            </w:r>
            <w:r w:rsidR="00735A22">
              <w:rPr>
                <w:noProof/>
                <w:webHidden/>
              </w:rPr>
              <w:fldChar w:fldCharType="begin"/>
            </w:r>
            <w:r w:rsidR="00735A22">
              <w:rPr>
                <w:noProof/>
                <w:webHidden/>
              </w:rPr>
              <w:instrText xml:space="preserve"> PAGEREF _Toc66368474 \h </w:instrText>
            </w:r>
            <w:r w:rsidR="00735A22">
              <w:rPr>
                <w:noProof/>
                <w:webHidden/>
              </w:rPr>
            </w:r>
            <w:r w:rsidR="00735A22">
              <w:rPr>
                <w:noProof/>
                <w:webHidden/>
              </w:rPr>
              <w:fldChar w:fldCharType="separate"/>
            </w:r>
            <w:r w:rsidR="00D25E51">
              <w:rPr>
                <w:noProof/>
                <w:webHidden/>
              </w:rPr>
              <w:t>4</w:t>
            </w:r>
            <w:r w:rsidR="00735A22">
              <w:rPr>
                <w:noProof/>
                <w:webHidden/>
              </w:rPr>
              <w:fldChar w:fldCharType="end"/>
            </w:r>
          </w:hyperlink>
        </w:p>
        <w:p w14:paraId="60B910F1" w14:textId="15B23594"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75" w:history="1">
            <w:r w:rsidR="00735A22" w:rsidRPr="00A56B9C">
              <w:rPr>
                <w:rStyle w:val="Hypertextovodkaz"/>
                <w:noProof/>
              </w:rPr>
              <w:t>1.6</w:t>
            </w:r>
            <w:r w:rsidR="00735A22">
              <w:rPr>
                <w:rFonts w:asciiTheme="minorHAnsi" w:eastAsiaTheme="minorEastAsia" w:hAnsiTheme="minorHAnsi" w:cstheme="minorBidi"/>
                <w:noProof/>
                <w:sz w:val="22"/>
                <w:szCs w:val="22"/>
              </w:rPr>
              <w:tab/>
            </w:r>
            <w:r w:rsidR="00735A22" w:rsidRPr="00A56B9C">
              <w:rPr>
                <w:rStyle w:val="Hypertextovodkaz"/>
                <w:noProof/>
              </w:rPr>
              <w:t>MS SQL</w:t>
            </w:r>
            <w:r w:rsidR="00735A22">
              <w:rPr>
                <w:noProof/>
                <w:webHidden/>
              </w:rPr>
              <w:tab/>
            </w:r>
            <w:r w:rsidR="00735A22">
              <w:rPr>
                <w:noProof/>
                <w:webHidden/>
              </w:rPr>
              <w:fldChar w:fldCharType="begin"/>
            </w:r>
            <w:r w:rsidR="00735A22">
              <w:rPr>
                <w:noProof/>
                <w:webHidden/>
              </w:rPr>
              <w:instrText xml:space="preserve"> PAGEREF _Toc66368475 \h </w:instrText>
            </w:r>
            <w:r w:rsidR="00735A22">
              <w:rPr>
                <w:noProof/>
                <w:webHidden/>
              </w:rPr>
            </w:r>
            <w:r w:rsidR="00735A22">
              <w:rPr>
                <w:noProof/>
                <w:webHidden/>
              </w:rPr>
              <w:fldChar w:fldCharType="separate"/>
            </w:r>
            <w:r w:rsidR="00D25E51">
              <w:rPr>
                <w:noProof/>
                <w:webHidden/>
              </w:rPr>
              <w:t>4</w:t>
            </w:r>
            <w:r w:rsidR="00735A22">
              <w:rPr>
                <w:noProof/>
                <w:webHidden/>
              </w:rPr>
              <w:fldChar w:fldCharType="end"/>
            </w:r>
          </w:hyperlink>
        </w:p>
        <w:p w14:paraId="36CBC4C5" w14:textId="4C5C31DB" w:rsidR="00735A22" w:rsidRDefault="001579F7">
          <w:pPr>
            <w:pStyle w:val="Obsah1"/>
            <w:tabs>
              <w:tab w:val="left" w:pos="720"/>
            </w:tabs>
            <w:rPr>
              <w:rFonts w:asciiTheme="minorHAnsi" w:eastAsiaTheme="minorEastAsia" w:hAnsiTheme="minorHAnsi" w:cstheme="minorBidi"/>
              <w:bCs w:val="0"/>
              <w:noProof/>
              <w:sz w:val="22"/>
              <w:szCs w:val="22"/>
            </w:rPr>
          </w:pPr>
          <w:hyperlink w:anchor="_Toc66368476" w:history="1">
            <w:r w:rsidR="00735A22" w:rsidRPr="00A56B9C">
              <w:rPr>
                <w:rStyle w:val="Hypertextovodkaz"/>
                <w:noProof/>
              </w:rPr>
              <w:t>2</w:t>
            </w:r>
            <w:r w:rsidR="00735A22">
              <w:rPr>
                <w:rFonts w:asciiTheme="minorHAnsi" w:eastAsiaTheme="minorEastAsia" w:hAnsiTheme="minorHAnsi" w:cstheme="minorBidi"/>
                <w:bCs w:val="0"/>
                <w:noProof/>
                <w:sz w:val="22"/>
                <w:szCs w:val="22"/>
              </w:rPr>
              <w:tab/>
            </w:r>
            <w:r w:rsidR="00735A22" w:rsidRPr="00A56B9C">
              <w:rPr>
                <w:rStyle w:val="Hypertextovodkaz"/>
                <w:noProof/>
              </w:rPr>
              <w:t>Soutěžní bezmotorové létání</w:t>
            </w:r>
            <w:r w:rsidR="00735A22">
              <w:rPr>
                <w:noProof/>
                <w:webHidden/>
              </w:rPr>
              <w:tab/>
            </w:r>
            <w:r w:rsidR="00735A22">
              <w:rPr>
                <w:noProof/>
                <w:webHidden/>
              </w:rPr>
              <w:fldChar w:fldCharType="begin"/>
            </w:r>
            <w:r w:rsidR="00735A22">
              <w:rPr>
                <w:noProof/>
                <w:webHidden/>
              </w:rPr>
              <w:instrText xml:space="preserve"> PAGEREF _Toc66368476 \h </w:instrText>
            </w:r>
            <w:r w:rsidR="00735A22">
              <w:rPr>
                <w:noProof/>
                <w:webHidden/>
              </w:rPr>
            </w:r>
            <w:r w:rsidR="00735A22">
              <w:rPr>
                <w:noProof/>
                <w:webHidden/>
              </w:rPr>
              <w:fldChar w:fldCharType="separate"/>
            </w:r>
            <w:r w:rsidR="00D25E51">
              <w:rPr>
                <w:noProof/>
                <w:webHidden/>
              </w:rPr>
              <w:t>6</w:t>
            </w:r>
            <w:r w:rsidR="00735A22">
              <w:rPr>
                <w:noProof/>
                <w:webHidden/>
              </w:rPr>
              <w:fldChar w:fldCharType="end"/>
            </w:r>
          </w:hyperlink>
        </w:p>
        <w:p w14:paraId="42487D87" w14:textId="54853FA8"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77" w:history="1">
            <w:r w:rsidR="00735A22" w:rsidRPr="00A56B9C">
              <w:rPr>
                <w:rStyle w:val="Hypertextovodkaz"/>
                <w:noProof/>
              </w:rPr>
              <w:t>2.1</w:t>
            </w:r>
            <w:r w:rsidR="00735A22">
              <w:rPr>
                <w:rFonts w:asciiTheme="minorHAnsi" w:eastAsiaTheme="minorEastAsia" w:hAnsiTheme="minorHAnsi" w:cstheme="minorBidi"/>
                <w:noProof/>
                <w:sz w:val="22"/>
                <w:szCs w:val="22"/>
              </w:rPr>
              <w:tab/>
            </w:r>
            <w:r w:rsidR="00735A22" w:rsidRPr="00A56B9C">
              <w:rPr>
                <w:rStyle w:val="Hypertextovodkaz"/>
                <w:noProof/>
              </w:rPr>
              <w:t>Pravidla soutěžního bezmotorového létání</w:t>
            </w:r>
            <w:r w:rsidR="00735A22">
              <w:rPr>
                <w:noProof/>
                <w:webHidden/>
              </w:rPr>
              <w:tab/>
            </w:r>
            <w:r w:rsidR="00735A22">
              <w:rPr>
                <w:noProof/>
                <w:webHidden/>
              </w:rPr>
              <w:fldChar w:fldCharType="begin"/>
            </w:r>
            <w:r w:rsidR="00735A22">
              <w:rPr>
                <w:noProof/>
                <w:webHidden/>
              </w:rPr>
              <w:instrText xml:space="preserve"> PAGEREF _Toc66368477 \h </w:instrText>
            </w:r>
            <w:r w:rsidR="00735A22">
              <w:rPr>
                <w:noProof/>
                <w:webHidden/>
              </w:rPr>
            </w:r>
            <w:r w:rsidR="00735A22">
              <w:rPr>
                <w:noProof/>
                <w:webHidden/>
              </w:rPr>
              <w:fldChar w:fldCharType="separate"/>
            </w:r>
            <w:r w:rsidR="00D25E51">
              <w:rPr>
                <w:noProof/>
                <w:webHidden/>
              </w:rPr>
              <w:t>6</w:t>
            </w:r>
            <w:r w:rsidR="00735A22">
              <w:rPr>
                <w:noProof/>
                <w:webHidden/>
              </w:rPr>
              <w:fldChar w:fldCharType="end"/>
            </w:r>
          </w:hyperlink>
        </w:p>
        <w:p w14:paraId="72047437" w14:textId="5E36F150"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8" w:history="1">
            <w:r w:rsidR="00735A22" w:rsidRPr="00A56B9C">
              <w:rPr>
                <w:rStyle w:val="Hypertextovodkaz"/>
                <w:noProof/>
              </w:rPr>
              <w:t>2.1.1</w:t>
            </w:r>
            <w:r w:rsidR="00735A22">
              <w:rPr>
                <w:rFonts w:asciiTheme="minorHAnsi" w:eastAsiaTheme="minorEastAsia" w:hAnsiTheme="minorHAnsi" w:cstheme="minorBidi"/>
                <w:iCs w:val="0"/>
                <w:noProof/>
                <w:sz w:val="22"/>
                <w:szCs w:val="22"/>
              </w:rPr>
              <w:tab/>
            </w:r>
            <w:r w:rsidR="00735A22" w:rsidRPr="00A56B9C">
              <w:rPr>
                <w:rStyle w:val="Hypertextovodkaz"/>
                <w:noProof/>
              </w:rPr>
              <w:t>AAT (Assigned area task)</w:t>
            </w:r>
            <w:r w:rsidR="00735A22">
              <w:rPr>
                <w:noProof/>
                <w:webHidden/>
              </w:rPr>
              <w:tab/>
            </w:r>
            <w:r w:rsidR="00735A22">
              <w:rPr>
                <w:noProof/>
                <w:webHidden/>
              </w:rPr>
              <w:fldChar w:fldCharType="begin"/>
            </w:r>
            <w:r w:rsidR="00735A22">
              <w:rPr>
                <w:noProof/>
                <w:webHidden/>
              </w:rPr>
              <w:instrText xml:space="preserve"> PAGEREF _Toc66368478 \h </w:instrText>
            </w:r>
            <w:r w:rsidR="00735A22">
              <w:rPr>
                <w:noProof/>
                <w:webHidden/>
              </w:rPr>
            </w:r>
            <w:r w:rsidR="00735A22">
              <w:rPr>
                <w:noProof/>
                <w:webHidden/>
              </w:rPr>
              <w:fldChar w:fldCharType="separate"/>
            </w:r>
            <w:r w:rsidR="00D25E51">
              <w:rPr>
                <w:noProof/>
                <w:webHidden/>
              </w:rPr>
              <w:t>6</w:t>
            </w:r>
            <w:r w:rsidR="00735A22">
              <w:rPr>
                <w:noProof/>
                <w:webHidden/>
              </w:rPr>
              <w:fldChar w:fldCharType="end"/>
            </w:r>
          </w:hyperlink>
        </w:p>
        <w:p w14:paraId="2FEB4975" w14:textId="7FB530C9"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9" w:history="1">
            <w:r w:rsidR="00735A22" w:rsidRPr="00A56B9C">
              <w:rPr>
                <w:rStyle w:val="Hypertextovodkaz"/>
                <w:noProof/>
              </w:rPr>
              <w:t>2.1.2</w:t>
            </w:r>
            <w:r w:rsidR="00735A22">
              <w:rPr>
                <w:rFonts w:asciiTheme="minorHAnsi" w:eastAsiaTheme="minorEastAsia" w:hAnsiTheme="minorHAnsi" w:cstheme="minorBidi"/>
                <w:iCs w:val="0"/>
                <w:noProof/>
                <w:sz w:val="22"/>
                <w:szCs w:val="22"/>
              </w:rPr>
              <w:tab/>
            </w:r>
            <w:r w:rsidR="00735A22" w:rsidRPr="00A56B9C">
              <w:rPr>
                <w:rStyle w:val="Hypertextovodkaz"/>
                <w:noProof/>
              </w:rPr>
              <w:t>Rychlostní přelet (Racing)</w:t>
            </w:r>
            <w:r w:rsidR="00735A22">
              <w:rPr>
                <w:noProof/>
                <w:webHidden/>
              </w:rPr>
              <w:tab/>
            </w:r>
            <w:r w:rsidR="00735A22">
              <w:rPr>
                <w:noProof/>
                <w:webHidden/>
              </w:rPr>
              <w:fldChar w:fldCharType="begin"/>
            </w:r>
            <w:r w:rsidR="00735A22">
              <w:rPr>
                <w:noProof/>
                <w:webHidden/>
              </w:rPr>
              <w:instrText xml:space="preserve"> PAGEREF _Toc66368479 \h </w:instrText>
            </w:r>
            <w:r w:rsidR="00735A22">
              <w:rPr>
                <w:noProof/>
                <w:webHidden/>
              </w:rPr>
            </w:r>
            <w:r w:rsidR="00735A22">
              <w:rPr>
                <w:noProof/>
                <w:webHidden/>
              </w:rPr>
              <w:fldChar w:fldCharType="separate"/>
            </w:r>
            <w:r w:rsidR="00D25E51">
              <w:rPr>
                <w:noProof/>
                <w:webHidden/>
              </w:rPr>
              <w:t>7</w:t>
            </w:r>
            <w:r w:rsidR="00735A22">
              <w:rPr>
                <w:noProof/>
                <w:webHidden/>
              </w:rPr>
              <w:fldChar w:fldCharType="end"/>
            </w:r>
          </w:hyperlink>
        </w:p>
        <w:p w14:paraId="706DE17F" w14:textId="3BCCBB48"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0" w:history="1">
            <w:r w:rsidR="00735A22" w:rsidRPr="00A56B9C">
              <w:rPr>
                <w:rStyle w:val="Hypertextovodkaz"/>
                <w:noProof/>
              </w:rPr>
              <w:t>2.1.3</w:t>
            </w:r>
            <w:r w:rsidR="00735A22">
              <w:rPr>
                <w:rFonts w:asciiTheme="minorHAnsi" w:eastAsiaTheme="minorEastAsia" w:hAnsiTheme="minorHAnsi" w:cstheme="minorBidi"/>
                <w:iCs w:val="0"/>
                <w:noProof/>
                <w:sz w:val="22"/>
                <w:szCs w:val="22"/>
              </w:rPr>
              <w:tab/>
            </w:r>
            <w:r w:rsidR="00735A22" w:rsidRPr="00A56B9C">
              <w:rPr>
                <w:rStyle w:val="Hypertextovodkaz"/>
                <w:noProof/>
              </w:rPr>
              <w:t>Grand Prix</w:t>
            </w:r>
            <w:r w:rsidR="00735A22">
              <w:rPr>
                <w:noProof/>
                <w:webHidden/>
              </w:rPr>
              <w:tab/>
            </w:r>
            <w:r w:rsidR="00735A22">
              <w:rPr>
                <w:noProof/>
                <w:webHidden/>
              </w:rPr>
              <w:fldChar w:fldCharType="begin"/>
            </w:r>
            <w:r w:rsidR="00735A22">
              <w:rPr>
                <w:noProof/>
                <w:webHidden/>
              </w:rPr>
              <w:instrText xml:space="preserve"> PAGEREF _Toc66368480 \h </w:instrText>
            </w:r>
            <w:r w:rsidR="00735A22">
              <w:rPr>
                <w:noProof/>
                <w:webHidden/>
              </w:rPr>
            </w:r>
            <w:r w:rsidR="00735A22">
              <w:rPr>
                <w:noProof/>
                <w:webHidden/>
              </w:rPr>
              <w:fldChar w:fldCharType="separate"/>
            </w:r>
            <w:r w:rsidR="00D25E51">
              <w:rPr>
                <w:noProof/>
                <w:webHidden/>
              </w:rPr>
              <w:t>8</w:t>
            </w:r>
            <w:r w:rsidR="00735A22">
              <w:rPr>
                <w:noProof/>
                <w:webHidden/>
              </w:rPr>
              <w:fldChar w:fldCharType="end"/>
            </w:r>
          </w:hyperlink>
        </w:p>
        <w:p w14:paraId="4270B6BA" w14:textId="1067D93D" w:rsidR="00735A22" w:rsidRDefault="001579F7">
          <w:pPr>
            <w:pStyle w:val="Obsah1"/>
            <w:tabs>
              <w:tab w:val="left" w:pos="720"/>
            </w:tabs>
            <w:rPr>
              <w:rFonts w:asciiTheme="minorHAnsi" w:eastAsiaTheme="minorEastAsia" w:hAnsiTheme="minorHAnsi" w:cstheme="minorBidi"/>
              <w:bCs w:val="0"/>
              <w:noProof/>
              <w:sz w:val="22"/>
              <w:szCs w:val="22"/>
            </w:rPr>
          </w:pPr>
          <w:hyperlink w:anchor="_Toc66368481" w:history="1">
            <w:r w:rsidR="00735A22" w:rsidRPr="00A56B9C">
              <w:rPr>
                <w:rStyle w:val="Hypertextovodkaz"/>
                <w:noProof/>
              </w:rPr>
              <w:t>3</w:t>
            </w:r>
            <w:r w:rsidR="00735A22">
              <w:rPr>
                <w:rFonts w:asciiTheme="minorHAnsi" w:eastAsiaTheme="minorEastAsia" w:hAnsiTheme="minorHAnsi" w:cstheme="minorBidi"/>
                <w:bCs w:val="0"/>
                <w:noProof/>
                <w:sz w:val="22"/>
                <w:szCs w:val="22"/>
              </w:rPr>
              <w:tab/>
            </w:r>
            <w:r w:rsidR="00735A22" w:rsidRPr="00A56B9C">
              <w:rPr>
                <w:rStyle w:val="Hypertextovodkaz"/>
                <w:noProof/>
              </w:rPr>
              <w:t>IGC</w:t>
            </w:r>
            <w:r w:rsidR="00735A22">
              <w:rPr>
                <w:noProof/>
                <w:webHidden/>
              </w:rPr>
              <w:tab/>
            </w:r>
            <w:r w:rsidR="00735A22">
              <w:rPr>
                <w:noProof/>
                <w:webHidden/>
              </w:rPr>
              <w:fldChar w:fldCharType="begin"/>
            </w:r>
            <w:r w:rsidR="00735A22">
              <w:rPr>
                <w:noProof/>
                <w:webHidden/>
              </w:rPr>
              <w:instrText xml:space="preserve"> PAGEREF _Toc66368481 \h </w:instrText>
            </w:r>
            <w:r w:rsidR="00735A22">
              <w:rPr>
                <w:noProof/>
                <w:webHidden/>
              </w:rPr>
            </w:r>
            <w:r w:rsidR="00735A22">
              <w:rPr>
                <w:noProof/>
                <w:webHidden/>
              </w:rPr>
              <w:fldChar w:fldCharType="separate"/>
            </w:r>
            <w:r w:rsidR="00D25E51">
              <w:rPr>
                <w:noProof/>
                <w:webHidden/>
              </w:rPr>
              <w:t>9</w:t>
            </w:r>
            <w:r w:rsidR="00735A22">
              <w:rPr>
                <w:noProof/>
                <w:webHidden/>
              </w:rPr>
              <w:fldChar w:fldCharType="end"/>
            </w:r>
          </w:hyperlink>
        </w:p>
        <w:p w14:paraId="791EE57E" w14:textId="2597058D"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82" w:history="1">
            <w:r w:rsidR="00735A22" w:rsidRPr="00A56B9C">
              <w:rPr>
                <w:rStyle w:val="Hypertextovodkaz"/>
                <w:noProof/>
              </w:rPr>
              <w:t>3.1</w:t>
            </w:r>
            <w:r w:rsidR="00735A22">
              <w:rPr>
                <w:rFonts w:asciiTheme="minorHAnsi" w:eastAsiaTheme="minorEastAsia" w:hAnsiTheme="minorHAnsi" w:cstheme="minorBidi"/>
                <w:noProof/>
                <w:sz w:val="22"/>
                <w:szCs w:val="22"/>
              </w:rPr>
              <w:tab/>
            </w:r>
            <w:r w:rsidR="00735A22" w:rsidRPr="00A56B9C">
              <w:rPr>
                <w:rStyle w:val="Hypertextovodkaz"/>
                <w:noProof/>
              </w:rPr>
              <w:t>IGC struktura</w:t>
            </w:r>
            <w:r w:rsidR="00735A22">
              <w:rPr>
                <w:noProof/>
                <w:webHidden/>
              </w:rPr>
              <w:tab/>
            </w:r>
            <w:r w:rsidR="00735A22">
              <w:rPr>
                <w:noProof/>
                <w:webHidden/>
              </w:rPr>
              <w:fldChar w:fldCharType="begin"/>
            </w:r>
            <w:r w:rsidR="00735A22">
              <w:rPr>
                <w:noProof/>
                <w:webHidden/>
              </w:rPr>
              <w:instrText xml:space="preserve"> PAGEREF _Toc66368482 \h </w:instrText>
            </w:r>
            <w:r w:rsidR="00735A22">
              <w:rPr>
                <w:noProof/>
                <w:webHidden/>
              </w:rPr>
            </w:r>
            <w:r w:rsidR="00735A22">
              <w:rPr>
                <w:noProof/>
                <w:webHidden/>
              </w:rPr>
              <w:fldChar w:fldCharType="separate"/>
            </w:r>
            <w:r w:rsidR="00D25E51">
              <w:rPr>
                <w:noProof/>
                <w:webHidden/>
              </w:rPr>
              <w:t>9</w:t>
            </w:r>
            <w:r w:rsidR="00735A22">
              <w:rPr>
                <w:noProof/>
                <w:webHidden/>
              </w:rPr>
              <w:fldChar w:fldCharType="end"/>
            </w:r>
          </w:hyperlink>
        </w:p>
        <w:p w14:paraId="31571081" w14:textId="3AB4841D"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3" w:history="1">
            <w:r w:rsidR="00735A22" w:rsidRPr="00A56B9C">
              <w:rPr>
                <w:rStyle w:val="Hypertextovodkaz"/>
                <w:noProof/>
              </w:rPr>
              <w:t>3.1.1</w:t>
            </w:r>
            <w:r w:rsidR="00735A22">
              <w:rPr>
                <w:rFonts w:asciiTheme="minorHAnsi" w:eastAsiaTheme="minorEastAsia" w:hAnsiTheme="minorHAnsi" w:cstheme="minorBidi"/>
                <w:iCs w:val="0"/>
                <w:noProof/>
                <w:sz w:val="22"/>
                <w:szCs w:val="22"/>
              </w:rPr>
              <w:tab/>
            </w:r>
            <w:r w:rsidR="00735A22" w:rsidRPr="00A56B9C">
              <w:rPr>
                <w:rStyle w:val="Hypertextovodkaz"/>
                <w:noProof/>
              </w:rPr>
              <w:t>Jednotky</w:t>
            </w:r>
            <w:r w:rsidR="00735A22">
              <w:rPr>
                <w:noProof/>
                <w:webHidden/>
              </w:rPr>
              <w:tab/>
            </w:r>
            <w:r w:rsidR="00735A22">
              <w:rPr>
                <w:noProof/>
                <w:webHidden/>
              </w:rPr>
              <w:fldChar w:fldCharType="begin"/>
            </w:r>
            <w:r w:rsidR="00735A22">
              <w:rPr>
                <w:noProof/>
                <w:webHidden/>
              </w:rPr>
              <w:instrText xml:space="preserve"> PAGEREF _Toc66368483 \h </w:instrText>
            </w:r>
            <w:r w:rsidR="00735A22">
              <w:rPr>
                <w:noProof/>
                <w:webHidden/>
              </w:rPr>
            </w:r>
            <w:r w:rsidR="00735A22">
              <w:rPr>
                <w:noProof/>
                <w:webHidden/>
              </w:rPr>
              <w:fldChar w:fldCharType="separate"/>
            </w:r>
            <w:r w:rsidR="00D25E51">
              <w:rPr>
                <w:noProof/>
                <w:webHidden/>
              </w:rPr>
              <w:t>9</w:t>
            </w:r>
            <w:r w:rsidR="00735A22">
              <w:rPr>
                <w:noProof/>
                <w:webHidden/>
              </w:rPr>
              <w:fldChar w:fldCharType="end"/>
            </w:r>
          </w:hyperlink>
        </w:p>
        <w:p w14:paraId="7420F6E8" w14:textId="5363EBAC"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4" w:history="1">
            <w:r w:rsidR="00735A22" w:rsidRPr="00A56B9C">
              <w:rPr>
                <w:rStyle w:val="Hypertextovodkaz"/>
                <w:noProof/>
              </w:rPr>
              <w:t>3.1.2</w:t>
            </w:r>
            <w:r w:rsidR="00735A22">
              <w:rPr>
                <w:rFonts w:asciiTheme="minorHAnsi" w:eastAsiaTheme="minorEastAsia" w:hAnsiTheme="minorHAnsi" w:cstheme="minorBidi"/>
                <w:iCs w:val="0"/>
                <w:noProof/>
                <w:sz w:val="22"/>
                <w:szCs w:val="22"/>
              </w:rPr>
              <w:tab/>
            </w:r>
            <w:r w:rsidR="00735A22" w:rsidRPr="00A56B9C">
              <w:rPr>
                <w:rStyle w:val="Hypertextovodkaz"/>
                <w:noProof/>
              </w:rPr>
              <w:t>Pojmenování souboru</w:t>
            </w:r>
            <w:r w:rsidR="00735A22">
              <w:rPr>
                <w:noProof/>
                <w:webHidden/>
              </w:rPr>
              <w:tab/>
            </w:r>
            <w:r w:rsidR="00735A22">
              <w:rPr>
                <w:noProof/>
                <w:webHidden/>
              </w:rPr>
              <w:fldChar w:fldCharType="begin"/>
            </w:r>
            <w:r w:rsidR="00735A22">
              <w:rPr>
                <w:noProof/>
                <w:webHidden/>
              </w:rPr>
              <w:instrText xml:space="preserve"> PAGEREF _Toc66368484 \h </w:instrText>
            </w:r>
            <w:r w:rsidR="00735A22">
              <w:rPr>
                <w:noProof/>
                <w:webHidden/>
              </w:rPr>
            </w:r>
            <w:r w:rsidR="00735A22">
              <w:rPr>
                <w:noProof/>
                <w:webHidden/>
              </w:rPr>
              <w:fldChar w:fldCharType="separate"/>
            </w:r>
            <w:r w:rsidR="00D25E51">
              <w:rPr>
                <w:noProof/>
                <w:webHidden/>
              </w:rPr>
              <w:t>9</w:t>
            </w:r>
            <w:r w:rsidR="00735A22">
              <w:rPr>
                <w:noProof/>
                <w:webHidden/>
              </w:rPr>
              <w:fldChar w:fldCharType="end"/>
            </w:r>
          </w:hyperlink>
        </w:p>
        <w:p w14:paraId="2FAD1E84" w14:textId="47AE5AFF"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5" w:history="1">
            <w:r w:rsidR="00735A22" w:rsidRPr="00A56B9C">
              <w:rPr>
                <w:rStyle w:val="Hypertextovodkaz"/>
                <w:noProof/>
              </w:rPr>
              <w:t>3.1.3</w:t>
            </w:r>
            <w:r w:rsidR="00735A22">
              <w:rPr>
                <w:rFonts w:asciiTheme="minorHAnsi" w:eastAsiaTheme="minorEastAsia" w:hAnsiTheme="minorHAnsi" w:cstheme="minorBidi"/>
                <w:iCs w:val="0"/>
                <w:noProof/>
                <w:sz w:val="22"/>
                <w:szCs w:val="22"/>
              </w:rPr>
              <w:tab/>
            </w:r>
            <w:r w:rsidR="00735A22" w:rsidRPr="00A56B9C">
              <w:rPr>
                <w:rStyle w:val="Hypertextovodkaz"/>
                <w:noProof/>
              </w:rPr>
              <w:t>A – FVU (Flight Verification Unit)</w:t>
            </w:r>
            <w:r w:rsidR="00735A22">
              <w:rPr>
                <w:noProof/>
                <w:webHidden/>
              </w:rPr>
              <w:tab/>
            </w:r>
            <w:r w:rsidR="00735A22">
              <w:rPr>
                <w:noProof/>
                <w:webHidden/>
              </w:rPr>
              <w:fldChar w:fldCharType="begin"/>
            </w:r>
            <w:r w:rsidR="00735A22">
              <w:rPr>
                <w:noProof/>
                <w:webHidden/>
              </w:rPr>
              <w:instrText xml:space="preserve"> PAGEREF _Toc66368485 \h </w:instrText>
            </w:r>
            <w:r w:rsidR="00735A22">
              <w:rPr>
                <w:noProof/>
                <w:webHidden/>
              </w:rPr>
            </w:r>
            <w:r w:rsidR="00735A22">
              <w:rPr>
                <w:noProof/>
                <w:webHidden/>
              </w:rPr>
              <w:fldChar w:fldCharType="separate"/>
            </w:r>
            <w:r w:rsidR="00D25E51">
              <w:rPr>
                <w:noProof/>
                <w:webHidden/>
              </w:rPr>
              <w:t>10</w:t>
            </w:r>
            <w:r w:rsidR="00735A22">
              <w:rPr>
                <w:noProof/>
                <w:webHidden/>
              </w:rPr>
              <w:fldChar w:fldCharType="end"/>
            </w:r>
          </w:hyperlink>
        </w:p>
        <w:p w14:paraId="1F7867BA" w14:textId="365FDFA2"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6" w:history="1">
            <w:r w:rsidR="00735A22" w:rsidRPr="00A56B9C">
              <w:rPr>
                <w:rStyle w:val="Hypertextovodkaz"/>
                <w:noProof/>
              </w:rPr>
              <w:t>3.1.4</w:t>
            </w:r>
            <w:r w:rsidR="00735A22">
              <w:rPr>
                <w:rFonts w:asciiTheme="minorHAnsi" w:eastAsiaTheme="minorEastAsia" w:hAnsiTheme="minorHAnsi" w:cstheme="minorBidi"/>
                <w:iCs w:val="0"/>
                <w:noProof/>
                <w:sz w:val="22"/>
                <w:szCs w:val="22"/>
              </w:rPr>
              <w:tab/>
            </w:r>
            <w:r w:rsidR="00735A22" w:rsidRPr="00A56B9C">
              <w:rPr>
                <w:rStyle w:val="Hypertextovodkaz"/>
                <w:noProof/>
              </w:rPr>
              <w:t>G – Security (Bezpečnostní kód)</w:t>
            </w:r>
            <w:r w:rsidR="00735A22">
              <w:rPr>
                <w:noProof/>
                <w:webHidden/>
              </w:rPr>
              <w:tab/>
            </w:r>
            <w:r w:rsidR="00735A22">
              <w:rPr>
                <w:noProof/>
                <w:webHidden/>
              </w:rPr>
              <w:fldChar w:fldCharType="begin"/>
            </w:r>
            <w:r w:rsidR="00735A22">
              <w:rPr>
                <w:noProof/>
                <w:webHidden/>
              </w:rPr>
              <w:instrText xml:space="preserve"> PAGEREF _Toc66368486 \h </w:instrText>
            </w:r>
            <w:r w:rsidR="00735A22">
              <w:rPr>
                <w:noProof/>
                <w:webHidden/>
              </w:rPr>
            </w:r>
            <w:r w:rsidR="00735A22">
              <w:rPr>
                <w:noProof/>
                <w:webHidden/>
              </w:rPr>
              <w:fldChar w:fldCharType="separate"/>
            </w:r>
            <w:r w:rsidR="00D25E51">
              <w:rPr>
                <w:noProof/>
                <w:webHidden/>
              </w:rPr>
              <w:t>10</w:t>
            </w:r>
            <w:r w:rsidR="00735A22">
              <w:rPr>
                <w:noProof/>
                <w:webHidden/>
              </w:rPr>
              <w:fldChar w:fldCharType="end"/>
            </w:r>
          </w:hyperlink>
        </w:p>
        <w:p w14:paraId="692FFFC4" w14:textId="525325BC"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7" w:history="1">
            <w:r w:rsidR="00735A22" w:rsidRPr="00A56B9C">
              <w:rPr>
                <w:rStyle w:val="Hypertextovodkaz"/>
                <w:noProof/>
              </w:rPr>
              <w:t>3.1.5</w:t>
            </w:r>
            <w:r w:rsidR="00735A22">
              <w:rPr>
                <w:rFonts w:asciiTheme="minorHAnsi" w:eastAsiaTheme="minorEastAsia" w:hAnsiTheme="minorHAnsi" w:cstheme="minorBidi"/>
                <w:iCs w:val="0"/>
                <w:noProof/>
                <w:sz w:val="22"/>
                <w:szCs w:val="22"/>
              </w:rPr>
              <w:tab/>
            </w:r>
            <w:r w:rsidR="00735A22" w:rsidRPr="00A56B9C">
              <w:rPr>
                <w:rStyle w:val="Hypertextovodkaz"/>
                <w:noProof/>
              </w:rPr>
              <w:t>H – File header (Hlavička souboru)</w:t>
            </w:r>
            <w:r w:rsidR="00735A22">
              <w:rPr>
                <w:noProof/>
                <w:webHidden/>
              </w:rPr>
              <w:tab/>
            </w:r>
            <w:r w:rsidR="00735A22">
              <w:rPr>
                <w:noProof/>
                <w:webHidden/>
              </w:rPr>
              <w:fldChar w:fldCharType="begin"/>
            </w:r>
            <w:r w:rsidR="00735A22">
              <w:rPr>
                <w:noProof/>
                <w:webHidden/>
              </w:rPr>
              <w:instrText xml:space="preserve"> PAGEREF _Toc66368487 \h </w:instrText>
            </w:r>
            <w:r w:rsidR="00735A22">
              <w:rPr>
                <w:noProof/>
                <w:webHidden/>
              </w:rPr>
            </w:r>
            <w:r w:rsidR="00735A22">
              <w:rPr>
                <w:noProof/>
                <w:webHidden/>
              </w:rPr>
              <w:fldChar w:fldCharType="separate"/>
            </w:r>
            <w:r w:rsidR="00D25E51">
              <w:rPr>
                <w:noProof/>
                <w:webHidden/>
              </w:rPr>
              <w:t>10</w:t>
            </w:r>
            <w:r w:rsidR="00735A22">
              <w:rPr>
                <w:noProof/>
                <w:webHidden/>
              </w:rPr>
              <w:fldChar w:fldCharType="end"/>
            </w:r>
          </w:hyperlink>
        </w:p>
        <w:p w14:paraId="7174010E" w14:textId="2FDB125F"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8" w:history="1">
            <w:r w:rsidR="00735A22" w:rsidRPr="00A56B9C">
              <w:rPr>
                <w:rStyle w:val="Hypertextovodkaz"/>
                <w:noProof/>
              </w:rPr>
              <w:t>3.1.6</w:t>
            </w:r>
            <w:r w:rsidR="00735A22">
              <w:rPr>
                <w:rFonts w:asciiTheme="minorHAnsi" w:eastAsiaTheme="minorEastAsia" w:hAnsiTheme="minorHAnsi" w:cstheme="minorBidi"/>
                <w:iCs w:val="0"/>
                <w:noProof/>
                <w:sz w:val="22"/>
                <w:szCs w:val="22"/>
              </w:rPr>
              <w:tab/>
            </w:r>
            <w:r w:rsidR="00735A22" w:rsidRPr="00A56B9C">
              <w:rPr>
                <w:rStyle w:val="Hypertextovodkaz"/>
                <w:noProof/>
              </w:rPr>
              <w:t>B – Fix (Jednotlivý záznam letu)</w:t>
            </w:r>
            <w:r w:rsidR="00735A22">
              <w:rPr>
                <w:noProof/>
                <w:webHidden/>
              </w:rPr>
              <w:tab/>
            </w:r>
            <w:r w:rsidR="00735A22">
              <w:rPr>
                <w:noProof/>
                <w:webHidden/>
              </w:rPr>
              <w:fldChar w:fldCharType="begin"/>
            </w:r>
            <w:r w:rsidR="00735A22">
              <w:rPr>
                <w:noProof/>
                <w:webHidden/>
              </w:rPr>
              <w:instrText xml:space="preserve"> PAGEREF _Toc66368488 \h </w:instrText>
            </w:r>
            <w:r w:rsidR="00735A22">
              <w:rPr>
                <w:noProof/>
                <w:webHidden/>
              </w:rPr>
            </w:r>
            <w:r w:rsidR="00735A22">
              <w:rPr>
                <w:noProof/>
                <w:webHidden/>
              </w:rPr>
              <w:fldChar w:fldCharType="separate"/>
            </w:r>
            <w:r w:rsidR="00D25E51">
              <w:rPr>
                <w:noProof/>
                <w:webHidden/>
              </w:rPr>
              <w:t>11</w:t>
            </w:r>
            <w:r w:rsidR="00735A22">
              <w:rPr>
                <w:noProof/>
                <w:webHidden/>
              </w:rPr>
              <w:fldChar w:fldCharType="end"/>
            </w:r>
          </w:hyperlink>
        </w:p>
        <w:p w14:paraId="0A5963C9" w14:textId="3549FC56"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9" w:history="1">
            <w:r w:rsidR="00735A22" w:rsidRPr="00A56B9C">
              <w:rPr>
                <w:rStyle w:val="Hypertextovodkaz"/>
                <w:noProof/>
              </w:rPr>
              <w:t>3.1.7</w:t>
            </w:r>
            <w:r w:rsidR="00735A22">
              <w:rPr>
                <w:rFonts w:asciiTheme="minorHAnsi" w:eastAsiaTheme="minorEastAsia" w:hAnsiTheme="minorHAnsi" w:cstheme="minorBidi"/>
                <w:iCs w:val="0"/>
                <w:noProof/>
                <w:sz w:val="22"/>
                <w:szCs w:val="22"/>
              </w:rPr>
              <w:tab/>
            </w:r>
            <w:r w:rsidR="00735A22" w:rsidRPr="00A56B9C">
              <w:rPr>
                <w:rStyle w:val="Hypertextovodkaz"/>
                <w:noProof/>
              </w:rPr>
              <w:t>C – Task (Úloha letu)</w:t>
            </w:r>
            <w:r w:rsidR="00735A22">
              <w:rPr>
                <w:noProof/>
                <w:webHidden/>
              </w:rPr>
              <w:tab/>
            </w:r>
            <w:r w:rsidR="00735A22">
              <w:rPr>
                <w:noProof/>
                <w:webHidden/>
              </w:rPr>
              <w:fldChar w:fldCharType="begin"/>
            </w:r>
            <w:r w:rsidR="00735A22">
              <w:rPr>
                <w:noProof/>
                <w:webHidden/>
              </w:rPr>
              <w:instrText xml:space="preserve"> PAGEREF _Toc66368489 \h </w:instrText>
            </w:r>
            <w:r w:rsidR="00735A22">
              <w:rPr>
                <w:noProof/>
                <w:webHidden/>
              </w:rPr>
            </w:r>
            <w:r w:rsidR="00735A22">
              <w:rPr>
                <w:noProof/>
                <w:webHidden/>
              </w:rPr>
              <w:fldChar w:fldCharType="separate"/>
            </w:r>
            <w:r w:rsidR="00D25E51">
              <w:rPr>
                <w:noProof/>
                <w:webHidden/>
              </w:rPr>
              <w:t>11</w:t>
            </w:r>
            <w:r w:rsidR="00735A22">
              <w:rPr>
                <w:noProof/>
                <w:webHidden/>
              </w:rPr>
              <w:fldChar w:fldCharType="end"/>
            </w:r>
          </w:hyperlink>
        </w:p>
        <w:p w14:paraId="2255C680" w14:textId="3D3EEE76"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0" w:history="1">
            <w:r w:rsidR="00735A22" w:rsidRPr="00A56B9C">
              <w:rPr>
                <w:rStyle w:val="Hypertextovodkaz"/>
                <w:noProof/>
              </w:rPr>
              <w:t>3.1.8</w:t>
            </w:r>
            <w:r w:rsidR="00735A22">
              <w:rPr>
                <w:rFonts w:asciiTheme="minorHAnsi" w:eastAsiaTheme="minorEastAsia" w:hAnsiTheme="minorHAnsi" w:cstheme="minorBidi"/>
                <w:iCs w:val="0"/>
                <w:noProof/>
                <w:sz w:val="22"/>
                <w:szCs w:val="22"/>
              </w:rPr>
              <w:tab/>
            </w:r>
            <w:r w:rsidR="00735A22" w:rsidRPr="00A56B9C">
              <w:rPr>
                <w:rStyle w:val="Hypertextovodkaz"/>
                <w:noProof/>
              </w:rPr>
              <w:t>D – Differential GPS (Jiný GPS záznamník)</w:t>
            </w:r>
            <w:r w:rsidR="00735A22">
              <w:rPr>
                <w:noProof/>
                <w:webHidden/>
              </w:rPr>
              <w:tab/>
            </w:r>
            <w:r w:rsidR="00735A22">
              <w:rPr>
                <w:noProof/>
                <w:webHidden/>
              </w:rPr>
              <w:fldChar w:fldCharType="begin"/>
            </w:r>
            <w:r w:rsidR="00735A22">
              <w:rPr>
                <w:noProof/>
                <w:webHidden/>
              </w:rPr>
              <w:instrText xml:space="preserve"> PAGEREF _Toc66368490 \h </w:instrText>
            </w:r>
            <w:r w:rsidR="00735A22">
              <w:rPr>
                <w:noProof/>
                <w:webHidden/>
              </w:rPr>
            </w:r>
            <w:r w:rsidR="00735A22">
              <w:rPr>
                <w:noProof/>
                <w:webHidden/>
              </w:rPr>
              <w:fldChar w:fldCharType="separate"/>
            </w:r>
            <w:r w:rsidR="00D25E51">
              <w:rPr>
                <w:noProof/>
                <w:webHidden/>
              </w:rPr>
              <w:t>12</w:t>
            </w:r>
            <w:r w:rsidR="00735A22">
              <w:rPr>
                <w:noProof/>
                <w:webHidden/>
              </w:rPr>
              <w:fldChar w:fldCharType="end"/>
            </w:r>
          </w:hyperlink>
        </w:p>
        <w:p w14:paraId="4FACE3FB" w14:textId="1D5A22BC"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1" w:history="1">
            <w:r w:rsidR="00735A22" w:rsidRPr="00A56B9C">
              <w:rPr>
                <w:rStyle w:val="Hypertextovodkaz"/>
                <w:noProof/>
              </w:rPr>
              <w:t>3.1.9</w:t>
            </w:r>
            <w:r w:rsidR="00735A22">
              <w:rPr>
                <w:rFonts w:asciiTheme="minorHAnsi" w:eastAsiaTheme="minorEastAsia" w:hAnsiTheme="minorHAnsi" w:cstheme="minorBidi"/>
                <w:iCs w:val="0"/>
                <w:noProof/>
                <w:sz w:val="22"/>
                <w:szCs w:val="22"/>
              </w:rPr>
              <w:tab/>
            </w:r>
            <w:r w:rsidR="00735A22" w:rsidRPr="00A56B9C">
              <w:rPr>
                <w:rStyle w:val="Hypertextovodkaz"/>
                <w:noProof/>
              </w:rPr>
              <w:t>F – Satelit</w:t>
            </w:r>
            <w:r w:rsidR="00735A22">
              <w:rPr>
                <w:noProof/>
                <w:webHidden/>
              </w:rPr>
              <w:tab/>
            </w:r>
            <w:r w:rsidR="00735A22">
              <w:rPr>
                <w:noProof/>
                <w:webHidden/>
              </w:rPr>
              <w:fldChar w:fldCharType="begin"/>
            </w:r>
            <w:r w:rsidR="00735A22">
              <w:rPr>
                <w:noProof/>
                <w:webHidden/>
              </w:rPr>
              <w:instrText xml:space="preserve"> PAGEREF _Toc66368491 \h </w:instrText>
            </w:r>
            <w:r w:rsidR="00735A22">
              <w:rPr>
                <w:noProof/>
                <w:webHidden/>
              </w:rPr>
            </w:r>
            <w:r w:rsidR="00735A22">
              <w:rPr>
                <w:noProof/>
                <w:webHidden/>
              </w:rPr>
              <w:fldChar w:fldCharType="separate"/>
            </w:r>
            <w:r w:rsidR="00D25E51">
              <w:rPr>
                <w:noProof/>
                <w:webHidden/>
              </w:rPr>
              <w:t>12</w:t>
            </w:r>
            <w:r w:rsidR="00735A22">
              <w:rPr>
                <w:noProof/>
                <w:webHidden/>
              </w:rPr>
              <w:fldChar w:fldCharType="end"/>
            </w:r>
          </w:hyperlink>
        </w:p>
        <w:p w14:paraId="36B2F8F7" w14:textId="0396BD95" w:rsidR="00735A22" w:rsidRDefault="001579F7">
          <w:pPr>
            <w:pStyle w:val="Obsah3"/>
            <w:tabs>
              <w:tab w:val="left" w:pos="960"/>
              <w:tab w:val="right" w:leader="dot" w:pos="9061"/>
            </w:tabs>
            <w:rPr>
              <w:rFonts w:asciiTheme="minorHAnsi" w:eastAsiaTheme="minorEastAsia" w:hAnsiTheme="minorHAnsi" w:cstheme="minorBidi"/>
              <w:iCs w:val="0"/>
              <w:noProof/>
              <w:sz w:val="22"/>
              <w:szCs w:val="22"/>
            </w:rPr>
          </w:pPr>
          <w:hyperlink w:anchor="_Toc66368492" w:history="1">
            <w:r w:rsidR="00735A22" w:rsidRPr="00A56B9C">
              <w:rPr>
                <w:rStyle w:val="Hypertextovodkaz"/>
                <w:noProof/>
              </w:rPr>
              <w:t>3.1.10</w:t>
            </w:r>
            <w:r w:rsidR="00735A22">
              <w:rPr>
                <w:rFonts w:asciiTheme="minorHAnsi" w:eastAsiaTheme="minorEastAsia" w:hAnsiTheme="minorHAnsi" w:cstheme="minorBidi"/>
                <w:iCs w:val="0"/>
                <w:noProof/>
                <w:sz w:val="22"/>
                <w:szCs w:val="22"/>
              </w:rPr>
              <w:tab/>
            </w:r>
            <w:r w:rsidR="00735A22" w:rsidRPr="00A56B9C">
              <w:rPr>
                <w:rStyle w:val="Hypertextovodkaz"/>
                <w:noProof/>
              </w:rPr>
              <w:t>L – Log book (Informace k letu)</w:t>
            </w:r>
            <w:r w:rsidR="00735A22">
              <w:rPr>
                <w:noProof/>
                <w:webHidden/>
              </w:rPr>
              <w:tab/>
            </w:r>
            <w:r w:rsidR="00735A22">
              <w:rPr>
                <w:noProof/>
                <w:webHidden/>
              </w:rPr>
              <w:fldChar w:fldCharType="begin"/>
            </w:r>
            <w:r w:rsidR="00735A22">
              <w:rPr>
                <w:noProof/>
                <w:webHidden/>
              </w:rPr>
              <w:instrText xml:space="preserve"> PAGEREF _Toc66368492 \h </w:instrText>
            </w:r>
            <w:r w:rsidR="00735A22">
              <w:rPr>
                <w:noProof/>
                <w:webHidden/>
              </w:rPr>
            </w:r>
            <w:r w:rsidR="00735A22">
              <w:rPr>
                <w:noProof/>
                <w:webHidden/>
              </w:rPr>
              <w:fldChar w:fldCharType="separate"/>
            </w:r>
            <w:r w:rsidR="00D25E51">
              <w:rPr>
                <w:noProof/>
                <w:webHidden/>
              </w:rPr>
              <w:t>12</w:t>
            </w:r>
            <w:r w:rsidR="00735A22">
              <w:rPr>
                <w:noProof/>
                <w:webHidden/>
              </w:rPr>
              <w:fldChar w:fldCharType="end"/>
            </w:r>
          </w:hyperlink>
        </w:p>
        <w:p w14:paraId="0B05DAF9" w14:textId="477A7F9A"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93" w:history="1">
            <w:r w:rsidR="00735A22" w:rsidRPr="00A56B9C">
              <w:rPr>
                <w:rStyle w:val="Hypertextovodkaz"/>
                <w:noProof/>
              </w:rPr>
              <w:t>3.2</w:t>
            </w:r>
            <w:r w:rsidR="00735A22">
              <w:rPr>
                <w:rFonts w:asciiTheme="minorHAnsi" w:eastAsiaTheme="minorEastAsia" w:hAnsiTheme="minorHAnsi" w:cstheme="minorBidi"/>
                <w:noProof/>
                <w:sz w:val="22"/>
                <w:szCs w:val="22"/>
              </w:rPr>
              <w:tab/>
            </w:r>
            <w:r w:rsidR="00735A22" w:rsidRPr="00A56B9C">
              <w:rPr>
                <w:rStyle w:val="Hypertextovodkaz"/>
                <w:noProof/>
              </w:rPr>
              <w:t>IGC záznamník</w:t>
            </w:r>
            <w:r w:rsidR="00735A22">
              <w:rPr>
                <w:noProof/>
                <w:webHidden/>
              </w:rPr>
              <w:tab/>
            </w:r>
            <w:r w:rsidR="00735A22">
              <w:rPr>
                <w:noProof/>
                <w:webHidden/>
              </w:rPr>
              <w:fldChar w:fldCharType="begin"/>
            </w:r>
            <w:r w:rsidR="00735A22">
              <w:rPr>
                <w:noProof/>
                <w:webHidden/>
              </w:rPr>
              <w:instrText xml:space="preserve"> PAGEREF _Toc66368493 \h </w:instrText>
            </w:r>
            <w:r w:rsidR="00735A22">
              <w:rPr>
                <w:noProof/>
                <w:webHidden/>
              </w:rPr>
            </w:r>
            <w:r w:rsidR="00735A22">
              <w:rPr>
                <w:noProof/>
                <w:webHidden/>
              </w:rPr>
              <w:fldChar w:fldCharType="separate"/>
            </w:r>
            <w:r w:rsidR="00D25E51">
              <w:rPr>
                <w:noProof/>
                <w:webHidden/>
              </w:rPr>
              <w:t>12</w:t>
            </w:r>
            <w:r w:rsidR="00735A22">
              <w:rPr>
                <w:noProof/>
                <w:webHidden/>
              </w:rPr>
              <w:fldChar w:fldCharType="end"/>
            </w:r>
          </w:hyperlink>
        </w:p>
        <w:p w14:paraId="7AAE419E" w14:textId="1C5100F4" w:rsidR="00735A22" w:rsidRDefault="001579F7">
          <w:pPr>
            <w:pStyle w:val="Obsah1"/>
            <w:tabs>
              <w:tab w:val="left" w:pos="720"/>
            </w:tabs>
            <w:rPr>
              <w:rFonts w:asciiTheme="minorHAnsi" w:eastAsiaTheme="minorEastAsia" w:hAnsiTheme="minorHAnsi" w:cstheme="minorBidi"/>
              <w:bCs w:val="0"/>
              <w:noProof/>
              <w:sz w:val="22"/>
              <w:szCs w:val="22"/>
            </w:rPr>
          </w:pPr>
          <w:hyperlink w:anchor="_Toc66368494" w:history="1">
            <w:r w:rsidR="00735A22" w:rsidRPr="00A56B9C">
              <w:rPr>
                <w:rStyle w:val="Hypertextovodkaz"/>
                <w:noProof/>
              </w:rPr>
              <w:t>4</w:t>
            </w:r>
            <w:r w:rsidR="00735A22">
              <w:rPr>
                <w:rFonts w:asciiTheme="minorHAnsi" w:eastAsiaTheme="minorEastAsia" w:hAnsiTheme="minorHAnsi" w:cstheme="minorBidi"/>
                <w:bCs w:val="0"/>
                <w:noProof/>
                <w:sz w:val="22"/>
                <w:szCs w:val="22"/>
              </w:rPr>
              <w:tab/>
            </w:r>
            <w:r w:rsidR="00735A22" w:rsidRPr="00A56B9C">
              <w:rPr>
                <w:rStyle w:val="Hypertextovodkaz"/>
                <w:noProof/>
              </w:rPr>
              <w:t>Práce s příchozími daty</w:t>
            </w:r>
            <w:r w:rsidR="00735A22">
              <w:rPr>
                <w:noProof/>
                <w:webHidden/>
              </w:rPr>
              <w:tab/>
            </w:r>
            <w:r w:rsidR="00735A22">
              <w:rPr>
                <w:noProof/>
                <w:webHidden/>
              </w:rPr>
              <w:fldChar w:fldCharType="begin"/>
            </w:r>
            <w:r w:rsidR="00735A22">
              <w:rPr>
                <w:noProof/>
                <w:webHidden/>
              </w:rPr>
              <w:instrText xml:space="preserve"> PAGEREF _Toc66368494 \h </w:instrText>
            </w:r>
            <w:r w:rsidR="00735A22">
              <w:rPr>
                <w:noProof/>
                <w:webHidden/>
              </w:rPr>
            </w:r>
            <w:r w:rsidR="00735A22">
              <w:rPr>
                <w:noProof/>
                <w:webHidden/>
              </w:rPr>
              <w:fldChar w:fldCharType="separate"/>
            </w:r>
            <w:r w:rsidR="00D25E51">
              <w:rPr>
                <w:noProof/>
                <w:webHidden/>
              </w:rPr>
              <w:t>14</w:t>
            </w:r>
            <w:r w:rsidR="00735A22">
              <w:rPr>
                <w:noProof/>
                <w:webHidden/>
              </w:rPr>
              <w:fldChar w:fldCharType="end"/>
            </w:r>
          </w:hyperlink>
        </w:p>
        <w:p w14:paraId="0A184F53" w14:textId="55D2F71F"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95" w:history="1">
            <w:r w:rsidR="00735A22" w:rsidRPr="00A56B9C">
              <w:rPr>
                <w:rStyle w:val="Hypertextovodkaz"/>
                <w:noProof/>
              </w:rPr>
              <w:t>4.1</w:t>
            </w:r>
            <w:r w:rsidR="00735A22">
              <w:rPr>
                <w:rFonts w:asciiTheme="minorHAnsi" w:eastAsiaTheme="minorEastAsia" w:hAnsiTheme="minorHAnsi" w:cstheme="minorBidi"/>
                <w:noProof/>
                <w:sz w:val="22"/>
                <w:szCs w:val="22"/>
              </w:rPr>
              <w:tab/>
            </w:r>
            <w:r w:rsidR="00735A22" w:rsidRPr="00A56B9C">
              <w:rPr>
                <w:rStyle w:val="Hypertextovodkaz"/>
                <w:noProof/>
              </w:rPr>
              <w:t>IGC parser</w:t>
            </w:r>
            <w:r w:rsidR="00735A22">
              <w:rPr>
                <w:noProof/>
                <w:webHidden/>
              </w:rPr>
              <w:tab/>
            </w:r>
            <w:r w:rsidR="00735A22">
              <w:rPr>
                <w:noProof/>
                <w:webHidden/>
              </w:rPr>
              <w:fldChar w:fldCharType="begin"/>
            </w:r>
            <w:r w:rsidR="00735A22">
              <w:rPr>
                <w:noProof/>
                <w:webHidden/>
              </w:rPr>
              <w:instrText xml:space="preserve"> PAGEREF _Toc66368495 \h </w:instrText>
            </w:r>
            <w:r w:rsidR="00735A22">
              <w:rPr>
                <w:noProof/>
                <w:webHidden/>
              </w:rPr>
            </w:r>
            <w:r w:rsidR="00735A22">
              <w:rPr>
                <w:noProof/>
                <w:webHidden/>
              </w:rPr>
              <w:fldChar w:fldCharType="separate"/>
            </w:r>
            <w:r w:rsidR="00D25E51">
              <w:rPr>
                <w:noProof/>
                <w:webHidden/>
              </w:rPr>
              <w:t>14</w:t>
            </w:r>
            <w:r w:rsidR="00735A22">
              <w:rPr>
                <w:noProof/>
                <w:webHidden/>
              </w:rPr>
              <w:fldChar w:fldCharType="end"/>
            </w:r>
          </w:hyperlink>
        </w:p>
        <w:p w14:paraId="61A7DF9E" w14:textId="74369545"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96" w:history="1">
            <w:r w:rsidR="00735A22" w:rsidRPr="00A56B9C">
              <w:rPr>
                <w:rStyle w:val="Hypertextovodkaz"/>
                <w:noProof/>
              </w:rPr>
              <w:t>4.2</w:t>
            </w:r>
            <w:r w:rsidR="00735A22">
              <w:rPr>
                <w:rFonts w:asciiTheme="minorHAnsi" w:eastAsiaTheme="minorEastAsia" w:hAnsiTheme="minorHAnsi" w:cstheme="minorBidi"/>
                <w:noProof/>
                <w:sz w:val="22"/>
                <w:szCs w:val="22"/>
              </w:rPr>
              <w:tab/>
            </w:r>
            <w:r w:rsidR="00735A22" w:rsidRPr="00A56B9C">
              <w:rPr>
                <w:rStyle w:val="Hypertextovodkaz"/>
                <w:noProof/>
              </w:rPr>
              <w:t>Zjištění poloměrů otočných bodů</w:t>
            </w:r>
            <w:r w:rsidR="00735A22">
              <w:rPr>
                <w:noProof/>
                <w:webHidden/>
              </w:rPr>
              <w:tab/>
            </w:r>
            <w:r w:rsidR="00735A22">
              <w:rPr>
                <w:noProof/>
                <w:webHidden/>
              </w:rPr>
              <w:fldChar w:fldCharType="begin"/>
            </w:r>
            <w:r w:rsidR="00735A22">
              <w:rPr>
                <w:noProof/>
                <w:webHidden/>
              </w:rPr>
              <w:instrText xml:space="preserve"> PAGEREF _Toc66368496 \h </w:instrText>
            </w:r>
            <w:r w:rsidR="00735A22">
              <w:rPr>
                <w:noProof/>
                <w:webHidden/>
              </w:rPr>
            </w:r>
            <w:r w:rsidR="00735A22">
              <w:rPr>
                <w:noProof/>
                <w:webHidden/>
              </w:rPr>
              <w:fldChar w:fldCharType="separate"/>
            </w:r>
            <w:r w:rsidR="00D25E51">
              <w:rPr>
                <w:noProof/>
                <w:webHidden/>
              </w:rPr>
              <w:t>14</w:t>
            </w:r>
            <w:r w:rsidR="00735A22">
              <w:rPr>
                <w:noProof/>
                <w:webHidden/>
              </w:rPr>
              <w:fldChar w:fldCharType="end"/>
            </w:r>
          </w:hyperlink>
        </w:p>
        <w:p w14:paraId="003AA0A5" w14:textId="1FD63B20"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97" w:history="1">
            <w:r w:rsidR="00735A22" w:rsidRPr="00A56B9C">
              <w:rPr>
                <w:rStyle w:val="Hypertextovodkaz"/>
                <w:noProof/>
              </w:rPr>
              <w:t>4.3</w:t>
            </w:r>
            <w:r w:rsidR="00735A22">
              <w:rPr>
                <w:rFonts w:asciiTheme="minorHAnsi" w:eastAsiaTheme="minorEastAsia" w:hAnsiTheme="minorHAnsi" w:cstheme="minorBidi"/>
                <w:noProof/>
                <w:sz w:val="22"/>
                <w:szCs w:val="22"/>
              </w:rPr>
              <w:tab/>
            </w:r>
            <w:r w:rsidR="00735A22" w:rsidRPr="00A56B9C">
              <w:rPr>
                <w:rStyle w:val="Hypertextovodkaz"/>
                <w:noProof/>
              </w:rPr>
              <w:t>IGC-XC-Score</w:t>
            </w:r>
            <w:r w:rsidR="00735A22">
              <w:rPr>
                <w:noProof/>
                <w:webHidden/>
              </w:rPr>
              <w:tab/>
            </w:r>
            <w:r w:rsidR="00735A22">
              <w:rPr>
                <w:noProof/>
                <w:webHidden/>
              </w:rPr>
              <w:fldChar w:fldCharType="begin"/>
            </w:r>
            <w:r w:rsidR="00735A22">
              <w:rPr>
                <w:noProof/>
                <w:webHidden/>
              </w:rPr>
              <w:instrText xml:space="preserve"> PAGEREF _Toc66368497 \h </w:instrText>
            </w:r>
            <w:r w:rsidR="00735A22">
              <w:rPr>
                <w:noProof/>
                <w:webHidden/>
              </w:rPr>
            </w:r>
            <w:r w:rsidR="00735A22">
              <w:rPr>
                <w:noProof/>
                <w:webHidden/>
              </w:rPr>
              <w:fldChar w:fldCharType="separate"/>
            </w:r>
            <w:r w:rsidR="00D25E51">
              <w:rPr>
                <w:noProof/>
                <w:webHidden/>
              </w:rPr>
              <w:t>14</w:t>
            </w:r>
            <w:r w:rsidR="00735A22">
              <w:rPr>
                <w:noProof/>
                <w:webHidden/>
              </w:rPr>
              <w:fldChar w:fldCharType="end"/>
            </w:r>
          </w:hyperlink>
        </w:p>
        <w:p w14:paraId="64319129" w14:textId="39988FA2"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98" w:history="1">
            <w:r w:rsidR="00735A22" w:rsidRPr="00A56B9C">
              <w:rPr>
                <w:rStyle w:val="Hypertextovodkaz"/>
                <w:noProof/>
              </w:rPr>
              <w:t>4.4</w:t>
            </w:r>
            <w:r w:rsidR="00735A22">
              <w:rPr>
                <w:rFonts w:asciiTheme="minorHAnsi" w:eastAsiaTheme="minorEastAsia" w:hAnsiTheme="minorHAnsi" w:cstheme="minorBidi"/>
                <w:noProof/>
                <w:sz w:val="22"/>
                <w:szCs w:val="22"/>
              </w:rPr>
              <w:tab/>
            </w:r>
            <w:r w:rsidR="00735A22" w:rsidRPr="00A56B9C">
              <w:rPr>
                <w:rStyle w:val="Hypertextovodkaz"/>
                <w:noProof/>
              </w:rPr>
              <w:t>Počítání vzdálenosti a průměrné rychlosti</w:t>
            </w:r>
            <w:r w:rsidR="00735A22">
              <w:rPr>
                <w:noProof/>
                <w:webHidden/>
              </w:rPr>
              <w:tab/>
            </w:r>
            <w:r w:rsidR="00735A22">
              <w:rPr>
                <w:noProof/>
                <w:webHidden/>
              </w:rPr>
              <w:fldChar w:fldCharType="begin"/>
            </w:r>
            <w:r w:rsidR="00735A22">
              <w:rPr>
                <w:noProof/>
                <w:webHidden/>
              </w:rPr>
              <w:instrText xml:space="preserve"> PAGEREF _Toc66368498 \h </w:instrText>
            </w:r>
            <w:r w:rsidR="00735A22">
              <w:rPr>
                <w:noProof/>
                <w:webHidden/>
              </w:rPr>
            </w:r>
            <w:r w:rsidR="00735A22">
              <w:rPr>
                <w:noProof/>
                <w:webHidden/>
              </w:rPr>
              <w:fldChar w:fldCharType="separate"/>
            </w:r>
            <w:r w:rsidR="00D25E51">
              <w:rPr>
                <w:noProof/>
                <w:webHidden/>
              </w:rPr>
              <w:t>14</w:t>
            </w:r>
            <w:r w:rsidR="00735A22">
              <w:rPr>
                <w:noProof/>
                <w:webHidden/>
              </w:rPr>
              <w:fldChar w:fldCharType="end"/>
            </w:r>
          </w:hyperlink>
        </w:p>
        <w:p w14:paraId="5C9ACD14" w14:textId="02DF6016"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99" w:history="1">
            <w:r w:rsidR="00735A22" w:rsidRPr="00A56B9C">
              <w:rPr>
                <w:rStyle w:val="Hypertextovodkaz"/>
                <w:noProof/>
              </w:rPr>
              <w:t>4.5</w:t>
            </w:r>
            <w:r w:rsidR="00735A22">
              <w:rPr>
                <w:rFonts w:asciiTheme="minorHAnsi" w:eastAsiaTheme="minorEastAsia" w:hAnsiTheme="minorHAnsi" w:cstheme="minorBidi"/>
                <w:noProof/>
                <w:sz w:val="22"/>
                <w:szCs w:val="22"/>
              </w:rPr>
              <w:tab/>
            </w:r>
            <w:r w:rsidR="00735A22" w:rsidRPr="00A56B9C">
              <w:rPr>
                <w:rStyle w:val="Hypertextovodkaz"/>
                <w:noProof/>
              </w:rPr>
              <w:t>Počítání TOP 3 letů</w:t>
            </w:r>
            <w:r w:rsidR="00735A22">
              <w:rPr>
                <w:noProof/>
                <w:webHidden/>
              </w:rPr>
              <w:tab/>
            </w:r>
            <w:r w:rsidR="00735A22">
              <w:rPr>
                <w:noProof/>
                <w:webHidden/>
              </w:rPr>
              <w:fldChar w:fldCharType="begin"/>
            </w:r>
            <w:r w:rsidR="00735A22">
              <w:rPr>
                <w:noProof/>
                <w:webHidden/>
              </w:rPr>
              <w:instrText xml:space="preserve"> PAGEREF _Toc66368499 \h </w:instrText>
            </w:r>
            <w:r w:rsidR="00735A22">
              <w:rPr>
                <w:noProof/>
                <w:webHidden/>
              </w:rPr>
            </w:r>
            <w:r w:rsidR="00735A22">
              <w:rPr>
                <w:noProof/>
                <w:webHidden/>
              </w:rPr>
              <w:fldChar w:fldCharType="separate"/>
            </w:r>
            <w:r w:rsidR="00D25E51">
              <w:rPr>
                <w:noProof/>
                <w:webHidden/>
              </w:rPr>
              <w:t>15</w:t>
            </w:r>
            <w:r w:rsidR="00735A22">
              <w:rPr>
                <w:noProof/>
                <w:webHidden/>
              </w:rPr>
              <w:fldChar w:fldCharType="end"/>
            </w:r>
          </w:hyperlink>
        </w:p>
        <w:p w14:paraId="39BA51CE" w14:textId="1819B227" w:rsidR="00735A22" w:rsidRDefault="001579F7">
          <w:pPr>
            <w:pStyle w:val="Obsah1"/>
            <w:tabs>
              <w:tab w:val="left" w:pos="720"/>
            </w:tabs>
            <w:rPr>
              <w:rFonts w:asciiTheme="minorHAnsi" w:eastAsiaTheme="minorEastAsia" w:hAnsiTheme="minorHAnsi" w:cstheme="minorBidi"/>
              <w:bCs w:val="0"/>
              <w:noProof/>
              <w:sz w:val="22"/>
              <w:szCs w:val="22"/>
            </w:rPr>
          </w:pPr>
          <w:hyperlink w:anchor="_Toc66368500" w:history="1">
            <w:r w:rsidR="00735A22" w:rsidRPr="00A56B9C">
              <w:rPr>
                <w:rStyle w:val="Hypertextovodkaz"/>
                <w:noProof/>
              </w:rPr>
              <w:t>5</w:t>
            </w:r>
            <w:r w:rsidR="00735A22">
              <w:rPr>
                <w:rFonts w:asciiTheme="minorHAnsi" w:eastAsiaTheme="minorEastAsia" w:hAnsiTheme="minorHAnsi" w:cstheme="minorBidi"/>
                <w:bCs w:val="0"/>
                <w:noProof/>
                <w:sz w:val="22"/>
                <w:szCs w:val="22"/>
              </w:rPr>
              <w:tab/>
            </w:r>
            <w:r w:rsidR="00735A22" w:rsidRPr="00A56B9C">
              <w:rPr>
                <w:rStyle w:val="Hypertextovodkaz"/>
                <w:noProof/>
              </w:rPr>
              <w:t>Funkční stránka</w:t>
            </w:r>
            <w:r w:rsidR="00735A22">
              <w:rPr>
                <w:noProof/>
                <w:webHidden/>
              </w:rPr>
              <w:tab/>
            </w:r>
            <w:r w:rsidR="00735A22">
              <w:rPr>
                <w:noProof/>
                <w:webHidden/>
              </w:rPr>
              <w:fldChar w:fldCharType="begin"/>
            </w:r>
            <w:r w:rsidR="00735A22">
              <w:rPr>
                <w:noProof/>
                <w:webHidden/>
              </w:rPr>
              <w:instrText xml:space="preserve"> PAGEREF _Toc66368500 \h </w:instrText>
            </w:r>
            <w:r w:rsidR="00735A22">
              <w:rPr>
                <w:noProof/>
                <w:webHidden/>
              </w:rPr>
            </w:r>
            <w:r w:rsidR="00735A22">
              <w:rPr>
                <w:noProof/>
                <w:webHidden/>
              </w:rPr>
              <w:fldChar w:fldCharType="separate"/>
            </w:r>
            <w:r w:rsidR="00D25E51">
              <w:rPr>
                <w:noProof/>
                <w:webHidden/>
              </w:rPr>
              <w:t>16</w:t>
            </w:r>
            <w:r w:rsidR="00735A22">
              <w:rPr>
                <w:noProof/>
                <w:webHidden/>
              </w:rPr>
              <w:fldChar w:fldCharType="end"/>
            </w:r>
          </w:hyperlink>
        </w:p>
        <w:p w14:paraId="3BE12800" w14:textId="6850BC1D" w:rsidR="00735A22" w:rsidRDefault="001579F7">
          <w:pPr>
            <w:pStyle w:val="Obsah1"/>
            <w:tabs>
              <w:tab w:val="left" w:pos="720"/>
            </w:tabs>
            <w:rPr>
              <w:rFonts w:asciiTheme="minorHAnsi" w:eastAsiaTheme="minorEastAsia" w:hAnsiTheme="minorHAnsi" w:cstheme="minorBidi"/>
              <w:bCs w:val="0"/>
              <w:noProof/>
              <w:sz w:val="22"/>
              <w:szCs w:val="22"/>
            </w:rPr>
          </w:pPr>
          <w:hyperlink w:anchor="_Toc66368501" w:history="1">
            <w:r w:rsidR="00735A22" w:rsidRPr="00A56B9C">
              <w:rPr>
                <w:rStyle w:val="Hypertextovodkaz"/>
                <w:noProof/>
              </w:rPr>
              <w:t>6</w:t>
            </w:r>
            <w:r w:rsidR="00735A22">
              <w:rPr>
                <w:rFonts w:asciiTheme="minorHAnsi" w:eastAsiaTheme="minorEastAsia" w:hAnsiTheme="minorHAnsi" w:cstheme="minorBidi"/>
                <w:bCs w:val="0"/>
                <w:noProof/>
                <w:sz w:val="22"/>
                <w:szCs w:val="22"/>
              </w:rPr>
              <w:tab/>
            </w:r>
            <w:r w:rsidR="00735A22" w:rsidRPr="00A56B9C">
              <w:rPr>
                <w:rStyle w:val="Hypertextovodkaz"/>
                <w:noProof/>
              </w:rPr>
              <w:t>Realizace aplikace</w:t>
            </w:r>
            <w:r w:rsidR="00735A22">
              <w:rPr>
                <w:noProof/>
                <w:webHidden/>
              </w:rPr>
              <w:tab/>
            </w:r>
            <w:r w:rsidR="00735A22">
              <w:rPr>
                <w:noProof/>
                <w:webHidden/>
              </w:rPr>
              <w:fldChar w:fldCharType="begin"/>
            </w:r>
            <w:r w:rsidR="00735A22">
              <w:rPr>
                <w:noProof/>
                <w:webHidden/>
              </w:rPr>
              <w:instrText xml:space="preserve"> PAGEREF _Toc66368501 \h </w:instrText>
            </w:r>
            <w:r w:rsidR="00735A22">
              <w:rPr>
                <w:noProof/>
                <w:webHidden/>
              </w:rPr>
            </w:r>
            <w:r w:rsidR="00735A22">
              <w:rPr>
                <w:noProof/>
                <w:webHidden/>
              </w:rPr>
              <w:fldChar w:fldCharType="separate"/>
            </w:r>
            <w:r w:rsidR="00D25E51">
              <w:rPr>
                <w:noProof/>
                <w:webHidden/>
              </w:rPr>
              <w:t>17</w:t>
            </w:r>
            <w:r w:rsidR="00735A22">
              <w:rPr>
                <w:noProof/>
                <w:webHidden/>
              </w:rPr>
              <w:fldChar w:fldCharType="end"/>
            </w:r>
          </w:hyperlink>
        </w:p>
        <w:p w14:paraId="47C84B83" w14:textId="4803ABDC"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502" w:history="1">
            <w:r w:rsidR="00735A22" w:rsidRPr="00A56B9C">
              <w:rPr>
                <w:rStyle w:val="Hypertextovodkaz"/>
                <w:noProof/>
              </w:rPr>
              <w:t>6.1</w:t>
            </w:r>
            <w:r w:rsidR="00735A22">
              <w:rPr>
                <w:rFonts w:asciiTheme="minorHAnsi" w:eastAsiaTheme="minorEastAsia" w:hAnsiTheme="minorHAnsi" w:cstheme="minorBidi"/>
                <w:noProof/>
                <w:sz w:val="22"/>
                <w:szCs w:val="22"/>
              </w:rPr>
              <w:tab/>
            </w:r>
            <w:r w:rsidR="00735A22" w:rsidRPr="00A56B9C">
              <w:rPr>
                <w:rStyle w:val="Hypertextovodkaz"/>
                <w:noProof/>
              </w:rPr>
              <w:t>Návrh databáze</w:t>
            </w:r>
            <w:r w:rsidR="00735A22">
              <w:rPr>
                <w:noProof/>
                <w:webHidden/>
              </w:rPr>
              <w:tab/>
            </w:r>
            <w:r w:rsidR="00735A22">
              <w:rPr>
                <w:noProof/>
                <w:webHidden/>
              </w:rPr>
              <w:fldChar w:fldCharType="begin"/>
            </w:r>
            <w:r w:rsidR="00735A22">
              <w:rPr>
                <w:noProof/>
                <w:webHidden/>
              </w:rPr>
              <w:instrText xml:space="preserve"> PAGEREF _Toc66368502 \h </w:instrText>
            </w:r>
            <w:r w:rsidR="00735A22">
              <w:rPr>
                <w:noProof/>
                <w:webHidden/>
              </w:rPr>
            </w:r>
            <w:r w:rsidR="00735A22">
              <w:rPr>
                <w:noProof/>
                <w:webHidden/>
              </w:rPr>
              <w:fldChar w:fldCharType="separate"/>
            </w:r>
            <w:r w:rsidR="00D25E51">
              <w:rPr>
                <w:noProof/>
                <w:webHidden/>
              </w:rPr>
              <w:t>17</w:t>
            </w:r>
            <w:r w:rsidR="00735A22">
              <w:rPr>
                <w:noProof/>
                <w:webHidden/>
              </w:rPr>
              <w:fldChar w:fldCharType="end"/>
            </w:r>
          </w:hyperlink>
        </w:p>
        <w:p w14:paraId="6A05AD50" w14:textId="1E2BAC8C"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3" w:history="1">
            <w:r w:rsidR="00735A22" w:rsidRPr="00A56B9C">
              <w:rPr>
                <w:rStyle w:val="Hypertextovodkaz"/>
                <w:noProof/>
              </w:rPr>
              <w:t>6.1.1</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letu</w:t>
            </w:r>
            <w:r w:rsidR="00735A22">
              <w:rPr>
                <w:noProof/>
                <w:webHidden/>
              </w:rPr>
              <w:tab/>
            </w:r>
            <w:r w:rsidR="00735A22">
              <w:rPr>
                <w:noProof/>
                <w:webHidden/>
              </w:rPr>
              <w:fldChar w:fldCharType="begin"/>
            </w:r>
            <w:r w:rsidR="00735A22">
              <w:rPr>
                <w:noProof/>
                <w:webHidden/>
              </w:rPr>
              <w:instrText xml:space="preserve"> PAGEREF _Toc66368503 \h </w:instrText>
            </w:r>
            <w:r w:rsidR="00735A22">
              <w:rPr>
                <w:noProof/>
                <w:webHidden/>
              </w:rPr>
            </w:r>
            <w:r w:rsidR="00735A22">
              <w:rPr>
                <w:noProof/>
                <w:webHidden/>
              </w:rPr>
              <w:fldChar w:fldCharType="separate"/>
            </w:r>
            <w:r w:rsidR="00D25E51">
              <w:rPr>
                <w:noProof/>
                <w:webHidden/>
              </w:rPr>
              <w:t>17</w:t>
            </w:r>
            <w:r w:rsidR="00735A22">
              <w:rPr>
                <w:noProof/>
                <w:webHidden/>
              </w:rPr>
              <w:fldChar w:fldCharType="end"/>
            </w:r>
          </w:hyperlink>
        </w:p>
        <w:p w14:paraId="76D6D643" w14:textId="3AA91D4F"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4" w:history="1">
            <w:r w:rsidR="00735A22" w:rsidRPr="00A56B9C">
              <w:rPr>
                <w:rStyle w:val="Hypertextovodkaz"/>
                <w:noProof/>
              </w:rPr>
              <w:t>6.1.2</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uživatele</w:t>
            </w:r>
            <w:r w:rsidR="00735A22">
              <w:rPr>
                <w:noProof/>
                <w:webHidden/>
              </w:rPr>
              <w:tab/>
            </w:r>
            <w:r w:rsidR="00735A22">
              <w:rPr>
                <w:noProof/>
                <w:webHidden/>
              </w:rPr>
              <w:fldChar w:fldCharType="begin"/>
            </w:r>
            <w:r w:rsidR="00735A22">
              <w:rPr>
                <w:noProof/>
                <w:webHidden/>
              </w:rPr>
              <w:instrText xml:space="preserve"> PAGEREF _Toc66368504 \h </w:instrText>
            </w:r>
            <w:r w:rsidR="00735A22">
              <w:rPr>
                <w:noProof/>
                <w:webHidden/>
              </w:rPr>
            </w:r>
            <w:r w:rsidR="00735A22">
              <w:rPr>
                <w:noProof/>
                <w:webHidden/>
              </w:rPr>
              <w:fldChar w:fldCharType="separate"/>
            </w:r>
            <w:r w:rsidR="00D25E51">
              <w:rPr>
                <w:noProof/>
                <w:webHidden/>
              </w:rPr>
              <w:t>18</w:t>
            </w:r>
            <w:r w:rsidR="00735A22">
              <w:rPr>
                <w:noProof/>
                <w:webHidden/>
              </w:rPr>
              <w:fldChar w:fldCharType="end"/>
            </w:r>
          </w:hyperlink>
        </w:p>
        <w:p w14:paraId="2AE6C060" w14:textId="27CC476E"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505" w:history="1">
            <w:r w:rsidR="00735A22" w:rsidRPr="00A56B9C">
              <w:rPr>
                <w:rStyle w:val="Hypertextovodkaz"/>
                <w:noProof/>
              </w:rPr>
              <w:t>6.2</w:t>
            </w:r>
            <w:r w:rsidR="00735A22">
              <w:rPr>
                <w:rFonts w:asciiTheme="minorHAnsi" w:eastAsiaTheme="minorEastAsia" w:hAnsiTheme="minorHAnsi" w:cstheme="minorBidi"/>
                <w:noProof/>
                <w:sz w:val="22"/>
                <w:szCs w:val="22"/>
              </w:rPr>
              <w:tab/>
            </w:r>
            <w:r w:rsidR="00735A22" w:rsidRPr="00A56B9C">
              <w:rPr>
                <w:rStyle w:val="Hypertextovodkaz"/>
                <w:noProof/>
              </w:rPr>
              <w:t>Funkcionalita stránky</w:t>
            </w:r>
            <w:r w:rsidR="00735A22">
              <w:rPr>
                <w:noProof/>
                <w:webHidden/>
              </w:rPr>
              <w:tab/>
            </w:r>
            <w:r w:rsidR="00735A22">
              <w:rPr>
                <w:noProof/>
                <w:webHidden/>
              </w:rPr>
              <w:fldChar w:fldCharType="begin"/>
            </w:r>
            <w:r w:rsidR="00735A22">
              <w:rPr>
                <w:noProof/>
                <w:webHidden/>
              </w:rPr>
              <w:instrText xml:space="preserve"> PAGEREF _Toc66368505 \h </w:instrText>
            </w:r>
            <w:r w:rsidR="00735A22">
              <w:rPr>
                <w:noProof/>
                <w:webHidden/>
              </w:rPr>
            </w:r>
            <w:r w:rsidR="00735A22">
              <w:rPr>
                <w:noProof/>
                <w:webHidden/>
              </w:rPr>
              <w:fldChar w:fldCharType="separate"/>
            </w:r>
            <w:r w:rsidR="00D25E51">
              <w:rPr>
                <w:noProof/>
                <w:webHidden/>
              </w:rPr>
              <w:t>19</w:t>
            </w:r>
            <w:r w:rsidR="00735A22">
              <w:rPr>
                <w:noProof/>
                <w:webHidden/>
              </w:rPr>
              <w:fldChar w:fldCharType="end"/>
            </w:r>
          </w:hyperlink>
        </w:p>
        <w:p w14:paraId="716EFC69" w14:textId="55210E19"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6" w:history="1">
            <w:r w:rsidR="00735A22" w:rsidRPr="00A56B9C">
              <w:rPr>
                <w:rStyle w:val="Hypertextovodkaz"/>
                <w:noProof/>
              </w:rPr>
              <w:t>6.2.1</w:t>
            </w:r>
            <w:r w:rsidR="00735A22">
              <w:rPr>
                <w:rFonts w:asciiTheme="minorHAnsi" w:eastAsiaTheme="minorEastAsia" w:hAnsiTheme="minorHAnsi" w:cstheme="minorBidi"/>
                <w:iCs w:val="0"/>
                <w:noProof/>
                <w:sz w:val="22"/>
                <w:szCs w:val="22"/>
              </w:rPr>
              <w:tab/>
            </w:r>
            <w:r w:rsidR="00735A22" w:rsidRPr="00A56B9C">
              <w:rPr>
                <w:rStyle w:val="Hypertextovodkaz"/>
                <w:noProof/>
              </w:rPr>
              <w:t>Hlavní stránka</w:t>
            </w:r>
            <w:r w:rsidR="00735A22">
              <w:rPr>
                <w:noProof/>
                <w:webHidden/>
              </w:rPr>
              <w:tab/>
            </w:r>
            <w:r w:rsidR="00735A22">
              <w:rPr>
                <w:noProof/>
                <w:webHidden/>
              </w:rPr>
              <w:fldChar w:fldCharType="begin"/>
            </w:r>
            <w:r w:rsidR="00735A22">
              <w:rPr>
                <w:noProof/>
                <w:webHidden/>
              </w:rPr>
              <w:instrText xml:space="preserve"> PAGEREF _Toc66368506 \h </w:instrText>
            </w:r>
            <w:r w:rsidR="00735A22">
              <w:rPr>
                <w:noProof/>
                <w:webHidden/>
              </w:rPr>
            </w:r>
            <w:r w:rsidR="00735A22">
              <w:rPr>
                <w:noProof/>
                <w:webHidden/>
              </w:rPr>
              <w:fldChar w:fldCharType="separate"/>
            </w:r>
            <w:r w:rsidR="00D25E51">
              <w:rPr>
                <w:noProof/>
                <w:webHidden/>
              </w:rPr>
              <w:t>19</w:t>
            </w:r>
            <w:r w:rsidR="00735A22">
              <w:rPr>
                <w:noProof/>
                <w:webHidden/>
              </w:rPr>
              <w:fldChar w:fldCharType="end"/>
            </w:r>
          </w:hyperlink>
        </w:p>
        <w:p w14:paraId="49D64AAB" w14:textId="1636EF3D"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7" w:history="1">
            <w:r w:rsidR="00735A22" w:rsidRPr="00A56B9C">
              <w:rPr>
                <w:rStyle w:val="Hypertextovodkaz"/>
                <w:noProof/>
              </w:rPr>
              <w:t>6.2.2</w:t>
            </w:r>
            <w:r w:rsidR="00735A22">
              <w:rPr>
                <w:rFonts w:asciiTheme="minorHAnsi" w:eastAsiaTheme="minorEastAsia" w:hAnsiTheme="minorHAnsi" w:cstheme="minorBidi"/>
                <w:iCs w:val="0"/>
                <w:noProof/>
                <w:sz w:val="22"/>
                <w:szCs w:val="22"/>
              </w:rPr>
              <w:tab/>
            </w:r>
            <w:r w:rsidR="00735A22" w:rsidRPr="00A56B9C">
              <w:rPr>
                <w:rStyle w:val="Hypertextovodkaz"/>
                <w:noProof/>
              </w:rPr>
              <w:t>Identity</w:t>
            </w:r>
            <w:r w:rsidR="00735A22">
              <w:rPr>
                <w:noProof/>
                <w:webHidden/>
              </w:rPr>
              <w:tab/>
            </w:r>
            <w:r w:rsidR="00735A22">
              <w:rPr>
                <w:noProof/>
                <w:webHidden/>
              </w:rPr>
              <w:fldChar w:fldCharType="begin"/>
            </w:r>
            <w:r w:rsidR="00735A22">
              <w:rPr>
                <w:noProof/>
                <w:webHidden/>
              </w:rPr>
              <w:instrText xml:space="preserve"> PAGEREF _Toc66368507 \h </w:instrText>
            </w:r>
            <w:r w:rsidR="00735A22">
              <w:rPr>
                <w:noProof/>
                <w:webHidden/>
              </w:rPr>
            </w:r>
            <w:r w:rsidR="00735A22">
              <w:rPr>
                <w:noProof/>
                <w:webHidden/>
              </w:rPr>
              <w:fldChar w:fldCharType="separate"/>
            </w:r>
            <w:r w:rsidR="00D25E51">
              <w:rPr>
                <w:noProof/>
                <w:webHidden/>
              </w:rPr>
              <w:t>20</w:t>
            </w:r>
            <w:r w:rsidR="00735A22">
              <w:rPr>
                <w:noProof/>
                <w:webHidden/>
              </w:rPr>
              <w:fldChar w:fldCharType="end"/>
            </w:r>
          </w:hyperlink>
        </w:p>
        <w:p w14:paraId="3CFB6C25" w14:textId="0178F68B"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8" w:history="1">
            <w:r w:rsidR="00735A22" w:rsidRPr="00A56B9C">
              <w:rPr>
                <w:rStyle w:val="Hypertextovodkaz"/>
                <w:noProof/>
              </w:rPr>
              <w:t>6.2.3</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w:t>
            </w:r>
            <w:r w:rsidR="00735A22">
              <w:rPr>
                <w:noProof/>
                <w:webHidden/>
              </w:rPr>
              <w:tab/>
            </w:r>
            <w:r w:rsidR="00735A22">
              <w:rPr>
                <w:noProof/>
                <w:webHidden/>
              </w:rPr>
              <w:fldChar w:fldCharType="begin"/>
            </w:r>
            <w:r w:rsidR="00735A22">
              <w:rPr>
                <w:noProof/>
                <w:webHidden/>
              </w:rPr>
              <w:instrText xml:space="preserve"> PAGEREF _Toc66368508 \h </w:instrText>
            </w:r>
            <w:r w:rsidR="00735A22">
              <w:rPr>
                <w:noProof/>
                <w:webHidden/>
              </w:rPr>
            </w:r>
            <w:r w:rsidR="00735A22">
              <w:rPr>
                <w:noProof/>
                <w:webHidden/>
              </w:rPr>
              <w:fldChar w:fldCharType="separate"/>
            </w:r>
            <w:r w:rsidR="00D25E51">
              <w:rPr>
                <w:noProof/>
                <w:webHidden/>
              </w:rPr>
              <w:t>22</w:t>
            </w:r>
            <w:r w:rsidR="00735A22">
              <w:rPr>
                <w:noProof/>
                <w:webHidden/>
              </w:rPr>
              <w:fldChar w:fldCharType="end"/>
            </w:r>
          </w:hyperlink>
        </w:p>
        <w:p w14:paraId="1470A21C" w14:textId="7245F901"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9" w:history="1">
            <w:r w:rsidR="00735A22" w:rsidRPr="00A56B9C">
              <w:rPr>
                <w:rStyle w:val="Hypertextovodkaz"/>
                <w:noProof/>
              </w:rPr>
              <w:t>6.2.4</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 pilota</w:t>
            </w:r>
            <w:r w:rsidR="00735A22">
              <w:rPr>
                <w:noProof/>
                <w:webHidden/>
              </w:rPr>
              <w:tab/>
            </w:r>
            <w:r w:rsidR="00735A22">
              <w:rPr>
                <w:noProof/>
                <w:webHidden/>
              </w:rPr>
              <w:fldChar w:fldCharType="begin"/>
            </w:r>
            <w:r w:rsidR="00735A22">
              <w:rPr>
                <w:noProof/>
                <w:webHidden/>
              </w:rPr>
              <w:instrText xml:space="preserve"> PAGEREF _Toc66368509 \h </w:instrText>
            </w:r>
            <w:r w:rsidR="00735A22">
              <w:rPr>
                <w:noProof/>
                <w:webHidden/>
              </w:rPr>
            </w:r>
            <w:r w:rsidR="00735A22">
              <w:rPr>
                <w:noProof/>
                <w:webHidden/>
              </w:rPr>
              <w:fldChar w:fldCharType="separate"/>
            </w:r>
            <w:r w:rsidR="00D25E51">
              <w:rPr>
                <w:noProof/>
                <w:webHidden/>
              </w:rPr>
              <w:t>23</w:t>
            </w:r>
            <w:r w:rsidR="00735A22">
              <w:rPr>
                <w:noProof/>
                <w:webHidden/>
              </w:rPr>
              <w:fldChar w:fldCharType="end"/>
            </w:r>
          </w:hyperlink>
        </w:p>
        <w:p w14:paraId="4007B768" w14:textId="08F5C6B0"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0" w:history="1">
            <w:r w:rsidR="00735A22" w:rsidRPr="00A56B9C">
              <w:rPr>
                <w:rStyle w:val="Hypertextovodkaz"/>
                <w:noProof/>
              </w:rPr>
              <w:t>6.2.5</w:t>
            </w:r>
            <w:r w:rsidR="00735A22">
              <w:rPr>
                <w:rFonts w:asciiTheme="minorHAnsi" w:eastAsiaTheme="minorEastAsia" w:hAnsiTheme="minorHAnsi" w:cstheme="minorBidi"/>
                <w:iCs w:val="0"/>
                <w:noProof/>
                <w:sz w:val="22"/>
                <w:szCs w:val="22"/>
              </w:rPr>
              <w:tab/>
            </w:r>
            <w:r w:rsidR="00735A22" w:rsidRPr="00A56B9C">
              <w:rPr>
                <w:rStyle w:val="Hypertextovodkaz"/>
                <w:noProof/>
              </w:rPr>
              <w:t>Výpis pilotů</w:t>
            </w:r>
            <w:r w:rsidR="00735A22">
              <w:rPr>
                <w:noProof/>
                <w:webHidden/>
              </w:rPr>
              <w:tab/>
            </w:r>
            <w:r w:rsidR="00735A22">
              <w:rPr>
                <w:noProof/>
                <w:webHidden/>
              </w:rPr>
              <w:fldChar w:fldCharType="begin"/>
            </w:r>
            <w:r w:rsidR="00735A22">
              <w:rPr>
                <w:noProof/>
                <w:webHidden/>
              </w:rPr>
              <w:instrText xml:space="preserve"> PAGEREF _Toc66368510 \h </w:instrText>
            </w:r>
            <w:r w:rsidR="00735A22">
              <w:rPr>
                <w:noProof/>
                <w:webHidden/>
              </w:rPr>
            </w:r>
            <w:r w:rsidR="00735A22">
              <w:rPr>
                <w:noProof/>
                <w:webHidden/>
              </w:rPr>
              <w:fldChar w:fldCharType="separate"/>
            </w:r>
            <w:r w:rsidR="00D25E51">
              <w:rPr>
                <w:noProof/>
                <w:webHidden/>
              </w:rPr>
              <w:t>24</w:t>
            </w:r>
            <w:r w:rsidR="00735A22">
              <w:rPr>
                <w:noProof/>
                <w:webHidden/>
              </w:rPr>
              <w:fldChar w:fldCharType="end"/>
            </w:r>
          </w:hyperlink>
        </w:p>
        <w:p w14:paraId="0313E335" w14:textId="7A8C4516"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1" w:history="1">
            <w:r w:rsidR="00735A22" w:rsidRPr="00A56B9C">
              <w:rPr>
                <w:rStyle w:val="Hypertextovodkaz"/>
                <w:noProof/>
              </w:rPr>
              <w:t>6.2.6</w:t>
            </w:r>
            <w:r w:rsidR="00735A22">
              <w:rPr>
                <w:rFonts w:asciiTheme="minorHAnsi" w:eastAsiaTheme="minorEastAsia" w:hAnsiTheme="minorHAnsi" w:cstheme="minorBidi"/>
                <w:iCs w:val="0"/>
                <w:noProof/>
                <w:sz w:val="22"/>
                <w:szCs w:val="22"/>
              </w:rPr>
              <w:tab/>
            </w:r>
            <w:r w:rsidR="00735A22" w:rsidRPr="00A56B9C">
              <w:rPr>
                <w:rStyle w:val="Hypertextovodkaz"/>
                <w:noProof/>
              </w:rPr>
              <w:t>Výpis pořadí pilotů</w:t>
            </w:r>
            <w:r w:rsidR="00735A22">
              <w:rPr>
                <w:noProof/>
                <w:webHidden/>
              </w:rPr>
              <w:tab/>
            </w:r>
            <w:r w:rsidR="00735A22">
              <w:rPr>
                <w:noProof/>
                <w:webHidden/>
              </w:rPr>
              <w:fldChar w:fldCharType="begin"/>
            </w:r>
            <w:r w:rsidR="00735A22">
              <w:rPr>
                <w:noProof/>
                <w:webHidden/>
              </w:rPr>
              <w:instrText xml:space="preserve"> PAGEREF _Toc66368511 \h </w:instrText>
            </w:r>
            <w:r w:rsidR="00735A22">
              <w:rPr>
                <w:noProof/>
                <w:webHidden/>
              </w:rPr>
            </w:r>
            <w:r w:rsidR="00735A22">
              <w:rPr>
                <w:noProof/>
                <w:webHidden/>
              </w:rPr>
              <w:fldChar w:fldCharType="separate"/>
            </w:r>
            <w:r w:rsidR="00D25E51">
              <w:rPr>
                <w:noProof/>
                <w:webHidden/>
              </w:rPr>
              <w:t>25</w:t>
            </w:r>
            <w:r w:rsidR="00735A22">
              <w:rPr>
                <w:noProof/>
                <w:webHidden/>
              </w:rPr>
              <w:fldChar w:fldCharType="end"/>
            </w:r>
          </w:hyperlink>
        </w:p>
        <w:p w14:paraId="2D00143D" w14:textId="19A3A3A5"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2" w:history="1">
            <w:r w:rsidR="00735A22" w:rsidRPr="00A56B9C">
              <w:rPr>
                <w:rStyle w:val="Hypertextovodkaz"/>
                <w:noProof/>
              </w:rPr>
              <w:t>6.2.7</w:t>
            </w:r>
            <w:r w:rsidR="00735A22">
              <w:rPr>
                <w:rFonts w:asciiTheme="minorHAnsi" w:eastAsiaTheme="minorEastAsia" w:hAnsiTheme="minorHAnsi" w:cstheme="minorBidi"/>
                <w:iCs w:val="0"/>
                <w:noProof/>
                <w:sz w:val="22"/>
                <w:szCs w:val="22"/>
              </w:rPr>
              <w:tab/>
            </w:r>
            <w:r w:rsidR="00735A22" w:rsidRPr="00A56B9C">
              <w:rPr>
                <w:rStyle w:val="Hypertextovodkaz"/>
                <w:noProof/>
              </w:rPr>
              <w:t>Zobrazení letu</w:t>
            </w:r>
            <w:r w:rsidR="00735A22">
              <w:rPr>
                <w:noProof/>
                <w:webHidden/>
              </w:rPr>
              <w:tab/>
            </w:r>
            <w:r w:rsidR="00735A22">
              <w:rPr>
                <w:noProof/>
                <w:webHidden/>
              </w:rPr>
              <w:fldChar w:fldCharType="begin"/>
            </w:r>
            <w:r w:rsidR="00735A22">
              <w:rPr>
                <w:noProof/>
                <w:webHidden/>
              </w:rPr>
              <w:instrText xml:space="preserve"> PAGEREF _Toc66368512 \h </w:instrText>
            </w:r>
            <w:r w:rsidR="00735A22">
              <w:rPr>
                <w:noProof/>
                <w:webHidden/>
              </w:rPr>
            </w:r>
            <w:r w:rsidR="00735A22">
              <w:rPr>
                <w:noProof/>
                <w:webHidden/>
              </w:rPr>
              <w:fldChar w:fldCharType="separate"/>
            </w:r>
            <w:r w:rsidR="00D25E51">
              <w:rPr>
                <w:noProof/>
                <w:webHidden/>
              </w:rPr>
              <w:t>26</w:t>
            </w:r>
            <w:r w:rsidR="00735A22">
              <w:rPr>
                <w:noProof/>
                <w:webHidden/>
              </w:rPr>
              <w:fldChar w:fldCharType="end"/>
            </w:r>
          </w:hyperlink>
        </w:p>
        <w:p w14:paraId="7715338A" w14:textId="16DA4A56"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3" w:history="1">
            <w:r w:rsidR="00735A22" w:rsidRPr="00A56B9C">
              <w:rPr>
                <w:rStyle w:val="Hypertextovodkaz"/>
                <w:noProof/>
              </w:rPr>
              <w:t>6.2.8</w:t>
            </w:r>
            <w:r w:rsidR="00735A22">
              <w:rPr>
                <w:rFonts w:asciiTheme="minorHAnsi" w:eastAsiaTheme="minorEastAsia" w:hAnsiTheme="minorHAnsi" w:cstheme="minorBidi"/>
                <w:iCs w:val="0"/>
                <w:noProof/>
                <w:sz w:val="22"/>
                <w:szCs w:val="22"/>
              </w:rPr>
              <w:tab/>
            </w:r>
            <w:r w:rsidR="00735A22" w:rsidRPr="00A56B9C">
              <w:rPr>
                <w:rStyle w:val="Hypertextovodkaz"/>
                <w:noProof/>
              </w:rPr>
              <w:t>Celkové statistiky</w:t>
            </w:r>
            <w:r w:rsidR="00735A22">
              <w:rPr>
                <w:noProof/>
                <w:webHidden/>
              </w:rPr>
              <w:tab/>
            </w:r>
            <w:r w:rsidR="00735A22">
              <w:rPr>
                <w:noProof/>
                <w:webHidden/>
              </w:rPr>
              <w:fldChar w:fldCharType="begin"/>
            </w:r>
            <w:r w:rsidR="00735A22">
              <w:rPr>
                <w:noProof/>
                <w:webHidden/>
              </w:rPr>
              <w:instrText xml:space="preserve"> PAGEREF _Toc66368513 \h </w:instrText>
            </w:r>
            <w:r w:rsidR="00735A22">
              <w:rPr>
                <w:noProof/>
                <w:webHidden/>
              </w:rPr>
            </w:r>
            <w:r w:rsidR="00735A22">
              <w:rPr>
                <w:noProof/>
                <w:webHidden/>
              </w:rPr>
              <w:fldChar w:fldCharType="separate"/>
            </w:r>
            <w:r w:rsidR="00D25E51">
              <w:rPr>
                <w:noProof/>
                <w:webHidden/>
              </w:rPr>
              <w:t>27</w:t>
            </w:r>
            <w:r w:rsidR="00735A22">
              <w:rPr>
                <w:noProof/>
                <w:webHidden/>
              </w:rPr>
              <w:fldChar w:fldCharType="end"/>
            </w:r>
          </w:hyperlink>
        </w:p>
        <w:p w14:paraId="03671BA4" w14:textId="0F39C278"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4" w:history="1">
            <w:r w:rsidR="00735A22" w:rsidRPr="00A56B9C">
              <w:rPr>
                <w:rStyle w:val="Hypertextovodkaz"/>
                <w:noProof/>
              </w:rPr>
              <w:t>6.2.9</w:t>
            </w:r>
            <w:r w:rsidR="00735A22">
              <w:rPr>
                <w:rFonts w:asciiTheme="minorHAnsi" w:eastAsiaTheme="minorEastAsia" w:hAnsiTheme="minorHAnsi" w:cstheme="minorBidi"/>
                <w:iCs w:val="0"/>
                <w:noProof/>
                <w:sz w:val="22"/>
                <w:szCs w:val="22"/>
              </w:rPr>
              <w:tab/>
            </w:r>
            <w:r w:rsidR="00735A22" w:rsidRPr="00A56B9C">
              <w:rPr>
                <w:rStyle w:val="Hypertextovodkaz"/>
                <w:noProof/>
              </w:rPr>
              <w:t>Nahrávání letu</w:t>
            </w:r>
            <w:r w:rsidR="00735A22">
              <w:rPr>
                <w:noProof/>
                <w:webHidden/>
              </w:rPr>
              <w:tab/>
            </w:r>
            <w:r w:rsidR="00735A22">
              <w:rPr>
                <w:noProof/>
                <w:webHidden/>
              </w:rPr>
              <w:fldChar w:fldCharType="begin"/>
            </w:r>
            <w:r w:rsidR="00735A22">
              <w:rPr>
                <w:noProof/>
                <w:webHidden/>
              </w:rPr>
              <w:instrText xml:space="preserve"> PAGEREF _Toc66368514 \h </w:instrText>
            </w:r>
            <w:r w:rsidR="00735A22">
              <w:rPr>
                <w:noProof/>
                <w:webHidden/>
              </w:rPr>
            </w:r>
            <w:r w:rsidR="00735A22">
              <w:rPr>
                <w:noProof/>
                <w:webHidden/>
              </w:rPr>
              <w:fldChar w:fldCharType="separate"/>
            </w:r>
            <w:r w:rsidR="00D25E51">
              <w:rPr>
                <w:noProof/>
                <w:webHidden/>
              </w:rPr>
              <w:t>28</w:t>
            </w:r>
            <w:r w:rsidR="00735A22">
              <w:rPr>
                <w:noProof/>
                <w:webHidden/>
              </w:rPr>
              <w:fldChar w:fldCharType="end"/>
            </w:r>
          </w:hyperlink>
        </w:p>
        <w:p w14:paraId="259C0246" w14:textId="595AEDDE" w:rsidR="00735A22" w:rsidRDefault="001579F7">
          <w:pPr>
            <w:pStyle w:val="Obsah3"/>
            <w:tabs>
              <w:tab w:val="left" w:pos="960"/>
              <w:tab w:val="right" w:leader="dot" w:pos="9061"/>
            </w:tabs>
            <w:rPr>
              <w:rFonts w:asciiTheme="minorHAnsi" w:eastAsiaTheme="minorEastAsia" w:hAnsiTheme="minorHAnsi" w:cstheme="minorBidi"/>
              <w:iCs w:val="0"/>
              <w:noProof/>
              <w:sz w:val="22"/>
              <w:szCs w:val="22"/>
            </w:rPr>
          </w:pPr>
          <w:hyperlink w:anchor="_Toc66368515" w:history="1">
            <w:r w:rsidR="00735A22" w:rsidRPr="00A56B9C">
              <w:rPr>
                <w:rStyle w:val="Hypertextovodkaz"/>
                <w:noProof/>
              </w:rPr>
              <w:t>6.2.10</w:t>
            </w:r>
            <w:r w:rsidR="00735A22">
              <w:rPr>
                <w:rFonts w:asciiTheme="minorHAnsi" w:eastAsiaTheme="minorEastAsia" w:hAnsiTheme="minorHAnsi" w:cstheme="minorBidi"/>
                <w:iCs w:val="0"/>
                <w:noProof/>
                <w:sz w:val="22"/>
                <w:szCs w:val="22"/>
              </w:rPr>
              <w:tab/>
            </w:r>
            <w:r w:rsidR="00735A22" w:rsidRPr="00A56B9C">
              <w:rPr>
                <w:rStyle w:val="Hypertextovodkaz"/>
                <w:noProof/>
              </w:rPr>
              <w:t>Feedback</w:t>
            </w:r>
            <w:r w:rsidR="00735A22">
              <w:rPr>
                <w:noProof/>
                <w:webHidden/>
              </w:rPr>
              <w:tab/>
            </w:r>
            <w:r w:rsidR="00735A22">
              <w:rPr>
                <w:noProof/>
                <w:webHidden/>
              </w:rPr>
              <w:fldChar w:fldCharType="begin"/>
            </w:r>
            <w:r w:rsidR="00735A22">
              <w:rPr>
                <w:noProof/>
                <w:webHidden/>
              </w:rPr>
              <w:instrText xml:space="preserve"> PAGEREF _Toc66368515 \h </w:instrText>
            </w:r>
            <w:r w:rsidR="00735A22">
              <w:rPr>
                <w:noProof/>
                <w:webHidden/>
              </w:rPr>
            </w:r>
            <w:r w:rsidR="00735A22">
              <w:rPr>
                <w:noProof/>
                <w:webHidden/>
              </w:rPr>
              <w:fldChar w:fldCharType="separate"/>
            </w:r>
            <w:r w:rsidR="00D25E51">
              <w:rPr>
                <w:noProof/>
                <w:webHidden/>
              </w:rPr>
              <w:t>29</w:t>
            </w:r>
            <w:r w:rsidR="00735A22">
              <w:rPr>
                <w:noProof/>
                <w:webHidden/>
              </w:rPr>
              <w:fldChar w:fldCharType="end"/>
            </w:r>
          </w:hyperlink>
        </w:p>
        <w:p w14:paraId="6D100AE6" w14:textId="6EDCD1A6" w:rsidR="00735A22" w:rsidRDefault="001579F7">
          <w:pPr>
            <w:pStyle w:val="Obsah1"/>
            <w:rPr>
              <w:rFonts w:asciiTheme="minorHAnsi" w:eastAsiaTheme="minorEastAsia" w:hAnsiTheme="minorHAnsi" w:cstheme="minorBidi"/>
              <w:bCs w:val="0"/>
              <w:noProof/>
              <w:sz w:val="22"/>
              <w:szCs w:val="22"/>
            </w:rPr>
          </w:pPr>
          <w:hyperlink w:anchor="_Toc66368516" w:history="1">
            <w:r w:rsidR="00735A22" w:rsidRPr="00A56B9C">
              <w:rPr>
                <w:rStyle w:val="Hypertextovodkaz"/>
                <w:noProof/>
              </w:rPr>
              <w:t>Závěr</w:t>
            </w:r>
            <w:r w:rsidR="00735A22">
              <w:rPr>
                <w:noProof/>
                <w:webHidden/>
              </w:rPr>
              <w:tab/>
            </w:r>
            <w:r w:rsidR="00735A22">
              <w:rPr>
                <w:noProof/>
                <w:webHidden/>
              </w:rPr>
              <w:fldChar w:fldCharType="begin"/>
            </w:r>
            <w:r w:rsidR="00735A22">
              <w:rPr>
                <w:noProof/>
                <w:webHidden/>
              </w:rPr>
              <w:instrText xml:space="preserve"> PAGEREF _Toc66368516 \h </w:instrText>
            </w:r>
            <w:r w:rsidR="00735A22">
              <w:rPr>
                <w:noProof/>
                <w:webHidden/>
              </w:rPr>
            </w:r>
            <w:r w:rsidR="00735A22">
              <w:rPr>
                <w:noProof/>
                <w:webHidden/>
              </w:rPr>
              <w:fldChar w:fldCharType="separate"/>
            </w:r>
            <w:r w:rsidR="00D25E51">
              <w:rPr>
                <w:noProof/>
                <w:webHidden/>
              </w:rPr>
              <w:t>30</w:t>
            </w:r>
            <w:r w:rsidR="00735A22">
              <w:rPr>
                <w:noProof/>
                <w:webHidden/>
              </w:rPr>
              <w:fldChar w:fldCharType="end"/>
            </w:r>
          </w:hyperlink>
        </w:p>
        <w:p w14:paraId="1B7F00BC" w14:textId="1773CA1D" w:rsidR="00735A22" w:rsidRDefault="001579F7">
          <w:pPr>
            <w:pStyle w:val="Obsah1"/>
            <w:rPr>
              <w:rFonts w:asciiTheme="minorHAnsi" w:eastAsiaTheme="minorEastAsia" w:hAnsiTheme="minorHAnsi" w:cstheme="minorBidi"/>
              <w:bCs w:val="0"/>
              <w:noProof/>
              <w:sz w:val="22"/>
              <w:szCs w:val="22"/>
            </w:rPr>
          </w:pPr>
          <w:hyperlink w:anchor="_Toc66368517" w:history="1">
            <w:r w:rsidR="00735A22" w:rsidRPr="00A56B9C">
              <w:rPr>
                <w:rStyle w:val="Hypertextovodkaz"/>
                <w:noProof/>
              </w:rPr>
              <w:t>Seznam obrázků</w:t>
            </w:r>
            <w:r w:rsidR="00735A22">
              <w:rPr>
                <w:noProof/>
                <w:webHidden/>
              </w:rPr>
              <w:tab/>
            </w:r>
            <w:r w:rsidR="00735A22">
              <w:rPr>
                <w:noProof/>
                <w:webHidden/>
              </w:rPr>
              <w:fldChar w:fldCharType="begin"/>
            </w:r>
            <w:r w:rsidR="00735A22">
              <w:rPr>
                <w:noProof/>
                <w:webHidden/>
              </w:rPr>
              <w:instrText xml:space="preserve"> PAGEREF _Toc66368517 \h </w:instrText>
            </w:r>
            <w:r w:rsidR="00735A22">
              <w:rPr>
                <w:noProof/>
                <w:webHidden/>
              </w:rPr>
            </w:r>
            <w:r w:rsidR="00735A22">
              <w:rPr>
                <w:noProof/>
                <w:webHidden/>
              </w:rPr>
              <w:fldChar w:fldCharType="separate"/>
            </w:r>
            <w:r w:rsidR="00D25E51">
              <w:rPr>
                <w:noProof/>
                <w:webHidden/>
              </w:rPr>
              <w:t>31</w:t>
            </w:r>
            <w:r w:rsidR="00735A22">
              <w:rPr>
                <w:noProof/>
                <w:webHidden/>
              </w:rPr>
              <w:fldChar w:fldCharType="end"/>
            </w:r>
          </w:hyperlink>
        </w:p>
        <w:p w14:paraId="724BE46A" w14:textId="1790328B" w:rsidR="00735A22" w:rsidRDefault="001579F7">
          <w:pPr>
            <w:pStyle w:val="Obsah1"/>
            <w:rPr>
              <w:rFonts w:asciiTheme="minorHAnsi" w:eastAsiaTheme="minorEastAsia" w:hAnsiTheme="minorHAnsi" w:cstheme="minorBidi"/>
              <w:bCs w:val="0"/>
              <w:noProof/>
              <w:sz w:val="22"/>
              <w:szCs w:val="22"/>
            </w:rPr>
          </w:pPr>
          <w:hyperlink w:anchor="_Toc66368518" w:history="1">
            <w:r w:rsidR="00735A22" w:rsidRPr="00A56B9C">
              <w:rPr>
                <w:rStyle w:val="Hypertextovodkaz"/>
                <w:noProof/>
              </w:rPr>
              <w:t>Použitá literatura</w:t>
            </w:r>
            <w:r w:rsidR="00735A22">
              <w:rPr>
                <w:noProof/>
                <w:webHidden/>
              </w:rPr>
              <w:tab/>
            </w:r>
            <w:r w:rsidR="00735A22">
              <w:rPr>
                <w:noProof/>
                <w:webHidden/>
              </w:rPr>
              <w:fldChar w:fldCharType="begin"/>
            </w:r>
            <w:r w:rsidR="00735A22">
              <w:rPr>
                <w:noProof/>
                <w:webHidden/>
              </w:rPr>
              <w:instrText xml:space="preserve"> PAGEREF _Toc66368518 \h </w:instrText>
            </w:r>
            <w:r w:rsidR="00735A22">
              <w:rPr>
                <w:noProof/>
                <w:webHidden/>
              </w:rPr>
            </w:r>
            <w:r w:rsidR="00735A22">
              <w:rPr>
                <w:noProof/>
                <w:webHidden/>
              </w:rPr>
              <w:fldChar w:fldCharType="separate"/>
            </w:r>
            <w:r w:rsidR="00D25E51">
              <w:rPr>
                <w:noProof/>
                <w:webHidden/>
              </w:rPr>
              <w:t>32</w:t>
            </w:r>
            <w:r w:rsidR="00735A22">
              <w:rPr>
                <w:noProof/>
                <w:webHidden/>
              </w:rPr>
              <w:fldChar w:fldCharType="end"/>
            </w:r>
          </w:hyperlink>
        </w:p>
        <w:p w14:paraId="6486B895" w14:textId="36E128B8" w:rsidR="00735A22" w:rsidRDefault="001579F7">
          <w:pPr>
            <w:pStyle w:val="Obsah1"/>
            <w:tabs>
              <w:tab w:val="left" w:pos="720"/>
            </w:tabs>
            <w:rPr>
              <w:rFonts w:asciiTheme="minorHAnsi" w:eastAsiaTheme="minorEastAsia" w:hAnsiTheme="minorHAnsi" w:cstheme="minorBidi"/>
              <w:bCs w:val="0"/>
              <w:noProof/>
              <w:sz w:val="22"/>
              <w:szCs w:val="22"/>
            </w:rPr>
          </w:pPr>
          <w:hyperlink w:anchor="_Toc66368519" w:history="1">
            <w:r w:rsidR="00735A22" w:rsidRPr="00A56B9C">
              <w:rPr>
                <w:rStyle w:val="Hypertextovodkaz"/>
                <w:noProof/>
              </w:rPr>
              <w:t>A.</w:t>
            </w:r>
            <w:r w:rsidR="00735A22">
              <w:rPr>
                <w:rFonts w:asciiTheme="minorHAnsi" w:eastAsiaTheme="minorEastAsia" w:hAnsiTheme="minorHAnsi" w:cstheme="minorBidi"/>
                <w:bCs w:val="0"/>
                <w:noProof/>
                <w:sz w:val="22"/>
                <w:szCs w:val="22"/>
              </w:rPr>
              <w:tab/>
            </w:r>
            <w:r w:rsidR="00735A22" w:rsidRPr="00A56B9C">
              <w:rPr>
                <w:rStyle w:val="Hypertextovodkaz"/>
                <w:noProof/>
              </w:rPr>
              <w:t>Seznam přiložených souborů</w:t>
            </w:r>
            <w:r w:rsidR="00735A22">
              <w:rPr>
                <w:noProof/>
                <w:webHidden/>
              </w:rPr>
              <w:tab/>
            </w:r>
            <w:r w:rsidR="00735A22">
              <w:rPr>
                <w:noProof/>
                <w:webHidden/>
              </w:rPr>
              <w:fldChar w:fldCharType="begin"/>
            </w:r>
            <w:r w:rsidR="00735A22">
              <w:rPr>
                <w:noProof/>
                <w:webHidden/>
              </w:rPr>
              <w:instrText xml:space="preserve"> PAGEREF _Toc66368519 \h </w:instrText>
            </w:r>
            <w:r w:rsidR="00735A22">
              <w:rPr>
                <w:noProof/>
                <w:webHidden/>
              </w:rPr>
            </w:r>
            <w:r w:rsidR="00735A22">
              <w:rPr>
                <w:noProof/>
                <w:webHidden/>
              </w:rPr>
              <w:fldChar w:fldCharType="separate"/>
            </w:r>
            <w:r w:rsidR="00D25E51">
              <w:rPr>
                <w:noProof/>
                <w:webHidden/>
              </w:rPr>
              <w:t>1</w:t>
            </w:r>
            <w:r w:rsidR="00735A22">
              <w:rPr>
                <w:noProof/>
                <w:webHidden/>
              </w:rPr>
              <w:fldChar w:fldCharType="end"/>
            </w:r>
          </w:hyperlink>
        </w:p>
        <w:p w14:paraId="1F64128F" w14:textId="22AA49B0" w:rsidR="00735A22" w:rsidRDefault="001579F7">
          <w:pPr>
            <w:pStyle w:val="Obsah1"/>
            <w:tabs>
              <w:tab w:val="left" w:pos="720"/>
            </w:tabs>
            <w:rPr>
              <w:rFonts w:asciiTheme="minorHAnsi" w:eastAsiaTheme="minorEastAsia" w:hAnsiTheme="minorHAnsi" w:cstheme="minorBidi"/>
              <w:bCs w:val="0"/>
              <w:noProof/>
              <w:sz w:val="22"/>
              <w:szCs w:val="22"/>
            </w:rPr>
          </w:pPr>
          <w:hyperlink w:anchor="_Toc66368520" w:history="1">
            <w:r w:rsidR="00735A22" w:rsidRPr="00A56B9C">
              <w:rPr>
                <w:rStyle w:val="Hypertextovodkaz"/>
                <w:noProof/>
              </w:rPr>
              <w:t>B.</w:t>
            </w:r>
            <w:r w:rsidR="00735A22">
              <w:rPr>
                <w:rFonts w:asciiTheme="minorHAnsi" w:eastAsiaTheme="minorEastAsia" w:hAnsiTheme="minorHAnsi" w:cstheme="minorBidi"/>
                <w:bCs w:val="0"/>
                <w:noProof/>
                <w:sz w:val="22"/>
                <w:szCs w:val="22"/>
              </w:rPr>
              <w:tab/>
            </w:r>
            <w:r w:rsidR="00735A22" w:rsidRPr="00A56B9C">
              <w:rPr>
                <w:rStyle w:val="Hypertextovodkaz"/>
                <w:noProof/>
              </w:rPr>
              <w:t>Další příloha</w:t>
            </w:r>
            <w:r w:rsidR="00735A22">
              <w:rPr>
                <w:noProof/>
                <w:webHidden/>
              </w:rPr>
              <w:tab/>
            </w:r>
            <w:r w:rsidR="00735A22">
              <w:rPr>
                <w:noProof/>
                <w:webHidden/>
              </w:rPr>
              <w:fldChar w:fldCharType="begin"/>
            </w:r>
            <w:r w:rsidR="00735A22">
              <w:rPr>
                <w:noProof/>
                <w:webHidden/>
              </w:rPr>
              <w:instrText xml:space="preserve"> PAGEREF _Toc66368520 \h </w:instrText>
            </w:r>
            <w:r w:rsidR="00735A22">
              <w:rPr>
                <w:noProof/>
                <w:webHidden/>
              </w:rPr>
            </w:r>
            <w:r w:rsidR="00735A22">
              <w:rPr>
                <w:noProof/>
                <w:webHidden/>
              </w:rPr>
              <w:fldChar w:fldCharType="separate"/>
            </w:r>
            <w:r w:rsidR="00D25E51">
              <w:rPr>
                <w:noProof/>
                <w:webHidden/>
              </w:rPr>
              <w:t>2</w:t>
            </w:r>
            <w:r w:rsidR="00735A22">
              <w:rPr>
                <w:noProof/>
                <w:webHidden/>
              </w:rPr>
              <w:fldChar w:fldCharType="end"/>
            </w:r>
          </w:hyperlink>
        </w:p>
        <w:p w14:paraId="6AD65C7B" w14:textId="5D28B70A" w:rsidR="005561FB" w:rsidRDefault="001F7AD2">
          <w:pPr>
            <w:sectPr w:rsidR="005561FB" w:rsidSect="002B0DDA">
              <w:headerReference w:type="default" r:id="rId9"/>
              <w:footerReference w:type="default" r:id="rId10"/>
              <w:pgSz w:w="11907" w:h="16840" w:code="9"/>
              <w:pgMar w:top="899" w:right="1418" w:bottom="1078" w:left="1418" w:header="709" w:footer="709" w:gutter="0"/>
              <w:pgNumType w:start="1"/>
              <w:cols w:space="708"/>
              <w:docGrid w:linePitch="360"/>
            </w:sectPr>
          </w:pPr>
          <w:r>
            <w:rPr>
              <w:b/>
              <w:bCs/>
            </w:rPr>
            <w:fldChar w:fldCharType="end"/>
          </w:r>
        </w:p>
      </w:sdtContent>
    </w:sdt>
    <w:p w14:paraId="3CA6CFF2" w14:textId="77777777" w:rsidR="00CB1CD9" w:rsidRDefault="004F5DCD" w:rsidP="004F5DCD">
      <w:pPr>
        <w:pStyle w:val="Neslovankapitola"/>
      </w:pPr>
      <w:bookmarkStart w:id="1" w:name="_Toc286557227"/>
      <w:bookmarkStart w:id="2" w:name="_Toc286561880"/>
      <w:bookmarkStart w:id="3" w:name="_Toc459976514"/>
      <w:bookmarkStart w:id="4" w:name="_Toc66368466"/>
      <w:r>
        <w:lastRenderedPageBreak/>
        <w:t>Úvod</w:t>
      </w:r>
      <w:bookmarkEnd w:id="1"/>
      <w:bookmarkEnd w:id="2"/>
      <w:bookmarkEnd w:id="3"/>
      <w:bookmarkEnd w:id="4"/>
    </w:p>
    <w:p w14:paraId="66845B17" w14:textId="53213045" w:rsidR="004F5DCD" w:rsidRDefault="00D033EE" w:rsidP="00E60C8B">
      <w:pPr>
        <w:pStyle w:val="Sta"/>
      </w:pPr>
      <w:r>
        <w:t>D</w:t>
      </w:r>
      <w:r w:rsidR="00200AD6">
        <w:t>louho jsem uvažoval nad tím</w:t>
      </w:r>
      <w:r w:rsidR="004A26E3">
        <w:t>,</w:t>
      </w:r>
      <w:r w:rsidR="00200AD6">
        <w:t xml:space="preserve"> co bych mohl dělat jako maturitní práci</w:t>
      </w:r>
      <w:r w:rsidR="004072BF">
        <w:t xml:space="preserve"> a </w:t>
      </w:r>
      <w:r w:rsidR="00200AD6">
        <w:t>pak mě napadla databáze letů</w:t>
      </w:r>
      <w:r>
        <w:t xml:space="preserve"> a jejich statistické vyhodnocení. </w:t>
      </w:r>
      <w:r w:rsidR="00E755AF">
        <w:t>V</w:t>
      </w:r>
      <w:r w:rsidR="004072BF">
        <w:t> </w:t>
      </w:r>
      <w:r w:rsidR="00114F82">
        <w:t>rámci výuky ve čtvrtém ročníku jsme začali programovat</w:t>
      </w:r>
      <w:r w:rsidR="004072BF">
        <w:t xml:space="preserve"> v </w:t>
      </w:r>
      <w:r w:rsidR="00114F82">
        <w:t xml:space="preserve">jazyce </w:t>
      </w:r>
      <w:proofErr w:type="spellStart"/>
      <w:r w:rsidR="00114F82">
        <w:t>React</w:t>
      </w:r>
      <w:proofErr w:type="spellEnd"/>
      <w:r w:rsidR="00114F82">
        <w:t>. Díky</w:t>
      </w:r>
      <w:r w:rsidR="00200AD6">
        <w:t xml:space="preserve"> této prác</w:t>
      </w:r>
      <w:r w:rsidR="00114F82">
        <w:t>i</w:t>
      </w:r>
      <w:r w:rsidR="00200AD6">
        <w:t xml:space="preserve"> si rozšířím znalosti řešení webových stránek</w:t>
      </w:r>
      <w:r w:rsidR="004072BF">
        <w:t xml:space="preserve"> v </w:t>
      </w:r>
      <w:r w:rsidR="00200AD6">
        <w:t xml:space="preserve">jazyce </w:t>
      </w:r>
      <w:proofErr w:type="spellStart"/>
      <w:r w:rsidR="00200AD6">
        <w:t>React</w:t>
      </w:r>
      <w:proofErr w:type="spellEnd"/>
      <w:r w:rsidR="004072BF">
        <w:t xml:space="preserve"> a </w:t>
      </w:r>
      <w:r w:rsidR="00200AD6">
        <w:t>ASP.NET API.</w:t>
      </w:r>
      <w:r w:rsidR="00114F82">
        <w:t xml:space="preserve"> Zvolené téma jsem si vybral</w:t>
      </w:r>
      <w:r w:rsidR="004A26E3">
        <w:t>,</w:t>
      </w:r>
      <w:r w:rsidR="00114F82">
        <w:t xml:space="preserve"> jelikož sám jsem pilotem</w:t>
      </w:r>
      <w:r w:rsidR="004072BF">
        <w:t xml:space="preserve"> v </w:t>
      </w:r>
      <w:r w:rsidR="00114F82">
        <w:t>Aeroklubu Liberec, tak jsem chtěl naprogramovat stránky, které budou sloužit jako žebříček pilotů</w:t>
      </w:r>
      <w:r w:rsidR="004072BF">
        <w:t xml:space="preserve"> v </w:t>
      </w:r>
      <w:r w:rsidR="00114F82">
        <w:t>aeroklubu nebo také jako</w:t>
      </w:r>
      <w:r>
        <w:t xml:space="preserve"> jejich</w:t>
      </w:r>
      <w:r w:rsidR="00114F82">
        <w:t xml:space="preserve"> statistiky. Tato stránka by mohla pomoci členům aeroklubu při výběru pilotů na větší soutěže, jako je Mistroství České republiky nebo Mistroství regionů.</w:t>
      </w:r>
    </w:p>
    <w:p w14:paraId="322EDC22" w14:textId="25D16587" w:rsidR="004F5DCD" w:rsidRDefault="00114F82" w:rsidP="00411E8C">
      <w:pPr>
        <w:pStyle w:val="Kapitola"/>
      </w:pPr>
      <w:bookmarkStart w:id="5" w:name="_Toc66368467"/>
      <w:r>
        <w:lastRenderedPageBreak/>
        <w:t>Použité technologie</w:t>
      </w:r>
      <w:bookmarkEnd w:id="5"/>
    </w:p>
    <w:p w14:paraId="3B630A81" w14:textId="76B8A215" w:rsidR="005C77F7" w:rsidRDefault="003708F9" w:rsidP="00ED5A6E">
      <w:pPr>
        <w:pStyle w:val="Podkapitola"/>
      </w:pPr>
      <w:bookmarkStart w:id="6" w:name="_Toc66368468"/>
      <w:r>
        <w:t xml:space="preserve">ASP.NET </w:t>
      </w:r>
      <w:proofErr w:type="spellStart"/>
      <w:r>
        <w:t>Core</w:t>
      </w:r>
      <w:proofErr w:type="spellEnd"/>
      <w:r w:rsidR="00950EB1">
        <w:t xml:space="preserve"> 5.0</w:t>
      </w:r>
      <w:bookmarkEnd w:id="6"/>
    </w:p>
    <w:p w14:paraId="6196BB32" w14:textId="36F9B756" w:rsidR="0072471D" w:rsidRDefault="00950EB1" w:rsidP="00950EB1">
      <w:pPr>
        <w:pStyle w:val="Sta"/>
      </w:pPr>
      <w:r>
        <w:t xml:space="preserve">ASP.NET </w:t>
      </w:r>
      <w:proofErr w:type="spellStart"/>
      <w:r>
        <w:t>Core</w:t>
      </w:r>
      <w:proofErr w:type="spellEnd"/>
      <w:r>
        <w:t xml:space="preserve"> je univerzální framework pro vytváření webových aplikací, služeb nebo aplikací pro </w:t>
      </w:r>
      <w:r w:rsidR="00865749">
        <w:t>i</w:t>
      </w:r>
      <w:r>
        <w:t>nternet věcí (</w:t>
      </w:r>
      <w:proofErr w:type="spellStart"/>
      <w:r>
        <w:t>IoT</w:t>
      </w:r>
      <w:proofErr w:type="spellEnd"/>
      <w:r>
        <w:t>)</w:t>
      </w:r>
      <w:r w:rsidR="004072BF">
        <w:t xml:space="preserve"> v </w:t>
      </w:r>
      <w:r>
        <w:t>jazyce C Sharp. Aplikace se dají nasazovat místně nebo na cloudu. Prostředí je vhodné pro vytváření webového uživatelského rozhraní</w:t>
      </w:r>
      <w:r w:rsidR="004072BF">
        <w:t xml:space="preserve"> a </w:t>
      </w:r>
      <w:r>
        <w:t xml:space="preserve">webových rozhraní API. </w:t>
      </w:r>
    </w:p>
    <w:p w14:paraId="681A3600" w14:textId="52788843" w:rsidR="00950EB1" w:rsidRPr="00950EB1" w:rsidRDefault="00950EB1" w:rsidP="00950EB1">
      <w:pPr>
        <w:pStyle w:val="Sta"/>
      </w:pPr>
      <w:r>
        <w:t xml:space="preserve">Nejnovější podporovaná verze frameworku .NET </w:t>
      </w:r>
      <w:proofErr w:type="spellStart"/>
      <w:r>
        <w:t>Core</w:t>
      </w:r>
      <w:proofErr w:type="spellEnd"/>
      <w:r>
        <w:t xml:space="preserve"> je 5.0. Tato verze je také použi</w:t>
      </w:r>
      <w:r w:rsidR="008B15F1">
        <w:t>ta</w:t>
      </w:r>
      <w:r w:rsidR="004072BF">
        <w:t xml:space="preserve"> v </w:t>
      </w:r>
      <w:r w:rsidR="008B15F1">
        <w:t>aplikaci.</w:t>
      </w:r>
      <w:r w:rsidR="005A614B">
        <w:t xml:space="preserve"> </w:t>
      </w:r>
      <w:sdt>
        <w:sdtPr>
          <w:id w:val="-1357956987"/>
          <w:citation/>
        </w:sdtPr>
        <w:sdtContent>
          <w:r w:rsidR="00865749">
            <w:fldChar w:fldCharType="begin"/>
          </w:r>
          <w:r w:rsidR="00865749">
            <w:instrText xml:space="preserve"> CITATION ASPNET \l 1029 </w:instrText>
          </w:r>
          <w:r w:rsidR="00865749">
            <w:fldChar w:fldCharType="separate"/>
          </w:r>
          <w:r w:rsidR="00865749">
            <w:rPr>
              <w:noProof/>
            </w:rPr>
            <w:t>(1)</w:t>
          </w:r>
          <w:r w:rsidR="00865749">
            <w:fldChar w:fldCharType="end"/>
          </w:r>
        </w:sdtContent>
      </w:sdt>
    </w:p>
    <w:p w14:paraId="7A65A9FA" w14:textId="24C2D23B" w:rsidR="001A43DE" w:rsidRDefault="003708F9" w:rsidP="003708F9">
      <w:pPr>
        <w:pStyle w:val="Podkapitola"/>
      </w:pPr>
      <w:bookmarkStart w:id="7" w:name="_Toc66368469"/>
      <w:r>
        <w:t xml:space="preserve">Entity Framework </w:t>
      </w:r>
      <w:proofErr w:type="spellStart"/>
      <w:r>
        <w:t>Core</w:t>
      </w:r>
      <w:bookmarkEnd w:id="7"/>
      <w:proofErr w:type="spellEnd"/>
    </w:p>
    <w:p w14:paraId="6107D8E1" w14:textId="3EEF51A6" w:rsidR="008B15F1" w:rsidRPr="008B15F1" w:rsidRDefault="008B15F1" w:rsidP="008B15F1">
      <w:pPr>
        <w:pStyle w:val="Sta"/>
      </w:pPr>
      <w:r>
        <w:t>Entity Framework je nástroj pro objektově relační zobrazení nazývané tzv.</w:t>
      </w:r>
      <w:r w:rsidR="00E4704D">
        <w:t> </w:t>
      </w:r>
      <w:r>
        <w:t>ORM (</w:t>
      </w:r>
      <w:proofErr w:type="spellStart"/>
      <w:r>
        <w:t>Object</w:t>
      </w:r>
      <w:proofErr w:type="spellEnd"/>
      <w:r>
        <w:t xml:space="preserve"> </w:t>
      </w:r>
      <w:proofErr w:type="spellStart"/>
      <w:r>
        <w:t>Relational</w:t>
      </w:r>
      <w:proofErr w:type="spellEnd"/>
      <w:r>
        <w:t xml:space="preserve"> </w:t>
      </w:r>
      <w:proofErr w:type="spellStart"/>
      <w:r>
        <w:t>Mapper</w:t>
      </w:r>
      <w:proofErr w:type="spellEnd"/>
      <w:r>
        <w:t>). Je vy</w:t>
      </w:r>
      <w:r w:rsidR="00573ACF">
        <w:t>v</w:t>
      </w:r>
      <w:r>
        <w:t>íjený</w:t>
      </w:r>
      <w:r w:rsidR="004072BF">
        <w:t xml:space="preserve"> v </w:t>
      </w:r>
      <w:r>
        <w:t>jazyce C# pro platformu .NET. Podporuje dotazy LINQ, aktualizace</w:t>
      </w:r>
      <w:r w:rsidR="004072BF">
        <w:t xml:space="preserve"> a </w:t>
      </w:r>
      <w:r>
        <w:t xml:space="preserve">migrace schématu. EF </w:t>
      </w:r>
      <w:proofErr w:type="spellStart"/>
      <w:r>
        <w:t>Core</w:t>
      </w:r>
      <w:proofErr w:type="spellEnd"/>
      <w:r>
        <w:t xml:space="preserve"> podporuje několik databází, včetně SQL Database, která se dá používat místně, ale</w:t>
      </w:r>
      <w:r w:rsidR="004072BF">
        <w:t xml:space="preserve"> i </w:t>
      </w:r>
      <w:r>
        <w:t xml:space="preserve">na Azure Cloudu. Dále podporuje </w:t>
      </w:r>
      <w:proofErr w:type="spellStart"/>
      <w:r>
        <w:t>SQLite</w:t>
      </w:r>
      <w:proofErr w:type="spellEnd"/>
      <w:r>
        <w:t xml:space="preserve">, </w:t>
      </w:r>
      <w:proofErr w:type="spellStart"/>
      <w:r>
        <w:t>MySQL</w:t>
      </w:r>
      <w:proofErr w:type="spellEnd"/>
      <w:r>
        <w:t xml:space="preserve">, </w:t>
      </w:r>
      <w:proofErr w:type="spellStart"/>
      <w:r>
        <w:t>PostgreSQL</w:t>
      </w:r>
      <w:proofErr w:type="spellEnd"/>
      <w:r w:rsidR="004072BF">
        <w:t xml:space="preserve"> a </w:t>
      </w:r>
      <w:r>
        <w:t xml:space="preserve">Azure </w:t>
      </w:r>
      <w:proofErr w:type="spellStart"/>
      <w:r>
        <w:t>Cosmos</w:t>
      </w:r>
      <w:proofErr w:type="spellEnd"/>
      <w:r>
        <w:t xml:space="preserve"> DB.</w:t>
      </w:r>
      <w:r w:rsidR="001F7AD2">
        <w:t xml:space="preserve"> </w:t>
      </w:r>
      <w:sdt>
        <w:sdtPr>
          <w:id w:val="-984151705"/>
          <w:citation/>
        </w:sdtPr>
        <w:sdtContent>
          <w:r w:rsidR="00865749">
            <w:fldChar w:fldCharType="begin"/>
          </w:r>
          <w:r w:rsidR="00865749">
            <w:instrText xml:space="preserve"> CITATION EFCore \l 1029 </w:instrText>
          </w:r>
          <w:r w:rsidR="00865749">
            <w:fldChar w:fldCharType="separate"/>
          </w:r>
          <w:r w:rsidR="00865749">
            <w:rPr>
              <w:noProof/>
            </w:rPr>
            <w:t>(2)</w:t>
          </w:r>
          <w:r w:rsidR="00865749">
            <w:fldChar w:fldCharType="end"/>
          </w:r>
        </w:sdtContent>
      </w:sdt>
    </w:p>
    <w:p w14:paraId="51D4F343" w14:textId="59AA4F7B" w:rsidR="003708F9" w:rsidRDefault="003708F9" w:rsidP="003708F9">
      <w:pPr>
        <w:pStyle w:val="Podkapitola"/>
      </w:pPr>
      <w:bookmarkStart w:id="8" w:name="_Toc66368470"/>
      <w:proofErr w:type="spellStart"/>
      <w:r>
        <w:t>React</w:t>
      </w:r>
      <w:bookmarkEnd w:id="8"/>
      <w:proofErr w:type="spellEnd"/>
    </w:p>
    <w:p w14:paraId="75B7FD8B" w14:textId="557B7EF0" w:rsidR="008B15F1" w:rsidRDefault="008B15F1" w:rsidP="008B15F1">
      <w:pPr>
        <w:pStyle w:val="Sta"/>
      </w:pPr>
      <w:proofErr w:type="spellStart"/>
      <w:r>
        <w:t>React</w:t>
      </w:r>
      <w:proofErr w:type="spellEnd"/>
      <w:r>
        <w:t xml:space="preserve"> nebo také známý jako </w:t>
      </w:r>
      <w:proofErr w:type="spellStart"/>
      <w:r>
        <w:t>ReactJS</w:t>
      </w:r>
      <w:proofErr w:type="spellEnd"/>
      <w:r>
        <w:t xml:space="preserve"> je </w:t>
      </w:r>
      <w:proofErr w:type="spellStart"/>
      <w:r>
        <w:t>JavaScriptová</w:t>
      </w:r>
      <w:proofErr w:type="spellEnd"/>
      <w:r>
        <w:t xml:space="preserve"> knihovna pro tvorbu uživatelského rozhraní vyvíjená společností Facebook. Slouží převážně</w:t>
      </w:r>
      <w:r w:rsidR="004072BF">
        <w:t xml:space="preserve"> k </w:t>
      </w:r>
      <w:r>
        <w:t xml:space="preserve">tvorbě Single </w:t>
      </w:r>
      <w:proofErr w:type="spellStart"/>
      <w:r>
        <w:t>Page</w:t>
      </w:r>
      <w:proofErr w:type="spellEnd"/>
      <w:r>
        <w:t xml:space="preserve"> </w:t>
      </w:r>
      <w:proofErr w:type="spellStart"/>
      <w:r>
        <w:t>Application</w:t>
      </w:r>
      <w:proofErr w:type="spellEnd"/>
      <w:r>
        <w:t>. Tato aplikace se nachází pouze na jedné stránce</w:t>
      </w:r>
      <w:r w:rsidR="00A174B7">
        <w:t>.</w:t>
      </w:r>
      <w:r>
        <w:t xml:space="preserve"> </w:t>
      </w:r>
      <w:r w:rsidR="00A174B7">
        <w:t>P</w:t>
      </w:r>
      <w:r>
        <w:t xml:space="preserve">roto single </w:t>
      </w:r>
      <w:proofErr w:type="spellStart"/>
      <w:r>
        <w:t>page</w:t>
      </w:r>
      <w:proofErr w:type="spellEnd"/>
      <w:r>
        <w:t xml:space="preserve"> </w:t>
      </w:r>
      <w:proofErr w:type="spellStart"/>
      <w:r>
        <w:t>application</w:t>
      </w:r>
      <w:proofErr w:type="spellEnd"/>
      <w:r>
        <w:t xml:space="preserve">. Je </w:t>
      </w:r>
      <w:r w:rsidR="00104811">
        <w:t>výhodný</w:t>
      </w:r>
      <w:r>
        <w:t xml:space="preserve"> pro práci</w:t>
      </w:r>
      <w:r w:rsidR="004072BF">
        <w:t xml:space="preserve"> s </w:t>
      </w:r>
      <w:r>
        <w:t>daty, které se rychle mění.</w:t>
      </w:r>
      <w:r w:rsidR="00104811">
        <w:t xml:space="preserve"> Jelikož virtualizaci zajišťuje DOM (</w:t>
      </w:r>
      <w:proofErr w:type="spellStart"/>
      <w:r w:rsidR="00104811">
        <w:t>Document</w:t>
      </w:r>
      <w:proofErr w:type="spellEnd"/>
      <w:r w:rsidR="00104811">
        <w:t xml:space="preserve"> </w:t>
      </w:r>
      <w:proofErr w:type="spellStart"/>
      <w:r w:rsidR="00104811">
        <w:t>Object</w:t>
      </w:r>
      <w:proofErr w:type="spellEnd"/>
      <w:r w:rsidR="00104811">
        <w:t xml:space="preserve"> Model). </w:t>
      </w:r>
      <w:r w:rsidR="002E66E3">
        <w:t>Virtuální DOM uchovává uživatelské rozhraní</w:t>
      </w:r>
      <w:r w:rsidR="004072BF">
        <w:t xml:space="preserve"> v </w:t>
      </w:r>
      <w:r w:rsidR="002E66E3">
        <w:t>paměti. DOM je pak synchronizován</w:t>
      </w:r>
      <w:r w:rsidR="00D033EE">
        <w:t xml:space="preserve"> ve chvíli</w:t>
      </w:r>
      <w:r w:rsidR="002E66E3">
        <w:t>, kdy je to opravdu potřeba</w:t>
      </w:r>
      <w:r w:rsidR="004072BF">
        <w:t xml:space="preserve"> a </w:t>
      </w:r>
      <w:r w:rsidR="002E66E3">
        <w:t xml:space="preserve">tím se ušetří mnoho výpočetního času, který je potřeba na vykreslení </w:t>
      </w:r>
      <w:proofErr w:type="spellStart"/>
      <w:r w:rsidR="002E66E3">
        <w:t>DOMu</w:t>
      </w:r>
      <w:proofErr w:type="spellEnd"/>
      <w:r w:rsidR="002E66E3">
        <w:t>.</w:t>
      </w:r>
      <w:r w:rsidR="008C1C88">
        <w:t xml:space="preserve"> </w:t>
      </w:r>
    </w:p>
    <w:p w14:paraId="580ABAC2" w14:textId="65505EC8" w:rsidR="008C1C88" w:rsidRPr="008B15F1" w:rsidRDefault="008C1C88" w:rsidP="008B15F1">
      <w:pPr>
        <w:pStyle w:val="Sta"/>
      </w:pPr>
      <w:r>
        <w:t xml:space="preserve">Pro psaní kódu aplikace, která používá </w:t>
      </w:r>
      <w:proofErr w:type="spellStart"/>
      <w:r>
        <w:t>React</w:t>
      </w:r>
      <w:proofErr w:type="spellEnd"/>
      <w:r w:rsidR="00A174B7">
        <w:t>,</w:t>
      </w:r>
      <w:r>
        <w:t xml:space="preserve"> existuje syntaxe JSX, která umožňuje </w:t>
      </w:r>
      <w:r w:rsidR="002E66E3">
        <w:t>vytvářet HTML elementy jejich prostým zápisem pomocí tagů. Soubor je poté potřeba přeložit pomocí Babelu.</w:t>
      </w:r>
      <w:r w:rsidR="004A26E3">
        <w:t xml:space="preserve"> </w:t>
      </w:r>
      <w:sdt>
        <w:sdtPr>
          <w:id w:val="1534081455"/>
          <w:citation/>
        </w:sdtPr>
        <w:sdtContent>
          <w:r w:rsidR="00D07EC9">
            <w:fldChar w:fldCharType="begin"/>
          </w:r>
          <w:r w:rsidR="00D07EC9">
            <w:instrText xml:space="preserve"> CITATION React \l 1029 </w:instrText>
          </w:r>
          <w:r w:rsidR="00D07EC9">
            <w:fldChar w:fldCharType="separate"/>
          </w:r>
          <w:r w:rsidR="00D07EC9">
            <w:rPr>
              <w:noProof/>
            </w:rPr>
            <w:t>(3)</w:t>
          </w:r>
          <w:r w:rsidR="00D07EC9">
            <w:fldChar w:fldCharType="end"/>
          </w:r>
        </w:sdtContent>
      </w:sdt>
    </w:p>
    <w:p w14:paraId="0CC64780" w14:textId="5333AA3D" w:rsidR="003019AC" w:rsidRDefault="00C27BA6" w:rsidP="003019AC">
      <w:pPr>
        <w:pStyle w:val="Podpodkapitola"/>
      </w:pPr>
      <w:bookmarkStart w:id="9" w:name="_Toc66368471"/>
      <w:proofErr w:type="spellStart"/>
      <w:r>
        <w:lastRenderedPageBreak/>
        <w:t>Reducer</w:t>
      </w:r>
      <w:bookmarkEnd w:id="9"/>
      <w:proofErr w:type="spellEnd"/>
    </w:p>
    <w:p w14:paraId="13EF8860" w14:textId="306BADAC" w:rsidR="003019AC" w:rsidRPr="003019AC" w:rsidRDefault="00225D7A" w:rsidP="003019AC">
      <w:pPr>
        <w:pStyle w:val="Sta"/>
      </w:pPr>
      <w:proofErr w:type="spellStart"/>
      <w:r>
        <w:t>Reducer</w:t>
      </w:r>
      <w:proofErr w:type="spellEnd"/>
      <w:r>
        <w:t xml:space="preserve"> je jednoduchá funkce, která vezme dva argumenty.</w:t>
      </w:r>
      <w:r w:rsidR="004072BF">
        <w:t xml:space="preserve"> </w:t>
      </w:r>
      <w:r w:rsidR="00AF71B9">
        <w:t>V</w:t>
      </w:r>
      <w:r w:rsidR="004072BF">
        <w:t> </w:t>
      </w:r>
      <w:r>
        <w:t xml:space="preserve">kontextu nám </w:t>
      </w:r>
      <w:proofErr w:type="spellStart"/>
      <w:r>
        <w:t>reducer</w:t>
      </w:r>
      <w:proofErr w:type="spellEnd"/>
      <w:r>
        <w:t xml:space="preserve"> vezme aktuální stav (</w:t>
      </w:r>
      <w:proofErr w:type="spellStart"/>
      <w:r>
        <w:t>state</w:t>
      </w:r>
      <w:proofErr w:type="spellEnd"/>
      <w:r>
        <w:t>)</w:t>
      </w:r>
      <w:r w:rsidR="004072BF">
        <w:t xml:space="preserve"> a </w:t>
      </w:r>
      <w:r>
        <w:t xml:space="preserve">akci (přes </w:t>
      </w:r>
      <w:proofErr w:type="spellStart"/>
      <w:r>
        <w:t>dispatch</w:t>
      </w:r>
      <w:proofErr w:type="spellEnd"/>
      <w:r>
        <w:t xml:space="preserve"> si vybereme </w:t>
      </w:r>
      <w:proofErr w:type="spellStart"/>
      <w:r>
        <w:t>action</w:t>
      </w:r>
      <w:proofErr w:type="spellEnd"/>
      <w:r>
        <w:t xml:space="preserve"> type)</w:t>
      </w:r>
      <w:r w:rsidR="00D033EE">
        <w:t xml:space="preserve"> a</w:t>
      </w:r>
      <w:r w:rsidR="00AF71B9">
        <w:t> </w:t>
      </w:r>
      <w:r>
        <w:t>vrátí nám nový stav na základě těchto dvou dat.</w:t>
      </w:r>
      <w:sdt>
        <w:sdtPr>
          <w:id w:val="485136861"/>
          <w:citation/>
        </w:sdtPr>
        <w:sdtContent>
          <w:r w:rsidR="00D07EC9">
            <w:fldChar w:fldCharType="begin"/>
          </w:r>
          <w:r w:rsidR="00D07EC9">
            <w:instrText xml:space="preserve"> CITATION Reducer \l 1029 </w:instrText>
          </w:r>
          <w:r w:rsidR="00D07EC9">
            <w:fldChar w:fldCharType="separate"/>
          </w:r>
          <w:r w:rsidR="00D07EC9">
            <w:rPr>
              <w:noProof/>
            </w:rPr>
            <w:t xml:space="preserve"> (4)</w:t>
          </w:r>
          <w:r w:rsidR="00D07EC9">
            <w:fldChar w:fldCharType="end"/>
          </w:r>
        </w:sdtContent>
      </w:sdt>
    </w:p>
    <w:p w14:paraId="6632FF7B" w14:textId="3AE21E43" w:rsidR="003708F9" w:rsidRDefault="003708F9" w:rsidP="003708F9">
      <w:pPr>
        <w:pStyle w:val="Podpodkapitola"/>
      </w:pPr>
      <w:bookmarkStart w:id="10" w:name="_Toc66368472"/>
      <w:r>
        <w:t>Další knihovny</w:t>
      </w:r>
      <w:bookmarkEnd w:id="10"/>
    </w:p>
    <w:p w14:paraId="0FAFC397" w14:textId="1793B72D" w:rsidR="008C1C88" w:rsidRDefault="002E66E3" w:rsidP="008C1C88">
      <w:pPr>
        <w:pStyle w:val="Sta"/>
      </w:pPr>
      <w:r>
        <w:t>K dalším knihovnám patří:</w:t>
      </w:r>
    </w:p>
    <w:p w14:paraId="18E70973" w14:textId="72146A5F" w:rsidR="002E66E3" w:rsidRDefault="002E66E3" w:rsidP="002E66E3">
      <w:pPr>
        <w:pStyle w:val="Sta"/>
        <w:numPr>
          <w:ilvl w:val="0"/>
          <w:numId w:val="25"/>
        </w:numPr>
      </w:pPr>
      <w:proofErr w:type="spellStart"/>
      <w:r>
        <w:t>Reactstrap</w:t>
      </w:r>
      <w:proofErr w:type="spellEnd"/>
    </w:p>
    <w:p w14:paraId="6C7FC2D8" w14:textId="7F35FD3E" w:rsidR="002E66E3" w:rsidRDefault="002E66E3" w:rsidP="002E66E3">
      <w:pPr>
        <w:pStyle w:val="Sta"/>
        <w:numPr>
          <w:ilvl w:val="0"/>
          <w:numId w:val="25"/>
        </w:numPr>
      </w:pPr>
      <w:proofErr w:type="spellStart"/>
      <w:r>
        <w:t>Formik</w:t>
      </w:r>
      <w:proofErr w:type="spellEnd"/>
    </w:p>
    <w:p w14:paraId="49CBB7BF" w14:textId="397D6DB9" w:rsidR="002E66E3" w:rsidRDefault="002E66E3" w:rsidP="002E66E3">
      <w:pPr>
        <w:pStyle w:val="Sta"/>
        <w:numPr>
          <w:ilvl w:val="0"/>
          <w:numId w:val="25"/>
        </w:numPr>
      </w:pPr>
      <w:proofErr w:type="spellStart"/>
      <w:r>
        <w:t>React-leaflet</w:t>
      </w:r>
      <w:proofErr w:type="spellEnd"/>
    </w:p>
    <w:p w14:paraId="1BE7199E" w14:textId="2948AE1B" w:rsidR="002E66E3" w:rsidRDefault="002E66E3" w:rsidP="002E66E3">
      <w:pPr>
        <w:pStyle w:val="Sta"/>
        <w:numPr>
          <w:ilvl w:val="0"/>
          <w:numId w:val="25"/>
        </w:numPr>
      </w:pPr>
      <w:proofErr w:type="spellStart"/>
      <w:r>
        <w:t>Igc-parser</w:t>
      </w:r>
      <w:proofErr w:type="spellEnd"/>
    </w:p>
    <w:p w14:paraId="644BFE33" w14:textId="31CDCA37" w:rsidR="002E66E3" w:rsidRDefault="002E66E3" w:rsidP="002E66E3">
      <w:pPr>
        <w:pStyle w:val="Sta"/>
        <w:numPr>
          <w:ilvl w:val="0"/>
          <w:numId w:val="25"/>
        </w:numPr>
      </w:pPr>
      <w:proofErr w:type="spellStart"/>
      <w:r>
        <w:t>Igc-xc-score</w:t>
      </w:r>
      <w:proofErr w:type="spellEnd"/>
    </w:p>
    <w:p w14:paraId="3ED36BF5" w14:textId="518FB12E" w:rsidR="002E66E3" w:rsidRDefault="002E66E3" w:rsidP="002E66E3">
      <w:pPr>
        <w:pStyle w:val="Sta"/>
        <w:numPr>
          <w:ilvl w:val="0"/>
          <w:numId w:val="25"/>
        </w:numPr>
      </w:pPr>
      <w:proofErr w:type="spellStart"/>
      <w:r>
        <w:t>Axios</w:t>
      </w:r>
      <w:proofErr w:type="spellEnd"/>
    </w:p>
    <w:p w14:paraId="108D02DD" w14:textId="0FAE5FAF" w:rsidR="002E66E3" w:rsidRDefault="002E66E3" w:rsidP="002E66E3">
      <w:pPr>
        <w:pStyle w:val="Sta"/>
      </w:pPr>
      <w:proofErr w:type="spellStart"/>
      <w:r>
        <w:t>Reactstrap</w:t>
      </w:r>
      <w:proofErr w:type="spellEnd"/>
      <w:r>
        <w:t xml:space="preserve"> slouží</w:t>
      </w:r>
      <w:r w:rsidR="004072BF">
        <w:t xml:space="preserve"> k </w:t>
      </w:r>
      <w:r>
        <w:t xml:space="preserve">zajištění funkčnosti knihovny </w:t>
      </w:r>
      <w:proofErr w:type="spellStart"/>
      <w:r>
        <w:t>Bootstrap</w:t>
      </w:r>
      <w:proofErr w:type="spellEnd"/>
      <w:r w:rsidR="004072BF">
        <w:t xml:space="preserve"> s </w:t>
      </w:r>
      <w:proofErr w:type="spellStart"/>
      <w:r>
        <w:t>Reactem</w:t>
      </w:r>
      <w:proofErr w:type="spellEnd"/>
      <w:r>
        <w:t>.</w:t>
      </w:r>
    </w:p>
    <w:p w14:paraId="306E9E98" w14:textId="201E2084" w:rsidR="002E66E3" w:rsidRDefault="002E66E3" w:rsidP="002E66E3">
      <w:pPr>
        <w:pStyle w:val="Sta"/>
      </w:pPr>
      <w:proofErr w:type="spellStart"/>
      <w:r>
        <w:t>Formik</w:t>
      </w:r>
      <w:proofErr w:type="spellEnd"/>
      <w:r w:rsidR="0038067A">
        <w:t xml:space="preserve"> je knihovna, která validuje vstupy, formátuje</w:t>
      </w:r>
      <w:r w:rsidR="004072BF">
        <w:t xml:space="preserve"> a </w:t>
      </w:r>
      <w:r w:rsidR="0038067A">
        <w:t>vypořádává se</w:t>
      </w:r>
      <w:r w:rsidR="004072BF">
        <w:t xml:space="preserve"> s</w:t>
      </w:r>
      <w:r w:rsidR="00D033EE">
        <w:t> </w:t>
      </w:r>
      <w:r w:rsidR="0038067A">
        <w:t>chybami</w:t>
      </w:r>
      <w:r w:rsidR="00D033EE">
        <w:t xml:space="preserve"> </w:t>
      </w:r>
      <w:r w:rsidR="0038067A">
        <w:t>tím</w:t>
      </w:r>
      <w:r w:rsidR="00D033EE">
        <w:t>,</w:t>
      </w:r>
      <w:r w:rsidR="0038067A">
        <w:t xml:space="preserve"> že</w:t>
      </w:r>
      <w:r w:rsidR="004072BF">
        <w:t xml:space="preserve"> v </w:t>
      </w:r>
      <w:r w:rsidR="0038067A">
        <w:t>reálném čase vidíme, jestli náš vstup je validní.</w:t>
      </w:r>
    </w:p>
    <w:p w14:paraId="0965A13B" w14:textId="1D423ED5" w:rsidR="0038067A" w:rsidRDefault="0038067A" w:rsidP="002E66E3">
      <w:pPr>
        <w:pStyle w:val="Sta"/>
      </w:pPr>
      <w:proofErr w:type="spellStart"/>
      <w:r>
        <w:t>React-leaflet</w:t>
      </w:r>
      <w:proofErr w:type="spellEnd"/>
      <w:r>
        <w:t xml:space="preserve"> je knihovna pro práci</w:t>
      </w:r>
      <w:r w:rsidR="004072BF">
        <w:t xml:space="preserve"> s </w:t>
      </w:r>
      <w:r>
        <w:t>mapami.</w:t>
      </w:r>
      <w:r w:rsidR="004072BF">
        <w:t xml:space="preserve"> </w:t>
      </w:r>
      <w:r w:rsidR="00AF71B9">
        <w:t>V</w:t>
      </w:r>
      <w:r w:rsidR="004072BF">
        <w:t> </w:t>
      </w:r>
      <w:r>
        <w:t>této aplikaci ji používám pro zobrazení úlohy letu</w:t>
      </w:r>
      <w:r w:rsidR="004072BF">
        <w:t xml:space="preserve"> a </w:t>
      </w:r>
      <w:r>
        <w:t>skutečn</w:t>
      </w:r>
      <w:r w:rsidR="00D033EE">
        <w:t>é</w:t>
      </w:r>
      <w:r>
        <w:t xml:space="preserve"> trasy letu. </w:t>
      </w:r>
    </w:p>
    <w:p w14:paraId="3C2ADC87" w14:textId="4EED0261" w:rsidR="0038067A" w:rsidRDefault="0038067A" w:rsidP="002E66E3">
      <w:pPr>
        <w:pStyle w:val="Sta"/>
      </w:pPr>
      <w:proofErr w:type="spellStart"/>
      <w:r>
        <w:t>Igc-parser</w:t>
      </w:r>
      <w:proofErr w:type="spellEnd"/>
      <w:r>
        <w:t xml:space="preserve"> je knihovna, která </w:t>
      </w:r>
      <w:proofErr w:type="spellStart"/>
      <w:r>
        <w:t>parsuje</w:t>
      </w:r>
      <w:proofErr w:type="spellEnd"/>
      <w:r>
        <w:t xml:space="preserve"> IGC soubor letu do </w:t>
      </w:r>
      <w:proofErr w:type="spellStart"/>
      <w:r>
        <w:t>JSONu</w:t>
      </w:r>
      <w:proofErr w:type="spellEnd"/>
      <w:r>
        <w:t>.</w:t>
      </w:r>
    </w:p>
    <w:p w14:paraId="75812877" w14:textId="258724E9" w:rsidR="0038067A" w:rsidRDefault="0038067A" w:rsidP="002E66E3">
      <w:pPr>
        <w:pStyle w:val="Sta"/>
      </w:pPr>
      <w:proofErr w:type="spellStart"/>
      <w:r>
        <w:t>Igc-xc-score</w:t>
      </w:r>
      <w:proofErr w:type="spellEnd"/>
      <w:r>
        <w:t xml:space="preserve"> je knihovna, která IGC soubor vyhodnotí</w:t>
      </w:r>
      <w:r w:rsidR="004072BF">
        <w:t xml:space="preserve"> a </w:t>
      </w:r>
      <w:r>
        <w:t>oboduje.</w:t>
      </w:r>
    </w:p>
    <w:p w14:paraId="3CBA0B7D" w14:textId="364B7BCB" w:rsidR="0038067A" w:rsidRDefault="0038067A" w:rsidP="002E66E3">
      <w:pPr>
        <w:pStyle w:val="Sta"/>
      </w:pPr>
      <w:proofErr w:type="spellStart"/>
      <w:r>
        <w:t>Axios</w:t>
      </w:r>
      <w:proofErr w:type="spellEnd"/>
      <w:r>
        <w:t xml:space="preserve"> je knihovna</w:t>
      </w:r>
      <w:r w:rsidR="00F107AF">
        <w:t xml:space="preserve"> se zpětným voláním. Umožňuje asynchronně vykreslovat požadavky.</w:t>
      </w:r>
    </w:p>
    <w:p w14:paraId="08D8E395" w14:textId="321E3C17" w:rsidR="00F107AF" w:rsidRPr="008C1C88" w:rsidRDefault="00F107AF" w:rsidP="002E66E3">
      <w:pPr>
        <w:pStyle w:val="Sta"/>
      </w:pPr>
      <w:r>
        <w:t>Další přehled použitých knihoven je</w:t>
      </w:r>
      <w:r w:rsidR="004072BF">
        <w:t xml:space="preserve"> v </w:t>
      </w:r>
      <w:r>
        <w:t xml:space="preserve">souboru </w:t>
      </w:r>
      <w:proofErr w:type="spellStart"/>
      <w:proofErr w:type="gramStart"/>
      <w:r>
        <w:t>package.json</w:t>
      </w:r>
      <w:proofErr w:type="spellEnd"/>
      <w:proofErr w:type="gramEnd"/>
      <w:r w:rsidR="004072BF">
        <w:t xml:space="preserve"> v </w:t>
      </w:r>
      <w:r>
        <w:t xml:space="preserve">adresáři </w:t>
      </w:r>
      <w:proofErr w:type="spellStart"/>
      <w:r>
        <w:t>ClientApp</w:t>
      </w:r>
      <w:proofErr w:type="spellEnd"/>
      <w:r>
        <w:t>.</w:t>
      </w:r>
    </w:p>
    <w:p w14:paraId="629662C7" w14:textId="39A93DD0" w:rsidR="003708F9" w:rsidRDefault="003708F9" w:rsidP="003708F9">
      <w:pPr>
        <w:pStyle w:val="Podkapitola"/>
      </w:pPr>
      <w:bookmarkStart w:id="11" w:name="_Toc66368473"/>
      <w:proofErr w:type="spellStart"/>
      <w:r>
        <w:t>Visual</w:t>
      </w:r>
      <w:proofErr w:type="spellEnd"/>
      <w:r>
        <w:t xml:space="preserve"> Studio 2019</w:t>
      </w:r>
      <w:bookmarkEnd w:id="11"/>
    </w:p>
    <w:p w14:paraId="2CB53512" w14:textId="48B06619" w:rsidR="000F4F52" w:rsidRDefault="000F4F52" w:rsidP="000F4F52">
      <w:pPr>
        <w:pStyle w:val="Sta"/>
      </w:pPr>
      <w:proofErr w:type="spellStart"/>
      <w:r>
        <w:t>Visual</w:t>
      </w:r>
      <w:proofErr w:type="spellEnd"/>
      <w:r>
        <w:t xml:space="preserve"> Studio 2019 je vývojové prostředí IDE (</w:t>
      </w:r>
      <w:proofErr w:type="spellStart"/>
      <w:r w:rsidRPr="000F4F52">
        <w:t>Integrated</w:t>
      </w:r>
      <w:proofErr w:type="spellEnd"/>
      <w:r w:rsidRPr="000F4F52">
        <w:t xml:space="preserve"> Development Environment</w:t>
      </w:r>
      <w:r>
        <w:t xml:space="preserve">), které vyvíjí firma Microsoft. </w:t>
      </w:r>
      <w:proofErr w:type="spellStart"/>
      <w:r>
        <w:t>Visual</w:t>
      </w:r>
      <w:proofErr w:type="spellEnd"/>
      <w:r>
        <w:t xml:space="preserve"> Studio umožňuje vyvíjet aplikace</w:t>
      </w:r>
      <w:r w:rsidR="004072BF">
        <w:t xml:space="preserve"> v </w:t>
      </w:r>
      <w:r>
        <w:t>řadě programovacích jazycích. Nejpoužívanější je platforma .NET.</w:t>
      </w:r>
    </w:p>
    <w:p w14:paraId="1FE29CBC" w14:textId="4F4D7521" w:rsidR="000F4F52" w:rsidRDefault="007C3F5E" w:rsidP="000F4F52">
      <w:pPr>
        <w:pStyle w:val="Sta"/>
      </w:pPr>
      <w:r>
        <w:t>Obsahuje mnoho jazykových služeb</w:t>
      </w:r>
      <w:r w:rsidR="00A174B7">
        <w:t>.</w:t>
      </w:r>
      <w:r>
        <w:t xml:space="preserve"> </w:t>
      </w:r>
      <w:r w:rsidR="00A174B7">
        <w:t>T</w:t>
      </w:r>
      <w:r>
        <w:t>y slouží</w:t>
      </w:r>
      <w:r w:rsidR="004072BF">
        <w:t xml:space="preserve"> k </w:t>
      </w:r>
      <w:r>
        <w:t>tomu, aby debugger</w:t>
      </w:r>
      <w:r w:rsidR="004072BF">
        <w:t xml:space="preserve"> a </w:t>
      </w:r>
      <w:r>
        <w:t xml:space="preserve">editor podporoval ten programovací jazyk, pro který existuje daná jazyková služba. Dále obsahuje mnoho </w:t>
      </w:r>
      <w:r>
        <w:lastRenderedPageBreak/>
        <w:t>šablon nebo také grafické rozhraní GUI (</w:t>
      </w:r>
      <w:proofErr w:type="spellStart"/>
      <w:r>
        <w:t>Graphic</w:t>
      </w:r>
      <w:proofErr w:type="spellEnd"/>
      <w:r>
        <w:t xml:space="preserve"> User Interface). Podporuje také například vyvíjení her</w:t>
      </w:r>
      <w:r w:rsidR="004072BF">
        <w:t xml:space="preserve"> v </w:t>
      </w:r>
      <w:r>
        <w:t>Unity.</w:t>
      </w:r>
    </w:p>
    <w:p w14:paraId="23440D13" w14:textId="5AF98C5B" w:rsidR="007C3F5E" w:rsidRPr="000F4F52" w:rsidRDefault="007C3F5E" w:rsidP="000F4F52">
      <w:pPr>
        <w:pStyle w:val="Sta"/>
      </w:pPr>
      <w:proofErr w:type="spellStart"/>
      <w:r>
        <w:t>Visual</w:t>
      </w:r>
      <w:proofErr w:type="spellEnd"/>
      <w:r>
        <w:t xml:space="preserve"> Studio 2019 jsem </w:t>
      </w:r>
      <w:r w:rsidR="00385B83">
        <w:t xml:space="preserve">si </w:t>
      </w:r>
      <w:r>
        <w:t>zvolil</w:t>
      </w:r>
      <w:r w:rsidR="00385B83">
        <w:t>,</w:t>
      </w:r>
      <w:r>
        <w:t xml:space="preserve"> jelikož mi toto prostředí vyhovuje pro vývoj </w:t>
      </w:r>
      <w:proofErr w:type="spellStart"/>
      <w:r w:rsidR="00385B83">
        <w:t>backend</w:t>
      </w:r>
      <w:proofErr w:type="spellEnd"/>
      <w:r w:rsidR="00385B83">
        <w:t xml:space="preserve"> aplikace.</w:t>
      </w:r>
      <w:r w:rsidR="00E25D33">
        <w:t xml:space="preserve"> </w:t>
      </w:r>
      <w:sdt>
        <w:sdtPr>
          <w:id w:val="-714738148"/>
          <w:citation/>
        </w:sdtPr>
        <w:sdtContent>
          <w:r w:rsidR="00D07EC9">
            <w:fldChar w:fldCharType="begin"/>
          </w:r>
          <w:r w:rsidR="00D07EC9">
            <w:instrText xml:space="preserve"> CITATION Vis21 \l 1029 </w:instrText>
          </w:r>
          <w:r w:rsidR="00D07EC9">
            <w:fldChar w:fldCharType="separate"/>
          </w:r>
          <w:r w:rsidR="00D07EC9">
            <w:rPr>
              <w:noProof/>
            </w:rPr>
            <w:t>(5)</w:t>
          </w:r>
          <w:r w:rsidR="00D07EC9">
            <w:fldChar w:fldCharType="end"/>
          </w:r>
        </w:sdtContent>
      </w:sdt>
    </w:p>
    <w:p w14:paraId="54B56D76" w14:textId="192B4902" w:rsidR="003708F9" w:rsidRDefault="003708F9" w:rsidP="003708F9">
      <w:pPr>
        <w:pStyle w:val="Podkapitola"/>
      </w:pPr>
      <w:bookmarkStart w:id="12" w:name="_Toc66368474"/>
      <w:proofErr w:type="spellStart"/>
      <w:r>
        <w:t>Visual</w:t>
      </w:r>
      <w:proofErr w:type="spellEnd"/>
      <w:r>
        <w:t xml:space="preserve"> Studio </w:t>
      </w:r>
      <w:proofErr w:type="spellStart"/>
      <w:r>
        <w:t>Code</w:t>
      </w:r>
      <w:bookmarkEnd w:id="12"/>
      <w:proofErr w:type="spellEnd"/>
    </w:p>
    <w:p w14:paraId="2C9CA340" w14:textId="31BDE6F0" w:rsidR="007C3F5E" w:rsidRDefault="007C3F5E" w:rsidP="007C3F5E">
      <w:pPr>
        <w:pStyle w:val="Sta"/>
      </w:pPr>
      <w:proofErr w:type="spellStart"/>
      <w:r>
        <w:t>Visual</w:t>
      </w:r>
      <w:proofErr w:type="spellEnd"/>
      <w:r>
        <w:t xml:space="preserve"> Studio </w:t>
      </w:r>
      <w:proofErr w:type="spellStart"/>
      <w:r>
        <w:t>Code</w:t>
      </w:r>
      <w:proofErr w:type="spellEnd"/>
      <w:r>
        <w:t xml:space="preserve"> je open-source editor zdrojových kódu. Vyvíjený je společností Microsoft. Podporuje </w:t>
      </w:r>
      <w:proofErr w:type="spellStart"/>
      <w:r>
        <w:t>verzovací</w:t>
      </w:r>
      <w:proofErr w:type="spellEnd"/>
      <w:r>
        <w:t xml:space="preserve"> nástroj Git</w:t>
      </w:r>
      <w:r w:rsidR="00D033EE">
        <w:t>, o</w:t>
      </w:r>
      <w:r>
        <w:t>bsahuje také kontextový našeptávač</w:t>
      </w:r>
      <w:r w:rsidR="00385B83">
        <w:t xml:space="preserve"> nebo </w:t>
      </w:r>
      <w:r>
        <w:t>zvýrazňovač syntaxe</w:t>
      </w:r>
      <w:r w:rsidR="00385B83">
        <w:t xml:space="preserve">. </w:t>
      </w:r>
      <w:r>
        <w:t>Editor je naprogramovaný</w:t>
      </w:r>
      <w:r w:rsidR="004072BF">
        <w:t xml:space="preserve"> v </w:t>
      </w:r>
      <w:r>
        <w:t>jazyce JavaScript</w:t>
      </w:r>
      <w:r w:rsidR="004072BF">
        <w:t xml:space="preserve"> a </w:t>
      </w:r>
      <w:proofErr w:type="spellStart"/>
      <w:r>
        <w:t>TypeScript</w:t>
      </w:r>
      <w:proofErr w:type="spellEnd"/>
      <w:r>
        <w:t>.</w:t>
      </w:r>
      <w:r w:rsidR="00385B83">
        <w:t xml:space="preserve"> </w:t>
      </w:r>
      <w:proofErr w:type="spellStart"/>
      <w:r w:rsidR="00D033EE">
        <w:t>Visual</w:t>
      </w:r>
      <w:proofErr w:type="spellEnd"/>
      <w:r w:rsidR="00D033EE">
        <w:t xml:space="preserve"> Studio </w:t>
      </w:r>
      <w:proofErr w:type="spellStart"/>
      <w:r w:rsidR="00D033EE">
        <w:t>Code</w:t>
      </w:r>
      <w:proofErr w:type="spellEnd"/>
      <w:r w:rsidR="00D033EE">
        <w:t xml:space="preserve"> b</w:t>
      </w:r>
      <w:r w:rsidR="00385B83">
        <w:t xml:space="preserve">ěží na frameworku </w:t>
      </w:r>
      <w:proofErr w:type="spellStart"/>
      <w:r w:rsidR="00385B83">
        <w:t>Electron</w:t>
      </w:r>
      <w:proofErr w:type="spellEnd"/>
      <w:r w:rsidR="00385B83">
        <w:t xml:space="preserve">, </w:t>
      </w:r>
      <w:r w:rsidR="00D033EE">
        <w:t>stejně tak jako</w:t>
      </w:r>
      <w:r w:rsidR="001579F7">
        <w:t xml:space="preserve"> </w:t>
      </w:r>
      <w:r w:rsidR="00385B83">
        <w:t>konkurenční Atom.</w:t>
      </w:r>
    </w:p>
    <w:p w14:paraId="03E72915" w14:textId="032CD13D" w:rsidR="00385B83" w:rsidRDefault="00385B83" w:rsidP="007C3F5E">
      <w:pPr>
        <w:pStyle w:val="Sta"/>
      </w:pPr>
      <w:proofErr w:type="spellStart"/>
      <w:r>
        <w:t>Visual</w:t>
      </w:r>
      <w:proofErr w:type="spellEnd"/>
      <w:r>
        <w:t xml:space="preserve"> Studio </w:t>
      </w:r>
      <w:proofErr w:type="spellStart"/>
      <w:r>
        <w:t>Code</w:t>
      </w:r>
      <w:proofErr w:type="spellEnd"/>
      <w:r>
        <w:t xml:space="preserve"> jsem si vybral, protože mi vyhovuje pro tvorbu aplikací</w:t>
      </w:r>
      <w:r w:rsidR="004072BF">
        <w:t xml:space="preserve"> v</w:t>
      </w:r>
      <w:r w:rsidR="00D14D46">
        <w:t> </w:t>
      </w:r>
      <w:proofErr w:type="spellStart"/>
      <w:r>
        <w:t>Reactu</w:t>
      </w:r>
      <w:proofErr w:type="spellEnd"/>
      <w:r w:rsidR="00D14D46">
        <w:t xml:space="preserve"> a</w:t>
      </w:r>
      <w:r w:rsidR="00AF71B9">
        <w:t> </w:t>
      </w:r>
      <w:r>
        <w:t>obsahuje velké množství doplňk</w:t>
      </w:r>
      <w:r w:rsidR="00D14D46">
        <w:t>ů</w:t>
      </w:r>
      <w:r w:rsidR="004072BF">
        <w:t xml:space="preserve"> z </w:t>
      </w:r>
      <w:r>
        <w:t xml:space="preserve">třetí strany, které zajišťují podporu mnoha jazyků. Má také lepší </w:t>
      </w:r>
      <w:proofErr w:type="spellStart"/>
      <w:r>
        <w:t>highlighting</w:t>
      </w:r>
      <w:proofErr w:type="spellEnd"/>
      <w:r>
        <w:t xml:space="preserve"> (zvýraznění) kódu než </w:t>
      </w:r>
      <w:proofErr w:type="spellStart"/>
      <w:r>
        <w:t>Visual</w:t>
      </w:r>
      <w:proofErr w:type="spellEnd"/>
      <w:r>
        <w:t xml:space="preserve"> Studio 2019, </w:t>
      </w:r>
      <w:r w:rsidR="00D14D46">
        <w:t>a</w:t>
      </w:r>
      <w:r w:rsidR="001579F7">
        <w:t> </w:t>
      </w:r>
      <w:r>
        <w:t>proto je pro mě přehlednější.</w:t>
      </w:r>
      <w:r w:rsidR="00E25D33">
        <w:t xml:space="preserve"> </w:t>
      </w:r>
      <w:sdt>
        <w:sdtPr>
          <w:id w:val="-1878377416"/>
          <w:citation/>
        </w:sdtPr>
        <w:sdtContent>
          <w:r w:rsidR="00D07EC9">
            <w:fldChar w:fldCharType="begin"/>
          </w:r>
          <w:r w:rsidR="00D07EC9">
            <w:instrText xml:space="preserve"> CITATION Code \l 1029 </w:instrText>
          </w:r>
          <w:r w:rsidR="00D07EC9">
            <w:fldChar w:fldCharType="separate"/>
          </w:r>
          <w:r w:rsidR="00D07EC9">
            <w:rPr>
              <w:noProof/>
            </w:rPr>
            <w:t>(6)</w:t>
          </w:r>
          <w:r w:rsidR="00D07EC9">
            <w:fldChar w:fldCharType="end"/>
          </w:r>
        </w:sdtContent>
      </w:sdt>
    </w:p>
    <w:p w14:paraId="071722ED" w14:textId="69A6B3E2" w:rsidR="00573ACF" w:rsidRDefault="00573ACF" w:rsidP="00573ACF">
      <w:pPr>
        <w:pStyle w:val="Podkapitola"/>
      </w:pPr>
      <w:bookmarkStart w:id="13" w:name="_Toc66368475"/>
      <w:r>
        <w:t>M</w:t>
      </w:r>
      <w:r w:rsidR="00735A22">
        <w:t xml:space="preserve">S </w:t>
      </w:r>
      <w:r>
        <w:t>SQL</w:t>
      </w:r>
      <w:bookmarkEnd w:id="13"/>
    </w:p>
    <w:p w14:paraId="26FC8697" w14:textId="02AB3D36" w:rsidR="00236ADB" w:rsidRDefault="00113B74" w:rsidP="00573ACF">
      <w:pPr>
        <w:pStyle w:val="Sta"/>
      </w:pPr>
      <w:r>
        <w:t>M</w:t>
      </w:r>
      <w:r w:rsidR="00735A22">
        <w:t xml:space="preserve">S </w:t>
      </w:r>
      <w:r>
        <w:t xml:space="preserve">SQL </w:t>
      </w:r>
      <w:r w:rsidR="00236ADB">
        <w:t xml:space="preserve">je relační databázový model </w:t>
      </w:r>
      <w:r w:rsidR="00735A22">
        <w:t>vyvíjený</w:t>
      </w:r>
      <w:r w:rsidR="00236ADB">
        <w:t xml:space="preserve"> </w:t>
      </w:r>
      <w:r w:rsidR="00735A22">
        <w:t>společností Microsoft</w:t>
      </w:r>
      <w:r w:rsidR="00236ADB">
        <w:t xml:space="preserve">. </w:t>
      </w:r>
      <w:r w:rsidR="00D14D46">
        <w:t>Tento model je</w:t>
      </w:r>
      <w:r w:rsidR="00236ADB">
        <w:t xml:space="preserve"> oblíben</w:t>
      </w:r>
      <w:r w:rsidR="00D14D46">
        <w:t>ou</w:t>
      </w:r>
      <w:r w:rsidR="004072BF">
        <w:t xml:space="preserve"> a </w:t>
      </w:r>
      <w:r w:rsidR="00236ADB">
        <w:t>čast</w:t>
      </w:r>
      <w:r w:rsidR="00D14D46">
        <w:t>ou</w:t>
      </w:r>
      <w:r w:rsidR="00236ADB">
        <w:t xml:space="preserve"> kombinac</w:t>
      </w:r>
      <w:r w:rsidR="00D14D46">
        <w:t>í</w:t>
      </w:r>
      <w:r w:rsidR="00236ADB">
        <w:t xml:space="preserve"> pro základní software webového serveru.</w:t>
      </w:r>
    </w:p>
    <w:p w14:paraId="3D4389E7" w14:textId="58D3E877" w:rsidR="00236ADB" w:rsidRDefault="00236ADB" w:rsidP="00573ACF">
      <w:pPr>
        <w:pStyle w:val="Sta"/>
      </w:pPr>
      <w:r>
        <w:t xml:space="preserve">Komunikace probíhá pomocí jazyka SQL. </w:t>
      </w:r>
      <w:r w:rsidR="001579F7">
        <w:t>Stejně tak j</w:t>
      </w:r>
      <w:r>
        <w:t>ako</w:t>
      </w:r>
      <w:r w:rsidR="004072BF">
        <w:t xml:space="preserve"> u </w:t>
      </w:r>
      <w:r>
        <w:t>ostatních SQL databází se jedná</w:t>
      </w:r>
      <w:r w:rsidR="004072BF">
        <w:t xml:space="preserve"> o </w:t>
      </w:r>
      <w:r>
        <w:t>dialekt tohoto jazyka</w:t>
      </w:r>
      <w:r w:rsidR="004072BF">
        <w:t xml:space="preserve"> s </w:t>
      </w:r>
      <w:r>
        <w:t xml:space="preserve">některými rozšířeními. </w:t>
      </w:r>
      <w:r w:rsidR="008C5D11">
        <w:t>Jedná se</w:t>
      </w:r>
      <w:r w:rsidR="004072BF">
        <w:t xml:space="preserve"> o </w:t>
      </w:r>
      <w:r w:rsidR="008C5D11">
        <w:t>strukturovaný dotazovací jazyk, tzn. že nepíšeme to</w:t>
      </w:r>
      <w:r w:rsidR="00D347EF">
        <w:t>,</w:t>
      </w:r>
      <w:r w:rsidR="008C5D11">
        <w:t xml:space="preserve"> jak má databáze data získat, ale pouze to</w:t>
      </w:r>
      <w:r w:rsidR="00D347EF">
        <w:t>, jaké data chceme.</w:t>
      </w:r>
    </w:p>
    <w:p w14:paraId="032289A6" w14:textId="3108A9D8" w:rsidR="00D347EF" w:rsidRDefault="00236ADB" w:rsidP="00573ACF">
      <w:pPr>
        <w:pStyle w:val="Sta"/>
      </w:pPr>
      <w:r>
        <w:t>Databáze je založená na tabulkách. Každá tabulka obsahuje informace jednoho typu. Data jsou</w:t>
      </w:r>
      <w:r w:rsidR="004072BF">
        <w:t xml:space="preserve"> v </w:t>
      </w:r>
      <w:r>
        <w:t>databázi uložena</w:t>
      </w:r>
      <w:r w:rsidR="004072BF">
        <w:t xml:space="preserve"> v </w:t>
      </w:r>
      <w:r>
        <w:t>řádcích</w:t>
      </w:r>
      <w:r w:rsidR="004072BF">
        <w:t xml:space="preserve"> a</w:t>
      </w:r>
      <w:r w:rsidR="001579F7">
        <w:t> </w:t>
      </w:r>
      <w:r w:rsidR="004072BF">
        <w:t>v </w:t>
      </w:r>
      <w:r>
        <w:t>sloupcích. Každý řádek</w:t>
      </w:r>
      <w:r w:rsidR="004072BF">
        <w:t xml:space="preserve"> v </w:t>
      </w:r>
      <w:r>
        <w:t>tabulce představuje jednu položku</w:t>
      </w:r>
      <w:r w:rsidR="004072BF">
        <w:t xml:space="preserve"> v </w:t>
      </w:r>
      <w:r>
        <w:t>databázi.</w:t>
      </w:r>
      <w:r w:rsidR="008C5D11">
        <w:t xml:space="preserve"> Každý sloupec má pevně stanovený datový typ</w:t>
      </w:r>
      <w:r w:rsidR="004072BF">
        <w:t xml:space="preserve"> a</w:t>
      </w:r>
      <w:r w:rsidR="001579F7">
        <w:t> </w:t>
      </w:r>
      <w:r w:rsidR="008C5D11">
        <w:t>řádek má svůj unikátní identifikátor.</w:t>
      </w:r>
    </w:p>
    <w:p w14:paraId="5F07479F" w14:textId="428313C0" w:rsidR="00D347EF" w:rsidRDefault="00D347EF" w:rsidP="00D347EF">
      <w:pPr>
        <w:pStyle w:val="Sta"/>
      </w:pPr>
      <w:r>
        <w:t>Při navrhování databáze musíme zvážit správný druh vztahů mezi tabulkami</w:t>
      </w:r>
      <w:r w:rsidR="004072BF">
        <w:t xml:space="preserve"> a </w:t>
      </w:r>
      <w:r>
        <w:t>entit</w:t>
      </w:r>
      <w:r w:rsidR="001579F7">
        <w:t>ami</w:t>
      </w:r>
      <w:r>
        <w:t xml:space="preserve">. Nejjednodušší vztah představuje relace 1:1, kde </w:t>
      </w:r>
      <w:proofErr w:type="spellStart"/>
      <w:r>
        <w:t>Pk</w:t>
      </w:r>
      <w:proofErr w:type="spellEnd"/>
      <w:r>
        <w:t xml:space="preserve"> (</w:t>
      </w:r>
      <w:proofErr w:type="spellStart"/>
      <w:r>
        <w:t>Primary</w:t>
      </w:r>
      <w:proofErr w:type="spellEnd"/>
      <w:r>
        <w:t xml:space="preserve"> </w:t>
      </w:r>
      <w:proofErr w:type="spellStart"/>
      <w:r>
        <w:t>key</w:t>
      </w:r>
      <w:proofErr w:type="spellEnd"/>
      <w:r>
        <w:t>)</w:t>
      </w:r>
      <w:r w:rsidR="004072BF">
        <w:t xml:space="preserve"> v </w:t>
      </w:r>
      <w:r>
        <w:t>jedné</w:t>
      </w:r>
      <w:r w:rsidR="004072BF">
        <w:t xml:space="preserve"> z </w:t>
      </w:r>
      <w:r>
        <w:t>tabulek odkazuje na data</w:t>
      </w:r>
      <w:r w:rsidR="004072BF">
        <w:t xml:space="preserve"> v </w:t>
      </w:r>
      <w:r>
        <w:t>druhé tabulce.</w:t>
      </w:r>
      <w:r w:rsidR="0075790D">
        <w:t xml:space="preserve"> Příkladem této relace může být vztah mezi </w:t>
      </w:r>
      <w:r w:rsidR="00A174B7">
        <w:t>s</w:t>
      </w:r>
      <w:r w:rsidR="0075790D">
        <w:t>tátem</w:t>
      </w:r>
      <w:r w:rsidR="004072BF">
        <w:t xml:space="preserve"> a </w:t>
      </w:r>
      <w:r w:rsidR="0075790D">
        <w:t>jeho hlavním městem.</w:t>
      </w:r>
      <w:r>
        <w:t xml:space="preserve"> Další relací je </w:t>
      </w:r>
      <w:proofErr w:type="gramStart"/>
      <w:r>
        <w:t>1:N</w:t>
      </w:r>
      <w:r w:rsidR="00A174B7">
        <w:t>.</w:t>
      </w:r>
      <w:proofErr w:type="gramEnd"/>
      <w:r>
        <w:t xml:space="preserve"> </w:t>
      </w:r>
      <w:r w:rsidR="00A174B7">
        <w:t>T</w:t>
      </w:r>
      <w:r>
        <w:t xml:space="preserve">a představuje vztah, kde </w:t>
      </w:r>
      <w:proofErr w:type="spellStart"/>
      <w:r>
        <w:t>Pk</w:t>
      </w:r>
      <w:proofErr w:type="spellEnd"/>
      <w:r w:rsidR="004072BF">
        <w:t xml:space="preserve"> v </w:t>
      </w:r>
      <w:r>
        <w:t>jedné tabulce odkazuje na více dat</w:t>
      </w:r>
      <w:r w:rsidR="004072BF">
        <w:t xml:space="preserve"> v </w:t>
      </w:r>
      <w:r>
        <w:t>druhé tabulce.</w:t>
      </w:r>
      <w:r w:rsidR="0075790D">
        <w:t xml:space="preserve"> Tento vztah může reprezentovat např.</w:t>
      </w:r>
      <w:r w:rsidR="00E4704D">
        <w:t> </w:t>
      </w:r>
      <w:r w:rsidR="0075790D">
        <w:t>třída</w:t>
      </w:r>
      <w:r w:rsidR="004072BF">
        <w:t xml:space="preserve"> a </w:t>
      </w:r>
      <w:r w:rsidR="0075790D">
        <w:t>studenti</w:t>
      </w:r>
      <w:r w:rsidR="00AF71B9">
        <w:t>. A </w:t>
      </w:r>
      <w:r>
        <w:t>poslední relací je N:M, kde každý záznam</w:t>
      </w:r>
      <w:r w:rsidR="004072BF">
        <w:t xml:space="preserve"> v </w:t>
      </w:r>
      <w:r>
        <w:t>jedné tabulce může mít více dat</w:t>
      </w:r>
      <w:r w:rsidR="0075790D">
        <w:t xml:space="preserve"> </w:t>
      </w:r>
      <w:r>
        <w:t>ve druhé.</w:t>
      </w:r>
      <w:r w:rsidR="0075790D">
        <w:t xml:space="preserve"> Příklad toho vztahu j</w:t>
      </w:r>
      <w:r w:rsidR="001579F7">
        <w:t>sou</w:t>
      </w:r>
      <w:r w:rsidR="0075790D">
        <w:t xml:space="preserve"> filmy</w:t>
      </w:r>
      <w:r w:rsidR="004072BF">
        <w:t xml:space="preserve"> a </w:t>
      </w:r>
      <w:r w:rsidR="0075790D">
        <w:t xml:space="preserve">herci. </w:t>
      </w:r>
    </w:p>
    <w:p w14:paraId="3A9212CC" w14:textId="563CDAB9" w:rsidR="008C5D11" w:rsidRPr="00573ACF" w:rsidRDefault="008C5D11" w:rsidP="00573ACF">
      <w:pPr>
        <w:pStyle w:val="Sta"/>
      </w:pPr>
      <w:r>
        <w:lastRenderedPageBreak/>
        <w:t>Název souboru odpovídá názvu tabulky. Co se týče rozlišování velkých</w:t>
      </w:r>
      <w:r w:rsidR="004072BF">
        <w:t xml:space="preserve"> a </w:t>
      </w:r>
      <w:r>
        <w:t>malých písmen, tak to závisí na platformě.</w:t>
      </w:r>
      <w:r w:rsidR="004072BF">
        <w:t xml:space="preserve"> </w:t>
      </w:r>
      <w:r w:rsidR="00735A22">
        <w:t>V</w:t>
      </w:r>
      <w:r w:rsidR="004072BF">
        <w:t> </w:t>
      </w:r>
      <w:r>
        <w:t>kombinaci M</w:t>
      </w:r>
      <w:r w:rsidR="00735A22">
        <w:t>S S</w:t>
      </w:r>
      <w:r>
        <w:t>QL</w:t>
      </w:r>
      <w:r w:rsidR="004072BF">
        <w:t xml:space="preserve"> a </w:t>
      </w:r>
      <w:r>
        <w:t>Windows se velikost písmen nerozlišuje. Nedoporučuje se vkládat znaky</w:t>
      </w:r>
      <w:r w:rsidR="004072BF">
        <w:t xml:space="preserve"> s </w:t>
      </w:r>
      <w:r>
        <w:t>diakritikou do názvu tabulek nebo databází.</w:t>
      </w:r>
      <w:r w:rsidR="00E25D33">
        <w:t xml:space="preserve"> </w:t>
      </w:r>
      <w:sdt>
        <w:sdtPr>
          <w:id w:val="-239948179"/>
          <w:citation/>
        </w:sdtPr>
        <w:sdtContent>
          <w:r w:rsidR="00D07EC9">
            <w:fldChar w:fldCharType="begin"/>
          </w:r>
          <w:r w:rsidR="00735A22">
            <w:instrText xml:space="preserve">CITATION SQL \l 1029 </w:instrText>
          </w:r>
          <w:r w:rsidR="00D07EC9">
            <w:fldChar w:fldCharType="separate"/>
          </w:r>
          <w:r w:rsidR="00735A22">
            <w:rPr>
              <w:noProof/>
            </w:rPr>
            <w:t>(7)</w:t>
          </w:r>
          <w:r w:rsidR="00D07EC9">
            <w:fldChar w:fldCharType="end"/>
          </w:r>
        </w:sdtContent>
      </w:sdt>
    </w:p>
    <w:p w14:paraId="2936CB77" w14:textId="4961584E" w:rsidR="001A43DE" w:rsidRDefault="00B66B0C" w:rsidP="00B66B0C">
      <w:pPr>
        <w:pStyle w:val="Kapitola"/>
      </w:pPr>
      <w:bookmarkStart w:id="14" w:name="_Toc66368476"/>
      <w:r>
        <w:lastRenderedPageBreak/>
        <w:t>Soutěžní bezmotorové létání</w:t>
      </w:r>
      <w:bookmarkEnd w:id="14"/>
    </w:p>
    <w:p w14:paraId="0A988CB2" w14:textId="6E56AD0C" w:rsidR="00B66B0C" w:rsidRDefault="00B66B0C" w:rsidP="00B66B0C">
      <w:pPr>
        <w:pStyle w:val="Podkapitola"/>
      </w:pPr>
      <w:bookmarkStart w:id="15" w:name="_Toc66368477"/>
      <w:r>
        <w:t>Pravidla soutěžního bezmotorového létání</w:t>
      </w:r>
      <w:bookmarkEnd w:id="15"/>
    </w:p>
    <w:p w14:paraId="340B41D9" w14:textId="276BA659" w:rsidR="0024613D" w:rsidRDefault="00B66B0C" w:rsidP="00B66B0C">
      <w:pPr>
        <w:pStyle w:val="Sta"/>
      </w:pPr>
      <w:r>
        <w:t>Soutěžní bezmotorové létání se řídí pravidly Mezinárodní letecké federace FAI (</w:t>
      </w:r>
      <w:proofErr w:type="spellStart"/>
      <w:r w:rsidRPr="00B66B0C">
        <w:t>F</w:t>
      </w:r>
      <w:r>
        <w:t>édération</w:t>
      </w:r>
      <w:proofErr w:type="spellEnd"/>
      <w:r w:rsidRPr="00B66B0C">
        <w:t xml:space="preserve"> </w:t>
      </w:r>
      <w:proofErr w:type="spellStart"/>
      <w:r>
        <w:t>Aéronautique</w:t>
      </w:r>
      <w:proofErr w:type="spellEnd"/>
      <w:r>
        <w:t xml:space="preserve"> </w:t>
      </w:r>
      <w:proofErr w:type="spellStart"/>
      <w:r>
        <w:t>Internationale</w:t>
      </w:r>
      <w:proofErr w:type="spellEnd"/>
      <w:r>
        <w:t>)</w:t>
      </w:r>
      <w:r w:rsidR="0024613D">
        <w:t>.</w:t>
      </w:r>
      <w:r w:rsidR="00A22BD4">
        <w:t xml:space="preserve"> </w:t>
      </w:r>
      <w:r w:rsidR="001D44E9">
        <w:t>Soutěžní létání se dělí na různé typy závodů. Závody se konají</w:t>
      </w:r>
      <w:r w:rsidR="004072BF">
        <w:t xml:space="preserve"> v </w:t>
      </w:r>
      <w:r w:rsidR="001D44E9">
        <w:t xml:space="preserve">mnoha typech tříd. </w:t>
      </w:r>
      <w:r w:rsidR="00A22BD4">
        <w:t xml:space="preserve">Jelikož každý typ kluzáku má jiný koeficient, tak se na závodech tyto kluzáky rozdělí </w:t>
      </w:r>
      <w:r w:rsidR="001579F7">
        <w:t>do</w:t>
      </w:r>
      <w:r w:rsidR="00A22BD4">
        <w:t xml:space="preserve"> několik</w:t>
      </w:r>
      <w:r w:rsidR="001579F7">
        <w:t>a</w:t>
      </w:r>
      <w:r w:rsidR="00A22BD4">
        <w:t xml:space="preserve"> tříd</w:t>
      </w:r>
      <w:r w:rsidR="001579F7">
        <w:t xml:space="preserve"> s </w:t>
      </w:r>
      <w:r w:rsidR="00A22BD4">
        <w:t>podobný</w:t>
      </w:r>
      <w:r w:rsidR="001579F7">
        <w:t>m</w:t>
      </w:r>
      <w:r w:rsidR="00A22BD4">
        <w:t xml:space="preserve"> koeficient</w:t>
      </w:r>
      <w:r w:rsidR="001579F7">
        <w:t>em</w:t>
      </w:r>
      <w:r w:rsidR="00A22BD4">
        <w:t>. Třídy se dělí např.</w:t>
      </w:r>
      <w:r w:rsidR="00E4704D">
        <w:t> </w:t>
      </w:r>
      <w:r w:rsidR="00A22BD4">
        <w:t>na dvou</w:t>
      </w:r>
      <w:r w:rsidR="00E4704D">
        <w:t xml:space="preserve"> či</w:t>
      </w:r>
      <w:r w:rsidR="00A22BD4">
        <w:t xml:space="preserve"> jednosedadlové větroně</w:t>
      </w:r>
      <w:r w:rsidR="004072BF">
        <w:t xml:space="preserve"> s </w:t>
      </w:r>
      <w:r w:rsidR="00A22BD4">
        <w:t>rozpětím 15</w:t>
      </w:r>
      <w:r w:rsidR="00E4704D">
        <w:t> </w:t>
      </w:r>
      <w:r w:rsidR="00A22BD4">
        <w:t>m, 18</w:t>
      </w:r>
      <w:r w:rsidR="00E4704D">
        <w:t> </w:t>
      </w:r>
      <w:r w:rsidR="00A22BD4">
        <w:t>m nebo 21</w:t>
      </w:r>
      <w:r w:rsidR="00E4704D">
        <w:t> </w:t>
      </w:r>
      <w:r w:rsidR="00A22BD4">
        <w:t>m</w:t>
      </w:r>
      <w:r w:rsidR="004072BF">
        <w:t xml:space="preserve"> a </w:t>
      </w:r>
      <w:r w:rsidR="00A22BD4">
        <w:t>více (tzv.</w:t>
      </w:r>
      <w:r w:rsidR="00E4704D">
        <w:t> </w:t>
      </w:r>
      <w:r w:rsidR="00A22BD4">
        <w:t>otevřená třída). Koeficient se větroňům přidělil</w:t>
      </w:r>
      <w:r w:rsidR="004072BF">
        <w:t xml:space="preserve"> z </w:t>
      </w:r>
      <w:r w:rsidR="00A22BD4">
        <w:t xml:space="preserve">toho důvodu, </w:t>
      </w:r>
      <w:r w:rsidR="00E4704D">
        <w:t xml:space="preserve">jelikož </w:t>
      </w:r>
      <w:r w:rsidR="00A22BD4">
        <w:t>každý typ letadla má jiné výkonnostní vlastnosti</w:t>
      </w:r>
      <w:r w:rsidR="00AF71B9">
        <w:t>. A </w:t>
      </w:r>
      <w:r w:rsidR="00A22BD4">
        <w:t>aby nebyla zvýhodněná letadla</w:t>
      </w:r>
      <w:r w:rsidR="004072BF">
        <w:t xml:space="preserve"> s </w:t>
      </w:r>
      <w:r w:rsidR="00A22BD4">
        <w:t>výbornými letovými vlastnostmi, tak se jejich body následně spočítají</w:t>
      </w:r>
      <w:r w:rsidR="004072BF">
        <w:t xml:space="preserve"> s </w:t>
      </w:r>
      <w:r w:rsidR="00E25D33">
        <w:t xml:space="preserve">jejich koeficientem. </w:t>
      </w:r>
      <w:r w:rsidR="00E4704D">
        <w:t>V praxi to</w:t>
      </w:r>
      <w:r w:rsidR="00E25D33">
        <w:t xml:space="preserve"> znamená, že piloti</w:t>
      </w:r>
      <w:r w:rsidR="004072BF">
        <w:t xml:space="preserve"> s </w:t>
      </w:r>
      <w:r w:rsidR="00E25D33">
        <w:t xml:space="preserve">lepšími letadly musí létat rychleji. </w:t>
      </w:r>
      <w:sdt>
        <w:sdtPr>
          <w:id w:val="1489138624"/>
          <w:citation/>
        </w:sdtPr>
        <w:sdtContent>
          <w:r w:rsidR="00D07EC9">
            <w:fldChar w:fldCharType="begin"/>
          </w:r>
          <w:r w:rsidR="00D07EC9">
            <w:instrText xml:space="preserve"> CITATION Pravidla \l 1029 </w:instrText>
          </w:r>
          <w:r w:rsidR="00D07EC9">
            <w:fldChar w:fldCharType="separate"/>
          </w:r>
          <w:r w:rsidR="00D07EC9">
            <w:rPr>
              <w:noProof/>
            </w:rPr>
            <w:t>(8)</w:t>
          </w:r>
          <w:r w:rsidR="00D07EC9">
            <w:fldChar w:fldCharType="end"/>
          </w:r>
        </w:sdtContent>
      </w:sdt>
    </w:p>
    <w:p w14:paraId="1F17E178" w14:textId="71698C46" w:rsidR="00E44077" w:rsidRDefault="00E44077" w:rsidP="00E44077">
      <w:pPr>
        <w:pStyle w:val="Podpodkapitola"/>
      </w:pPr>
      <w:bookmarkStart w:id="16" w:name="_Toc66368478"/>
      <w:r>
        <w:t>AAT (</w:t>
      </w:r>
      <w:proofErr w:type="spellStart"/>
      <w:r>
        <w:t>Assigned</w:t>
      </w:r>
      <w:proofErr w:type="spellEnd"/>
      <w:r>
        <w:t xml:space="preserve"> area </w:t>
      </w:r>
      <w:proofErr w:type="spellStart"/>
      <w:r>
        <w:t>task</w:t>
      </w:r>
      <w:proofErr w:type="spellEnd"/>
      <w:r>
        <w:t>)</w:t>
      </w:r>
      <w:bookmarkEnd w:id="16"/>
    </w:p>
    <w:p w14:paraId="0660D464" w14:textId="27078E65" w:rsidR="00950514" w:rsidRDefault="00BF71D1" w:rsidP="00B66B0C">
      <w:pPr>
        <w:pStyle w:val="Sta"/>
      </w:pPr>
      <w:r w:rsidRPr="00950514">
        <w:rPr>
          <w:noProof/>
        </w:rPr>
        <w:drawing>
          <wp:anchor distT="0" distB="0" distL="114300" distR="114300" simplePos="0" relativeHeight="251661824" behindDoc="0" locked="0" layoutInCell="1" allowOverlap="1" wp14:anchorId="792E2D2D" wp14:editId="65D4617A">
            <wp:simplePos x="0" y="0"/>
            <wp:positionH relativeFrom="margin">
              <wp:posOffset>734695</wp:posOffset>
            </wp:positionH>
            <wp:positionV relativeFrom="paragraph">
              <wp:posOffset>836930</wp:posOffset>
            </wp:positionV>
            <wp:extent cx="4290060" cy="2743200"/>
            <wp:effectExtent l="0" t="0" r="0" b="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0060" cy="2743200"/>
                    </a:xfrm>
                    <a:prstGeom prst="rect">
                      <a:avLst/>
                    </a:prstGeom>
                  </pic:spPr>
                </pic:pic>
              </a:graphicData>
            </a:graphic>
            <wp14:sizeRelH relativeFrom="margin">
              <wp14:pctWidth>0</wp14:pctWidth>
            </wp14:sizeRelH>
            <wp14:sizeRelV relativeFrom="margin">
              <wp14:pctHeight>0</wp14:pctHeight>
            </wp14:sizeRelV>
          </wp:anchor>
        </w:drawing>
      </w:r>
      <w:r w:rsidR="00C71072">
        <w:rPr>
          <w:noProof/>
        </w:rPr>
        <mc:AlternateContent>
          <mc:Choice Requires="wps">
            <w:drawing>
              <wp:anchor distT="0" distB="0" distL="114300" distR="114300" simplePos="0" relativeHeight="251664896" behindDoc="0" locked="0" layoutInCell="1" allowOverlap="1" wp14:anchorId="44E3C3E3" wp14:editId="247FD806">
                <wp:simplePos x="0" y="0"/>
                <wp:positionH relativeFrom="column">
                  <wp:posOffset>734695</wp:posOffset>
                </wp:positionH>
                <wp:positionV relativeFrom="paragraph">
                  <wp:posOffset>3624580</wp:posOffset>
                </wp:positionV>
                <wp:extent cx="429006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187F685B" w14:textId="63BF723D" w:rsidR="001579F7" w:rsidRPr="00C71072" w:rsidRDefault="001579F7" w:rsidP="00C71072">
                            <w:pPr>
                              <w:pStyle w:val="Titulek"/>
                            </w:pPr>
                            <w:bookmarkStart w:id="17" w:name="_Toc66368521"/>
                            <w:r w:rsidRPr="00C71072">
                              <w:t xml:space="preserve">Obrázek </w:t>
                            </w:r>
                            <w:fldSimple w:instr=" SEQ Obrázek \* ARABIC ">
                              <w:r w:rsidR="00D25E51">
                                <w:rPr>
                                  <w:noProof/>
                                </w:rPr>
                                <w:t>1</w:t>
                              </w:r>
                            </w:fldSimple>
                            <w:r w:rsidRPr="00C71072">
                              <w:t xml:space="preserve"> AAT (</w:t>
                            </w:r>
                            <w:proofErr w:type="spellStart"/>
                            <w:r w:rsidRPr="00C71072">
                              <w:t>Assigned</w:t>
                            </w:r>
                            <w:proofErr w:type="spellEnd"/>
                            <w:r w:rsidRPr="00C71072">
                              <w:t xml:space="preserve"> Area </w:t>
                            </w:r>
                            <w:proofErr w:type="spellStart"/>
                            <w:r w:rsidRPr="00C71072">
                              <w:t>Task</w:t>
                            </w:r>
                            <w:proofErr w:type="spellEnd"/>
                            <w:r w:rsidRPr="00C71072">
                              <w: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E3C3E3" id="_x0000_t202" coordsize="21600,21600" o:spt="202" path="m,l,21600r21600,l21600,xe">
                <v:stroke joinstyle="miter"/>
                <v:path gradientshapeok="t" o:connecttype="rect"/>
              </v:shapetype>
              <v:shape id="Textové pole 8" o:spid="_x0000_s1026" type="#_x0000_t202" style="position:absolute;left:0;text-align:left;margin-left:57.85pt;margin-top:285.4pt;width:337.8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" stroked="f">
                <v:textbox style="mso-fit-shape-to-text:t" inset="0,0,0,0">
                  <w:txbxContent>
                    <w:p w14:paraId="187F685B" w14:textId="63BF723D" w:rsidR="001579F7" w:rsidRPr="00C71072" w:rsidRDefault="001579F7" w:rsidP="00C71072">
                      <w:pPr>
                        <w:pStyle w:val="Titulek"/>
                      </w:pPr>
                      <w:bookmarkStart w:id="18" w:name="_Toc66368521"/>
                      <w:r w:rsidRPr="00C71072">
                        <w:t xml:space="preserve">Obrázek </w:t>
                      </w:r>
                      <w:fldSimple w:instr=" SEQ Obrázek \* ARABIC ">
                        <w:r w:rsidR="00D25E51">
                          <w:rPr>
                            <w:noProof/>
                          </w:rPr>
                          <w:t>1</w:t>
                        </w:r>
                      </w:fldSimple>
                      <w:r w:rsidRPr="00C71072">
                        <w:t xml:space="preserve"> AAT (</w:t>
                      </w:r>
                      <w:proofErr w:type="spellStart"/>
                      <w:r w:rsidRPr="00C71072">
                        <w:t>Assigned</w:t>
                      </w:r>
                      <w:proofErr w:type="spellEnd"/>
                      <w:r w:rsidRPr="00C71072">
                        <w:t xml:space="preserve"> Area </w:t>
                      </w:r>
                      <w:proofErr w:type="spellStart"/>
                      <w:r w:rsidRPr="00C71072">
                        <w:t>Task</w:t>
                      </w:r>
                      <w:proofErr w:type="spellEnd"/>
                      <w:r w:rsidRPr="00C71072">
                        <w:t>)</w:t>
                      </w:r>
                      <w:bookmarkEnd w:id="18"/>
                    </w:p>
                  </w:txbxContent>
                </v:textbox>
                <w10:wrap type="topAndBottom"/>
              </v:shape>
            </w:pict>
          </mc:Fallback>
        </mc:AlternateContent>
      </w:r>
      <w:r w:rsidR="0024613D">
        <w:t xml:space="preserve">Jedním </w:t>
      </w:r>
      <w:r w:rsidR="00E4704D">
        <w:t>typem tratě</w:t>
      </w:r>
      <w:r w:rsidR="0024613D">
        <w:t xml:space="preserve"> je tzv.</w:t>
      </w:r>
      <w:r w:rsidR="00E4704D">
        <w:t> </w:t>
      </w:r>
      <w:r w:rsidR="0024613D">
        <w:t>AAT (</w:t>
      </w:r>
      <w:proofErr w:type="spellStart"/>
      <w:r w:rsidR="0024613D" w:rsidRPr="0024613D">
        <w:t>Assigned</w:t>
      </w:r>
      <w:proofErr w:type="spellEnd"/>
      <w:r w:rsidR="0024613D" w:rsidRPr="0024613D">
        <w:t xml:space="preserve"> area </w:t>
      </w:r>
      <w:proofErr w:type="spellStart"/>
      <w:r w:rsidR="0024613D" w:rsidRPr="0024613D">
        <w:t>task</w:t>
      </w:r>
      <w:proofErr w:type="spellEnd"/>
      <w:r w:rsidR="0024613D">
        <w:t>)</w:t>
      </w:r>
      <w:r w:rsidR="00E4704D">
        <w:t>.</w:t>
      </w:r>
      <w:r w:rsidR="0024613D">
        <w:t xml:space="preserve"> </w:t>
      </w:r>
      <w:r w:rsidR="00E4704D">
        <w:t>J</w:t>
      </w:r>
      <w:r w:rsidR="0024613D">
        <w:t>edná se</w:t>
      </w:r>
      <w:r w:rsidR="004072BF">
        <w:t xml:space="preserve"> o </w:t>
      </w:r>
      <w:r w:rsidR="0024613D">
        <w:t>velké kružnice</w:t>
      </w:r>
      <w:r w:rsidR="004072BF">
        <w:t xml:space="preserve"> o </w:t>
      </w:r>
      <w:r w:rsidR="0024613D">
        <w:t>poloměru např.</w:t>
      </w:r>
      <w:r w:rsidR="00E4704D">
        <w:t> </w:t>
      </w:r>
      <w:r w:rsidR="0024613D">
        <w:t>až 50</w:t>
      </w:r>
      <w:r w:rsidR="00E4704D">
        <w:t> </w:t>
      </w:r>
      <w:r w:rsidR="0024613D">
        <w:t xml:space="preserve">km, které jsou místo standardních otočných bodů stanoveny po předem naplánované trati. </w:t>
      </w:r>
    </w:p>
    <w:p w14:paraId="6F95B650" w14:textId="22A60E85" w:rsidR="00950514" w:rsidRDefault="0024613D" w:rsidP="00950514">
      <w:pPr>
        <w:pStyle w:val="Sta"/>
      </w:pPr>
      <w:r>
        <w:t>Pilot musí těmito kružnicemi proletět</w:t>
      </w:r>
      <w:r w:rsidR="004072BF">
        <w:t xml:space="preserve"> a </w:t>
      </w:r>
      <w:r>
        <w:t xml:space="preserve">je pouze na jeho rozhodnutí, </w:t>
      </w:r>
      <w:r w:rsidR="00E4704D">
        <w:t>zda</w:t>
      </w:r>
      <w:r>
        <w:t xml:space="preserve"> si zaletí až na konec kružnice nebo pouze na její začátek. Jeho rozhodnutí závisí na </w:t>
      </w:r>
      <w:r w:rsidR="00E4704D">
        <w:t>jeho</w:t>
      </w:r>
      <w:r>
        <w:t xml:space="preserve"> predikci vývoje počasí. Jelikož je předem stanovený čas na trati, pilot musí naplánovanou trať zaletět co nejrychleji, aniž by se vrátil na letiště odletu před skončením stanoveného času. </w:t>
      </w:r>
      <w:r w:rsidR="001D44E9">
        <w:t xml:space="preserve">Tento </w:t>
      </w:r>
      <w:r w:rsidR="001D44E9">
        <w:lastRenderedPageBreak/>
        <w:t>způsob úlohy je více</w:t>
      </w:r>
      <w:r w:rsidR="004072BF">
        <w:t xml:space="preserve"> o </w:t>
      </w:r>
      <w:r w:rsidR="001D44E9">
        <w:t xml:space="preserve">taktice, </w:t>
      </w:r>
      <w:r w:rsidR="00AF46D3">
        <w:t>neboť</w:t>
      </w:r>
      <w:r w:rsidR="001D44E9">
        <w:t xml:space="preserve"> počasí se neustále mění</w:t>
      </w:r>
      <w:r w:rsidR="0045226F">
        <w:t>.</w:t>
      </w:r>
      <w:r w:rsidR="001D44E9">
        <w:t xml:space="preserve"> </w:t>
      </w:r>
      <w:r w:rsidR="0045226F">
        <w:t>P</w:t>
      </w:r>
      <w:r w:rsidR="001D44E9">
        <w:t>okud se např. pilot rozhodne zaletět na konec kružnice, tzn. že uletí větší vzdálenost než ti</w:t>
      </w:r>
      <w:r w:rsidR="0045226F">
        <w:t>,</w:t>
      </w:r>
      <w:r w:rsidR="001D44E9">
        <w:t xml:space="preserve"> co kružnici protnou pouze na jejím začátku, tak je možné, že se během té doby změní počasí</w:t>
      </w:r>
      <w:r w:rsidR="004072BF">
        <w:t xml:space="preserve"> a </w:t>
      </w:r>
      <w:r w:rsidR="001D44E9">
        <w:t>pilot bude muset</w:t>
      </w:r>
      <w:r w:rsidR="004072BF">
        <w:t xml:space="preserve"> v </w:t>
      </w:r>
      <w:r w:rsidR="001D44E9">
        <w:t>této kružnici přistát</w:t>
      </w:r>
      <w:r w:rsidR="0045226F">
        <w:t>, j</w:t>
      </w:r>
      <w:r w:rsidR="001D44E9">
        <w:t xml:space="preserve">elikož mu meteorologické podmínky nedovolí pokračovat. </w:t>
      </w:r>
      <w:r w:rsidR="0045226F">
        <w:t>Pilot má též</w:t>
      </w:r>
      <w:r w:rsidR="001D44E9">
        <w:t xml:space="preserve"> možnost, že se trefí do dobrého časového intervalu</w:t>
      </w:r>
      <w:r w:rsidR="004072BF">
        <w:t xml:space="preserve"> a </w:t>
      </w:r>
      <w:r w:rsidR="001D44E9">
        <w:t>počasí bude spolupracovat</w:t>
      </w:r>
      <w:r w:rsidR="0045226F">
        <w:t>. D</w:t>
      </w:r>
      <w:r w:rsidR="001D44E9">
        <w:t>íky dobrým termickým podmínkám uletí více kilometrů za menší čas než ostatní závodníci,</w:t>
      </w:r>
      <w:r w:rsidR="004072BF">
        <w:t xml:space="preserve"> a </w:t>
      </w:r>
      <w:r w:rsidR="001D44E9">
        <w:t xml:space="preserve">tím získá bodový náskok. </w:t>
      </w:r>
      <w:r w:rsidR="009F1318">
        <w:t>Pokud by se stalo, že by pilot přiletěl do cíle např.</w:t>
      </w:r>
      <w:r w:rsidR="00E4704D">
        <w:t> </w:t>
      </w:r>
      <w:r w:rsidR="004072BF">
        <w:t>o </w:t>
      </w:r>
      <w:r w:rsidR="009F1318">
        <w:t>30 minut dříve před skončením stanoveného času, tak jeho čas na trati se bude rovnat stále tomu stanovenému času. Tzn. že se mu tím zmenší průměrná rychlost na trati</w:t>
      </w:r>
      <w:r w:rsidR="004072BF">
        <w:t xml:space="preserve"> a </w:t>
      </w:r>
      <w:r w:rsidR="009F1318">
        <w:t>přijde tak</w:t>
      </w:r>
      <w:r w:rsidR="004072BF">
        <w:t xml:space="preserve"> o </w:t>
      </w:r>
      <w:r w:rsidR="009F1318">
        <w:t>spoustu bodů. Jestliže pilot přiletí po stanoveném čase, tak se mu do jeho délky letu po trati počítá skutečný</w:t>
      </w:r>
      <w:r w:rsidR="0045226F">
        <w:t xml:space="preserve"> </w:t>
      </w:r>
      <w:r w:rsidR="009F1318">
        <w:t>čas na trati.</w:t>
      </w:r>
      <w:r w:rsidR="004072BF">
        <w:t xml:space="preserve"> </w:t>
      </w:r>
      <w:r w:rsidR="00AF71B9">
        <w:t>V</w:t>
      </w:r>
      <w:r w:rsidR="004072BF">
        <w:t> </w:t>
      </w:r>
      <w:r w:rsidR="009F1318">
        <w:t>zásadě jde</w:t>
      </w:r>
      <w:r w:rsidR="004072BF">
        <w:t xml:space="preserve"> o </w:t>
      </w:r>
      <w:r w:rsidR="009F1318">
        <w:t>to uletět co nejvíce kilometrů za předem daný čas.</w:t>
      </w:r>
      <w:r w:rsidR="00950514">
        <w:t xml:space="preserve"> </w:t>
      </w:r>
    </w:p>
    <w:p w14:paraId="7A8CAF16" w14:textId="3621146B" w:rsidR="0045226F" w:rsidRDefault="0045226F" w:rsidP="00950514">
      <w:pPr>
        <w:pStyle w:val="Sta"/>
      </w:pPr>
      <w:r>
        <w:t>Tento typ úlohy se převážně zadává v den, kdy je předpověď počasí na daný letový den neurčitá.</w:t>
      </w:r>
    </w:p>
    <w:p w14:paraId="26F86EEF" w14:textId="6AF32A3F" w:rsidR="00E44077" w:rsidRDefault="00E44077" w:rsidP="00E44077">
      <w:pPr>
        <w:pStyle w:val="Podpodkapitola"/>
      </w:pPr>
      <w:bookmarkStart w:id="19" w:name="_Toc66368479"/>
      <w:r>
        <w:t xml:space="preserve">Rychlostní </w:t>
      </w:r>
      <w:r w:rsidR="00950514">
        <w:t>pře</w:t>
      </w:r>
      <w:r>
        <w:t>let (</w:t>
      </w:r>
      <w:proofErr w:type="spellStart"/>
      <w:r>
        <w:t>Racing</w:t>
      </w:r>
      <w:proofErr w:type="spellEnd"/>
      <w:r>
        <w:t>)</w:t>
      </w:r>
      <w:bookmarkEnd w:id="19"/>
    </w:p>
    <w:p w14:paraId="44769A09" w14:textId="08C4F677" w:rsidR="009F1318" w:rsidRDefault="00C71072" w:rsidP="00B66B0C">
      <w:pPr>
        <w:pStyle w:val="Sta"/>
      </w:pPr>
      <w:r>
        <w:rPr>
          <w:noProof/>
        </w:rPr>
        <mc:AlternateContent>
          <mc:Choice Requires="wps">
            <w:drawing>
              <wp:anchor distT="0" distB="0" distL="114300" distR="114300" simplePos="0" relativeHeight="251666944" behindDoc="0" locked="0" layoutInCell="1" allowOverlap="1" wp14:anchorId="3BB4F842" wp14:editId="669A30A5">
                <wp:simplePos x="0" y="0"/>
                <wp:positionH relativeFrom="column">
                  <wp:posOffset>717550</wp:posOffset>
                </wp:positionH>
                <wp:positionV relativeFrom="paragraph">
                  <wp:posOffset>3455670</wp:posOffset>
                </wp:positionV>
                <wp:extent cx="432435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034FE846" w14:textId="69F1200F" w:rsidR="001579F7" w:rsidRPr="00803C30" w:rsidRDefault="001579F7" w:rsidP="00C71072">
                            <w:pPr>
                              <w:pStyle w:val="Titulek"/>
                              <w:rPr>
                                <w:rFonts w:cs="Arial"/>
                                <w:noProof/>
                                <w:color w:val="000000"/>
                                <w:sz w:val="24"/>
                                <w:szCs w:val="20"/>
                              </w:rPr>
                            </w:pPr>
                            <w:bookmarkStart w:id="20" w:name="_Toc66368522"/>
                            <w:r>
                              <w:t xml:space="preserve">Obrázek </w:t>
                            </w:r>
                            <w:fldSimple w:instr=" SEQ Obrázek \* ARABIC ">
                              <w:r w:rsidR="00D25E51">
                                <w:rPr>
                                  <w:noProof/>
                                </w:rPr>
                                <w:t>2</w:t>
                              </w:r>
                            </w:fldSimple>
                            <w:r>
                              <w:t xml:space="preserve"> Rychlostní přelet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4F842" id="Textové pole 9" o:spid="_x0000_s1027" type="#_x0000_t202" style="position:absolute;left:0;text-align:left;margin-left:56.5pt;margin-top:272.1pt;width:340.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" stroked="f">
                <v:textbox style="mso-fit-shape-to-text:t" inset="0,0,0,0">
                  <w:txbxContent>
                    <w:p w14:paraId="034FE846" w14:textId="69F1200F" w:rsidR="001579F7" w:rsidRPr="00803C30" w:rsidRDefault="001579F7" w:rsidP="00C71072">
                      <w:pPr>
                        <w:pStyle w:val="Titulek"/>
                        <w:rPr>
                          <w:rFonts w:cs="Arial"/>
                          <w:noProof/>
                          <w:color w:val="000000"/>
                          <w:sz w:val="24"/>
                          <w:szCs w:val="20"/>
                        </w:rPr>
                      </w:pPr>
                      <w:bookmarkStart w:id="21" w:name="_Toc66368522"/>
                      <w:r>
                        <w:t xml:space="preserve">Obrázek </w:t>
                      </w:r>
                      <w:fldSimple w:instr=" SEQ Obrázek \* ARABIC ">
                        <w:r w:rsidR="00D25E51">
                          <w:rPr>
                            <w:noProof/>
                          </w:rPr>
                          <w:t>2</w:t>
                        </w:r>
                      </w:fldSimple>
                      <w:r>
                        <w:t xml:space="preserve"> Rychlostní přelet</w:t>
                      </w:r>
                      <w:bookmarkEnd w:id="21"/>
                    </w:p>
                  </w:txbxContent>
                </v:textbox>
                <w10:wrap type="topAndBottom"/>
              </v:shape>
            </w:pict>
          </mc:Fallback>
        </mc:AlternateContent>
      </w:r>
      <w:r w:rsidR="00950514" w:rsidRPr="00950514">
        <w:rPr>
          <w:noProof/>
        </w:rPr>
        <w:drawing>
          <wp:anchor distT="0" distB="0" distL="114300" distR="114300" simplePos="0" relativeHeight="251662848" behindDoc="0" locked="0" layoutInCell="1" allowOverlap="1" wp14:anchorId="49FE4773" wp14:editId="3B0B7A65">
            <wp:simplePos x="0" y="0"/>
            <wp:positionH relativeFrom="margin">
              <wp:align>center</wp:align>
            </wp:positionH>
            <wp:positionV relativeFrom="paragraph">
              <wp:posOffset>634365</wp:posOffset>
            </wp:positionV>
            <wp:extent cx="4324350" cy="2764155"/>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4350" cy="2764155"/>
                    </a:xfrm>
                    <a:prstGeom prst="rect">
                      <a:avLst/>
                    </a:prstGeom>
                  </pic:spPr>
                </pic:pic>
              </a:graphicData>
            </a:graphic>
            <wp14:sizeRelH relativeFrom="margin">
              <wp14:pctWidth>0</wp14:pctWidth>
            </wp14:sizeRelH>
            <wp14:sizeRelV relativeFrom="margin">
              <wp14:pctHeight>0</wp14:pctHeight>
            </wp14:sizeRelV>
          </wp:anchor>
        </w:drawing>
      </w:r>
      <w:r w:rsidR="00950514">
        <w:t>Druhým způsobem soutěžního létání je tzv.</w:t>
      </w:r>
      <w:r w:rsidR="00E4704D">
        <w:t> </w:t>
      </w:r>
      <w:proofErr w:type="spellStart"/>
      <w:r w:rsidR="00950514">
        <w:t>racing</w:t>
      </w:r>
      <w:proofErr w:type="spellEnd"/>
      <w:r w:rsidR="00950514">
        <w:t xml:space="preserve"> neboli rychlostí přelet</w:t>
      </w:r>
      <w:r w:rsidR="00AF71B9">
        <w:t>. V </w:t>
      </w:r>
      <w:r w:rsidR="00950514">
        <w:t>tomto typu úlohy se naplánuje trať</w:t>
      </w:r>
      <w:r w:rsidR="004072BF">
        <w:t xml:space="preserve"> s </w:t>
      </w:r>
      <w:r w:rsidR="00950514">
        <w:t xml:space="preserve">pevně danými body na trati. </w:t>
      </w:r>
    </w:p>
    <w:p w14:paraId="64B35580" w14:textId="0D0860FE" w:rsidR="00950514" w:rsidRDefault="00950514" w:rsidP="00B66B0C">
      <w:pPr>
        <w:pStyle w:val="Sta"/>
      </w:pPr>
      <w:r>
        <w:t>Pilot musí tuto celou naplánovanou</w:t>
      </w:r>
      <w:r w:rsidR="00580211">
        <w:t xml:space="preserve"> trať</w:t>
      </w:r>
      <w:r>
        <w:t xml:space="preserve"> zaletět</w:t>
      </w:r>
      <w:r w:rsidR="0045226F">
        <w:t xml:space="preserve"> </w:t>
      </w:r>
      <w:r>
        <w:t xml:space="preserve">za </w:t>
      </w:r>
      <w:r w:rsidR="00580211">
        <w:t>co nejmenší čas</w:t>
      </w:r>
      <w:r w:rsidR="0045226F">
        <w:t>,</w:t>
      </w:r>
      <w:r w:rsidR="004072BF">
        <w:t xml:space="preserve"> a </w:t>
      </w:r>
      <w:r w:rsidR="00580211">
        <w:t>tím docílí vysoké průměrné rychlosti na trase. Poloměr otočných bodů je 500 m.</w:t>
      </w:r>
    </w:p>
    <w:p w14:paraId="7DAFECFC" w14:textId="64373EB7" w:rsidR="00580211" w:rsidRDefault="00580211" w:rsidP="00B66B0C">
      <w:pPr>
        <w:pStyle w:val="Sta"/>
      </w:pPr>
      <w:r>
        <w:t>Tento typ úlohy se převážně zadává</w:t>
      </w:r>
      <w:r w:rsidR="00495AF0">
        <w:t>,</w:t>
      </w:r>
      <w:r>
        <w:t xml:space="preserve"> pokud je předpověď počasí na letový den zřetelná</w:t>
      </w:r>
      <w:r w:rsidR="004072BF">
        <w:t xml:space="preserve"> a </w:t>
      </w:r>
      <w:r>
        <w:t>pořadatelé vědí jaký bude vývoj počasí na trati po celý den.</w:t>
      </w:r>
    </w:p>
    <w:p w14:paraId="2A79072F" w14:textId="6EBFA5CE" w:rsidR="00FB0221" w:rsidRDefault="00FB0221" w:rsidP="00FB0221">
      <w:pPr>
        <w:pStyle w:val="Podpodkapitola"/>
      </w:pPr>
      <w:bookmarkStart w:id="22" w:name="_Toc66368480"/>
      <w:r>
        <w:lastRenderedPageBreak/>
        <w:t>Grand Prix</w:t>
      </w:r>
      <w:bookmarkEnd w:id="22"/>
    </w:p>
    <w:p w14:paraId="6F005319" w14:textId="7B0359CC" w:rsidR="00FB0221" w:rsidRDefault="00FB0221" w:rsidP="00FB0221">
      <w:pPr>
        <w:pStyle w:val="Sta"/>
      </w:pPr>
      <w:r>
        <w:t>Tento typ úlohy patří</w:t>
      </w:r>
      <w:r w:rsidR="004072BF">
        <w:t xml:space="preserve"> k </w:t>
      </w:r>
      <w:r>
        <w:t>novějším</w:t>
      </w:r>
      <w:r w:rsidR="004072BF">
        <w:t xml:space="preserve"> a </w:t>
      </w:r>
      <w:r>
        <w:t>létá se na závodech, kde je menší počet letadel. Organizátor na den vypíše trať</w:t>
      </w:r>
      <w:r w:rsidR="004072BF">
        <w:t xml:space="preserve"> s </w:t>
      </w:r>
      <w:r>
        <w:t xml:space="preserve">pevně danými </w:t>
      </w:r>
      <w:r w:rsidR="00DF23C6">
        <w:t>b</w:t>
      </w:r>
      <w:r>
        <w:t>oby, kter</w:t>
      </w:r>
      <w:r w:rsidR="004C7A4E">
        <w:t>é</w:t>
      </w:r>
      <w:r>
        <w:t xml:space="preserve"> piloti musí obletět</w:t>
      </w:r>
      <w:r w:rsidR="00AF71B9">
        <w:t>. V </w:t>
      </w:r>
      <w:r>
        <w:t>jeden přesně daný čas se otevře startovací páska</w:t>
      </w:r>
      <w:r w:rsidR="004072BF">
        <w:t xml:space="preserve"> a </w:t>
      </w:r>
      <w:r>
        <w:t>všichni piloti musí</w:t>
      </w:r>
      <w:r w:rsidR="004072BF">
        <w:t xml:space="preserve"> v </w:t>
      </w:r>
      <w:r>
        <w:t>jeden čas odletět</w:t>
      </w:r>
      <w:r w:rsidR="004072BF">
        <w:t xml:space="preserve"> </w:t>
      </w:r>
      <w:r w:rsidR="00DF23C6">
        <w:t>n</w:t>
      </w:r>
      <w:r w:rsidR="004072BF">
        <w:t>a </w:t>
      </w:r>
      <w:r>
        <w:t>trať. Jsou zde dané limity na maximální výšku</w:t>
      </w:r>
      <w:r w:rsidR="004072BF">
        <w:t xml:space="preserve"> a </w:t>
      </w:r>
      <w:r>
        <w:t>rychlost při průletu startovacím oknem. Bodování je pak jednodušší, protože všichni piloti odletěli ve stejný čas na trať</w:t>
      </w:r>
      <w:r w:rsidR="004072BF">
        <w:t xml:space="preserve"> a </w:t>
      </w:r>
      <w:r>
        <w:t>vítězí ten, co do cíle přiletí jako první.</w:t>
      </w:r>
    </w:p>
    <w:p w14:paraId="17B31733" w14:textId="0A273763" w:rsidR="00E25D33" w:rsidRDefault="00E25D33" w:rsidP="00E25D33">
      <w:pPr>
        <w:pStyle w:val="Kapitola"/>
      </w:pPr>
      <w:bookmarkStart w:id="23" w:name="_Toc66368481"/>
      <w:r>
        <w:lastRenderedPageBreak/>
        <w:t>IGC</w:t>
      </w:r>
      <w:bookmarkEnd w:id="23"/>
    </w:p>
    <w:p w14:paraId="2C4B3E32" w14:textId="06E4BFE4" w:rsidR="009543BB" w:rsidRDefault="004474D6" w:rsidP="00E25D33">
      <w:pPr>
        <w:pStyle w:val="Sta"/>
      </w:pPr>
      <w:r>
        <w:t xml:space="preserve">Tento standard datových souborů byl vyvinut ve spolupráci se softwarovými vývojáři záznamových zařízení. Standard se nazývá IGC (International </w:t>
      </w:r>
      <w:proofErr w:type="spellStart"/>
      <w:r>
        <w:t>Gliding</w:t>
      </w:r>
      <w:proofErr w:type="spellEnd"/>
      <w:r>
        <w:t xml:space="preserve"> </w:t>
      </w:r>
      <w:proofErr w:type="spellStart"/>
      <w:r>
        <w:t>Commission</w:t>
      </w:r>
      <w:proofErr w:type="spellEnd"/>
      <w:r>
        <w:t>). Jeho účelem je usnadnit zavedení technologie GPS (</w:t>
      </w:r>
      <w:proofErr w:type="spellStart"/>
      <w:r>
        <w:t>Global</w:t>
      </w:r>
      <w:proofErr w:type="spellEnd"/>
      <w:r>
        <w:t xml:space="preserve"> Positioning </w:t>
      </w:r>
      <w:proofErr w:type="spellStart"/>
      <w:r>
        <w:t>System</w:t>
      </w:r>
      <w:proofErr w:type="spellEnd"/>
      <w:r>
        <w:t xml:space="preserve">) do soutěžního bezmotorového létání pod sportovním řádem FAI. Mezinárodní letecké federace FAI tento standard používá nejen na soutěžní létání, ale také na FAI odznaky nebo na rekordní lety. </w:t>
      </w:r>
      <w:r w:rsidR="009543BB">
        <w:t>IGC standard ověřuje pozice otočných bodů, souřadnice letadla</w:t>
      </w:r>
      <w:r w:rsidR="004072BF">
        <w:t xml:space="preserve"> a </w:t>
      </w:r>
      <w:r w:rsidR="009543BB">
        <w:t xml:space="preserve">zabezpečuje data. </w:t>
      </w:r>
    </w:p>
    <w:p w14:paraId="68AD2671" w14:textId="4F3DDB6A" w:rsidR="00E25D33" w:rsidRPr="00E25D33" w:rsidRDefault="004474D6" w:rsidP="00E25D33">
      <w:pPr>
        <w:pStyle w:val="Sta"/>
      </w:pPr>
      <w:r>
        <w:t>Tento standard byl představen</w:t>
      </w:r>
      <w:r w:rsidR="004072BF">
        <w:t xml:space="preserve"> a </w:t>
      </w:r>
      <w:r>
        <w:t>přijat na zasedání</w:t>
      </w:r>
      <w:r w:rsidR="004072BF">
        <w:t xml:space="preserve"> v </w:t>
      </w:r>
      <w:r>
        <w:t xml:space="preserve">září roku 1994. </w:t>
      </w:r>
      <w:sdt>
        <w:sdtPr>
          <w:id w:val="-829356516"/>
          <w:citation/>
        </w:sdtPr>
        <w:sdtContent>
          <w:r w:rsidR="00D07EC9">
            <w:fldChar w:fldCharType="begin"/>
          </w:r>
          <w:r w:rsidR="00D07EC9">
            <w:instrText xml:space="preserve"> CITATION IGC \l 1029 </w:instrText>
          </w:r>
          <w:r w:rsidR="00D07EC9">
            <w:fldChar w:fldCharType="separate"/>
          </w:r>
          <w:r w:rsidR="00D07EC9">
            <w:rPr>
              <w:noProof/>
            </w:rPr>
            <w:t>(9)</w:t>
          </w:r>
          <w:r w:rsidR="00D07EC9">
            <w:fldChar w:fldCharType="end"/>
          </w:r>
        </w:sdtContent>
      </w:sdt>
    </w:p>
    <w:p w14:paraId="09327DB4" w14:textId="5F6198D8" w:rsidR="00E25D33" w:rsidRDefault="009543BB" w:rsidP="00E25D33">
      <w:pPr>
        <w:pStyle w:val="Podkapitola"/>
      </w:pPr>
      <w:bookmarkStart w:id="24" w:name="_Toc66368482"/>
      <w:r>
        <w:t>IGC struktura</w:t>
      </w:r>
      <w:bookmarkEnd w:id="24"/>
    </w:p>
    <w:p w14:paraId="057AE3C6" w14:textId="637406EB" w:rsidR="009543BB" w:rsidRDefault="009543BB" w:rsidP="009543BB">
      <w:pPr>
        <w:pStyle w:val="Sta"/>
      </w:pPr>
      <w:r>
        <w:t>Každý záznam</w:t>
      </w:r>
      <w:r w:rsidR="004072BF">
        <w:t xml:space="preserve"> v </w:t>
      </w:r>
      <w:r>
        <w:t>IGC souboru začíná specifickým znakem, který identifikuje druh záznamu.</w:t>
      </w:r>
      <w:r w:rsidR="001B13F1">
        <w:t xml:space="preserve"> </w:t>
      </w:r>
    </w:p>
    <w:p w14:paraId="2D41E1F2" w14:textId="0F0216F4" w:rsidR="009543BB" w:rsidRDefault="009543BB" w:rsidP="009543BB">
      <w:pPr>
        <w:pStyle w:val="Podpodkapitola"/>
      </w:pPr>
      <w:bookmarkStart w:id="25" w:name="_Toc66368483"/>
      <w:r>
        <w:t>Jednotky</w:t>
      </w:r>
      <w:bookmarkEnd w:id="25"/>
    </w:p>
    <w:p w14:paraId="5E374F87" w14:textId="5C184CEB" w:rsidR="009543BB" w:rsidRDefault="009543BB" w:rsidP="009543BB">
      <w:pPr>
        <w:pStyle w:val="Sta"/>
      </w:pPr>
      <w:r>
        <w:t>Všechny data IGC záznamu jsou zaznamenávány</w:t>
      </w:r>
      <w:r w:rsidR="004072BF">
        <w:t xml:space="preserve"> v </w:t>
      </w:r>
      <w:r>
        <w:t>následujících jednotkách.</w:t>
      </w:r>
    </w:p>
    <w:p w14:paraId="363886F0" w14:textId="1B33C9E6" w:rsidR="009543BB" w:rsidRDefault="009543BB" w:rsidP="009543BB">
      <w:pPr>
        <w:pStyle w:val="Sta"/>
      </w:pPr>
      <w:r>
        <w:t>Pro záznam času se používá koordinovaný světový čas UTC (</w:t>
      </w:r>
      <w:proofErr w:type="spellStart"/>
      <w:r>
        <w:t>Coordinated</w:t>
      </w:r>
      <w:proofErr w:type="spellEnd"/>
      <w:r>
        <w:t xml:space="preserve"> Universal Time), je to základní čas pro všechna časová</w:t>
      </w:r>
      <w:r w:rsidR="003D3AC9">
        <w:t xml:space="preserve"> pásma</w:t>
      </w:r>
      <w:r w:rsidR="002B0C7F">
        <w:t xml:space="preserve">. </w:t>
      </w:r>
      <w:r>
        <w:t>Jedná se</w:t>
      </w:r>
      <w:r w:rsidR="004072BF">
        <w:t xml:space="preserve"> o </w:t>
      </w:r>
      <w:r>
        <w:t>souřadnicový čas</w:t>
      </w:r>
      <w:r w:rsidR="004072BF">
        <w:t xml:space="preserve"> a </w:t>
      </w:r>
      <w:r>
        <w:t>odvíjí se od základního poledníku</w:t>
      </w:r>
      <w:r w:rsidR="004072BF">
        <w:t xml:space="preserve"> v </w:t>
      </w:r>
      <w:r>
        <w:t>Greenwich.</w:t>
      </w:r>
      <w:r w:rsidR="003B28E2">
        <w:t xml:space="preserve"> </w:t>
      </w:r>
      <w:sdt>
        <w:sdtPr>
          <w:id w:val="1435625207"/>
          <w:citation/>
        </w:sdtPr>
        <w:sdtContent>
          <w:r w:rsidR="00D07EC9">
            <w:fldChar w:fldCharType="begin"/>
          </w:r>
          <w:r w:rsidR="00D07EC9">
            <w:instrText xml:space="preserve"> CITATION UTC21 \l 1029 </w:instrText>
          </w:r>
          <w:r w:rsidR="00D07EC9">
            <w:fldChar w:fldCharType="separate"/>
          </w:r>
          <w:r w:rsidR="00D07EC9">
            <w:rPr>
              <w:noProof/>
            </w:rPr>
            <w:t>(10)</w:t>
          </w:r>
          <w:r w:rsidR="00D07EC9">
            <w:fldChar w:fldCharType="end"/>
          </w:r>
        </w:sdtContent>
      </w:sdt>
    </w:p>
    <w:p w14:paraId="3EBF052C" w14:textId="0DFC428E" w:rsidR="003B28E2" w:rsidRDefault="003B28E2" w:rsidP="009543BB">
      <w:pPr>
        <w:pStyle w:val="Sta"/>
      </w:pPr>
      <w:r>
        <w:t>Na měření délky letu se používají metry.</w:t>
      </w:r>
    </w:p>
    <w:p w14:paraId="21920C11" w14:textId="5E3A033B" w:rsidR="003B28E2" w:rsidRDefault="003B28E2" w:rsidP="009543BB">
      <w:pPr>
        <w:pStyle w:val="Sta"/>
      </w:pPr>
      <w:r>
        <w:t>Rychlost letu měříme</w:t>
      </w:r>
      <w:r w:rsidR="004072BF">
        <w:t xml:space="preserve"> v </w:t>
      </w:r>
      <w:r>
        <w:t>kilometrech za hodinu.</w:t>
      </w:r>
    </w:p>
    <w:p w14:paraId="6DFC2FC6" w14:textId="750A4519" w:rsidR="003B28E2" w:rsidRDefault="003B28E2" w:rsidP="009543BB">
      <w:pPr>
        <w:pStyle w:val="Sta"/>
      </w:pPr>
      <w:r>
        <w:t>Datový formát letu je DDMMYY (den, měsíc, rok)</w:t>
      </w:r>
    </w:p>
    <w:p w14:paraId="2609D78E" w14:textId="37E50CE3" w:rsidR="003B28E2" w:rsidRDefault="003B28E2" w:rsidP="009543BB">
      <w:pPr>
        <w:pStyle w:val="Sta"/>
      </w:pPr>
      <w:r>
        <w:t>Výška letu se udává</w:t>
      </w:r>
      <w:r w:rsidR="004072BF">
        <w:t xml:space="preserve"> v </w:t>
      </w:r>
      <w:r>
        <w:t>metrech. Zaznamenává se GPS výška, ale také výška, kterou záznamové zařízení bere ze svého barometrického senzoru, který se musí každých 5 let zkalibrovat.</w:t>
      </w:r>
    </w:p>
    <w:p w14:paraId="3395DFAE" w14:textId="39A306DF" w:rsidR="003B28E2" w:rsidRDefault="003B28E2" w:rsidP="003B28E2">
      <w:pPr>
        <w:pStyle w:val="Podpodkapitola"/>
      </w:pPr>
      <w:bookmarkStart w:id="26" w:name="_Toc66368484"/>
      <w:r>
        <w:t>Pojmenování souboru</w:t>
      </w:r>
      <w:bookmarkEnd w:id="26"/>
    </w:p>
    <w:p w14:paraId="482DC95D" w14:textId="5DEB74DB" w:rsidR="00157C1E" w:rsidRDefault="003B28E2" w:rsidP="003B28E2">
      <w:pPr>
        <w:pStyle w:val="Sta"/>
      </w:pPr>
      <w:r>
        <w:t>Každý IGC záznam má své jméno, to je dané normou ISO 9660. Používá se pro všechny oficiální záznamy letu. Ostatní názvy souborů jsou povoleny pro obecné používání, ale FAI ani další soutěžní organizace jiný název neakceptují.</w:t>
      </w:r>
      <w:r w:rsidR="00157C1E">
        <w:t xml:space="preserve"> Všechny znaky</w:t>
      </w:r>
      <w:r w:rsidR="004072BF">
        <w:t xml:space="preserve"> v </w:t>
      </w:r>
      <w:r w:rsidR="00157C1E">
        <w:t>názvu souboru jsou alfanumerický.</w:t>
      </w:r>
    </w:p>
    <w:p w14:paraId="606386E5" w14:textId="25EDBF32" w:rsidR="00157C1E" w:rsidRDefault="00157C1E" w:rsidP="003B28E2">
      <w:pPr>
        <w:pStyle w:val="Sta"/>
      </w:pPr>
      <w:r>
        <w:t xml:space="preserve"> „A“ reprezentuje 10, „B“ je 11</w:t>
      </w:r>
      <w:r w:rsidR="004072BF">
        <w:t xml:space="preserve"> a </w:t>
      </w:r>
      <w:r>
        <w:t>„C“ je 12. Znaky 1-9</w:t>
      </w:r>
      <w:r w:rsidR="004072BF">
        <w:t xml:space="preserve"> a </w:t>
      </w:r>
      <w:r>
        <w:t xml:space="preserve">A-C používáme pro měsíce. </w:t>
      </w:r>
    </w:p>
    <w:p w14:paraId="7F005C12" w14:textId="77777777" w:rsidR="00157C1E" w:rsidRDefault="00157C1E" w:rsidP="003B28E2">
      <w:pPr>
        <w:pStyle w:val="Sta"/>
      </w:pPr>
      <w:r>
        <w:lastRenderedPageBreak/>
        <w:t xml:space="preserve">Pro zápis roku se používá modulo 10, takže každých 10 se začíná znovu. </w:t>
      </w:r>
    </w:p>
    <w:p w14:paraId="3E4B69EF" w14:textId="65FEF28A" w:rsidR="003B28E2" w:rsidRDefault="00157C1E" w:rsidP="003B28E2">
      <w:pPr>
        <w:pStyle w:val="Sta"/>
      </w:pPr>
      <w:r>
        <w:t xml:space="preserve">Pro číslo letu ten daný den se začíná číslem 1. </w:t>
      </w:r>
    </w:p>
    <w:p w14:paraId="00AB792B" w14:textId="4BE51148" w:rsidR="00157C1E" w:rsidRDefault="00157C1E" w:rsidP="003B28E2">
      <w:pPr>
        <w:pStyle w:val="Sta"/>
      </w:pPr>
      <w:r>
        <w:t>Sériové číslo záznamové jednotky je unikátní číslo. Pro každého výrobce záznamových zařízení je</w:t>
      </w:r>
      <w:r w:rsidR="004072BF">
        <w:t xml:space="preserve"> k </w:t>
      </w:r>
      <w:r>
        <w:t>dispozici 46656 identifikačních čísel.</w:t>
      </w:r>
    </w:p>
    <w:p w14:paraId="15427303" w14:textId="40C30585" w:rsidR="003B28E2" w:rsidRDefault="003B28E2" w:rsidP="003B28E2">
      <w:pPr>
        <w:pStyle w:val="Sta"/>
        <w:numPr>
          <w:ilvl w:val="0"/>
          <w:numId w:val="27"/>
        </w:numPr>
      </w:pPr>
      <w:r>
        <w:t>YMDCXXXF.</w:t>
      </w:r>
      <w:r w:rsidR="00006149">
        <w:t>IGC</w:t>
      </w:r>
    </w:p>
    <w:p w14:paraId="73E0F216" w14:textId="57172A31" w:rsidR="003B28E2" w:rsidRDefault="003B28E2" w:rsidP="003B28E2">
      <w:pPr>
        <w:pStyle w:val="Sta"/>
        <w:numPr>
          <w:ilvl w:val="1"/>
          <w:numId w:val="27"/>
        </w:numPr>
      </w:pPr>
      <w:r>
        <w:t>Y = rok</w:t>
      </w:r>
    </w:p>
    <w:p w14:paraId="2EBA7331" w14:textId="422C69A5" w:rsidR="003B28E2" w:rsidRDefault="00006149" w:rsidP="003B28E2">
      <w:pPr>
        <w:pStyle w:val="Sta"/>
        <w:numPr>
          <w:ilvl w:val="1"/>
          <w:numId w:val="27"/>
        </w:numPr>
      </w:pPr>
      <w:r>
        <w:t>M = měsíc</w:t>
      </w:r>
    </w:p>
    <w:p w14:paraId="3CDDAA3F" w14:textId="4BD2E5A1" w:rsidR="00006149" w:rsidRDefault="00006149" w:rsidP="003B28E2">
      <w:pPr>
        <w:pStyle w:val="Sta"/>
        <w:numPr>
          <w:ilvl w:val="1"/>
          <w:numId w:val="27"/>
        </w:numPr>
      </w:pPr>
      <w:r>
        <w:t>D = den</w:t>
      </w:r>
    </w:p>
    <w:p w14:paraId="74C03178" w14:textId="0C038A36" w:rsidR="00006149" w:rsidRDefault="00006149" w:rsidP="003B28E2">
      <w:pPr>
        <w:pStyle w:val="Sta"/>
        <w:numPr>
          <w:ilvl w:val="1"/>
          <w:numId w:val="27"/>
        </w:numPr>
      </w:pPr>
      <w:r>
        <w:t>C = výrobní ID</w:t>
      </w:r>
    </w:p>
    <w:p w14:paraId="7ED9F3D5" w14:textId="5B6242E1" w:rsidR="00006149" w:rsidRDefault="00006149" w:rsidP="003B28E2">
      <w:pPr>
        <w:pStyle w:val="Sta"/>
        <w:numPr>
          <w:ilvl w:val="1"/>
          <w:numId w:val="27"/>
        </w:numPr>
      </w:pPr>
      <w:r>
        <w:t>X = sériové unikátní číslo</w:t>
      </w:r>
    </w:p>
    <w:p w14:paraId="63ACA773" w14:textId="1B95F594" w:rsidR="00006149" w:rsidRDefault="00006149" w:rsidP="003B28E2">
      <w:pPr>
        <w:pStyle w:val="Sta"/>
        <w:numPr>
          <w:ilvl w:val="1"/>
          <w:numId w:val="27"/>
        </w:numPr>
      </w:pPr>
      <w:r>
        <w:t>F = číslo letu za den</w:t>
      </w:r>
    </w:p>
    <w:p w14:paraId="62FAE144" w14:textId="50243A5E" w:rsidR="00006149" w:rsidRDefault="00FF5765" w:rsidP="00954DDF">
      <w:pPr>
        <w:pStyle w:val="Podpodkapitola"/>
      </w:pPr>
      <w:bookmarkStart w:id="27" w:name="_Toc66368485"/>
      <w:r>
        <w:t xml:space="preserve">A – </w:t>
      </w:r>
      <w:r w:rsidR="00954DDF">
        <w:t>FVU (</w:t>
      </w:r>
      <w:proofErr w:type="spellStart"/>
      <w:r w:rsidR="00954DDF">
        <w:t>Flight</w:t>
      </w:r>
      <w:proofErr w:type="spellEnd"/>
      <w:r w:rsidR="00954DDF">
        <w:t xml:space="preserve"> </w:t>
      </w:r>
      <w:proofErr w:type="spellStart"/>
      <w:r w:rsidR="00954DDF">
        <w:t>Verification</w:t>
      </w:r>
      <w:proofErr w:type="spellEnd"/>
      <w:r w:rsidR="00954DDF">
        <w:t xml:space="preserve"> Unit)</w:t>
      </w:r>
      <w:bookmarkEnd w:id="27"/>
    </w:p>
    <w:p w14:paraId="5B43D73F" w14:textId="4623B619" w:rsidR="00954DDF" w:rsidRDefault="00954DDF" w:rsidP="00954DDF">
      <w:pPr>
        <w:pStyle w:val="Sta"/>
      </w:pPr>
      <w:r>
        <w:t xml:space="preserve">Tento typ záznamu začíná písmenem „A“. Specifikuje unikátní sériové číslo záznamového zařízení. </w:t>
      </w:r>
    </w:p>
    <w:p w14:paraId="630DC575" w14:textId="0CA0916C" w:rsidR="00954DDF" w:rsidRDefault="00954DDF" w:rsidP="00954DDF">
      <w:pPr>
        <w:pStyle w:val="Sta"/>
        <w:numPr>
          <w:ilvl w:val="0"/>
          <w:numId w:val="27"/>
        </w:numPr>
      </w:pPr>
      <w:r>
        <w:t>AMNNNNN</w:t>
      </w:r>
    </w:p>
    <w:p w14:paraId="06F7A225" w14:textId="4C76DE36" w:rsidR="00954DDF" w:rsidRDefault="00954DDF" w:rsidP="00954DDF">
      <w:pPr>
        <w:pStyle w:val="Sta"/>
        <w:numPr>
          <w:ilvl w:val="1"/>
          <w:numId w:val="27"/>
        </w:numPr>
      </w:pPr>
      <w:r>
        <w:t>A = typ záznamu</w:t>
      </w:r>
    </w:p>
    <w:p w14:paraId="0737A279" w14:textId="51909766" w:rsidR="00954DDF" w:rsidRDefault="00954DDF" w:rsidP="00954DDF">
      <w:pPr>
        <w:pStyle w:val="Sta"/>
        <w:numPr>
          <w:ilvl w:val="1"/>
          <w:numId w:val="27"/>
        </w:numPr>
      </w:pPr>
      <w:r>
        <w:t>M = ID výrobce</w:t>
      </w:r>
    </w:p>
    <w:p w14:paraId="330D0EAE" w14:textId="276F344E" w:rsidR="00954DDF" w:rsidRDefault="00954DDF" w:rsidP="00954DDF">
      <w:pPr>
        <w:pStyle w:val="Sta"/>
        <w:numPr>
          <w:ilvl w:val="1"/>
          <w:numId w:val="27"/>
        </w:numPr>
      </w:pPr>
      <w:r>
        <w:t>N = unikátní ID</w:t>
      </w:r>
    </w:p>
    <w:p w14:paraId="06EEC8D4" w14:textId="197055A0" w:rsidR="00954DDF" w:rsidRDefault="00FF5765" w:rsidP="00954DDF">
      <w:pPr>
        <w:pStyle w:val="Podpodkapitola"/>
      </w:pPr>
      <w:bookmarkStart w:id="28" w:name="_Toc66368486"/>
      <w:r>
        <w:t xml:space="preserve">G – </w:t>
      </w:r>
      <w:proofErr w:type="spellStart"/>
      <w:r w:rsidR="00954DDF">
        <w:t>Security</w:t>
      </w:r>
      <w:proofErr w:type="spellEnd"/>
      <w:r w:rsidR="00954DDF">
        <w:t xml:space="preserve"> (Bezpečnostní kód)</w:t>
      </w:r>
      <w:bookmarkEnd w:id="28"/>
    </w:p>
    <w:p w14:paraId="0406761E" w14:textId="6C66ABEE" w:rsidR="00954DDF" w:rsidRDefault="00954DDF" w:rsidP="00954DDF">
      <w:pPr>
        <w:pStyle w:val="Sta"/>
      </w:pPr>
      <w:r>
        <w:t>Záznam „G“ ověřuje, zda data ASCII nebyla během letu nebo po něm změněna. Používá se pro ověření záznamu. Bezpečnostní kód musí být vygenerován FVU</w:t>
      </w:r>
      <w:r w:rsidR="004636FC">
        <w:t xml:space="preserve"> a </w:t>
      </w:r>
      <w:r>
        <w:t>obsahovat platné znaky ASCII tabulky.</w:t>
      </w:r>
    </w:p>
    <w:p w14:paraId="6D39A049" w14:textId="5380313C" w:rsidR="00954DDF" w:rsidRDefault="00FF5765" w:rsidP="00954DDF">
      <w:pPr>
        <w:pStyle w:val="Podpodkapitola"/>
      </w:pPr>
      <w:bookmarkStart w:id="29" w:name="_Toc66368487"/>
      <w:r>
        <w:t xml:space="preserve">H – </w:t>
      </w:r>
      <w:proofErr w:type="spellStart"/>
      <w:r w:rsidR="00954DDF">
        <w:t>File</w:t>
      </w:r>
      <w:proofErr w:type="spellEnd"/>
      <w:r w:rsidR="00954DDF">
        <w:t xml:space="preserve"> </w:t>
      </w:r>
      <w:proofErr w:type="spellStart"/>
      <w:r w:rsidR="00954DDF">
        <w:t>header</w:t>
      </w:r>
      <w:proofErr w:type="spellEnd"/>
      <w:r w:rsidR="00954DDF">
        <w:t xml:space="preserve"> (Hlavička souboru)</w:t>
      </w:r>
      <w:bookmarkEnd w:id="29"/>
    </w:p>
    <w:p w14:paraId="2BF65545" w14:textId="1BC8E38A" w:rsidR="00954DDF" w:rsidRDefault="003D26E6" w:rsidP="00954DDF">
      <w:pPr>
        <w:pStyle w:val="Sta"/>
      </w:pPr>
      <w:r>
        <w:t>Hlavička souboru začíná písmenem „H“. Jsou zde informace</w:t>
      </w:r>
      <w:r w:rsidR="004072BF">
        <w:t xml:space="preserve"> o </w:t>
      </w:r>
      <w:r>
        <w:t xml:space="preserve">datumu, kdy byl let </w:t>
      </w:r>
      <w:r w:rsidR="002C7ECA">
        <w:t>ulétnut</w:t>
      </w:r>
      <w:r>
        <w:t>. Dále jméno pilota</w:t>
      </w:r>
      <w:r w:rsidR="00950CF2">
        <w:t>.</w:t>
      </w:r>
      <w:r>
        <w:t xml:space="preserve"> </w:t>
      </w:r>
      <w:r w:rsidR="00950CF2">
        <w:t>P</w:t>
      </w:r>
      <w:r>
        <w:t xml:space="preserve">okud je kluzák dvoumístný, uvádí se </w:t>
      </w:r>
      <w:r w:rsidR="00950CF2">
        <w:t xml:space="preserve">rovněž </w:t>
      </w:r>
      <w:r>
        <w:t xml:space="preserve">jméno druhého pilota. </w:t>
      </w:r>
      <w:r w:rsidR="00950CF2">
        <w:t>Najdeme zde i</w:t>
      </w:r>
      <w:r>
        <w:t xml:space="preserve"> typ kluzáku, třídu, kam kluzák patří, registraci kluzáku</w:t>
      </w:r>
      <w:r w:rsidR="004072BF">
        <w:t xml:space="preserve"> a </w:t>
      </w:r>
      <w:r w:rsidR="00950CF2">
        <w:t>též</w:t>
      </w:r>
      <w:r>
        <w:t xml:space="preserve"> jeho soutěžní znak. Dále jsou zde informace</w:t>
      </w:r>
      <w:r w:rsidR="004072BF">
        <w:t xml:space="preserve"> o </w:t>
      </w:r>
      <w:r>
        <w:t>verzi firmwaru záznamového zařízení</w:t>
      </w:r>
      <w:r w:rsidR="00950CF2">
        <w:t>,</w:t>
      </w:r>
      <w:r>
        <w:t xml:space="preserve"> typ zařízení</w:t>
      </w:r>
      <w:r w:rsidR="00950CF2">
        <w:t xml:space="preserve"> n</w:t>
      </w:r>
      <w:r>
        <w:t xml:space="preserve">ebo </w:t>
      </w:r>
      <w:r>
        <w:lastRenderedPageBreak/>
        <w:t>označení antény pro snímání pozice</w:t>
      </w:r>
      <w:r w:rsidR="004072BF">
        <w:t xml:space="preserve"> a </w:t>
      </w:r>
      <w:r>
        <w:t>senzoru pro snímání výšky letu. Je zde také uvedena časová zóna letu.</w:t>
      </w:r>
    </w:p>
    <w:p w14:paraId="1913237A" w14:textId="408ADC8D" w:rsidR="00600D65" w:rsidRDefault="00FF5765" w:rsidP="00600D65">
      <w:pPr>
        <w:pStyle w:val="Podpodkapitola"/>
      </w:pPr>
      <w:bookmarkStart w:id="30" w:name="_Toc66368488"/>
      <w:r>
        <w:t xml:space="preserve">B – </w:t>
      </w:r>
      <w:r w:rsidR="00600D65">
        <w:t>Fix (Jednotlivý záznam letu)</w:t>
      </w:r>
      <w:bookmarkEnd w:id="30"/>
    </w:p>
    <w:p w14:paraId="76C7CCF4" w14:textId="277D9B96" w:rsidR="00600D65" w:rsidRDefault="00600D65" w:rsidP="00600D65">
      <w:pPr>
        <w:pStyle w:val="Sta"/>
      </w:pPr>
      <w:r>
        <w:t>Fix neboli jednotlivý záznam letu se zaznamenává pravidelně po pár vteřinách. Dá se</w:t>
      </w:r>
      <w:r w:rsidR="0054350D">
        <w:t xml:space="preserve"> též</w:t>
      </w:r>
      <w:r>
        <w:t xml:space="preserve"> zaznamenávat každou 1 </w:t>
      </w:r>
      <w:r w:rsidR="0054350D">
        <w:t>a</w:t>
      </w:r>
      <w:r>
        <w:t xml:space="preserve">ž </w:t>
      </w:r>
      <w:r w:rsidR="004B4BA6">
        <w:t>10</w:t>
      </w:r>
      <w:r>
        <w:t xml:space="preserve"> vteřin. Záznam začíná písmenem „B“. Obsahuje</w:t>
      </w:r>
      <w:r w:rsidR="004072BF">
        <w:t xml:space="preserve"> v </w:t>
      </w:r>
      <w:r>
        <w:t>so</w:t>
      </w:r>
      <w:r w:rsidR="000070A5">
        <w:t>b</w:t>
      </w:r>
      <w:r>
        <w:t>ě informace</w:t>
      </w:r>
      <w:r w:rsidR="004072BF">
        <w:t xml:space="preserve"> o </w:t>
      </w:r>
      <w:r>
        <w:t>čase, zeměpisné šířce</w:t>
      </w:r>
      <w:r w:rsidR="004072BF">
        <w:t xml:space="preserve"> a </w:t>
      </w:r>
      <w:r>
        <w:t>délce, validaci fixu, výšk</w:t>
      </w:r>
      <w:r w:rsidR="000070A5">
        <w:t>u</w:t>
      </w:r>
      <w:r w:rsidR="004072BF">
        <w:t xml:space="preserve"> z </w:t>
      </w:r>
      <w:r>
        <w:t>barometru, GPS výšk</w:t>
      </w:r>
      <w:r w:rsidR="000070A5">
        <w:t>u</w:t>
      </w:r>
      <w:r>
        <w:t>, přesnost fixu</w:t>
      </w:r>
      <w:r w:rsidR="004072BF">
        <w:t xml:space="preserve"> a </w:t>
      </w:r>
      <w:r>
        <w:t xml:space="preserve">pokud záznamové zařízení </w:t>
      </w:r>
      <w:r w:rsidR="000070A5">
        <w:t>umožňuje detekci</w:t>
      </w:r>
      <w:r>
        <w:t xml:space="preserve"> </w:t>
      </w:r>
      <w:r w:rsidR="000070A5">
        <w:t>hluku</w:t>
      </w:r>
      <w:r>
        <w:t>, obsahuje</w:t>
      </w:r>
      <w:r w:rsidR="004072BF">
        <w:t xml:space="preserve"> i </w:t>
      </w:r>
      <w:r>
        <w:t>otáčky motoru.</w:t>
      </w:r>
    </w:p>
    <w:p w14:paraId="3B764920" w14:textId="4D984839" w:rsidR="00600D65" w:rsidRDefault="00600D65" w:rsidP="00600D65">
      <w:pPr>
        <w:pStyle w:val="Sta"/>
        <w:numPr>
          <w:ilvl w:val="0"/>
          <w:numId w:val="27"/>
        </w:numPr>
      </w:pPr>
      <w:r>
        <w:t>BHHMMSSDDMMMMMNDDDMMMMMEVPPPPPGGGGGAAARRRR</w:t>
      </w:r>
    </w:p>
    <w:p w14:paraId="00CE7817" w14:textId="25A15634" w:rsidR="00600D65" w:rsidRDefault="00600D65" w:rsidP="00600D65">
      <w:pPr>
        <w:pStyle w:val="Sta"/>
        <w:numPr>
          <w:ilvl w:val="1"/>
          <w:numId w:val="27"/>
        </w:numPr>
      </w:pPr>
      <w:r>
        <w:t>HHMMSS = časový záznam</w:t>
      </w:r>
    </w:p>
    <w:p w14:paraId="3974D445" w14:textId="4020B312" w:rsidR="00600D65" w:rsidRDefault="00600D65" w:rsidP="00600D65">
      <w:pPr>
        <w:pStyle w:val="Sta"/>
        <w:numPr>
          <w:ilvl w:val="1"/>
          <w:numId w:val="27"/>
        </w:numPr>
      </w:pPr>
      <w:r>
        <w:t>DDMMMMMN = zeměpisná šířka</w:t>
      </w:r>
    </w:p>
    <w:p w14:paraId="41829F97" w14:textId="31D72472" w:rsidR="00600D65" w:rsidRDefault="00600D65" w:rsidP="00600D65">
      <w:pPr>
        <w:pStyle w:val="Sta"/>
        <w:numPr>
          <w:ilvl w:val="1"/>
          <w:numId w:val="27"/>
        </w:numPr>
      </w:pPr>
      <w:r>
        <w:t>DDDMMMMME = zeměpisná délka</w:t>
      </w:r>
    </w:p>
    <w:p w14:paraId="259DF58B" w14:textId="4FACD4FB" w:rsidR="00600D65" w:rsidRDefault="00600D65" w:rsidP="00600D65">
      <w:pPr>
        <w:pStyle w:val="Sta"/>
        <w:numPr>
          <w:ilvl w:val="1"/>
          <w:numId w:val="27"/>
        </w:numPr>
      </w:pPr>
      <w:r>
        <w:t xml:space="preserve">V/A = validace fixu (A = </w:t>
      </w:r>
      <w:proofErr w:type="spellStart"/>
      <w:r>
        <w:t>valid</w:t>
      </w:r>
      <w:proofErr w:type="spellEnd"/>
      <w:r>
        <w:t>,</w:t>
      </w:r>
      <w:r w:rsidR="004072BF">
        <w:t xml:space="preserve"> v </w:t>
      </w:r>
      <w:r>
        <w:t xml:space="preserve">= </w:t>
      </w:r>
      <w:proofErr w:type="spellStart"/>
      <w:r>
        <w:t>warning</w:t>
      </w:r>
      <w:proofErr w:type="spellEnd"/>
      <w:r>
        <w:t>)</w:t>
      </w:r>
    </w:p>
    <w:p w14:paraId="124E7D97" w14:textId="5805E36B" w:rsidR="00600D65" w:rsidRDefault="00600D65" w:rsidP="00600D65">
      <w:pPr>
        <w:pStyle w:val="Sta"/>
        <w:numPr>
          <w:ilvl w:val="1"/>
          <w:numId w:val="27"/>
        </w:numPr>
      </w:pPr>
      <w:r>
        <w:t>PPPPP = výška</w:t>
      </w:r>
      <w:r w:rsidR="004072BF">
        <w:t xml:space="preserve"> z </w:t>
      </w:r>
      <w:r>
        <w:t>barometru</w:t>
      </w:r>
    </w:p>
    <w:p w14:paraId="57B33549" w14:textId="55BCE5E7" w:rsidR="00600D65" w:rsidRDefault="00600D65" w:rsidP="00600D65">
      <w:pPr>
        <w:pStyle w:val="Sta"/>
        <w:numPr>
          <w:ilvl w:val="1"/>
          <w:numId w:val="27"/>
        </w:numPr>
      </w:pPr>
      <w:r>
        <w:t>GGGGG = GPS výška</w:t>
      </w:r>
    </w:p>
    <w:p w14:paraId="65EB2950" w14:textId="335C2D96" w:rsidR="00600D65" w:rsidRDefault="00600D65" w:rsidP="00600D65">
      <w:pPr>
        <w:pStyle w:val="Sta"/>
        <w:numPr>
          <w:ilvl w:val="1"/>
          <w:numId w:val="27"/>
        </w:numPr>
      </w:pPr>
      <w:r>
        <w:t>AAA = přesnost fixu</w:t>
      </w:r>
    </w:p>
    <w:p w14:paraId="724DB45F" w14:textId="6FD138E2" w:rsidR="00600D65" w:rsidRDefault="00600D65" w:rsidP="00600D65">
      <w:pPr>
        <w:pStyle w:val="Sta"/>
        <w:numPr>
          <w:ilvl w:val="1"/>
          <w:numId w:val="27"/>
        </w:numPr>
      </w:pPr>
      <w:r>
        <w:t>RRRR = otáčky motoru (pokud je hluk detekován)</w:t>
      </w:r>
    </w:p>
    <w:p w14:paraId="1EB570DE" w14:textId="3993FFDD" w:rsidR="00600D65" w:rsidRDefault="00FF5765" w:rsidP="00600D65">
      <w:pPr>
        <w:pStyle w:val="Podpodkapitola"/>
      </w:pPr>
      <w:bookmarkStart w:id="31" w:name="_Toc66368489"/>
      <w:r>
        <w:t xml:space="preserve">C – </w:t>
      </w:r>
      <w:proofErr w:type="spellStart"/>
      <w:r w:rsidR="00600D65">
        <w:t>Task</w:t>
      </w:r>
      <w:proofErr w:type="spellEnd"/>
      <w:r w:rsidR="00600D65">
        <w:t xml:space="preserve"> (Úloha letu)</w:t>
      </w:r>
      <w:bookmarkEnd w:id="31"/>
    </w:p>
    <w:p w14:paraId="05FAF212" w14:textId="5BC65E76" w:rsidR="00600D65" w:rsidRDefault="00600D65" w:rsidP="00600D65">
      <w:pPr>
        <w:pStyle w:val="Sta"/>
      </w:pPr>
      <w:r>
        <w:t xml:space="preserve">Záznam, který začíná písmenem „C“ označuje </w:t>
      </w:r>
      <w:r w:rsidR="00A70585">
        <w:t>úlohu letu. Obsahuje datum</w:t>
      </w:r>
      <w:r w:rsidR="004072BF">
        <w:t xml:space="preserve"> a </w:t>
      </w:r>
      <w:r w:rsidR="00A70585">
        <w:t>čas letu, ID úlohy, která začíná číslem 0001 (označuje pořadí deklarované tratě daný den), GPS souřadnice vzletu</w:t>
      </w:r>
      <w:r w:rsidR="004072BF">
        <w:t xml:space="preserve"> a </w:t>
      </w:r>
      <w:r w:rsidR="00A70585">
        <w:t>přistání</w:t>
      </w:r>
      <w:r w:rsidR="00582173">
        <w:t>,</w:t>
      </w:r>
      <w:r w:rsidR="004072BF">
        <w:t> </w:t>
      </w:r>
      <w:r w:rsidR="00A70585">
        <w:t>také GPS souřadnice otočných bodů na trati</w:t>
      </w:r>
      <w:r w:rsidR="004072BF">
        <w:t xml:space="preserve"> a </w:t>
      </w:r>
      <w:r w:rsidR="00A70585">
        <w:t>jako poslední je název otočného bodu.</w:t>
      </w:r>
    </w:p>
    <w:p w14:paraId="0F124128" w14:textId="2A519B69" w:rsidR="00A70585" w:rsidRDefault="00A70585" w:rsidP="00A70585">
      <w:pPr>
        <w:pStyle w:val="Sta"/>
        <w:numPr>
          <w:ilvl w:val="0"/>
          <w:numId w:val="27"/>
        </w:numPr>
      </w:pPr>
      <w:r>
        <w:t>CDMMYYHHMMSSFDFMFYIIIITTTEXTSTRING (informace</w:t>
      </w:r>
      <w:r w:rsidR="004072BF">
        <w:t xml:space="preserve"> o </w:t>
      </w:r>
      <w:r>
        <w:t>úloze)</w:t>
      </w:r>
    </w:p>
    <w:p w14:paraId="367534CA" w14:textId="116E20AA" w:rsidR="00A70585" w:rsidRDefault="00A70585" w:rsidP="00A70585">
      <w:pPr>
        <w:pStyle w:val="Sta"/>
        <w:numPr>
          <w:ilvl w:val="0"/>
          <w:numId w:val="27"/>
        </w:numPr>
      </w:pPr>
      <w:r>
        <w:t>CDDMMMMMNDDDMMMMMETEXTSTRING (otočný bod)</w:t>
      </w:r>
    </w:p>
    <w:p w14:paraId="48E7D70D" w14:textId="1F31D043" w:rsidR="00A70585" w:rsidRDefault="00A70585" w:rsidP="00A70585">
      <w:pPr>
        <w:pStyle w:val="Sta"/>
        <w:numPr>
          <w:ilvl w:val="1"/>
          <w:numId w:val="27"/>
        </w:numPr>
      </w:pPr>
      <w:r>
        <w:t>DDMMYY = datum</w:t>
      </w:r>
    </w:p>
    <w:p w14:paraId="3EAA3121" w14:textId="550F63C5" w:rsidR="00A70585" w:rsidRDefault="00A70585" w:rsidP="00A70585">
      <w:pPr>
        <w:pStyle w:val="Sta"/>
        <w:numPr>
          <w:ilvl w:val="1"/>
          <w:numId w:val="27"/>
        </w:numPr>
      </w:pPr>
      <w:r>
        <w:t>HHMMSS = čas</w:t>
      </w:r>
    </w:p>
    <w:p w14:paraId="4A7356B4" w14:textId="3C5A72AB" w:rsidR="00A70585" w:rsidRDefault="00A70585" w:rsidP="00A70585">
      <w:pPr>
        <w:pStyle w:val="Sta"/>
        <w:numPr>
          <w:ilvl w:val="1"/>
          <w:numId w:val="27"/>
        </w:numPr>
      </w:pPr>
      <w:r>
        <w:t>IIII = ID úlohy</w:t>
      </w:r>
    </w:p>
    <w:p w14:paraId="74EDEB3A" w14:textId="3B19BD35" w:rsidR="00A70585" w:rsidRDefault="00A70585" w:rsidP="00A70585">
      <w:pPr>
        <w:pStyle w:val="Sta"/>
        <w:numPr>
          <w:ilvl w:val="1"/>
          <w:numId w:val="27"/>
        </w:numPr>
      </w:pPr>
      <w:r>
        <w:t>DDMMMMMNDDDMMMMME = GPS souřadnice</w:t>
      </w:r>
    </w:p>
    <w:p w14:paraId="657C7B0F" w14:textId="21A486D6" w:rsidR="00A70585" w:rsidRDefault="00FF5765" w:rsidP="00A70585">
      <w:pPr>
        <w:pStyle w:val="Podpodkapitola"/>
      </w:pPr>
      <w:bookmarkStart w:id="32" w:name="_Toc66368490"/>
      <w:r>
        <w:lastRenderedPageBreak/>
        <w:t xml:space="preserve">D – </w:t>
      </w:r>
      <w:proofErr w:type="spellStart"/>
      <w:r w:rsidR="00A70585">
        <w:t>Differential</w:t>
      </w:r>
      <w:proofErr w:type="spellEnd"/>
      <w:r w:rsidR="00A70585">
        <w:t xml:space="preserve"> GPS (Jiný GPS záznamník)</w:t>
      </w:r>
      <w:bookmarkEnd w:id="32"/>
    </w:p>
    <w:p w14:paraId="72411ECB" w14:textId="5C7AC338" w:rsidR="00A70585" w:rsidRDefault="00A70585" w:rsidP="00A70585">
      <w:pPr>
        <w:pStyle w:val="Sta"/>
      </w:pPr>
      <w:r>
        <w:t xml:space="preserve">Záznam „D“ nám dává informace, </w:t>
      </w:r>
      <w:r w:rsidR="00582173">
        <w:t xml:space="preserve">zda </w:t>
      </w:r>
      <w:r w:rsidR="00FF5765">
        <w:t xml:space="preserve">záznamové zařízení snímá GPS souřadnice pomocí jiného GPS zařízení. Pokud je absence těchto záznamů, znamená to, že záznamové zařízení používá integrovanou </w:t>
      </w:r>
      <w:proofErr w:type="spellStart"/>
      <w:r w:rsidR="00FF5765">
        <w:t>GPSku</w:t>
      </w:r>
      <w:proofErr w:type="spellEnd"/>
      <w:r w:rsidR="00FF5765">
        <w:t>.</w:t>
      </w:r>
    </w:p>
    <w:p w14:paraId="3B36F33A" w14:textId="039ECC99" w:rsidR="00FF5765" w:rsidRDefault="00FF5765" w:rsidP="00FF5765">
      <w:pPr>
        <w:pStyle w:val="Sta"/>
        <w:numPr>
          <w:ilvl w:val="0"/>
          <w:numId w:val="28"/>
        </w:numPr>
      </w:pPr>
      <w:r>
        <w:t>DQSSSS</w:t>
      </w:r>
    </w:p>
    <w:p w14:paraId="7E1BCA8B" w14:textId="34AB99A1" w:rsidR="00FF5765" w:rsidRDefault="00FF5765" w:rsidP="00FF5765">
      <w:pPr>
        <w:pStyle w:val="Sta"/>
        <w:numPr>
          <w:ilvl w:val="1"/>
          <w:numId w:val="28"/>
        </w:numPr>
      </w:pPr>
      <w:r>
        <w:t>Q = GPS kvalifikátor</w:t>
      </w:r>
    </w:p>
    <w:p w14:paraId="36317614" w14:textId="1FC49D29" w:rsidR="00FF5765" w:rsidRDefault="00FF5765" w:rsidP="00FF5765">
      <w:pPr>
        <w:pStyle w:val="Sta"/>
        <w:numPr>
          <w:ilvl w:val="1"/>
          <w:numId w:val="28"/>
        </w:numPr>
      </w:pPr>
      <w:r>
        <w:t>S = ID stanice</w:t>
      </w:r>
    </w:p>
    <w:p w14:paraId="54CDE14B" w14:textId="10A65368" w:rsidR="00FF5765" w:rsidRDefault="00FF5765" w:rsidP="00FF5765">
      <w:pPr>
        <w:pStyle w:val="Podpodkapitola"/>
      </w:pPr>
      <w:bookmarkStart w:id="33" w:name="_Toc66368491"/>
      <w:r>
        <w:t>F – Satelit</w:t>
      </w:r>
      <w:bookmarkEnd w:id="33"/>
    </w:p>
    <w:p w14:paraId="7C7AACC8" w14:textId="4CBF3C90" w:rsidR="00FF5765" w:rsidRDefault="00FF5765" w:rsidP="009543BB">
      <w:pPr>
        <w:pStyle w:val="Sta"/>
      </w:pPr>
      <w:r>
        <w:t>Záznam „F“ zapisuje informace</w:t>
      </w:r>
      <w:r w:rsidR="004072BF">
        <w:t xml:space="preserve"> o </w:t>
      </w:r>
      <w:r>
        <w:t>aktuálně používaném satelitu. Vždy se zaznamená, pokud se přijímací satelit změní.</w:t>
      </w:r>
    </w:p>
    <w:p w14:paraId="6065EBC9" w14:textId="4725F4AF" w:rsidR="00FF5765" w:rsidRDefault="00FF5765" w:rsidP="00FF5765">
      <w:pPr>
        <w:pStyle w:val="Sta"/>
        <w:numPr>
          <w:ilvl w:val="0"/>
          <w:numId w:val="28"/>
        </w:numPr>
      </w:pPr>
      <w:r>
        <w:t>FHHMMSSAABBCCDD</w:t>
      </w:r>
    </w:p>
    <w:p w14:paraId="1628C341" w14:textId="442E0B03" w:rsidR="00FF5765" w:rsidRDefault="00FF5765" w:rsidP="00FF5765">
      <w:pPr>
        <w:pStyle w:val="Sta"/>
        <w:numPr>
          <w:ilvl w:val="1"/>
          <w:numId w:val="28"/>
        </w:numPr>
      </w:pPr>
      <w:r>
        <w:t>HHMMSS = čas</w:t>
      </w:r>
    </w:p>
    <w:p w14:paraId="3569585E" w14:textId="4EAC282D" w:rsidR="00FF5765" w:rsidRDefault="00FF5765" w:rsidP="00FF5765">
      <w:pPr>
        <w:pStyle w:val="Sta"/>
        <w:numPr>
          <w:ilvl w:val="1"/>
          <w:numId w:val="28"/>
        </w:numPr>
      </w:pPr>
      <w:r>
        <w:t>AABBCCDD = ID satelitu</w:t>
      </w:r>
    </w:p>
    <w:p w14:paraId="3D8E1E3D" w14:textId="573D6580" w:rsidR="00FF5765" w:rsidRDefault="00FF5765" w:rsidP="00FF5765">
      <w:pPr>
        <w:pStyle w:val="Podpodkapitola"/>
      </w:pPr>
      <w:bookmarkStart w:id="34" w:name="_Toc66368492"/>
      <w:r>
        <w:t xml:space="preserve">L – </w:t>
      </w:r>
      <w:r w:rsidR="001B13F1">
        <w:t xml:space="preserve">Log </w:t>
      </w:r>
      <w:proofErr w:type="spellStart"/>
      <w:r w:rsidR="001B13F1">
        <w:t>book</w:t>
      </w:r>
      <w:proofErr w:type="spellEnd"/>
      <w:r w:rsidR="001B13F1">
        <w:t xml:space="preserve"> (Informace</w:t>
      </w:r>
      <w:r w:rsidR="004072BF">
        <w:t xml:space="preserve"> k </w:t>
      </w:r>
      <w:r w:rsidR="001B13F1">
        <w:t>letu)</w:t>
      </w:r>
      <w:bookmarkEnd w:id="34"/>
    </w:p>
    <w:p w14:paraId="01710C69" w14:textId="697A79EA" w:rsidR="001B13F1" w:rsidRDefault="001B13F1" w:rsidP="001B13F1">
      <w:pPr>
        <w:pStyle w:val="Sta"/>
      </w:pPr>
      <w:r>
        <w:t>Tento záznam „L“ umožňuje přidat několik textových řádků ve volném formátu. Jelikož záznam „L“ není pokryt bezpečnostním kódem, umožňuje nám přidat do souboru informace</w:t>
      </w:r>
      <w:r w:rsidR="004072BF">
        <w:t xml:space="preserve"> i </w:t>
      </w:r>
      <w:r>
        <w:t>po dokončení letu, např.</w:t>
      </w:r>
      <w:r w:rsidR="00E4704D">
        <w:t> </w:t>
      </w:r>
      <w:r>
        <w:t>nějaké komentáře</w:t>
      </w:r>
      <w:r w:rsidR="004072BF">
        <w:t xml:space="preserve"> k </w:t>
      </w:r>
      <w:r>
        <w:t>letu atd.</w:t>
      </w:r>
    </w:p>
    <w:p w14:paraId="4096B6FA" w14:textId="24D91CB5" w:rsidR="001B13F1" w:rsidRDefault="007A3690" w:rsidP="007A3690">
      <w:pPr>
        <w:pStyle w:val="Podkapitola"/>
      </w:pPr>
      <w:bookmarkStart w:id="35" w:name="_Toc66368493"/>
      <w:r>
        <w:t>IGC záznamník</w:t>
      </w:r>
      <w:bookmarkEnd w:id="35"/>
    </w:p>
    <w:p w14:paraId="4C7AF583" w14:textId="648B7129" w:rsidR="007A3690" w:rsidRDefault="007A3690" w:rsidP="007A3690">
      <w:pPr>
        <w:pStyle w:val="Sta"/>
      </w:pPr>
      <w:r>
        <w:t xml:space="preserve">IGC záznamník neboli </w:t>
      </w:r>
      <w:proofErr w:type="spellStart"/>
      <w:r>
        <w:t>logger</w:t>
      </w:r>
      <w:proofErr w:type="spellEnd"/>
      <w:r w:rsidR="00582173">
        <w:t xml:space="preserve"> </w:t>
      </w:r>
      <w:r>
        <w:t>se používá pro zaznamenávání celého letu</w:t>
      </w:r>
      <w:r w:rsidR="00582173">
        <w:t>, j</w:t>
      </w:r>
      <w:r>
        <w:t xml:space="preserve">ehož výstupem je následně IGC soubor. </w:t>
      </w:r>
      <w:r w:rsidR="00204052">
        <w:t>Na trhu e</w:t>
      </w:r>
      <w:r>
        <w:t xml:space="preserve">xistuje několik typů </w:t>
      </w:r>
      <w:proofErr w:type="spellStart"/>
      <w:r>
        <w:t>loggerů</w:t>
      </w:r>
      <w:proofErr w:type="spellEnd"/>
      <w:r>
        <w:t>.</w:t>
      </w:r>
    </w:p>
    <w:p w14:paraId="79277C2E" w14:textId="7F6E7C5D" w:rsidR="007A3690" w:rsidRDefault="007A3690" w:rsidP="007A3690">
      <w:pPr>
        <w:pStyle w:val="Sta"/>
      </w:pPr>
      <w:r>
        <w:t>Mezi starší patří ty, co mají</w:t>
      </w:r>
      <w:r w:rsidR="004072BF">
        <w:t xml:space="preserve"> v </w:t>
      </w:r>
      <w:r>
        <w:t xml:space="preserve">sobě nainstalovaný hardware pouze pro zaznamenávání letu. </w:t>
      </w:r>
      <w:r w:rsidR="00381D5B">
        <w:t xml:space="preserve">Tento </w:t>
      </w:r>
      <w:proofErr w:type="spellStart"/>
      <w:r w:rsidR="00381D5B">
        <w:t>logger</w:t>
      </w:r>
      <w:proofErr w:type="spellEnd"/>
      <w:r w:rsidR="00381D5B">
        <w:t xml:space="preserve"> je připojený</w:t>
      </w:r>
      <w:r w:rsidR="004072BF">
        <w:t xml:space="preserve"> k </w:t>
      </w:r>
      <w:r w:rsidR="00381D5B">
        <w:t>baterce, jelikož</w:t>
      </w:r>
      <w:r w:rsidR="004072BF">
        <w:t xml:space="preserve"> v </w:t>
      </w:r>
      <w:r w:rsidR="00381D5B">
        <w:t>sobě baterky nemají. Dále se musí</w:t>
      </w:r>
      <w:r>
        <w:t xml:space="preserve"> pomocí kabelů připojit</w:t>
      </w:r>
      <w:r w:rsidR="004072BF">
        <w:t xml:space="preserve"> k </w:t>
      </w:r>
      <w:r>
        <w:t>externí anténě, pokud</w:t>
      </w:r>
      <w:r w:rsidR="004072BF">
        <w:t xml:space="preserve"> v </w:t>
      </w:r>
      <w:r>
        <w:t>ji</w:t>
      </w:r>
      <w:r w:rsidR="004072BF">
        <w:t xml:space="preserve"> v </w:t>
      </w:r>
      <w:r>
        <w:t>sobě nemají. Také se dají připojit pomocí kabelu</w:t>
      </w:r>
      <w:r w:rsidR="004072BF">
        <w:t xml:space="preserve"> k </w:t>
      </w:r>
      <w:r>
        <w:t xml:space="preserve">externí navigaci, kde díky IGC </w:t>
      </w:r>
      <w:proofErr w:type="spellStart"/>
      <w:r>
        <w:t>loggeru</w:t>
      </w:r>
      <w:proofErr w:type="spellEnd"/>
      <w:r>
        <w:t xml:space="preserve"> uvidíme naši polohu. Tyto navigace mají</w:t>
      </w:r>
      <w:r w:rsidR="004072BF">
        <w:t xml:space="preserve"> i </w:t>
      </w:r>
      <w:r w:rsidR="00381D5B">
        <w:t>palubní počítač</w:t>
      </w:r>
      <w:r>
        <w:t>, který dokáže spočítat aktuální klouzavost letadla</w:t>
      </w:r>
      <w:r w:rsidR="00C74940">
        <w:t>,</w:t>
      </w:r>
      <w:r>
        <w:t xml:space="preserve"> předpokládaný přílet do cíle nebo na otočný bod. Ukazují nám také základní informace</w:t>
      </w:r>
      <w:r w:rsidR="004072BF">
        <w:t xml:space="preserve"> o </w:t>
      </w:r>
      <w:r>
        <w:t>letu jako je rychlost, výška</w:t>
      </w:r>
      <w:r w:rsidR="004072BF">
        <w:t xml:space="preserve"> a </w:t>
      </w:r>
      <w:proofErr w:type="spellStart"/>
      <w:r>
        <w:t>vario</w:t>
      </w:r>
      <w:proofErr w:type="spellEnd"/>
      <w:r>
        <w:t>.</w:t>
      </w:r>
    </w:p>
    <w:p w14:paraId="382F011B" w14:textId="4AB3C508" w:rsidR="007A3690" w:rsidRDefault="007A3690" w:rsidP="007A3690">
      <w:pPr>
        <w:pStyle w:val="Sta"/>
      </w:pPr>
      <w:r>
        <w:lastRenderedPageBreak/>
        <w:t xml:space="preserve">Mezi novější patří už IGC záznamníky, </w:t>
      </w:r>
      <w:r w:rsidR="00C74940">
        <w:t>které</w:t>
      </w:r>
      <w:r w:rsidR="004072BF">
        <w:t xml:space="preserve"> v </w:t>
      </w:r>
      <w:r w:rsidR="00381D5B">
        <w:t xml:space="preserve">sobě mají </w:t>
      </w:r>
      <w:proofErr w:type="spellStart"/>
      <w:r w:rsidR="00381D5B">
        <w:t>logger</w:t>
      </w:r>
      <w:proofErr w:type="spellEnd"/>
      <w:r w:rsidR="00381D5B">
        <w:t>, navigaci</w:t>
      </w:r>
      <w:r w:rsidR="004072BF">
        <w:t xml:space="preserve"> i </w:t>
      </w:r>
      <w:r w:rsidR="00381D5B">
        <w:t>palubní počítač už zabudovaný. Také mají svou vlastní baterku. Tyto navigace vydrží už poměrně dlouhou dobu, takže pokud pilot letí několikahodinový</w:t>
      </w:r>
      <w:r w:rsidR="00D340C4">
        <w:t xml:space="preserve"> přelet, tak mu tento </w:t>
      </w:r>
      <w:proofErr w:type="spellStart"/>
      <w:r w:rsidR="00D340C4">
        <w:t>logger</w:t>
      </w:r>
      <w:proofErr w:type="spellEnd"/>
      <w:r w:rsidR="00D340C4">
        <w:t xml:space="preserve"> na jedno nabití vystačí. </w:t>
      </w:r>
      <w:r w:rsidR="00381D5B">
        <w:t>Vydrží až 12 hodin.</w:t>
      </w:r>
    </w:p>
    <w:p w14:paraId="31BD5AC5" w14:textId="2C30EB16" w:rsidR="002B0C7F" w:rsidRDefault="002B0C7F" w:rsidP="002B0C7F">
      <w:pPr>
        <w:pStyle w:val="Kapitola"/>
      </w:pPr>
      <w:bookmarkStart w:id="36" w:name="_Toc66368494"/>
      <w:r>
        <w:lastRenderedPageBreak/>
        <w:t>Práce</w:t>
      </w:r>
      <w:r w:rsidR="004072BF">
        <w:t xml:space="preserve"> s </w:t>
      </w:r>
      <w:r w:rsidR="00E20C92">
        <w:t>příchozími daty</w:t>
      </w:r>
      <w:bookmarkEnd w:id="36"/>
    </w:p>
    <w:p w14:paraId="1675F431" w14:textId="6466E06C" w:rsidR="002B0C7F" w:rsidRPr="002B0C7F" w:rsidRDefault="002B0C7F" w:rsidP="002B0C7F">
      <w:pPr>
        <w:pStyle w:val="Sta"/>
      </w:pPr>
      <w:r>
        <w:t xml:space="preserve">Všechna příchozí data zpracovávám ihned po vložení souboru na stránku. Data ve formátu JSON pošlu pomocí </w:t>
      </w:r>
      <w:proofErr w:type="spellStart"/>
      <w:r>
        <w:t>axiosu</w:t>
      </w:r>
      <w:proofErr w:type="spellEnd"/>
      <w:r>
        <w:t xml:space="preserve"> do databáze. Lety si mohu následně vylistovat všechny nebo podle pilotů.</w:t>
      </w:r>
      <w:r w:rsidR="004072BF">
        <w:t xml:space="preserve"> </w:t>
      </w:r>
      <w:r w:rsidR="002B0DDA">
        <w:t>K</w:t>
      </w:r>
      <w:r w:rsidR="004072BF">
        <w:t> </w:t>
      </w:r>
      <w:r>
        <w:t>zobrazení letu používám mapy</w:t>
      </w:r>
      <w:r w:rsidR="004072BF">
        <w:t xml:space="preserve"> a </w:t>
      </w:r>
      <w:r>
        <w:t>barograf.</w:t>
      </w:r>
    </w:p>
    <w:p w14:paraId="4414AAF0" w14:textId="2AB74DB6" w:rsidR="002B0C7F" w:rsidRDefault="002B0C7F" w:rsidP="002B0C7F">
      <w:pPr>
        <w:pStyle w:val="Podkapitola"/>
      </w:pPr>
      <w:bookmarkStart w:id="37" w:name="_Toc66368495"/>
      <w:r>
        <w:t xml:space="preserve">IGC </w:t>
      </w:r>
      <w:proofErr w:type="spellStart"/>
      <w:r>
        <w:t>parser</w:t>
      </w:r>
      <w:bookmarkEnd w:id="37"/>
      <w:proofErr w:type="spellEnd"/>
    </w:p>
    <w:p w14:paraId="28A41259" w14:textId="236286CA" w:rsidR="00391B85" w:rsidRDefault="00391B85" w:rsidP="002B0C7F">
      <w:pPr>
        <w:pStyle w:val="Sta"/>
      </w:pPr>
      <w:r>
        <w:t xml:space="preserve">IGC </w:t>
      </w:r>
      <w:proofErr w:type="spellStart"/>
      <w:r>
        <w:t>parser</w:t>
      </w:r>
      <w:proofErr w:type="spellEnd"/>
      <w:r>
        <w:t xml:space="preserve"> je open-</w:t>
      </w:r>
      <w:proofErr w:type="spellStart"/>
      <w:r>
        <w:t>sourcová</w:t>
      </w:r>
      <w:proofErr w:type="spellEnd"/>
      <w:r>
        <w:t xml:space="preserve"> knihovna, která mi celý IGC soubor pomocí regulárních výrazů </w:t>
      </w:r>
      <w:proofErr w:type="spellStart"/>
      <w:r>
        <w:t>rozparsuje</w:t>
      </w:r>
      <w:proofErr w:type="spellEnd"/>
      <w:r>
        <w:t xml:space="preserve"> do </w:t>
      </w:r>
      <w:proofErr w:type="spellStart"/>
      <w:r>
        <w:t>JSONu</w:t>
      </w:r>
      <w:proofErr w:type="spellEnd"/>
      <w:r>
        <w:t>. Díky tomu, že jsou data</w:t>
      </w:r>
      <w:r w:rsidR="004072BF">
        <w:t xml:space="preserve"> v </w:t>
      </w:r>
      <w:proofErr w:type="spellStart"/>
      <w:r>
        <w:t>JSONu</w:t>
      </w:r>
      <w:proofErr w:type="spellEnd"/>
      <w:r>
        <w:t>, mohu</w:t>
      </w:r>
      <w:r w:rsidR="004072BF">
        <w:t xml:space="preserve"> k </w:t>
      </w:r>
      <w:r>
        <w:t>nim přidávat další informace</w:t>
      </w:r>
      <w:r w:rsidR="004072BF">
        <w:t xml:space="preserve"> o </w:t>
      </w:r>
      <w:r>
        <w:t>letu</w:t>
      </w:r>
      <w:r w:rsidR="002E3C96">
        <w:t>, a</w:t>
      </w:r>
      <w:r w:rsidR="00AF71B9">
        <w:t> </w:t>
      </w:r>
      <w:r w:rsidR="00E20C92">
        <w:t xml:space="preserve">také </w:t>
      </w:r>
      <w:r>
        <w:t xml:space="preserve">je následně poslat do </w:t>
      </w:r>
      <w:proofErr w:type="spellStart"/>
      <w:r>
        <w:t>FlightLogControlleru</w:t>
      </w:r>
      <w:proofErr w:type="spellEnd"/>
      <w:r>
        <w:t xml:space="preserve">, kde je pomocí </w:t>
      </w:r>
      <w:proofErr w:type="spellStart"/>
      <w:r>
        <w:t>newtonsoftu</w:t>
      </w:r>
      <w:proofErr w:type="spellEnd"/>
      <w:r>
        <w:t xml:space="preserve"> </w:t>
      </w:r>
      <w:proofErr w:type="spellStart"/>
      <w:r>
        <w:t>deserializuji</w:t>
      </w:r>
      <w:proofErr w:type="spellEnd"/>
      <w:r>
        <w:t xml:space="preserve"> do databáze.</w:t>
      </w:r>
    </w:p>
    <w:p w14:paraId="7C31459F" w14:textId="6BF4D644" w:rsidR="00391B85" w:rsidRDefault="00391B85" w:rsidP="00391B85">
      <w:pPr>
        <w:pStyle w:val="Podkapitola"/>
      </w:pPr>
      <w:bookmarkStart w:id="38" w:name="_Toc66368496"/>
      <w:r>
        <w:t>Zjištění poloměrů otočných bodů</w:t>
      </w:r>
      <w:bookmarkEnd w:id="38"/>
    </w:p>
    <w:p w14:paraId="2ACCE41E" w14:textId="432EDFCB" w:rsidR="00391B85" w:rsidRDefault="00391B85" w:rsidP="00391B85">
      <w:pPr>
        <w:pStyle w:val="Sta"/>
      </w:pPr>
      <w:r>
        <w:t>Dále celý sou</w:t>
      </w:r>
      <w:r w:rsidR="00E20C92">
        <w:t xml:space="preserve">bor </w:t>
      </w:r>
      <w:proofErr w:type="spellStart"/>
      <w:r w:rsidR="00E20C92">
        <w:t>rozparsuji</w:t>
      </w:r>
      <w:proofErr w:type="spellEnd"/>
      <w:r w:rsidR="00E20C92">
        <w:t xml:space="preserve"> pomocí regulárních výrazů ještě jednou. Abych zjistil poloměry otočných bodů, které jsou potřeba pro správné počítání </w:t>
      </w:r>
      <w:r w:rsidR="002C7ECA">
        <w:t>ulétnuté</w:t>
      </w:r>
      <w:r w:rsidR="00E20C92">
        <w:t xml:space="preserve"> vzdálenosti</w:t>
      </w:r>
      <w:r w:rsidR="004072BF">
        <w:t xml:space="preserve"> a </w:t>
      </w:r>
      <w:r w:rsidR="00E20C92">
        <w:t>průměrné rychlosti letu.</w:t>
      </w:r>
    </w:p>
    <w:p w14:paraId="61B0F3FF" w14:textId="77777777" w:rsidR="00E20C92" w:rsidRDefault="00E20C92" w:rsidP="00E20C92">
      <w:pPr>
        <w:pStyle w:val="Sta"/>
        <w:keepNext/>
      </w:pPr>
      <w:r w:rsidRPr="00E20C92">
        <w:rPr>
          <w:noProof/>
        </w:rPr>
        <w:drawing>
          <wp:inline distT="0" distB="0" distL="0" distR="0" wp14:anchorId="44E1ACAF" wp14:editId="20AA914B">
            <wp:extent cx="5664491" cy="1968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4491" cy="196860"/>
                    </a:xfrm>
                    <a:prstGeom prst="rect">
                      <a:avLst/>
                    </a:prstGeom>
                  </pic:spPr>
                </pic:pic>
              </a:graphicData>
            </a:graphic>
          </wp:inline>
        </w:drawing>
      </w:r>
    </w:p>
    <w:p w14:paraId="42031278" w14:textId="17ED47A7" w:rsidR="00E20C92" w:rsidRPr="00391B85" w:rsidRDefault="00E20C92" w:rsidP="00E20C92">
      <w:pPr>
        <w:pStyle w:val="Titulek"/>
      </w:pPr>
      <w:bookmarkStart w:id="39" w:name="_Toc66368523"/>
      <w:r>
        <w:t xml:space="preserve">Obrázek </w:t>
      </w:r>
      <w:fldSimple w:instr=" SEQ Obrázek \* ARABIC ">
        <w:r w:rsidR="00D25E51">
          <w:rPr>
            <w:noProof/>
          </w:rPr>
          <w:t>3</w:t>
        </w:r>
      </w:fldSimple>
      <w:r>
        <w:t xml:space="preserve"> Regulární výraz na zjištění poloměrů</w:t>
      </w:r>
      <w:bookmarkEnd w:id="39"/>
    </w:p>
    <w:p w14:paraId="160A8CA7" w14:textId="6EA2E234" w:rsidR="00391B85" w:rsidRDefault="00391B85" w:rsidP="00391B85">
      <w:pPr>
        <w:pStyle w:val="Podkapitola"/>
      </w:pPr>
      <w:bookmarkStart w:id="40" w:name="_Toc66368497"/>
      <w:r>
        <w:t>IGC-XC-</w:t>
      </w:r>
      <w:proofErr w:type="spellStart"/>
      <w:r>
        <w:t>Score</w:t>
      </w:r>
      <w:bookmarkEnd w:id="40"/>
      <w:proofErr w:type="spellEnd"/>
    </w:p>
    <w:p w14:paraId="79CCD19C" w14:textId="33D92E72" w:rsidR="00E20C92" w:rsidRDefault="00E20C92" w:rsidP="00E20C92">
      <w:pPr>
        <w:pStyle w:val="Sta"/>
      </w:pPr>
      <w:r>
        <w:t>Poté celý IGC soubor zpracuji ještě jednou, abych získal pomocí open-source knihovně IGC-XC-</w:t>
      </w:r>
      <w:proofErr w:type="spellStart"/>
      <w:r>
        <w:t>Score</w:t>
      </w:r>
      <w:proofErr w:type="spellEnd"/>
      <w:r>
        <w:t xml:space="preserve"> body za let.</w:t>
      </w:r>
    </w:p>
    <w:p w14:paraId="2DD78E7A" w14:textId="4FD7E465" w:rsidR="00E20C92" w:rsidRPr="00E20C92" w:rsidRDefault="00E20C92" w:rsidP="00E20C92">
      <w:pPr>
        <w:pStyle w:val="Sta"/>
      </w:pPr>
      <w:r>
        <w:t xml:space="preserve">Bodování letů je následující. Pokud je </w:t>
      </w:r>
      <w:proofErr w:type="spellStart"/>
      <w:r>
        <w:t>nadeklarovaná</w:t>
      </w:r>
      <w:proofErr w:type="spellEnd"/>
      <w:r>
        <w:t xml:space="preserve"> trasa </w:t>
      </w:r>
      <w:r w:rsidR="002C7ECA">
        <w:t>ulétnuta</w:t>
      </w:r>
      <w:r>
        <w:t>, pilot získá více bod</w:t>
      </w:r>
      <w:r w:rsidR="002E3C96">
        <w:t>ů</w:t>
      </w:r>
      <w:r>
        <w:t xml:space="preserve">, než kdyby let nedoletěl celý. Pokud pilot úlohu vůbec nezačal, nespočítá se žádná průměrná rychlost ani </w:t>
      </w:r>
      <w:r w:rsidR="002C7ECA">
        <w:t>ulétnutá</w:t>
      </w:r>
      <w:r>
        <w:t xml:space="preserve"> vzdálenost</w:t>
      </w:r>
      <w:r w:rsidR="004072BF">
        <w:t xml:space="preserve"> a </w:t>
      </w:r>
      <w:r>
        <w:t xml:space="preserve">nedostane </w:t>
      </w:r>
      <w:r w:rsidR="002E3C96">
        <w:t>body žádné.</w:t>
      </w:r>
    </w:p>
    <w:p w14:paraId="07EEEF50" w14:textId="2E05D0BD" w:rsidR="00391B85" w:rsidRDefault="00391B85" w:rsidP="00E20C92">
      <w:pPr>
        <w:pStyle w:val="Podkapitola"/>
      </w:pPr>
      <w:bookmarkStart w:id="41" w:name="_Toc66368498"/>
      <w:r>
        <w:t>Počítání vzdálenosti</w:t>
      </w:r>
      <w:r w:rsidR="004072BF">
        <w:t xml:space="preserve"> a </w:t>
      </w:r>
      <w:r>
        <w:t>průměrné rychlosti</w:t>
      </w:r>
      <w:bookmarkEnd w:id="41"/>
    </w:p>
    <w:p w14:paraId="13854F20" w14:textId="06753D07" w:rsidR="00E20C92" w:rsidRDefault="00675847" w:rsidP="00E20C92">
      <w:pPr>
        <w:pStyle w:val="Sta"/>
      </w:pPr>
      <w:r>
        <w:t>Vzdálenost letu počítám následovně. Pomocí cyklu „</w:t>
      </w:r>
      <w:proofErr w:type="spellStart"/>
      <w:r>
        <w:t>for</w:t>
      </w:r>
      <w:proofErr w:type="spellEnd"/>
      <w:r>
        <w:t xml:space="preserve">“, který mi prochází všechny otočné body si nastavuji </w:t>
      </w:r>
      <w:proofErr w:type="spellStart"/>
      <w:r>
        <w:t>radius</w:t>
      </w:r>
      <w:proofErr w:type="spellEnd"/>
      <w:r>
        <w:t xml:space="preserve"> (poloměr otočných bodů, které jsem získal)</w:t>
      </w:r>
      <w:r w:rsidR="004072BF">
        <w:t xml:space="preserve"> a </w:t>
      </w:r>
      <w:r>
        <w:t>střed kružnic. Do proměnné si uložím vzdálenost mezi body</w:t>
      </w:r>
      <w:r w:rsidR="004072BF">
        <w:t xml:space="preserve"> v </w:t>
      </w:r>
      <w:r>
        <w:t>úloze</w:t>
      </w:r>
      <w:r w:rsidR="004072BF">
        <w:t xml:space="preserve"> a </w:t>
      </w:r>
      <w:r>
        <w:t>zjistím pomocí cyklu „</w:t>
      </w:r>
      <w:proofErr w:type="spellStart"/>
      <w:r>
        <w:t>for</w:t>
      </w:r>
      <w:proofErr w:type="spellEnd"/>
      <w:r>
        <w:t xml:space="preserve">“, </w:t>
      </w:r>
      <w:r w:rsidR="006E3F97">
        <w:t>zda</w:t>
      </w:r>
      <w:r>
        <w:t xml:space="preserve"> pilot proletěl daným bodem. Pokud ano, uložím si čas, kdy byl</w:t>
      </w:r>
      <w:r w:rsidR="004072BF">
        <w:t xml:space="preserve"> v </w:t>
      </w:r>
      <w:r>
        <w:t>místě toho bodu</w:t>
      </w:r>
      <w:r w:rsidR="006E3F97">
        <w:t xml:space="preserve"> a</w:t>
      </w:r>
      <w:r w:rsidR="00AF71B9">
        <w:t> </w:t>
      </w:r>
      <w:r>
        <w:t>zvýším proměnnou „</w:t>
      </w:r>
      <w:proofErr w:type="spellStart"/>
      <w:r>
        <w:t>countTP</w:t>
      </w:r>
      <w:proofErr w:type="spellEnd"/>
      <w:r>
        <w:t>“</w:t>
      </w:r>
      <w:r w:rsidR="004072BF">
        <w:t xml:space="preserve"> o </w:t>
      </w:r>
      <w:r>
        <w:t>jedna. Do proměnné „</w:t>
      </w:r>
      <w:proofErr w:type="spellStart"/>
      <w:r>
        <w:t>dist</w:t>
      </w:r>
      <w:proofErr w:type="spellEnd"/>
      <w:r>
        <w:t xml:space="preserve">“ si uložím vzdálenost mezi </w:t>
      </w:r>
      <w:r>
        <w:lastRenderedPageBreak/>
        <w:t>body. Takto tento cyklus projede celý let. Pokud se zjistí, že pilot bodem</w:t>
      </w:r>
      <w:r w:rsidR="004072BF">
        <w:t xml:space="preserve"> v </w:t>
      </w:r>
      <w:r>
        <w:t>úloze neproletěl, nezvyšuji „</w:t>
      </w:r>
      <w:proofErr w:type="spellStart"/>
      <w:r>
        <w:t>countTP</w:t>
      </w:r>
      <w:proofErr w:type="spellEnd"/>
      <w:r>
        <w:t>“ ani nepřipočítávám vzdálenost. Jakmile tento cyklus projede celý let</w:t>
      </w:r>
      <w:r w:rsidR="00B512C7">
        <w:t>, p</w:t>
      </w:r>
      <w:r>
        <w:t>orovnám proměnnou „</w:t>
      </w:r>
      <w:proofErr w:type="spellStart"/>
      <w:r>
        <w:t>countTP</w:t>
      </w:r>
      <w:proofErr w:type="spellEnd"/>
      <w:r>
        <w:t>“ (skutečný počet otočných bodů, které pilot proletěl)</w:t>
      </w:r>
      <w:r w:rsidR="004072BF">
        <w:t xml:space="preserve"> a </w:t>
      </w:r>
      <w:r>
        <w:t xml:space="preserve">počet otočných bodů, které byly </w:t>
      </w:r>
      <w:proofErr w:type="spellStart"/>
      <w:r>
        <w:t>nadeklarovány</w:t>
      </w:r>
      <w:proofErr w:type="spellEnd"/>
      <w:r>
        <w:t>.</w:t>
      </w:r>
      <w:r w:rsidR="007E550F">
        <w:t xml:space="preserve"> Pokud se tyto čísla nerovnají, spočítám vzdálenost mezi body, kte</w:t>
      </w:r>
      <w:r w:rsidR="00B512C7">
        <w:t>rou</w:t>
      </w:r>
      <w:r w:rsidR="007E550F">
        <w:t xml:space="preserve"> pilot neuletěl. Tu odečtu od proměnné „</w:t>
      </w:r>
      <w:proofErr w:type="spellStart"/>
      <w:r w:rsidR="007E550F">
        <w:t>dist</w:t>
      </w:r>
      <w:proofErr w:type="spellEnd"/>
      <w:r w:rsidR="007E550F">
        <w:t>“</w:t>
      </w:r>
      <w:r w:rsidR="004072BF">
        <w:t xml:space="preserve"> a </w:t>
      </w:r>
      <w:r w:rsidR="007E550F">
        <w:t>přičtu vzdálenost mezi bodem, kde pilot přistál</w:t>
      </w:r>
      <w:r w:rsidR="004072BF">
        <w:t xml:space="preserve"> a </w:t>
      </w:r>
      <w:r w:rsidR="007E550F">
        <w:t xml:space="preserve">posledním bodem </w:t>
      </w:r>
      <w:proofErr w:type="spellStart"/>
      <w:r w:rsidR="007E550F">
        <w:t>nadeklarované</w:t>
      </w:r>
      <w:proofErr w:type="spellEnd"/>
      <w:r w:rsidR="007E550F">
        <w:t xml:space="preserve"> tratě, kterým pilot proletěl. Tímto výpočtem zjistím skutečnou </w:t>
      </w:r>
      <w:r w:rsidR="002C7ECA">
        <w:t>ulétnutou</w:t>
      </w:r>
      <w:r w:rsidR="007E550F">
        <w:t xml:space="preserve"> vzdálenost</w:t>
      </w:r>
      <w:r w:rsidR="00B151EC">
        <w:t>.</w:t>
      </w:r>
    </w:p>
    <w:p w14:paraId="73B3F836" w14:textId="3FD993C5" w:rsidR="007E550F" w:rsidRPr="00E20C92" w:rsidRDefault="007E550F" w:rsidP="00E20C92">
      <w:pPr>
        <w:pStyle w:val="Sta"/>
      </w:pPr>
      <w:r>
        <w:t>Průměrnou rychlost vypočítám tak, že vydělím vzdálenost letu časem na trati.</w:t>
      </w:r>
    </w:p>
    <w:p w14:paraId="0E079BF7" w14:textId="7C666A7B" w:rsidR="00391B85" w:rsidRDefault="00391B85" w:rsidP="00391B85">
      <w:pPr>
        <w:pStyle w:val="Podkapitola"/>
      </w:pPr>
      <w:bookmarkStart w:id="42" w:name="_Toc66368499"/>
      <w:r>
        <w:t>Počítání TOP 3 letů</w:t>
      </w:r>
      <w:bookmarkEnd w:id="42"/>
    </w:p>
    <w:p w14:paraId="000FF323" w14:textId="1A399223" w:rsidR="007E550F" w:rsidRDefault="006274C9" w:rsidP="007E550F">
      <w:pPr>
        <w:pStyle w:val="Sta"/>
      </w:pPr>
      <w:r>
        <w:t xml:space="preserve">Ihned po </w:t>
      </w:r>
      <w:proofErr w:type="spellStart"/>
      <w:r>
        <w:t>deserializ</w:t>
      </w:r>
      <w:r w:rsidR="00F27F6B">
        <w:t>aci</w:t>
      </w:r>
      <w:proofErr w:type="spellEnd"/>
      <w:r w:rsidR="00F27F6B">
        <w:t xml:space="preserve"> letu ve </w:t>
      </w:r>
      <w:r w:rsidR="00F9629C">
        <w:t>„</w:t>
      </w:r>
      <w:proofErr w:type="spellStart"/>
      <w:r w:rsidR="00F27F6B">
        <w:t>FlightLogControlleru</w:t>
      </w:r>
      <w:proofErr w:type="spellEnd"/>
      <w:r w:rsidR="00F9629C">
        <w:t>“</w:t>
      </w:r>
      <w:r w:rsidR="00F27F6B">
        <w:t xml:space="preserve"> volám metodu „</w:t>
      </w:r>
      <w:proofErr w:type="spellStart"/>
      <w:r w:rsidR="00F27F6B">
        <w:t>GiveTopBool</w:t>
      </w:r>
      <w:proofErr w:type="spellEnd"/>
      <w:r w:rsidR="00F27F6B">
        <w:t>“. Tato metoda si vytáhne</w:t>
      </w:r>
      <w:r w:rsidR="004072BF">
        <w:t xml:space="preserve"> z </w:t>
      </w:r>
      <w:r w:rsidR="00F27F6B">
        <w:t>databáze všechny lety pilota</w:t>
      </w:r>
      <w:r w:rsidR="00015EB2">
        <w:t xml:space="preserve"> </w:t>
      </w:r>
      <w:r w:rsidR="004072BF">
        <w:t>z</w:t>
      </w:r>
      <w:r w:rsidR="00015EB2">
        <w:t xml:space="preserve"> daného </w:t>
      </w:r>
      <w:r w:rsidR="00F27F6B">
        <w:t xml:space="preserve">roku, kdy je nahrávaný let </w:t>
      </w:r>
      <w:r w:rsidR="002C7ECA">
        <w:t>ulétnut</w:t>
      </w:r>
      <w:r w:rsidR="00F27F6B">
        <w:t>. Tyto záznamy seřadím sestupně podle</w:t>
      </w:r>
      <w:r w:rsidR="00976C85">
        <w:t xml:space="preserve"> počtu</w:t>
      </w:r>
      <w:r w:rsidR="00F27F6B">
        <w:t xml:space="preserve"> bodů za let</w:t>
      </w:r>
      <w:r w:rsidR="004072BF">
        <w:t xml:space="preserve"> a </w:t>
      </w:r>
      <w:r w:rsidR="00F071E4">
        <w:t>vyberu</w:t>
      </w:r>
      <w:r w:rsidR="00F27F6B">
        <w:t xml:space="preserve"> pouze tři nejlepší lety.</w:t>
      </w:r>
    </w:p>
    <w:p w14:paraId="6B36E716" w14:textId="63A20057" w:rsidR="00F27F6B" w:rsidRDefault="00D8525E" w:rsidP="007E550F">
      <w:pPr>
        <w:pStyle w:val="Sta"/>
      </w:pPr>
      <w:r>
        <w:t>Pokud počet letů, které jsme si vytáhli</w:t>
      </w:r>
      <w:r w:rsidR="004072BF">
        <w:t xml:space="preserve"> z </w:t>
      </w:r>
      <w:r>
        <w:t>databáze není větší než dva</w:t>
      </w:r>
      <w:r w:rsidR="00F27F6B">
        <w:t>,</w:t>
      </w:r>
      <w:r>
        <w:t xml:space="preserve"> tak</w:t>
      </w:r>
      <w:r w:rsidR="00F27F6B">
        <w:t xml:space="preserve"> automaticky přidělí letu, že „</w:t>
      </w:r>
      <w:proofErr w:type="spellStart"/>
      <w:r w:rsidR="00F27F6B">
        <w:t>Topflight</w:t>
      </w:r>
      <w:proofErr w:type="spellEnd"/>
      <w:r w:rsidR="00F27F6B">
        <w:t xml:space="preserve">“ se rovná </w:t>
      </w:r>
      <w:proofErr w:type="spellStart"/>
      <w:r w:rsidR="00F27F6B">
        <w:t>true</w:t>
      </w:r>
      <w:proofErr w:type="spellEnd"/>
      <w:r w:rsidR="00726CD4">
        <w:t xml:space="preserve"> a</w:t>
      </w:r>
      <w:r w:rsidR="00AF71B9">
        <w:t> </w:t>
      </w:r>
      <w:r w:rsidR="00F27F6B">
        <w:t>pilotovi se přičtou body za let do jeho „</w:t>
      </w:r>
      <w:proofErr w:type="spellStart"/>
      <w:r w:rsidR="00F27F6B">
        <w:t>TopScore</w:t>
      </w:r>
      <w:proofErr w:type="spellEnd"/>
      <w:r w:rsidR="00F27F6B">
        <w:t>“ (</w:t>
      </w:r>
      <w:r>
        <w:t xml:space="preserve">pilotovi </w:t>
      </w:r>
      <w:r w:rsidR="00F27F6B">
        <w:t>celkové body za nejlepší tři lety).</w:t>
      </w:r>
    </w:p>
    <w:p w14:paraId="2AF49C4A" w14:textId="05D33207" w:rsidR="00F27F6B" w:rsidRDefault="00D8525E" w:rsidP="007E550F">
      <w:pPr>
        <w:pStyle w:val="Sta"/>
      </w:pPr>
      <w:r>
        <w:t xml:space="preserve">Jestliže počet letů je větší než dva, tak </w:t>
      </w:r>
      <w:r w:rsidR="00726CD4">
        <w:t xml:space="preserve">se </w:t>
      </w:r>
      <w:r>
        <w:t>porovná</w:t>
      </w:r>
      <w:r w:rsidR="00726CD4">
        <w:t>vá</w:t>
      </w:r>
      <w:r>
        <w:t xml:space="preserve"> nahrávaný let</w:t>
      </w:r>
      <w:r w:rsidR="004072BF">
        <w:t xml:space="preserve"> s </w:t>
      </w:r>
      <w:r>
        <w:t>lety</w:t>
      </w:r>
      <w:r w:rsidR="004072BF">
        <w:t xml:space="preserve"> v </w:t>
      </w:r>
      <w:r>
        <w:t>databázi</w:t>
      </w:r>
      <w:r w:rsidR="00AF71B9">
        <w:t xml:space="preserve">. </w:t>
      </w:r>
      <w:r w:rsidR="00726CD4">
        <w:t>P</w:t>
      </w:r>
      <w:r>
        <w:t>okud má nahrávaný let více bodů, tak jeho „</w:t>
      </w:r>
      <w:proofErr w:type="spellStart"/>
      <w:r>
        <w:t>Topflight</w:t>
      </w:r>
      <w:proofErr w:type="spellEnd"/>
      <w:r>
        <w:t xml:space="preserve">“ se rovná </w:t>
      </w:r>
      <w:proofErr w:type="spellStart"/>
      <w:r>
        <w:t>true</w:t>
      </w:r>
      <w:proofErr w:type="spellEnd"/>
      <w:r w:rsidR="004072BF">
        <w:t xml:space="preserve"> a </w:t>
      </w:r>
      <w:r>
        <w:t xml:space="preserve">poslední nejlepší let je nastaven na </w:t>
      </w:r>
      <w:proofErr w:type="spellStart"/>
      <w:r>
        <w:t>false</w:t>
      </w:r>
      <w:proofErr w:type="spellEnd"/>
      <w:r>
        <w:t>. Dále odečteme od „</w:t>
      </w:r>
      <w:proofErr w:type="spellStart"/>
      <w:r>
        <w:t>TopScore</w:t>
      </w:r>
      <w:proofErr w:type="spellEnd"/>
      <w:r>
        <w:t>“ poslední nejlepší let</w:t>
      </w:r>
      <w:r w:rsidR="004072BF">
        <w:t xml:space="preserve"> a </w:t>
      </w:r>
      <w:r>
        <w:t>přičteme body za nový nejlepší let.</w:t>
      </w:r>
    </w:p>
    <w:p w14:paraId="2D81915C" w14:textId="6B5FF8EE" w:rsidR="00E76B2F" w:rsidRDefault="00090BBC" w:rsidP="00E76B2F">
      <w:pPr>
        <w:pStyle w:val="Kapitola"/>
      </w:pPr>
      <w:bookmarkStart w:id="43" w:name="_Toc66368500"/>
      <w:r>
        <w:lastRenderedPageBreak/>
        <w:t>Funkční stránka</w:t>
      </w:r>
      <w:bookmarkEnd w:id="43"/>
    </w:p>
    <w:p w14:paraId="2CAB0309" w14:textId="7FB8A26A" w:rsidR="00574199" w:rsidRDefault="00BA4BCF" w:rsidP="00BA4BCF">
      <w:pPr>
        <w:pStyle w:val="Sta"/>
      </w:pPr>
      <w:r>
        <w:t>Tato aplikace slouží pro všechny piloty bezmotorových letadel, kteří chtějí mít své lety uložené</w:t>
      </w:r>
      <w:r w:rsidR="004072BF">
        <w:t xml:space="preserve"> v </w:t>
      </w:r>
      <w:r>
        <w:t>databázi na internetu</w:t>
      </w:r>
      <w:r w:rsidR="00D41254">
        <w:t xml:space="preserve">, </w:t>
      </w:r>
      <w:r>
        <w:t xml:space="preserve">mít </w:t>
      </w:r>
      <w:r w:rsidR="00D41254">
        <w:t xml:space="preserve">je </w:t>
      </w:r>
      <w:r>
        <w:t>ohodnocené</w:t>
      </w:r>
      <w:r w:rsidR="00AF71B9">
        <w:t xml:space="preserve"> </w:t>
      </w:r>
      <w:r w:rsidR="00D41254">
        <w:t>a</w:t>
      </w:r>
      <w:r w:rsidR="00AF71B9">
        <w:t> </w:t>
      </w:r>
      <w:r w:rsidR="00574199">
        <w:t>chtějí porovnávat své lety</w:t>
      </w:r>
      <w:r w:rsidR="004072BF">
        <w:t xml:space="preserve"> s </w:t>
      </w:r>
      <w:r w:rsidR="00574199">
        <w:t>ostatními.</w:t>
      </w:r>
    </w:p>
    <w:p w14:paraId="19D83E7D" w14:textId="59F35E0A" w:rsidR="00574199" w:rsidRDefault="00574199" w:rsidP="00BA4BCF">
      <w:pPr>
        <w:pStyle w:val="Sta"/>
      </w:pPr>
      <w:r>
        <w:t>Piloti po nahrání letu mají možnost si svou trajektorii letu prohlédnout na mapě společně</w:t>
      </w:r>
      <w:r w:rsidR="004072BF">
        <w:t xml:space="preserve"> s </w:t>
      </w:r>
      <w:r>
        <w:t>barografem, který znázorňuje výškový profil letu. Pilotovi jsou také vypočteny základní informace</w:t>
      </w:r>
      <w:r w:rsidR="004072BF">
        <w:t xml:space="preserve"> o </w:t>
      </w:r>
      <w:r>
        <w:t xml:space="preserve">letu, jako je </w:t>
      </w:r>
      <w:r w:rsidR="002C7ECA">
        <w:t>ulétnutá</w:t>
      </w:r>
      <w:r>
        <w:t xml:space="preserve"> vzdálenost, průměrná rychlost letu </w:t>
      </w:r>
      <w:proofErr w:type="spellStart"/>
      <w:r>
        <w:t>nadeklarované</w:t>
      </w:r>
      <w:proofErr w:type="spellEnd"/>
      <w:r>
        <w:t xml:space="preserve"> úlohy.</w:t>
      </w:r>
    </w:p>
    <w:p w14:paraId="5BDDB21A" w14:textId="57ED807A" w:rsidR="00BA4BCF" w:rsidRDefault="00574199" w:rsidP="00BA4BCF">
      <w:pPr>
        <w:pStyle w:val="Sta"/>
      </w:pPr>
      <w:r>
        <w:t>Má také možnost si zobrazit celkové statistiky klubu. Kolik hodin má</w:t>
      </w:r>
      <w:r w:rsidR="00D41254">
        <w:t xml:space="preserve"> daný </w:t>
      </w:r>
      <w:r>
        <w:t>pilot nalétáno nebo kolik kilometrů celkem uletěl.</w:t>
      </w:r>
    </w:p>
    <w:p w14:paraId="3D6E3604" w14:textId="5464020C" w:rsidR="00574199" w:rsidRDefault="00574199" w:rsidP="00BA4BCF">
      <w:pPr>
        <w:pStyle w:val="Sta"/>
      </w:pPr>
      <w:r>
        <w:t>Na hlavní stránce má pilot možnost vidět pět nejlepších pilotů podle nalétaných hodin, kilometrů</w:t>
      </w:r>
      <w:r w:rsidR="004072BF">
        <w:t xml:space="preserve"> a </w:t>
      </w:r>
      <w:r>
        <w:t>hlavně bodů. Je to bodový součet za nejlepší tři lety</w:t>
      </w:r>
      <w:r w:rsidR="004072BF">
        <w:t xml:space="preserve"> v</w:t>
      </w:r>
      <w:r w:rsidR="00D41254">
        <w:t> </w:t>
      </w:r>
      <w:r>
        <w:t>roce</w:t>
      </w:r>
      <w:r w:rsidR="00D41254">
        <w:t>. T</w:t>
      </w:r>
      <w:r>
        <w:t>yto body se sčítají</w:t>
      </w:r>
      <w:r w:rsidR="004072BF">
        <w:t xml:space="preserve"> s </w:t>
      </w:r>
      <w:r>
        <w:t>ostatními roky.</w:t>
      </w:r>
    </w:p>
    <w:p w14:paraId="663C9E16" w14:textId="235DBD2C" w:rsidR="004B0CCF" w:rsidRDefault="004B0CCF" w:rsidP="00BA4BCF">
      <w:pPr>
        <w:pStyle w:val="Sta"/>
      </w:pPr>
      <w:r>
        <w:t xml:space="preserve">Na stránce „pořadí pilotů“ může aeroklub zvážit, kterého pilota </w:t>
      </w:r>
      <w:r w:rsidR="00605B51">
        <w:t>lze</w:t>
      </w:r>
      <w:r>
        <w:t xml:space="preserve"> vybrat</w:t>
      </w:r>
      <w:r w:rsidR="004072BF">
        <w:t xml:space="preserve"> k </w:t>
      </w:r>
      <w:r>
        <w:t>reprezentaci klubu</w:t>
      </w:r>
      <w:r w:rsidR="00695C0F">
        <w:t xml:space="preserve"> např.</w:t>
      </w:r>
      <w:r w:rsidR="00E4704D">
        <w:t> </w:t>
      </w:r>
      <w:r w:rsidR="00695C0F">
        <w:t>na Mistroství republiky</w:t>
      </w:r>
      <w:r w:rsidR="004072BF">
        <w:t xml:space="preserve"> v </w:t>
      </w:r>
      <w:r w:rsidR="00695C0F">
        <w:t>bezmotorovém létání</w:t>
      </w:r>
      <w:r w:rsidR="00605B51">
        <w:t>, p</w:t>
      </w:r>
      <w:r w:rsidR="00695C0F">
        <w:t xml:space="preserve">rotože zde vidí bodový nálet pilotů. Bodový nálet je pro výběr pilotů nejdůležitější, jelikož body pilot dostane za počet </w:t>
      </w:r>
      <w:r w:rsidR="00B742FF">
        <w:t>u</w:t>
      </w:r>
      <w:r w:rsidR="002C7ECA">
        <w:t>létnutých</w:t>
      </w:r>
      <w:r w:rsidR="00695C0F">
        <w:t xml:space="preserve"> kilometrů</w:t>
      </w:r>
      <w:r w:rsidR="004072BF">
        <w:t xml:space="preserve"> v </w:t>
      </w:r>
      <w:r w:rsidR="00695C0F">
        <w:t>úloze</w:t>
      </w:r>
      <w:r w:rsidR="004072BF">
        <w:t xml:space="preserve"> a </w:t>
      </w:r>
      <w:r w:rsidR="00695C0F">
        <w:t>za průměrnou rychlost letu.</w:t>
      </w:r>
    </w:p>
    <w:p w14:paraId="27C3C303" w14:textId="655409D2" w:rsidR="001D44E9" w:rsidRPr="00BA4BCF" w:rsidRDefault="00695C0F" w:rsidP="00BA4BCF">
      <w:pPr>
        <w:pStyle w:val="Sta"/>
      </w:pPr>
      <w:r>
        <w:t xml:space="preserve">Tato aplikace dokáže počítat přesné body pro typ tratě </w:t>
      </w:r>
      <w:proofErr w:type="spellStart"/>
      <w:r>
        <w:t>racing</w:t>
      </w:r>
      <w:proofErr w:type="spellEnd"/>
      <w:r w:rsidR="004072BF">
        <w:t xml:space="preserve"> a </w:t>
      </w:r>
      <w:r>
        <w:t xml:space="preserve">Grand Prix. Pro úlohu AAT, ještě není </w:t>
      </w:r>
      <w:proofErr w:type="spellStart"/>
      <w:r>
        <w:t>naprogramov</w:t>
      </w:r>
      <w:r w:rsidR="00C21E0C">
        <w:t>á</w:t>
      </w:r>
      <w:r>
        <w:t>ná</w:t>
      </w:r>
      <w:proofErr w:type="spellEnd"/>
      <w:r>
        <w:t xml:space="preserve"> tak</w:t>
      </w:r>
      <w:r w:rsidR="00C21E0C">
        <w:t>,</w:t>
      </w:r>
      <w:r>
        <w:t xml:space="preserve"> aby počítala správně</w:t>
      </w:r>
      <w:r w:rsidR="004072BF">
        <w:t xml:space="preserve"> s </w:t>
      </w:r>
      <w:r>
        <w:t>časem, který má pilot strávit na trase.</w:t>
      </w:r>
    </w:p>
    <w:p w14:paraId="74C6B042" w14:textId="5F965127" w:rsidR="00090BBC" w:rsidRDefault="00090BBC" w:rsidP="00090BBC">
      <w:pPr>
        <w:pStyle w:val="Kapitola"/>
      </w:pPr>
      <w:bookmarkStart w:id="44" w:name="_Toc66368501"/>
      <w:r>
        <w:lastRenderedPageBreak/>
        <w:t>Realizace aplikace</w:t>
      </w:r>
      <w:bookmarkEnd w:id="44"/>
    </w:p>
    <w:p w14:paraId="24B4266D" w14:textId="70E71DD3" w:rsidR="006B0A45" w:rsidRPr="006B0A45" w:rsidRDefault="006B0A45" w:rsidP="006B0A45">
      <w:pPr>
        <w:pStyle w:val="Sta"/>
      </w:pPr>
      <w:r>
        <w:t xml:space="preserve">Tato kapitola </w:t>
      </w:r>
      <w:r w:rsidR="00F764B6">
        <w:t>bude popisovat, jak jednotlivé stránky fungují</w:t>
      </w:r>
      <w:r w:rsidR="004072BF">
        <w:t xml:space="preserve"> a k </w:t>
      </w:r>
      <w:r w:rsidR="00F764B6">
        <w:t>čemu slouží. Návrh databáze celé aplikace</w:t>
      </w:r>
      <w:r w:rsidR="004072BF">
        <w:t xml:space="preserve"> a </w:t>
      </w:r>
      <w:r w:rsidR="00F764B6">
        <w:t>také jak jsou jednotlivé stránky propojeny</w:t>
      </w:r>
      <w:r w:rsidR="004072BF">
        <w:t xml:space="preserve"> s </w:t>
      </w:r>
      <w:proofErr w:type="spellStart"/>
      <w:r w:rsidR="00F764B6">
        <w:t>endpointy</w:t>
      </w:r>
      <w:proofErr w:type="spellEnd"/>
      <w:r w:rsidR="00F764B6">
        <w:t>.</w:t>
      </w:r>
    </w:p>
    <w:p w14:paraId="51B6D548" w14:textId="35863265" w:rsidR="00027D2C" w:rsidRDefault="00F764B6" w:rsidP="00BE09DA">
      <w:pPr>
        <w:pStyle w:val="Podkapitola"/>
      </w:pPr>
      <w:bookmarkStart w:id="45" w:name="_Toc66368502"/>
      <w:r>
        <w:rPr>
          <w:noProof/>
        </w:rPr>
        <w:drawing>
          <wp:anchor distT="0" distB="0" distL="114300" distR="114300" simplePos="0" relativeHeight="251676160" behindDoc="0" locked="0" layoutInCell="1" allowOverlap="1" wp14:anchorId="2B74BC48" wp14:editId="78481824">
            <wp:simplePos x="0" y="0"/>
            <wp:positionH relativeFrom="margin">
              <wp:align>right</wp:align>
            </wp:positionH>
            <wp:positionV relativeFrom="paragraph">
              <wp:posOffset>451485</wp:posOffset>
            </wp:positionV>
            <wp:extent cx="5760085" cy="5495925"/>
            <wp:effectExtent l="0" t="0" r="0" b="9525"/>
            <wp:wrapTopAndBottom/>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14">
                      <a:extLst>
                        <a:ext uri="{28A0092B-C50C-407E-A947-70E740481C1C}">
                          <a14:useLocalDpi xmlns:a14="http://schemas.microsoft.com/office/drawing/2010/main" val="0"/>
                        </a:ext>
                      </a:extLst>
                    </a:blip>
                    <a:stretch>
                      <a:fillRect/>
                    </a:stretch>
                  </pic:blipFill>
                  <pic:spPr>
                    <a:xfrm>
                      <a:off x="0" y="0"/>
                      <a:ext cx="5760085" cy="5495925"/>
                    </a:xfrm>
                    <a:prstGeom prst="rect">
                      <a:avLst/>
                    </a:prstGeom>
                  </pic:spPr>
                </pic:pic>
              </a:graphicData>
            </a:graphic>
          </wp:anchor>
        </w:drawing>
      </w:r>
      <w:r w:rsidR="004377E4">
        <w:rPr>
          <w:noProof/>
        </w:rPr>
        <mc:AlternateContent>
          <mc:Choice Requires="wps">
            <w:drawing>
              <wp:anchor distT="0" distB="0" distL="114300" distR="114300" simplePos="0" relativeHeight="251678208" behindDoc="0" locked="0" layoutInCell="1" allowOverlap="1" wp14:anchorId="1454BC97" wp14:editId="71CCE6F6">
                <wp:simplePos x="0" y="0"/>
                <wp:positionH relativeFrom="column">
                  <wp:posOffset>0</wp:posOffset>
                </wp:positionH>
                <wp:positionV relativeFrom="paragraph">
                  <wp:posOffset>5977255</wp:posOffset>
                </wp:positionV>
                <wp:extent cx="5760085"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F543C00" w14:textId="54EA1E02" w:rsidR="001579F7" w:rsidRPr="005620E4" w:rsidRDefault="001579F7" w:rsidP="004377E4">
                            <w:pPr>
                              <w:pStyle w:val="Titulek"/>
                              <w:rPr>
                                <w:rFonts w:ascii="Calibri" w:hAnsi="Calibri" w:cs="Arial"/>
                                <w:b/>
                                <w:bCs/>
                                <w:noProof/>
                                <w:kern w:val="32"/>
                                <w:sz w:val="32"/>
                                <w:szCs w:val="24"/>
                              </w:rPr>
                            </w:pPr>
                            <w:bookmarkStart w:id="46" w:name="_Toc66368524"/>
                            <w:r>
                              <w:t xml:space="preserve">Obrázek </w:t>
                            </w:r>
                            <w:fldSimple w:instr=" SEQ Obrázek \* ARABIC ">
                              <w:r w:rsidR="00D25E51">
                                <w:rPr>
                                  <w:noProof/>
                                </w:rPr>
                                <w:t>4</w:t>
                              </w:r>
                            </w:fldSimple>
                            <w:r>
                              <w:t xml:space="preserve"> Návrh databáze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BC97" id="Textové pole 16" o:spid="_x0000_s1028" type="#_x0000_t202" style="position:absolute;left:0;text-align:left;margin-left:0;margin-top:470.65pt;width:453.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" stroked="f">
                <v:textbox style="mso-fit-shape-to-text:t" inset="0,0,0,0">
                  <w:txbxContent>
                    <w:p w14:paraId="4F543C00" w14:textId="54EA1E02" w:rsidR="001579F7" w:rsidRPr="005620E4" w:rsidRDefault="001579F7" w:rsidP="004377E4">
                      <w:pPr>
                        <w:pStyle w:val="Titulek"/>
                        <w:rPr>
                          <w:rFonts w:ascii="Calibri" w:hAnsi="Calibri" w:cs="Arial"/>
                          <w:b/>
                          <w:bCs/>
                          <w:noProof/>
                          <w:kern w:val="32"/>
                          <w:sz w:val="32"/>
                          <w:szCs w:val="24"/>
                        </w:rPr>
                      </w:pPr>
                      <w:bookmarkStart w:id="47" w:name="_Toc66368524"/>
                      <w:r>
                        <w:t xml:space="preserve">Obrázek </w:t>
                      </w:r>
                      <w:fldSimple w:instr=" SEQ Obrázek \* ARABIC ">
                        <w:r w:rsidR="00D25E51">
                          <w:rPr>
                            <w:noProof/>
                          </w:rPr>
                          <w:t>4</w:t>
                        </w:r>
                      </w:fldSimple>
                      <w:r>
                        <w:t xml:space="preserve"> Návrh databáze</w:t>
                      </w:r>
                      <w:bookmarkEnd w:id="47"/>
                    </w:p>
                  </w:txbxContent>
                </v:textbox>
                <w10:wrap type="topAndBottom"/>
              </v:shape>
            </w:pict>
          </mc:Fallback>
        </mc:AlternateContent>
      </w:r>
      <w:r w:rsidR="00BE09DA">
        <w:t>Návrh databáze</w:t>
      </w:r>
      <w:bookmarkEnd w:id="45"/>
    </w:p>
    <w:p w14:paraId="13965CC7" w14:textId="35B21B6A" w:rsidR="004377E4" w:rsidRDefault="004377E4" w:rsidP="004377E4">
      <w:pPr>
        <w:pStyle w:val="Podpodkapitola"/>
      </w:pPr>
      <w:bookmarkStart w:id="48" w:name="_Toc66368503"/>
      <w:r>
        <w:t>Návrh databáze letu</w:t>
      </w:r>
      <w:bookmarkEnd w:id="48"/>
    </w:p>
    <w:p w14:paraId="6424B648" w14:textId="44AC496A" w:rsidR="00BE09DA" w:rsidRDefault="006D1FE1" w:rsidP="004377E4">
      <w:pPr>
        <w:pStyle w:val="Sta"/>
      </w:pPr>
      <w:r>
        <w:t>Hlavní tabulkou databáze je „</w:t>
      </w:r>
      <w:proofErr w:type="spellStart"/>
      <w:r>
        <w:t>FlightLogs</w:t>
      </w:r>
      <w:proofErr w:type="spellEnd"/>
      <w:r>
        <w:t>“, kter</w:t>
      </w:r>
      <w:r w:rsidR="004B4BA6">
        <w:t>á</w:t>
      </w:r>
      <w:r>
        <w:t xml:space="preserve"> představuje jeden let</w:t>
      </w:r>
      <w:r w:rsidR="00AF71B9">
        <w:t>. V </w:t>
      </w:r>
      <w:r>
        <w:t>této tabulce jsou základní informace</w:t>
      </w:r>
      <w:r w:rsidR="004072BF">
        <w:t xml:space="preserve"> o </w:t>
      </w:r>
      <w:r>
        <w:t xml:space="preserve">letu, jako je jméno pilota, datum letu nebo typ kluzáku. Každá tato tabulka má vztah </w:t>
      </w:r>
      <w:proofErr w:type="gramStart"/>
      <w:r>
        <w:t>1:N</w:t>
      </w:r>
      <w:proofErr w:type="gramEnd"/>
      <w:r>
        <w:t>, kde jeden uživatel může mít více letů</w:t>
      </w:r>
      <w:r w:rsidR="004072BF">
        <w:t xml:space="preserve"> a </w:t>
      </w:r>
      <w:r>
        <w:t>jeden let může mít pouze jednoho uživatele. Každý let má jednu tabulku „</w:t>
      </w:r>
      <w:proofErr w:type="spellStart"/>
      <w:r>
        <w:t>FlightLogAnalyses</w:t>
      </w:r>
      <w:proofErr w:type="spellEnd"/>
      <w:r>
        <w:t>“, kde jsou uložené informace</w:t>
      </w:r>
      <w:r w:rsidR="004072BF">
        <w:t xml:space="preserve"> o </w:t>
      </w:r>
      <w:r>
        <w:t>letu jako je např.</w:t>
      </w:r>
      <w:r w:rsidR="00E4704D">
        <w:t> </w:t>
      </w:r>
      <w:r>
        <w:t xml:space="preserve">délka letu, průměrná rychlost letu, </w:t>
      </w:r>
      <w:r w:rsidR="002C7ECA">
        <w:t>ulétnutá</w:t>
      </w:r>
      <w:r>
        <w:t xml:space="preserve"> vzdálenost nebo </w:t>
      </w:r>
      <w:r>
        <w:lastRenderedPageBreak/>
        <w:t>body za let. Relace mezi těmito tabulkami je 1:1. Dále má každý let tabulku „</w:t>
      </w:r>
      <w:proofErr w:type="spellStart"/>
      <w:r>
        <w:t>FlightTasks</w:t>
      </w:r>
      <w:proofErr w:type="spellEnd"/>
      <w:r>
        <w:t>“, zde jsou informace</w:t>
      </w:r>
      <w:r w:rsidR="004072BF">
        <w:t xml:space="preserve"> o </w:t>
      </w:r>
      <w:r>
        <w:t>deklaraci tratě, počet otočných bodů</w:t>
      </w:r>
      <w:r w:rsidR="004072BF">
        <w:t xml:space="preserve"> a </w:t>
      </w:r>
      <w:r>
        <w:t>číslo úlohy</w:t>
      </w:r>
      <w:r w:rsidR="004072BF">
        <w:t xml:space="preserve"> v </w:t>
      </w:r>
      <w:r w:rsidR="004B4BA6">
        <w:t>daný</w:t>
      </w:r>
      <w:r>
        <w:t xml:space="preserve"> den. Relace mezi nimi je také 1:1. Každá tato tabulka má pak několik tabulek</w:t>
      </w:r>
      <w:r w:rsidR="004072BF">
        <w:t xml:space="preserve"> s </w:t>
      </w:r>
      <w:r>
        <w:t>body</w:t>
      </w:r>
      <w:r w:rsidR="004072BF">
        <w:t xml:space="preserve"> v </w:t>
      </w:r>
      <w:r>
        <w:t>úloze letu</w:t>
      </w:r>
      <w:r w:rsidR="00D6523B">
        <w:t xml:space="preserve"> „</w:t>
      </w:r>
      <w:proofErr w:type="spellStart"/>
      <w:r w:rsidR="00D6523B">
        <w:t>Points</w:t>
      </w:r>
      <w:proofErr w:type="spellEnd"/>
      <w:r w:rsidR="00D6523B">
        <w:t xml:space="preserve">“. Tato relace je </w:t>
      </w:r>
      <w:proofErr w:type="gramStart"/>
      <w:r w:rsidR="00D6523B">
        <w:t>1:N</w:t>
      </w:r>
      <w:r w:rsidR="00AF71B9">
        <w:t>.</w:t>
      </w:r>
      <w:proofErr w:type="gramEnd"/>
      <w:r w:rsidR="00AF71B9">
        <w:t xml:space="preserve"> V </w:t>
      </w:r>
      <w:r w:rsidR="00D6523B">
        <w:t>této tabulce nalezneme zeměpisnou šířku</w:t>
      </w:r>
      <w:r w:rsidR="004072BF">
        <w:t xml:space="preserve"> a </w:t>
      </w:r>
      <w:r w:rsidR="00D6523B">
        <w:t>délku bodu</w:t>
      </w:r>
      <w:r w:rsidR="004072BF">
        <w:t xml:space="preserve"> a </w:t>
      </w:r>
      <w:r w:rsidR="00D6523B">
        <w:t>také jeho název. Další tabulkou je „</w:t>
      </w:r>
      <w:proofErr w:type="spellStart"/>
      <w:r w:rsidR="00D6523B">
        <w:t>Fixes</w:t>
      </w:r>
      <w:proofErr w:type="spellEnd"/>
      <w:r w:rsidR="00D6523B">
        <w:t>“</w:t>
      </w:r>
      <w:r w:rsidR="004072BF">
        <w:t xml:space="preserve"> a </w:t>
      </w:r>
      <w:r w:rsidR="00D6523B">
        <w:t>má vztah</w:t>
      </w:r>
      <w:r w:rsidR="004072BF">
        <w:t xml:space="preserve"> s </w:t>
      </w:r>
      <w:r w:rsidR="00D6523B">
        <w:t>„</w:t>
      </w:r>
      <w:proofErr w:type="spellStart"/>
      <w:r w:rsidR="00D6523B">
        <w:t>FlightLogs</w:t>
      </w:r>
      <w:proofErr w:type="spellEnd"/>
      <w:r w:rsidR="00D6523B">
        <w:t xml:space="preserve">“ </w:t>
      </w:r>
      <w:proofErr w:type="gramStart"/>
      <w:r w:rsidR="00D6523B">
        <w:t>1:N.</w:t>
      </w:r>
      <w:proofErr w:type="gramEnd"/>
      <w:r w:rsidR="00D6523B">
        <w:t xml:space="preserve"> Kolekce těchto tabulek pak představuje trasu celého letu. Je to záznam zeměpisné šířky</w:t>
      </w:r>
      <w:r w:rsidR="004072BF">
        <w:t xml:space="preserve"> a </w:t>
      </w:r>
      <w:r w:rsidR="00D6523B">
        <w:t>délky, GPS</w:t>
      </w:r>
      <w:r w:rsidR="004072BF">
        <w:t xml:space="preserve"> a </w:t>
      </w:r>
      <w:r w:rsidR="00D6523B">
        <w:t>barometrické výšky</w:t>
      </w:r>
      <w:r w:rsidR="004072BF">
        <w:t xml:space="preserve"> a </w:t>
      </w:r>
      <w:r w:rsidR="00D6523B">
        <w:t>času. Každý tento fix se zaznamenává pravidelně od 1 až 10 vteřin. Záleží</w:t>
      </w:r>
      <w:r w:rsidR="004377E4">
        <w:t>,</w:t>
      </w:r>
      <w:r w:rsidR="00D6523B">
        <w:t xml:space="preserve"> co si pilot nastaví. Tabulka „</w:t>
      </w:r>
      <w:proofErr w:type="spellStart"/>
      <w:r w:rsidR="00D6523B">
        <w:t>DataRecords</w:t>
      </w:r>
      <w:proofErr w:type="spellEnd"/>
      <w:r w:rsidR="00D6523B">
        <w:t>“ má také vztah</w:t>
      </w:r>
      <w:r w:rsidR="004072BF">
        <w:t xml:space="preserve"> s </w:t>
      </w:r>
      <w:r w:rsidR="00D6523B">
        <w:t>„</w:t>
      </w:r>
      <w:proofErr w:type="spellStart"/>
      <w:r w:rsidR="00D6523B">
        <w:t>FlightLogs</w:t>
      </w:r>
      <w:proofErr w:type="spellEnd"/>
      <w:r w:rsidR="00D6523B">
        <w:t xml:space="preserve">“ </w:t>
      </w:r>
      <w:proofErr w:type="gramStart"/>
      <w:r w:rsidR="00D6523B">
        <w:t>1:N</w:t>
      </w:r>
      <w:r w:rsidR="00AF71B9">
        <w:t>.</w:t>
      </w:r>
      <w:proofErr w:type="gramEnd"/>
      <w:r w:rsidR="00AF71B9">
        <w:t xml:space="preserve"> </w:t>
      </w:r>
      <w:r w:rsidR="000D18E7">
        <w:t>P</w:t>
      </w:r>
      <w:r w:rsidR="00D6523B">
        <w:t>oslední tabulkou je „</w:t>
      </w:r>
      <w:proofErr w:type="spellStart"/>
      <w:r w:rsidR="00D6523B">
        <w:t>Extensions</w:t>
      </w:r>
      <w:proofErr w:type="spellEnd"/>
      <w:r w:rsidR="00D6523B">
        <w:t>“, která má relaci 1:1</w:t>
      </w:r>
      <w:r w:rsidR="004072BF">
        <w:t xml:space="preserve"> s </w:t>
      </w:r>
      <w:r w:rsidR="00D6523B">
        <w:t>tabulkami „</w:t>
      </w:r>
      <w:proofErr w:type="spellStart"/>
      <w:r w:rsidR="00D6523B">
        <w:t>DataRecords</w:t>
      </w:r>
      <w:proofErr w:type="spellEnd"/>
      <w:r w:rsidR="00D6523B">
        <w:t>“</w:t>
      </w:r>
      <w:r w:rsidR="004072BF">
        <w:t xml:space="preserve"> a </w:t>
      </w:r>
      <w:r w:rsidR="00D6523B">
        <w:t>„</w:t>
      </w:r>
      <w:proofErr w:type="spellStart"/>
      <w:r w:rsidR="00D6523B">
        <w:t>Fixes</w:t>
      </w:r>
      <w:proofErr w:type="spellEnd"/>
      <w:r w:rsidR="00D6523B">
        <w:t>“.</w:t>
      </w:r>
      <w:r w:rsidR="004377E4">
        <w:t xml:space="preserve"> Samostatné tabulky jako je „</w:t>
      </w:r>
      <w:proofErr w:type="spellStart"/>
      <w:r w:rsidR="004377E4">
        <w:t>Stats</w:t>
      </w:r>
      <w:proofErr w:type="spellEnd"/>
      <w:r w:rsidR="004377E4">
        <w:t>“</w:t>
      </w:r>
      <w:r w:rsidR="004072BF">
        <w:t xml:space="preserve"> a </w:t>
      </w:r>
      <w:r w:rsidR="004377E4">
        <w:t>„Feedback“ nemají žádnou relaci.</w:t>
      </w:r>
    </w:p>
    <w:p w14:paraId="2C18015E" w14:textId="79597B69" w:rsidR="004377E4" w:rsidRDefault="004377E4" w:rsidP="004377E4">
      <w:pPr>
        <w:pStyle w:val="Podpodkapitola"/>
      </w:pPr>
      <w:bookmarkStart w:id="49" w:name="_Toc66368504"/>
      <w:r>
        <w:t>Návrh databáze uživatele</w:t>
      </w:r>
      <w:bookmarkEnd w:id="49"/>
    </w:p>
    <w:p w14:paraId="78E05C0F" w14:textId="0153CA02" w:rsidR="004377E4" w:rsidRDefault="004377E4" w:rsidP="004377E4">
      <w:pPr>
        <w:pStyle w:val="Sta"/>
      </w:pPr>
      <w:r>
        <w:t>Hlavní tabulkou je „</w:t>
      </w:r>
      <w:proofErr w:type="spellStart"/>
      <w:r>
        <w:t>AspNetUsers</w:t>
      </w:r>
      <w:proofErr w:type="spellEnd"/>
      <w:r>
        <w:t>“, kter</w:t>
      </w:r>
      <w:r w:rsidR="00C27DFF">
        <w:t>á</w:t>
      </w:r>
      <w:r>
        <w:t xml:space="preserve"> představuje jednoho uživatele. Obsahuje informace jako je e</w:t>
      </w:r>
      <w:r w:rsidR="00C27DFF">
        <w:t>-</w:t>
      </w:r>
      <w:r>
        <w:t>mail, uživatelské jméno, křestní jméno</w:t>
      </w:r>
      <w:r w:rsidR="004072BF">
        <w:t xml:space="preserve"> a </w:t>
      </w:r>
      <w:r>
        <w:t>příjmení. Dále také svoje osobní statistiky celkové</w:t>
      </w:r>
      <w:r w:rsidR="00C27DFF">
        <w:t>ho</w:t>
      </w:r>
      <w:r>
        <w:t xml:space="preserve"> náletu hodin, kilometrů</w:t>
      </w:r>
      <w:r w:rsidR="004072BF">
        <w:t xml:space="preserve"> a </w:t>
      </w:r>
      <w:r>
        <w:t>bodů. Tato tabulka má relaci N:M</w:t>
      </w:r>
      <w:r w:rsidR="004072BF">
        <w:t xml:space="preserve"> k </w:t>
      </w:r>
      <w:r>
        <w:t>tabulce „</w:t>
      </w:r>
      <w:proofErr w:type="spellStart"/>
      <w:r>
        <w:t>AspNetRoles</w:t>
      </w:r>
      <w:proofErr w:type="spellEnd"/>
      <w:r>
        <w:t>“</w:t>
      </w:r>
      <w:r w:rsidR="004072BF">
        <w:t xml:space="preserve"> a </w:t>
      </w:r>
      <w:r>
        <w:t xml:space="preserve">jsou propojené </w:t>
      </w:r>
      <w:r w:rsidR="005D3B63">
        <w:t>tabulkou</w:t>
      </w:r>
      <w:r>
        <w:t xml:space="preserve"> „</w:t>
      </w:r>
      <w:proofErr w:type="spellStart"/>
      <w:r>
        <w:t>AspNetUserRoles</w:t>
      </w:r>
      <w:proofErr w:type="spellEnd"/>
      <w:r>
        <w:t xml:space="preserve">“. </w:t>
      </w:r>
      <w:r w:rsidR="001229B5">
        <w:t>Díky těmto tabulkám můžeme uživatelům přidat role.</w:t>
      </w:r>
    </w:p>
    <w:p w14:paraId="70B95629" w14:textId="557D685A" w:rsidR="006B0A45" w:rsidRDefault="006B0A45" w:rsidP="006B0A45">
      <w:pPr>
        <w:pStyle w:val="Podkapitola"/>
      </w:pPr>
      <w:bookmarkStart w:id="50" w:name="_Toc66368505"/>
      <w:r>
        <w:lastRenderedPageBreak/>
        <w:t>Funkcionalita stránky</w:t>
      </w:r>
      <w:bookmarkEnd w:id="50"/>
    </w:p>
    <w:p w14:paraId="1C6B302D" w14:textId="5EF41D1E" w:rsidR="0021060C" w:rsidRPr="0021060C" w:rsidRDefault="00BF71D1" w:rsidP="0021060C">
      <w:pPr>
        <w:pStyle w:val="Podpodkapitola"/>
      </w:pPr>
      <w:bookmarkStart w:id="51" w:name="_Toc66368506"/>
      <w:r>
        <w:rPr>
          <w:noProof/>
        </w:rPr>
        <mc:AlternateContent>
          <mc:Choice Requires="wps">
            <w:drawing>
              <wp:anchor distT="0" distB="0" distL="114300" distR="114300" simplePos="0" relativeHeight="251687424" behindDoc="0" locked="0" layoutInCell="1" allowOverlap="1" wp14:anchorId="2F89DBB9" wp14:editId="7009A544">
                <wp:simplePos x="0" y="0"/>
                <wp:positionH relativeFrom="column">
                  <wp:posOffset>688975</wp:posOffset>
                </wp:positionH>
                <wp:positionV relativeFrom="paragraph">
                  <wp:posOffset>4041140</wp:posOffset>
                </wp:positionV>
                <wp:extent cx="4380865"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3798C2F1" w14:textId="7AD03990" w:rsidR="001579F7" w:rsidRPr="005D5B39" w:rsidRDefault="001579F7" w:rsidP="00BF71D1">
                            <w:pPr>
                              <w:pStyle w:val="Titulek"/>
                              <w:rPr>
                                <w:rFonts w:ascii="Calibri" w:hAnsi="Calibri"/>
                                <w:b/>
                                <w:noProof/>
                                <w:sz w:val="24"/>
                                <w:szCs w:val="24"/>
                              </w:rPr>
                            </w:pPr>
                            <w:bookmarkStart w:id="52" w:name="_Toc66368525"/>
                            <w:r>
                              <w:t xml:space="preserve">Obrázek </w:t>
                            </w:r>
                            <w:fldSimple w:instr=" SEQ Obrázek \* ARABIC ">
                              <w:r w:rsidR="00D25E51">
                                <w:rPr>
                                  <w:noProof/>
                                </w:rPr>
                                <w:t>5</w:t>
                              </w:r>
                            </w:fldSimple>
                            <w:r>
                              <w:t xml:space="preserve"> Hlavní stránka</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9DBB9" id="Textové pole 23" o:spid="_x0000_s1029" type="#_x0000_t202" style="position:absolute;left:0;text-align:left;margin-left:54.25pt;margin-top:318.2pt;width:344.9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" stroked="f">
                <v:textbox style="mso-fit-shape-to-text:t" inset="0,0,0,0">
                  <w:txbxContent>
                    <w:p w14:paraId="3798C2F1" w14:textId="7AD03990" w:rsidR="001579F7" w:rsidRPr="005D5B39" w:rsidRDefault="001579F7" w:rsidP="00BF71D1">
                      <w:pPr>
                        <w:pStyle w:val="Titulek"/>
                        <w:rPr>
                          <w:rFonts w:ascii="Calibri" w:hAnsi="Calibri"/>
                          <w:b/>
                          <w:noProof/>
                          <w:sz w:val="24"/>
                          <w:szCs w:val="24"/>
                        </w:rPr>
                      </w:pPr>
                      <w:bookmarkStart w:id="53" w:name="_Toc66368525"/>
                      <w:r>
                        <w:t xml:space="preserve">Obrázek </w:t>
                      </w:r>
                      <w:fldSimple w:instr=" SEQ Obrázek \* ARABIC ">
                        <w:r w:rsidR="00D25E51">
                          <w:rPr>
                            <w:noProof/>
                          </w:rPr>
                          <w:t>5</w:t>
                        </w:r>
                      </w:fldSimple>
                      <w:r>
                        <w:t xml:space="preserve"> Hlavní stránka</w:t>
                      </w:r>
                      <w:bookmarkEnd w:id="53"/>
                    </w:p>
                  </w:txbxContent>
                </v:textbox>
                <w10:wrap type="topAndBottom"/>
              </v:shape>
            </w:pict>
          </mc:Fallback>
        </mc:AlternateContent>
      </w:r>
      <w:r>
        <w:rPr>
          <w:noProof/>
        </w:rPr>
        <w:drawing>
          <wp:anchor distT="0" distB="0" distL="114300" distR="114300" simplePos="0" relativeHeight="251685376" behindDoc="0" locked="0" layoutInCell="1" allowOverlap="1" wp14:anchorId="7BD5D9E8" wp14:editId="1FED7023">
            <wp:simplePos x="0" y="0"/>
            <wp:positionH relativeFrom="margin">
              <wp:align>center</wp:align>
            </wp:positionH>
            <wp:positionV relativeFrom="paragraph">
              <wp:posOffset>384468</wp:posOffset>
            </wp:positionV>
            <wp:extent cx="4320000" cy="3549600"/>
            <wp:effectExtent l="0" t="0" r="4445" b="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3549600"/>
                    </a:xfrm>
                    <a:prstGeom prst="rect">
                      <a:avLst/>
                    </a:prstGeom>
                  </pic:spPr>
                </pic:pic>
              </a:graphicData>
            </a:graphic>
            <wp14:sizeRelH relativeFrom="margin">
              <wp14:pctWidth>0</wp14:pctWidth>
            </wp14:sizeRelH>
            <wp14:sizeRelV relativeFrom="margin">
              <wp14:pctHeight>0</wp14:pctHeight>
            </wp14:sizeRelV>
          </wp:anchor>
        </w:drawing>
      </w:r>
      <w:r w:rsidR="0021060C">
        <w:t>Hlavní stránka</w:t>
      </w:r>
      <w:bookmarkEnd w:id="51"/>
    </w:p>
    <w:p w14:paraId="22F8AC1D" w14:textId="161C9937" w:rsidR="004377E4" w:rsidRDefault="0021060C" w:rsidP="0021060C">
      <w:pPr>
        <w:pStyle w:val="Sta"/>
      </w:pPr>
      <w:r>
        <w:t>Na hlavní</w:t>
      </w:r>
      <w:r w:rsidR="004072BF">
        <w:t xml:space="preserve"> a </w:t>
      </w:r>
      <w:r>
        <w:t>zároveň úvodní stránce se nachází navigační lišta, která slouží</w:t>
      </w:r>
      <w:r w:rsidR="004072BF">
        <w:t xml:space="preserve"> k </w:t>
      </w:r>
      <w:r>
        <w:t>pohybu na stránce</w:t>
      </w:r>
      <w:r w:rsidR="00AF71B9">
        <w:t>. V </w:t>
      </w:r>
      <w:r>
        <w:t>těle stránky máme tři tabulky, které nám dávají stručný přehled</w:t>
      </w:r>
      <w:r w:rsidR="004072BF">
        <w:t xml:space="preserve"> o </w:t>
      </w:r>
      <w:r>
        <w:t>nejlepších pilotech podle náletu hodin</w:t>
      </w:r>
      <w:r w:rsidR="00007FD6">
        <w:t xml:space="preserve">, </w:t>
      </w:r>
      <w:r>
        <w:t>kilometrů</w:t>
      </w:r>
      <w:r w:rsidR="00007FD6">
        <w:t xml:space="preserve"> a bodů</w:t>
      </w:r>
      <w:r w:rsidR="00AF71B9">
        <w:t>. A </w:t>
      </w:r>
      <w:r>
        <w:t>pod nimi mapu</w:t>
      </w:r>
      <w:r w:rsidR="004072BF">
        <w:t xml:space="preserve"> s </w:t>
      </w:r>
      <w:r>
        <w:t>aktuálním provozem letadel.</w:t>
      </w:r>
      <w:r w:rsidR="00392762">
        <w:t xml:space="preserve"> </w:t>
      </w:r>
      <w:r>
        <w:t xml:space="preserve">Pomocí </w:t>
      </w:r>
      <w:r w:rsidR="00392762">
        <w:t>HTML</w:t>
      </w:r>
      <w:r>
        <w:t xml:space="preserve"> tagu </w:t>
      </w:r>
      <w:proofErr w:type="spellStart"/>
      <w:r>
        <w:t>iframe</w:t>
      </w:r>
      <w:proofErr w:type="spellEnd"/>
      <w:r>
        <w:t xml:space="preserve"> je </w:t>
      </w:r>
      <w:r w:rsidR="00392762">
        <w:t xml:space="preserve">mapa </w:t>
      </w:r>
      <w:r>
        <w:t>integrovaná ze stránky glideandseek.com</w:t>
      </w:r>
      <w:r w:rsidR="00AF71B9">
        <w:t>. V </w:t>
      </w:r>
      <w:r>
        <w:t>zápatí stránky jsou informace</w:t>
      </w:r>
      <w:r w:rsidR="004072BF">
        <w:t xml:space="preserve"> o </w:t>
      </w:r>
      <w:r>
        <w:t>letišti</w:t>
      </w:r>
      <w:r w:rsidR="004072BF">
        <w:t xml:space="preserve"> a </w:t>
      </w:r>
      <w:r>
        <w:t>kontakt na mě. Také zde jsou odkazy na můj Instagram, Facebook</w:t>
      </w:r>
      <w:r w:rsidR="004072BF">
        <w:t xml:space="preserve"> a </w:t>
      </w:r>
      <w:r>
        <w:t>stránku „Feedback“, kde můžete sdělit názor na tuto aplikaci.</w:t>
      </w:r>
    </w:p>
    <w:p w14:paraId="066D28BE" w14:textId="09CF9231" w:rsidR="0021060C" w:rsidRDefault="0021060C" w:rsidP="0021060C">
      <w:pPr>
        <w:pStyle w:val="Sta"/>
      </w:pPr>
      <w:r>
        <w:t>Tabulky</w:t>
      </w:r>
      <w:r w:rsidR="004072BF">
        <w:t xml:space="preserve"> s </w:t>
      </w:r>
      <w:r>
        <w:t xml:space="preserve">nejlepšími piloty získávají informace pomocí </w:t>
      </w:r>
      <w:r w:rsidR="00E72D53">
        <w:t>„</w:t>
      </w:r>
      <w:proofErr w:type="spellStart"/>
      <w:r w:rsidR="00E72D53">
        <w:t>FlightLogControlleru</w:t>
      </w:r>
      <w:proofErr w:type="spellEnd"/>
      <w:r w:rsidR="00E72D53">
        <w:t>“</w:t>
      </w:r>
      <w:r>
        <w:t>, který nám</w:t>
      </w:r>
      <w:r w:rsidR="004072BF">
        <w:t xml:space="preserve"> z </w:t>
      </w:r>
      <w:r>
        <w:t>databáze vybere pět nejlepších pilotů podle nalétaných bodů, hodin</w:t>
      </w:r>
      <w:r w:rsidR="004072BF">
        <w:t xml:space="preserve"> a </w:t>
      </w:r>
      <w:r>
        <w:t>kilometrů.</w:t>
      </w:r>
    </w:p>
    <w:p w14:paraId="141B7BE0" w14:textId="5DC7C2A3" w:rsidR="00BF71D1" w:rsidRPr="00BF71D1" w:rsidRDefault="00EC0A10" w:rsidP="00BF71D1">
      <w:pPr>
        <w:pStyle w:val="Podpodkapitola"/>
      </w:pPr>
      <w:bookmarkStart w:id="54" w:name="_Toc66368507"/>
      <w:r>
        <w:rPr>
          <w:noProof/>
        </w:rPr>
        <w:lastRenderedPageBreak/>
        <mc:AlternateContent>
          <mc:Choice Requires="wps">
            <w:drawing>
              <wp:anchor distT="0" distB="0" distL="114300" distR="114300" simplePos="0" relativeHeight="251693568" behindDoc="0" locked="0" layoutInCell="1" allowOverlap="1" wp14:anchorId="7D9BF302" wp14:editId="7D5C36F3">
                <wp:simplePos x="0" y="0"/>
                <wp:positionH relativeFrom="margin">
                  <wp:align>center</wp:align>
                </wp:positionH>
                <wp:positionV relativeFrom="paragraph">
                  <wp:posOffset>8115998</wp:posOffset>
                </wp:positionV>
                <wp:extent cx="4319905" cy="635"/>
                <wp:effectExtent l="0" t="0" r="4445" b="5715"/>
                <wp:wrapTopAndBottom/>
                <wp:docPr id="27" name="Textové pole 27"/>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11793D33" w14:textId="17C95276" w:rsidR="001579F7" w:rsidRPr="00A66EA5" w:rsidRDefault="001579F7" w:rsidP="00BF71D1">
                            <w:pPr>
                              <w:pStyle w:val="Titulek"/>
                              <w:rPr>
                                <w:rFonts w:ascii="Calibri" w:hAnsi="Calibri"/>
                                <w:b/>
                                <w:noProof/>
                                <w:sz w:val="24"/>
                                <w:szCs w:val="24"/>
                              </w:rPr>
                            </w:pPr>
                            <w:bookmarkStart w:id="55" w:name="_Toc66368526"/>
                            <w:r>
                              <w:t xml:space="preserve">Obrázek </w:t>
                            </w:r>
                            <w:fldSimple w:instr=" SEQ Obrázek \* ARABIC ">
                              <w:r w:rsidR="00D25E51">
                                <w:rPr>
                                  <w:noProof/>
                                </w:rPr>
                                <w:t>6</w:t>
                              </w:r>
                            </w:fldSimple>
                            <w:r>
                              <w:t xml:space="preserve"> Stránka pro registraci</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BF302" id="Textové pole 27" o:spid="_x0000_s1030" type="#_x0000_t202" style="position:absolute;left:0;text-align:left;margin-left:0;margin-top:639.05pt;width:340.15pt;height:.05pt;z-index:251693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" stroked="f">
                <v:textbox style="mso-fit-shape-to-text:t" inset="0,0,0,0">
                  <w:txbxContent>
                    <w:p w14:paraId="11793D33" w14:textId="17C95276" w:rsidR="001579F7" w:rsidRPr="00A66EA5" w:rsidRDefault="001579F7" w:rsidP="00BF71D1">
                      <w:pPr>
                        <w:pStyle w:val="Titulek"/>
                        <w:rPr>
                          <w:rFonts w:ascii="Calibri" w:hAnsi="Calibri"/>
                          <w:b/>
                          <w:noProof/>
                          <w:sz w:val="24"/>
                          <w:szCs w:val="24"/>
                        </w:rPr>
                      </w:pPr>
                      <w:bookmarkStart w:id="56" w:name="_Toc66368526"/>
                      <w:r>
                        <w:t xml:space="preserve">Obrázek </w:t>
                      </w:r>
                      <w:fldSimple w:instr=" SEQ Obrázek \* ARABIC ">
                        <w:r w:rsidR="00D25E51">
                          <w:rPr>
                            <w:noProof/>
                          </w:rPr>
                          <w:t>6</w:t>
                        </w:r>
                      </w:fldSimple>
                      <w:r>
                        <w:t xml:space="preserve"> Stránka pro registraci</w:t>
                      </w:r>
                      <w:bookmarkEnd w:id="56"/>
                    </w:p>
                  </w:txbxContent>
                </v:textbox>
                <w10:wrap type="topAndBottom" anchorx="margin"/>
              </v:shape>
            </w:pict>
          </mc:Fallback>
        </mc:AlternateContent>
      </w:r>
      <w:r>
        <w:rPr>
          <w:noProof/>
        </w:rPr>
        <w:drawing>
          <wp:anchor distT="0" distB="0" distL="114300" distR="114300" simplePos="0" relativeHeight="251691520" behindDoc="0" locked="0" layoutInCell="1" allowOverlap="1" wp14:anchorId="4A8123AF" wp14:editId="63440F81">
            <wp:simplePos x="0" y="0"/>
            <wp:positionH relativeFrom="margin">
              <wp:align>center</wp:align>
            </wp:positionH>
            <wp:positionV relativeFrom="paragraph">
              <wp:posOffset>4192641</wp:posOffset>
            </wp:positionV>
            <wp:extent cx="4320000" cy="3848400"/>
            <wp:effectExtent l="0" t="0" r="4445" b="0"/>
            <wp:wrapTopAndBottom/>
            <wp:docPr id="26" name="Obrázek 26" descr="Obsah obrázku text, tráva,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tráva, obloha&#10;&#10;Popis byl vytvořen automaticky"/>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BF71D1">
        <w:rPr>
          <w:noProof/>
        </w:rPr>
        <mc:AlternateContent>
          <mc:Choice Requires="wps">
            <w:drawing>
              <wp:anchor distT="0" distB="0" distL="114300" distR="114300" simplePos="0" relativeHeight="251690496" behindDoc="0" locked="0" layoutInCell="1" allowOverlap="1" wp14:anchorId="10768611" wp14:editId="098501EE">
                <wp:simplePos x="0" y="0"/>
                <wp:positionH relativeFrom="column">
                  <wp:posOffset>716280</wp:posOffset>
                </wp:positionH>
                <wp:positionV relativeFrom="paragraph">
                  <wp:posOffset>3977005</wp:posOffset>
                </wp:positionV>
                <wp:extent cx="432689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02A700D9" w14:textId="4804E5B1" w:rsidR="001579F7" w:rsidRPr="003E23A8" w:rsidRDefault="001579F7" w:rsidP="00BF71D1">
                            <w:pPr>
                              <w:pStyle w:val="Titulek"/>
                              <w:rPr>
                                <w:rFonts w:ascii="Calibri" w:hAnsi="Calibri"/>
                                <w:b/>
                                <w:noProof/>
                                <w:sz w:val="24"/>
                                <w:szCs w:val="24"/>
                              </w:rPr>
                            </w:pPr>
                            <w:bookmarkStart w:id="57" w:name="_Toc66368527"/>
                            <w:r>
                              <w:t xml:space="preserve">Obrázek </w:t>
                            </w:r>
                            <w:fldSimple w:instr=" SEQ Obrázek \* ARABIC ">
                              <w:r w:rsidR="00D25E51">
                                <w:rPr>
                                  <w:noProof/>
                                </w:rPr>
                                <w:t>7</w:t>
                              </w:r>
                            </w:fldSimple>
                            <w:r>
                              <w:t xml:space="preserve"> Stránka pro přihlášení</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68611" id="Textové pole 25" o:spid="_x0000_s1031" type="#_x0000_t202" style="position:absolute;left:0;text-align:left;margin-left:56.4pt;margin-top:313.15pt;width:340.7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" stroked="f">
                <v:textbox style="mso-fit-shape-to-text:t" inset="0,0,0,0">
                  <w:txbxContent>
                    <w:p w14:paraId="02A700D9" w14:textId="4804E5B1" w:rsidR="001579F7" w:rsidRPr="003E23A8" w:rsidRDefault="001579F7" w:rsidP="00BF71D1">
                      <w:pPr>
                        <w:pStyle w:val="Titulek"/>
                        <w:rPr>
                          <w:rFonts w:ascii="Calibri" w:hAnsi="Calibri"/>
                          <w:b/>
                          <w:noProof/>
                          <w:sz w:val="24"/>
                          <w:szCs w:val="24"/>
                        </w:rPr>
                      </w:pPr>
                      <w:bookmarkStart w:id="58" w:name="_Toc66368527"/>
                      <w:r>
                        <w:t xml:space="preserve">Obrázek </w:t>
                      </w:r>
                      <w:fldSimple w:instr=" SEQ Obrázek \* ARABIC ">
                        <w:r w:rsidR="00D25E51">
                          <w:rPr>
                            <w:noProof/>
                          </w:rPr>
                          <w:t>7</w:t>
                        </w:r>
                      </w:fldSimple>
                      <w:r>
                        <w:t xml:space="preserve"> Stránka pro přihlášení</w:t>
                      </w:r>
                      <w:bookmarkEnd w:id="58"/>
                    </w:p>
                  </w:txbxContent>
                </v:textbox>
                <w10:wrap type="topAndBottom"/>
              </v:shape>
            </w:pict>
          </mc:Fallback>
        </mc:AlternateContent>
      </w:r>
      <w:r w:rsidR="00BF71D1">
        <w:rPr>
          <w:noProof/>
        </w:rPr>
        <w:drawing>
          <wp:anchor distT="0" distB="0" distL="114300" distR="114300" simplePos="0" relativeHeight="251688448" behindDoc="0" locked="0" layoutInCell="1" allowOverlap="1" wp14:anchorId="63025C9B" wp14:editId="72F3AD94">
            <wp:simplePos x="0" y="0"/>
            <wp:positionH relativeFrom="margin">
              <wp:align>center</wp:align>
            </wp:positionH>
            <wp:positionV relativeFrom="paragraph">
              <wp:posOffset>320436</wp:posOffset>
            </wp:positionV>
            <wp:extent cx="4320000" cy="3592800"/>
            <wp:effectExtent l="0" t="0" r="4445" b="8255"/>
            <wp:wrapTopAndBottom/>
            <wp:docPr id="24" name="Obrázek 24" descr="Obsah obrázku text, obloha, planin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obloha, planina, exteriér&#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t>Identity</w:t>
      </w:r>
      <w:bookmarkEnd w:id="54"/>
    </w:p>
    <w:p w14:paraId="797EC87B" w14:textId="56953543" w:rsidR="00BF71D1" w:rsidRDefault="00EC0A10" w:rsidP="00EC0A10">
      <w:pPr>
        <w:pStyle w:val="Sta"/>
      </w:pPr>
      <w:r>
        <w:lastRenderedPageBreak/>
        <w:t>Stránka pro přihlášení obsahuje formulář, kde se zadávají přihlašovací údaje. Je nutné zadat uživatelské jméno</w:t>
      </w:r>
      <w:r w:rsidR="004072BF">
        <w:t xml:space="preserve"> a </w:t>
      </w:r>
      <w:r>
        <w:t>heslo. Uživatel může zaškrtnout „Zapamatovat si mě“, aby zůstal uživatel přihlášený.</w:t>
      </w:r>
    </w:p>
    <w:p w14:paraId="0F2661F7" w14:textId="0B2FD277" w:rsidR="00EC0A10" w:rsidRDefault="00EC0A10" w:rsidP="00EC0A10">
      <w:pPr>
        <w:pStyle w:val="Sta"/>
      </w:pPr>
      <w:r>
        <w:t>Stránka pro registraci obsahuje formulář, do kterého je potřeba zadat uživatelské jméno, křestní jméno, příjmení, e</w:t>
      </w:r>
      <w:r w:rsidR="00C27DFF">
        <w:t>-</w:t>
      </w:r>
      <w:r>
        <w:t>mail, pohlaví</w:t>
      </w:r>
      <w:r w:rsidR="004072BF">
        <w:t xml:space="preserve"> a </w:t>
      </w:r>
      <w:r>
        <w:t>heslo. To musí obsahovat minimálně osm znaků, jedno velké písmeno, jedno číslo</w:t>
      </w:r>
      <w:r w:rsidR="004072BF">
        <w:t xml:space="preserve"> a </w:t>
      </w:r>
      <w:r>
        <w:t>jeden symbol.</w:t>
      </w:r>
    </w:p>
    <w:p w14:paraId="5A520F57" w14:textId="351C03EA" w:rsidR="00EC0A10" w:rsidRPr="00BF71D1" w:rsidRDefault="00EC0A10" w:rsidP="00EC0A10">
      <w:pPr>
        <w:pStyle w:val="Sta"/>
      </w:pPr>
      <w:r>
        <w:t>Tyto stránky</w:t>
      </w:r>
      <w:r w:rsidR="004072BF">
        <w:t xml:space="preserve"> s </w:t>
      </w:r>
      <w:r>
        <w:t>přihlašováním</w:t>
      </w:r>
      <w:r w:rsidR="004072BF">
        <w:t xml:space="preserve"> a </w:t>
      </w:r>
      <w:r>
        <w:t>registrací obsluhuje samotné ASP</w:t>
      </w:r>
      <w:r w:rsidR="004072BF">
        <w:t xml:space="preserve"> a </w:t>
      </w:r>
      <w:r>
        <w:t>„</w:t>
      </w:r>
      <w:proofErr w:type="spellStart"/>
      <w:r>
        <w:t>OidcConfigurationController</w:t>
      </w:r>
      <w:proofErr w:type="spellEnd"/>
      <w:r>
        <w:t>“.</w:t>
      </w:r>
    </w:p>
    <w:p w14:paraId="330567B4" w14:textId="77777777" w:rsidR="00EC0A10" w:rsidRDefault="00EC0A10">
      <w:pPr>
        <w:spacing w:before="0"/>
        <w:jc w:val="left"/>
        <w:rPr>
          <w:rFonts w:ascii="Calibri" w:hAnsi="Calibri"/>
          <w:b/>
        </w:rPr>
      </w:pPr>
      <w:r>
        <w:br w:type="page"/>
      </w:r>
    </w:p>
    <w:p w14:paraId="45D33440" w14:textId="350F9CF6" w:rsidR="00E72D53" w:rsidRDefault="00987DF3" w:rsidP="00E72D53">
      <w:pPr>
        <w:pStyle w:val="Podpodkapitola"/>
      </w:pPr>
      <w:bookmarkStart w:id="59" w:name="_Toc66368508"/>
      <w:r>
        <w:rPr>
          <w:noProof/>
        </w:rPr>
        <w:lastRenderedPageBreak/>
        <mc:AlternateContent>
          <mc:Choice Requires="wps">
            <w:drawing>
              <wp:anchor distT="0" distB="0" distL="114300" distR="114300" simplePos="0" relativeHeight="251696640" behindDoc="0" locked="0" layoutInCell="1" allowOverlap="1" wp14:anchorId="4CC375EF" wp14:editId="4C6A7D8D">
                <wp:simplePos x="0" y="0"/>
                <wp:positionH relativeFrom="margin">
                  <wp:align>center</wp:align>
                </wp:positionH>
                <wp:positionV relativeFrom="paragraph">
                  <wp:posOffset>4207635</wp:posOffset>
                </wp:positionV>
                <wp:extent cx="4319905" cy="635"/>
                <wp:effectExtent l="0" t="0" r="4445" b="5715"/>
                <wp:wrapTopAndBottom/>
                <wp:docPr id="29" name="Textové pole 29"/>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42EF9D7" w14:textId="32575578" w:rsidR="001579F7" w:rsidRPr="00665FF2" w:rsidRDefault="001579F7" w:rsidP="00BF71D1">
                            <w:pPr>
                              <w:pStyle w:val="Titulek"/>
                              <w:rPr>
                                <w:rFonts w:ascii="Calibri" w:hAnsi="Calibri"/>
                                <w:b/>
                                <w:noProof/>
                                <w:sz w:val="24"/>
                                <w:szCs w:val="24"/>
                              </w:rPr>
                            </w:pPr>
                            <w:bookmarkStart w:id="60" w:name="_Toc66368528"/>
                            <w:r>
                              <w:t xml:space="preserve">Obrázek </w:t>
                            </w:r>
                            <w:fldSimple w:instr=" SEQ Obrázek \* ARABIC ">
                              <w:r w:rsidR="00D25E51">
                                <w:rPr>
                                  <w:noProof/>
                                </w:rPr>
                                <w:t>8</w:t>
                              </w:r>
                            </w:fldSimple>
                            <w:r>
                              <w:t xml:space="preserve"> Výpis letů</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375EF" id="Textové pole 29" o:spid="_x0000_s1032" type="#_x0000_t202" style="position:absolute;left:0;text-align:left;margin-left:0;margin-top:331.3pt;width:340.15pt;height:.05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" stroked="f">
                <v:textbox style="mso-fit-shape-to-text:t" inset="0,0,0,0">
                  <w:txbxContent>
                    <w:p w14:paraId="642EF9D7" w14:textId="32575578" w:rsidR="001579F7" w:rsidRPr="00665FF2" w:rsidRDefault="001579F7" w:rsidP="00BF71D1">
                      <w:pPr>
                        <w:pStyle w:val="Titulek"/>
                        <w:rPr>
                          <w:rFonts w:ascii="Calibri" w:hAnsi="Calibri"/>
                          <w:b/>
                          <w:noProof/>
                          <w:sz w:val="24"/>
                          <w:szCs w:val="24"/>
                        </w:rPr>
                      </w:pPr>
                      <w:bookmarkStart w:id="61" w:name="_Toc66368528"/>
                      <w:r>
                        <w:t xml:space="preserve">Obrázek </w:t>
                      </w:r>
                      <w:fldSimple w:instr=" SEQ Obrázek \* ARABIC ">
                        <w:r w:rsidR="00D25E51">
                          <w:rPr>
                            <w:noProof/>
                          </w:rPr>
                          <w:t>8</w:t>
                        </w:r>
                      </w:fldSimple>
                      <w:r>
                        <w:t xml:space="preserve"> Výpis letů</w:t>
                      </w:r>
                      <w:bookmarkEnd w:id="61"/>
                    </w:p>
                  </w:txbxContent>
                </v:textbox>
                <w10:wrap type="topAndBottom" anchorx="margin"/>
              </v:shape>
            </w:pict>
          </mc:Fallback>
        </mc:AlternateContent>
      </w:r>
      <w:r>
        <w:rPr>
          <w:noProof/>
        </w:rPr>
        <w:drawing>
          <wp:anchor distT="0" distB="0" distL="114300" distR="114300" simplePos="0" relativeHeight="251694592" behindDoc="0" locked="0" layoutInCell="1" allowOverlap="1" wp14:anchorId="1E7894E2" wp14:editId="2C5E679F">
            <wp:simplePos x="0" y="0"/>
            <wp:positionH relativeFrom="margin">
              <wp:align>center</wp:align>
            </wp:positionH>
            <wp:positionV relativeFrom="paragraph">
              <wp:posOffset>275678</wp:posOffset>
            </wp:positionV>
            <wp:extent cx="4320000" cy="3848400"/>
            <wp:effectExtent l="0" t="0" r="4445" b="0"/>
            <wp:wrapTopAndBottom/>
            <wp:docPr id="28" name="Obrázek 28" descr="Obsah obrázku text, černá,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 černá, snímek obrazovky&#10;&#10;Popis byl vytvořen automaticky"/>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E72D53">
        <w:t>Výpis letů</w:t>
      </w:r>
      <w:bookmarkEnd w:id="59"/>
    </w:p>
    <w:p w14:paraId="149EECB2" w14:textId="6F2F18D2" w:rsidR="00C20567" w:rsidRDefault="00872C44" w:rsidP="00BF71D1">
      <w:pPr>
        <w:pStyle w:val="Sta"/>
      </w:pPr>
      <w:r>
        <w:t>Stránka</w:t>
      </w:r>
      <w:r w:rsidR="004072BF">
        <w:t xml:space="preserve"> s </w:t>
      </w:r>
      <w:r>
        <w:t>výpisem letů nám vypisuje všechny lety</w:t>
      </w:r>
      <w:r w:rsidR="004072BF">
        <w:t xml:space="preserve"> z </w:t>
      </w:r>
      <w:r>
        <w:t>roku, kter</w:t>
      </w:r>
      <w:r w:rsidR="00D277E9">
        <w:t>é</w:t>
      </w:r>
      <w:r>
        <w:t xml:space="preserve"> si vybereme pomocí tlačítek. Lety jsou seřazen</w:t>
      </w:r>
      <w:r w:rsidR="00D277E9">
        <w:t>y</w:t>
      </w:r>
      <w:r>
        <w:t xml:space="preserve"> sestupně podle datumu. </w:t>
      </w:r>
    </w:p>
    <w:p w14:paraId="24D3F765" w14:textId="438D6476" w:rsidR="00BF71D1" w:rsidRPr="00BF71D1" w:rsidRDefault="00872C44" w:rsidP="00BF71D1">
      <w:pPr>
        <w:pStyle w:val="Sta"/>
      </w:pPr>
      <w:r>
        <w:t>Data se získávají pomocí „</w:t>
      </w:r>
      <w:proofErr w:type="spellStart"/>
      <w:r>
        <w:t>FlightLogControlleru</w:t>
      </w:r>
      <w:proofErr w:type="spellEnd"/>
      <w:r>
        <w:t>“, kter</w:t>
      </w:r>
      <w:r w:rsidR="00D277E9">
        <w:t>ý</w:t>
      </w:r>
      <w:r>
        <w:t xml:space="preserve"> si</w:t>
      </w:r>
      <w:r w:rsidR="004072BF">
        <w:t xml:space="preserve"> z </w:t>
      </w:r>
      <w:r>
        <w:t>databáze vytáhne kolekci letů, podle zvoleného roku</w:t>
      </w:r>
      <w:r w:rsidR="004072BF">
        <w:t xml:space="preserve"> a </w:t>
      </w:r>
      <w:r>
        <w:t>poté je seřadí dle datumu.</w:t>
      </w:r>
    </w:p>
    <w:p w14:paraId="3226889F" w14:textId="69EE739B" w:rsidR="00E72D53" w:rsidRDefault="003C63F8" w:rsidP="00E72D53">
      <w:pPr>
        <w:pStyle w:val="Podpodkapitola"/>
      </w:pPr>
      <w:bookmarkStart w:id="62" w:name="_Toc66368509"/>
      <w:r>
        <w:rPr>
          <w:noProof/>
        </w:rPr>
        <w:lastRenderedPageBreak/>
        <mc:AlternateContent>
          <mc:Choice Requires="wps">
            <w:drawing>
              <wp:anchor distT="0" distB="0" distL="114300" distR="114300" simplePos="0" relativeHeight="251699712" behindDoc="0" locked="0" layoutInCell="1" allowOverlap="1" wp14:anchorId="780FDEED" wp14:editId="70F062DB">
                <wp:simplePos x="0" y="0"/>
                <wp:positionH relativeFrom="column">
                  <wp:posOffset>717550</wp:posOffset>
                </wp:positionH>
                <wp:positionV relativeFrom="paragraph">
                  <wp:posOffset>3929380</wp:posOffset>
                </wp:positionV>
                <wp:extent cx="4319905" cy="635"/>
                <wp:effectExtent l="0" t="0" r="0" b="0"/>
                <wp:wrapTopAndBottom/>
                <wp:docPr id="31" name="Textové pole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323AD44F" w14:textId="4A9AD9B4" w:rsidR="001579F7" w:rsidRPr="00FF1607" w:rsidRDefault="001579F7" w:rsidP="003C63F8">
                            <w:pPr>
                              <w:pStyle w:val="Titulek"/>
                              <w:rPr>
                                <w:rFonts w:ascii="Calibri" w:hAnsi="Calibri"/>
                                <w:b/>
                                <w:noProof/>
                                <w:sz w:val="24"/>
                                <w:szCs w:val="24"/>
                              </w:rPr>
                            </w:pPr>
                            <w:bookmarkStart w:id="63" w:name="_Toc66368529"/>
                            <w:r>
                              <w:t xml:space="preserve">Obrázek </w:t>
                            </w:r>
                            <w:fldSimple w:instr=" SEQ Obrázek \* ARABIC ">
                              <w:r w:rsidR="00D25E51">
                                <w:rPr>
                                  <w:noProof/>
                                </w:rPr>
                                <w:t>9</w:t>
                              </w:r>
                            </w:fldSimple>
                            <w:r>
                              <w:t xml:space="preserve"> Výpis letů pilota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FDEED" id="Textové pole 31" o:spid="_x0000_s1033" type="#_x0000_t202" style="position:absolute;left:0;text-align:left;margin-left:56.5pt;margin-top:309.4pt;width:340.1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" stroked="f">
                <v:textbox style="mso-fit-shape-to-text:t" inset="0,0,0,0">
                  <w:txbxContent>
                    <w:p w14:paraId="323AD44F" w14:textId="4A9AD9B4" w:rsidR="001579F7" w:rsidRPr="00FF1607" w:rsidRDefault="001579F7" w:rsidP="003C63F8">
                      <w:pPr>
                        <w:pStyle w:val="Titulek"/>
                        <w:rPr>
                          <w:rFonts w:ascii="Calibri" w:hAnsi="Calibri"/>
                          <w:b/>
                          <w:noProof/>
                          <w:sz w:val="24"/>
                          <w:szCs w:val="24"/>
                        </w:rPr>
                      </w:pPr>
                      <w:bookmarkStart w:id="64" w:name="_Toc66368529"/>
                      <w:r>
                        <w:t xml:space="preserve">Obrázek </w:t>
                      </w:r>
                      <w:fldSimple w:instr=" SEQ Obrázek \* ARABIC ">
                        <w:r w:rsidR="00D25E51">
                          <w:rPr>
                            <w:noProof/>
                          </w:rPr>
                          <w:t>9</w:t>
                        </w:r>
                      </w:fldSimple>
                      <w:r>
                        <w:t xml:space="preserve"> Výpis letů pilota</w:t>
                      </w:r>
                      <w:bookmarkEnd w:id="64"/>
                    </w:p>
                  </w:txbxContent>
                </v:textbox>
                <w10:wrap type="topAndBottom"/>
              </v:shape>
            </w:pict>
          </mc:Fallback>
        </mc:AlternateContent>
      </w:r>
      <w:r w:rsidR="00BF71D1">
        <w:rPr>
          <w:noProof/>
        </w:rPr>
        <w:drawing>
          <wp:anchor distT="0" distB="0" distL="114300" distR="114300" simplePos="0" relativeHeight="251697664" behindDoc="0" locked="0" layoutInCell="1" allowOverlap="1" wp14:anchorId="6F7307FD" wp14:editId="587E38DE">
            <wp:simplePos x="0" y="0"/>
            <wp:positionH relativeFrom="margin">
              <wp:align>center</wp:align>
            </wp:positionH>
            <wp:positionV relativeFrom="paragraph">
              <wp:posOffset>280658</wp:posOffset>
            </wp:positionV>
            <wp:extent cx="4320000" cy="3592800"/>
            <wp:effectExtent l="0" t="0" r="4445" b="8255"/>
            <wp:wrapTopAndBottom/>
            <wp:docPr id="30" name="Obrázek 30"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Obsah obrázku text, tráva, obloha, exteriér&#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page">
              <wp14:pctWidth>0</wp14:pctWidth>
            </wp14:sizeRelH>
            <wp14:sizeRelV relativeFrom="page">
              <wp14:pctHeight>0</wp14:pctHeight>
            </wp14:sizeRelV>
          </wp:anchor>
        </w:drawing>
      </w:r>
      <w:r w:rsidR="00E72D53">
        <w:t>Výpis letů pilota</w:t>
      </w:r>
      <w:bookmarkEnd w:id="62"/>
    </w:p>
    <w:p w14:paraId="687B5012" w14:textId="0D613C5E" w:rsidR="00C20567" w:rsidRDefault="00872C44" w:rsidP="00BF71D1">
      <w:pPr>
        <w:pStyle w:val="Sta"/>
      </w:pPr>
      <w:r>
        <w:t xml:space="preserve">Stránka výpis letů pilota nám zobrazuje lety zvoleného pilota ve výpisu pilotů. Lety si můžeme filtrovat dle roku, kdy byly </w:t>
      </w:r>
      <w:r w:rsidR="002C7ECA">
        <w:t>ulétnuty</w:t>
      </w:r>
      <w:r w:rsidR="00C20567">
        <w:t>. Na levé straně od výpisu letů má pilot své osobní statistiky, jako je součet nalétaných hod</w:t>
      </w:r>
      <w:r w:rsidR="00D277E9">
        <w:t>in a </w:t>
      </w:r>
      <w:r w:rsidR="00C20567">
        <w:t>kilometrů. Když aplikace zjistí, že právě přihlášený pilot si prohlíží své lety, tak se mu zobrazí tlačítko pro odebrání letu</w:t>
      </w:r>
      <w:r w:rsidR="004072BF">
        <w:t xml:space="preserve"> z </w:t>
      </w:r>
      <w:r w:rsidR="00C20567">
        <w:t>databáze.</w:t>
      </w:r>
    </w:p>
    <w:p w14:paraId="060286FA" w14:textId="2EF82D85" w:rsidR="00C20567" w:rsidRPr="00BF71D1" w:rsidRDefault="00C20567" w:rsidP="00BF71D1">
      <w:pPr>
        <w:pStyle w:val="Sta"/>
      </w:pPr>
      <w:r>
        <w:t>Tato stránka získává data</w:t>
      </w:r>
      <w:r w:rsidR="004072BF">
        <w:t xml:space="preserve"> z </w:t>
      </w:r>
      <w:r>
        <w:t>„</w:t>
      </w:r>
      <w:proofErr w:type="spellStart"/>
      <w:r>
        <w:t>UserControlleru</w:t>
      </w:r>
      <w:proofErr w:type="spellEnd"/>
      <w:r>
        <w:t>“, kterému se předávají parametry, jako je ID pilota</w:t>
      </w:r>
      <w:r w:rsidR="004072BF">
        <w:t xml:space="preserve"> a </w:t>
      </w:r>
      <w:r>
        <w:t xml:space="preserve">zvolený rok. Následně se </w:t>
      </w:r>
      <w:r w:rsidR="00D277E9">
        <w:t xml:space="preserve">tyto </w:t>
      </w:r>
      <w:r>
        <w:t>lety seřadí dle datumu.</w:t>
      </w:r>
    </w:p>
    <w:p w14:paraId="429F0024" w14:textId="1BD15B51" w:rsidR="003C63F8" w:rsidRPr="003C63F8" w:rsidRDefault="00B82562" w:rsidP="003C63F8">
      <w:pPr>
        <w:pStyle w:val="Podpodkapitola"/>
      </w:pPr>
      <w:bookmarkStart w:id="65" w:name="_Toc66368510"/>
      <w:r>
        <w:rPr>
          <w:noProof/>
        </w:rPr>
        <w:lastRenderedPageBreak/>
        <mc:AlternateContent>
          <mc:Choice Requires="wps">
            <w:drawing>
              <wp:anchor distT="0" distB="0" distL="114300" distR="114300" simplePos="0" relativeHeight="251702784" behindDoc="0" locked="0" layoutInCell="1" allowOverlap="1" wp14:anchorId="4FF2F112" wp14:editId="49A8E993">
                <wp:simplePos x="0" y="0"/>
                <wp:positionH relativeFrom="margin">
                  <wp:align>center</wp:align>
                </wp:positionH>
                <wp:positionV relativeFrom="paragraph">
                  <wp:posOffset>3911310</wp:posOffset>
                </wp:positionV>
                <wp:extent cx="4319905" cy="635"/>
                <wp:effectExtent l="0" t="0" r="4445" b="5715"/>
                <wp:wrapTopAndBottom/>
                <wp:docPr id="34" name="Textové pole 34"/>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65D12EF" w14:textId="590A76B9" w:rsidR="001579F7" w:rsidRPr="00A9477D" w:rsidRDefault="001579F7" w:rsidP="003C63F8">
                            <w:pPr>
                              <w:pStyle w:val="Titulek"/>
                              <w:rPr>
                                <w:rFonts w:ascii="Calibri" w:hAnsi="Calibri"/>
                                <w:b/>
                                <w:noProof/>
                                <w:sz w:val="24"/>
                                <w:szCs w:val="24"/>
                              </w:rPr>
                            </w:pPr>
                            <w:bookmarkStart w:id="66" w:name="_Toc66368530"/>
                            <w:r>
                              <w:t xml:space="preserve">Obrázek </w:t>
                            </w:r>
                            <w:fldSimple w:instr=" SEQ Obrázek \* ARABIC ">
                              <w:r w:rsidR="00D25E51">
                                <w:rPr>
                                  <w:noProof/>
                                </w:rPr>
                                <w:t>10</w:t>
                              </w:r>
                            </w:fldSimple>
                            <w:r>
                              <w:t xml:space="preserve"> Výpis pilotů</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2F112" id="Textové pole 34" o:spid="_x0000_s1034" type="#_x0000_t202" style="position:absolute;left:0;text-align:left;margin-left:0;margin-top:308pt;width:340.15pt;height:.05pt;z-index:251702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" stroked="f">
                <v:textbox style="mso-fit-shape-to-text:t" inset="0,0,0,0">
                  <w:txbxContent>
                    <w:p w14:paraId="065D12EF" w14:textId="590A76B9" w:rsidR="001579F7" w:rsidRPr="00A9477D" w:rsidRDefault="001579F7" w:rsidP="003C63F8">
                      <w:pPr>
                        <w:pStyle w:val="Titulek"/>
                        <w:rPr>
                          <w:rFonts w:ascii="Calibri" w:hAnsi="Calibri"/>
                          <w:b/>
                          <w:noProof/>
                          <w:sz w:val="24"/>
                          <w:szCs w:val="24"/>
                        </w:rPr>
                      </w:pPr>
                      <w:bookmarkStart w:id="67" w:name="_Toc66368530"/>
                      <w:r>
                        <w:t xml:space="preserve">Obrázek </w:t>
                      </w:r>
                      <w:fldSimple w:instr=" SEQ Obrázek \* ARABIC ">
                        <w:r w:rsidR="00D25E51">
                          <w:rPr>
                            <w:noProof/>
                          </w:rPr>
                          <w:t>10</w:t>
                        </w:r>
                      </w:fldSimple>
                      <w:r>
                        <w:t xml:space="preserve"> Výpis pilotů</w:t>
                      </w:r>
                      <w:bookmarkEnd w:id="67"/>
                    </w:p>
                  </w:txbxContent>
                </v:textbox>
                <w10:wrap type="topAndBottom" anchorx="margin"/>
              </v:shape>
            </w:pict>
          </mc:Fallback>
        </mc:AlternateContent>
      </w:r>
      <w:r>
        <w:rPr>
          <w:noProof/>
        </w:rPr>
        <w:drawing>
          <wp:anchor distT="0" distB="0" distL="114300" distR="114300" simplePos="0" relativeHeight="251700736" behindDoc="0" locked="0" layoutInCell="1" allowOverlap="1" wp14:anchorId="0114B952" wp14:editId="7B39AB3C">
            <wp:simplePos x="0" y="0"/>
            <wp:positionH relativeFrom="margin">
              <wp:align>center</wp:align>
            </wp:positionH>
            <wp:positionV relativeFrom="paragraph">
              <wp:posOffset>243478</wp:posOffset>
            </wp:positionV>
            <wp:extent cx="4320000" cy="3592800"/>
            <wp:effectExtent l="0" t="0" r="4445" b="8255"/>
            <wp:wrapTopAndBottom/>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Výpis pilotů</w:t>
      </w:r>
      <w:bookmarkEnd w:id="65"/>
    </w:p>
    <w:p w14:paraId="27328EDA" w14:textId="09EE0924" w:rsidR="00C20567" w:rsidRDefault="00C20567" w:rsidP="00C20567">
      <w:pPr>
        <w:pStyle w:val="Sta"/>
      </w:pPr>
      <w:r>
        <w:t>Stránka</w:t>
      </w:r>
      <w:r w:rsidR="004072BF">
        <w:t xml:space="preserve"> s </w:t>
      </w:r>
      <w:r>
        <w:t xml:space="preserve">výpisem pilotů nám ukazuje všechny zaregistrované piloty. Následně přes tlačítko </w:t>
      </w:r>
      <w:r w:rsidR="00CF4F78">
        <w:t xml:space="preserve">„Lety pilota“ </w:t>
      </w:r>
      <w:r>
        <w:t xml:space="preserve">nás stránka přesměruje na výpis letů pilota. </w:t>
      </w:r>
    </w:p>
    <w:p w14:paraId="5490F202" w14:textId="3E1C73EC" w:rsidR="00C20567" w:rsidRDefault="00C20567" w:rsidP="00C20567">
      <w:pPr>
        <w:pStyle w:val="Sta"/>
      </w:pPr>
      <w:r>
        <w:t>Tyto data se získávají pomocí „</w:t>
      </w:r>
      <w:proofErr w:type="spellStart"/>
      <w:r>
        <w:t>UserControlleru</w:t>
      </w:r>
      <w:proofErr w:type="spellEnd"/>
      <w:r>
        <w:t>“, který vybere všechny uživatele</w:t>
      </w:r>
      <w:r w:rsidR="004072BF">
        <w:t xml:space="preserve"> z </w:t>
      </w:r>
      <w:r>
        <w:t>databáze</w:t>
      </w:r>
      <w:r w:rsidR="004072BF">
        <w:t xml:space="preserve"> a </w:t>
      </w:r>
      <w:r>
        <w:t>seřadí je dle jména.</w:t>
      </w:r>
    </w:p>
    <w:p w14:paraId="19509B40" w14:textId="0CD3C745" w:rsidR="00E72D53" w:rsidRDefault="00C20567" w:rsidP="00E72D53">
      <w:pPr>
        <w:pStyle w:val="Podpodkapitola"/>
      </w:pPr>
      <w:bookmarkStart w:id="68" w:name="_Toc66368511"/>
      <w:r>
        <w:rPr>
          <w:noProof/>
        </w:rPr>
        <w:lastRenderedPageBreak/>
        <mc:AlternateContent>
          <mc:Choice Requires="wps">
            <w:drawing>
              <wp:anchor distT="0" distB="0" distL="114300" distR="114300" simplePos="0" relativeHeight="251720192" behindDoc="0" locked="0" layoutInCell="1" allowOverlap="1" wp14:anchorId="15D6D9DD" wp14:editId="5BADC082">
                <wp:simplePos x="0" y="0"/>
                <wp:positionH relativeFrom="column">
                  <wp:posOffset>717550</wp:posOffset>
                </wp:positionH>
                <wp:positionV relativeFrom="paragraph">
                  <wp:posOffset>3896360</wp:posOffset>
                </wp:positionV>
                <wp:extent cx="4319905"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75780E76" w14:textId="240B0DD5" w:rsidR="001579F7" w:rsidRPr="0086307A" w:rsidRDefault="001579F7" w:rsidP="00C20567">
                            <w:pPr>
                              <w:pStyle w:val="Titulek"/>
                              <w:rPr>
                                <w:rFonts w:ascii="Calibri" w:hAnsi="Calibri"/>
                                <w:b/>
                                <w:noProof/>
                                <w:sz w:val="24"/>
                                <w:szCs w:val="24"/>
                              </w:rPr>
                            </w:pPr>
                            <w:bookmarkStart w:id="69" w:name="_Toc66368531"/>
                            <w:r>
                              <w:t xml:space="preserve">Obrázek </w:t>
                            </w:r>
                            <w:fldSimple w:instr=" SEQ Obrázek \* ARABIC ">
                              <w:r w:rsidR="00D25E51">
                                <w:rPr>
                                  <w:noProof/>
                                </w:rPr>
                                <w:t>11</w:t>
                              </w:r>
                            </w:fldSimple>
                            <w:r>
                              <w:t xml:space="preserve"> Výpis pořadí pilotů</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6D9DD" id="Textové pole 11" o:spid="_x0000_s1035" type="#_x0000_t202" style="position:absolute;left:0;text-align:left;margin-left:56.5pt;margin-top:306.8pt;width:340.15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" stroked="f">
                <v:textbox style="mso-fit-shape-to-text:t" inset="0,0,0,0">
                  <w:txbxContent>
                    <w:p w14:paraId="75780E76" w14:textId="240B0DD5" w:rsidR="001579F7" w:rsidRPr="0086307A" w:rsidRDefault="001579F7" w:rsidP="00C20567">
                      <w:pPr>
                        <w:pStyle w:val="Titulek"/>
                        <w:rPr>
                          <w:rFonts w:ascii="Calibri" w:hAnsi="Calibri"/>
                          <w:b/>
                          <w:noProof/>
                          <w:sz w:val="24"/>
                          <w:szCs w:val="24"/>
                        </w:rPr>
                      </w:pPr>
                      <w:bookmarkStart w:id="70" w:name="_Toc66368531"/>
                      <w:r>
                        <w:t xml:space="preserve">Obrázek </w:t>
                      </w:r>
                      <w:fldSimple w:instr=" SEQ Obrázek \* ARABIC ">
                        <w:r w:rsidR="00D25E51">
                          <w:rPr>
                            <w:noProof/>
                          </w:rPr>
                          <w:t>11</w:t>
                        </w:r>
                      </w:fldSimple>
                      <w:r>
                        <w:t xml:space="preserve"> Výpis pořadí pilotů</w:t>
                      </w:r>
                      <w:bookmarkEnd w:id="70"/>
                    </w:p>
                  </w:txbxContent>
                </v:textbox>
                <w10:wrap type="topAndBottom"/>
              </v:shape>
            </w:pict>
          </mc:Fallback>
        </mc:AlternateContent>
      </w:r>
      <w:r>
        <w:rPr>
          <w:noProof/>
        </w:rPr>
        <w:drawing>
          <wp:anchor distT="0" distB="0" distL="114300" distR="114300" simplePos="0" relativeHeight="251703808" behindDoc="0" locked="0" layoutInCell="1" allowOverlap="1" wp14:anchorId="59F78E87" wp14:editId="4F0888CA">
            <wp:simplePos x="0" y="0"/>
            <wp:positionH relativeFrom="margin">
              <wp:align>center</wp:align>
            </wp:positionH>
            <wp:positionV relativeFrom="paragraph">
              <wp:posOffset>247015</wp:posOffset>
            </wp:positionV>
            <wp:extent cx="4319905" cy="3592195"/>
            <wp:effectExtent l="0" t="0" r="4445" b="8255"/>
            <wp:wrapTopAndBottom/>
            <wp:docPr id="35" name="Obrázek 35"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descr="Obsah obrázku text, tráva, obloha, exteriér&#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9905" cy="3592195"/>
                    </a:xfrm>
                    <a:prstGeom prst="rect">
                      <a:avLst/>
                    </a:prstGeom>
                  </pic:spPr>
                </pic:pic>
              </a:graphicData>
            </a:graphic>
          </wp:anchor>
        </w:drawing>
      </w:r>
      <w:r w:rsidR="00E72D53">
        <w:t>Výpis pořadí pilotů</w:t>
      </w:r>
      <w:bookmarkEnd w:id="68"/>
    </w:p>
    <w:p w14:paraId="0390CEFC" w14:textId="17136A8F" w:rsidR="0007297E" w:rsidRDefault="00AF673D" w:rsidP="0007297E">
      <w:pPr>
        <w:pStyle w:val="Sta"/>
      </w:pPr>
      <w:r>
        <w:t>Stránka</w:t>
      </w:r>
      <w:r w:rsidR="004072BF">
        <w:t xml:space="preserve"> s </w:t>
      </w:r>
      <w:r>
        <w:t>výpisem pořadí pilotů nám ukazuje ten žebříček pilotů</w:t>
      </w:r>
      <w:r w:rsidR="005E2758">
        <w:t>, k</w:t>
      </w:r>
      <w:r>
        <w:t>terý nám dává informace</w:t>
      </w:r>
      <w:r w:rsidR="004072BF">
        <w:t xml:space="preserve"> o </w:t>
      </w:r>
      <w:r>
        <w:t>tom, kolik má jaký pilot nalétaných bodů. Tyto body jsou za nejlepší tři lety za každý rok.</w:t>
      </w:r>
    </w:p>
    <w:p w14:paraId="27CA6634" w14:textId="75C15460" w:rsidR="00AF673D" w:rsidRPr="0007297E" w:rsidRDefault="00AF673D" w:rsidP="0007297E">
      <w:pPr>
        <w:pStyle w:val="Sta"/>
      </w:pPr>
      <w:r>
        <w:t>Tyto data jsou také</w:t>
      </w:r>
      <w:r w:rsidR="004072BF">
        <w:t xml:space="preserve"> z </w:t>
      </w:r>
      <w:r>
        <w:t>„</w:t>
      </w:r>
      <w:proofErr w:type="spellStart"/>
      <w:r>
        <w:t>UserControlleru</w:t>
      </w:r>
      <w:proofErr w:type="spellEnd"/>
      <w:r>
        <w:t>“, který vybere</w:t>
      </w:r>
      <w:r w:rsidR="004072BF">
        <w:t xml:space="preserve"> z </w:t>
      </w:r>
      <w:r>
        <w:t>databáze všechny uživatele</w:t>
      </w:r>
      <w:r w:rsidR="004072BF">
        <w:t xml:space="preserve"> a </w:t>
      </w:r>
      <w:r>
        <w:t>seřadí je podle parametru „</w:t>
      </w:r>
      <w:proofErr w:type="spellStart"/>
      <w:r>
        <w:t>TopScore</w:t>
      </w:r>
      <w:proofErr w:type="spellEnd"/>
      <w:r>
        <w:t>“</w:t>
      </w:r>
      <w:r w:rsidR="004072BF">
        <w:t xml:space="preserve"> a </w:t>
      </w:r>
      <w:r>
        <w:t>pokud by se tyto body rovnaly</w:t>
      </w:r>
      <w:r w:rsidR="0019500E">
        <w:t>,</w:t>
      </w:r>
      <w:r>
        <w:t xml:space="preserve"> tak ještě podle jména.</w:t>
      </w:r>
    </w:p>
    <w:p w14:paraId="633F3BF4" w14:textId="4517014C" w:rsidR="00E72D53" w:rsidRDefault="00B82562" w:rsidP="00E72D53">
      <w:pPr>
        <w:pStyle w:val="Podpodkapitola"/>
      </w:pPr>
      <w:bookmarkStart w:id="71" w:name="_Toc66368512"/>
      <w:r>
        <w:rPr>
          <w:noProof/>
        </w:rPr>
        <w:lastRenderedPageBreak/>
        <mc:AlternateContent>
          <mc:Choice Requires="wps">
            <w:drawing>
              <wp:anchor distT="0" distB="0" distL="114300" distR="114300" simplePos="0" relativeHeight="251722240" behindDoc="0" locked="0" layoutInCell="1" allowOverlap="1" wp14:anchorId="5564BBEC" wp14:editId="1E999DBF">
                <wp:simplePos x="0" y="0"/>
                <wp:positionH relativeFrom="margin">
                  <wp:align>center</wp:align>
                </wp:positionH>
                <wp:positionV relativeFrom="paragraph">
                  <wp:posOffset>3901681</wp:posOffset>
                </wp:positionV>
                <wp:extent cx="4319905" cy="635"/>
                <wp:effectExtent l="0" t="0" r="4445" b="5715"/>
                <wp:wrapTopAndBottom/>
                <wp:docPr id="13" name="Textové pole 1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266DC7C" w14:textId="54A7A0CB" w:rsidR="001579F7" w:rsidRPr="003206E6" w:rsidRDefault="001579F7" w:rsidP="00AF673D">
                            <w:pPr>
                              <w:pStyle w:val="Titulek"/>
                              <w:rPr>
                                <w:rFonts w:ascii="Calibri" w:hAnsi="Calibri"/>
                                <w:b/>
                                <w:noProof/>
                                <w:sz w:val="24"/>
                                <w:szCs w:val="24"/>
                              </w:rPr>
                            </w:pPr>
                            <w:bookmarkStart w:id="72" w:name="_Toc66368532"/>
                            <w:r>
                              <w:t xml:space="preserve">Obrázek </w:t>
                            </w:r>
                            <w:fldSimple w:instr=" SEQ Obrázek \* ARABIC ">
                              <w:r w:rsidR="00D25E51">
                                <w:rPr>
                                  <w:noProof/>
                                </w:rPr>
                                <w:t>12</w:t>
                              </w:r>
                            </w:fldSimple>
                            <w:r>
                              <w:t xml:space="preserve"> Zobrazení letu</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4BBEC" id="Textové pole 13" o:spid="_x0000_s1036" type="#_x0000_t202" style="position:absolute;left:0;text-align:left;margin-left:0;margin-top:307.2pt;width:340.15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" stroked="f">
                <v:textbox style="mso-fit-shape-to-text:t" inset="0,0,0,0">
                  <w:txbxContent>
                    <w:p w14:paraId="4266DC7C" w14:textId="54A7A0CB" w:rsidR="001579F7" w:rsidRPr="003206E6" w:rsidRDefault="001579F7" w:rsidP="00AF673D">
                      <w:pPr>
                        <w:pStyle w:val="Titulek"/>
                        <w:rPr>
                          <w:rFonts w:ascii="Calibri" w:hAnsi="Calibri"/>
                          <w:b/>
                          <w:noProof/>
                          <w:sz w:val="24"/>
                          <w:szCs w:val="24"/>
                        </w:rPr>
                      </w:pPr>
                      <w:bookmarkStart w:id="73" w:name="_Toc66368532"/>
                      <w:r>
                        <w:t xml:space="preserve">Obrázek </w:t>
                      </w:r>
                      <w:fldSimple w:instr=" SEQ Obrázek \* ARABIC ">
                        <w:r w:rsidR="00D25E51">
                          <w:rPr>
                            <w:noProof/>
                          </w:rPr>
                          <w:t>12</w:t>
                        </w:r>
                      </w:fldSimple>
                      <w:r>
                        <w:t xml:space="preserve"> Zobrazení letu</w:t>
                      </w:r>
                      <w:bookmarkEnd w:id="73"/>
                    </w:p>
                  </w:txbxContent>
                </v:textbox>
                <w10:wrap type="topAndBottom" anchorx="margin"/>
              </v:shape>
            </w:pict>
          </mc:Fallback>
        </mc:AlternateContent>
      </w:r>
      <w:r>
        <w:rPr>
          <w:noProof/>
        </w:rPr>
        <w:drawing>
          <wp:anchor distT="0" distB="0" distL="114300" distR="114300" simplePos="0" relativeHeight="251706880" behindDoc="0" locked="0" layoutInCell="1" allowOverlap="1" wp14:anchorId="47F01711" wp14:editId="28427BAA">
            <wp:simplePos x="0" y="0"/>
            <wp:positionH relativeFrom="margin">
              <wp:align>center</wp:align>
            </wp:positionH>
            <wp:positionV relativeFrom="paragraph">
              <wp:posOffset>246549</wp:posOffset>
            </wp:positionV>
            <wp:extent cx="4320000" cy="3592800"/>
            <wp:effectExtent l="0" t="0" r="4445" b="8255"/>
            <wp:wrapTopAndBottom/>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rsidR="00E72D53">
        <w:t>Zobrazení letu</w:t>
      </w:r>
      <w:bookmarkEnd w:id="71"/>
    </w:p>
    <w:p w14:paraId="4FF92388" w14:textId="55FF360E" w:rsidR="0007297E" w:rsidRDefault="00987DF3" w:rsidP="0007297E">
      <w:pPr>
        <w:pStyle w:val="Sta"/>
      </w:pPr>
      <w:r>
        <w:t>Tato stránka se zobrazením letu nám znázorňuje celý let</w:t>
      </w:r>
      <w:r w:rsidR="004072BF">
        <w:t xml:space="preserve"> a </w:t>
      </w:r>
      <w:r>
        <w:t>všechny další informace</w:t>
      </w:r>
      <w:r w:rsidR="004072BF">
        <w:t xml:space="preserve"> o </w:t>
      </w:r>
      <w:r>
        <w:t>letu</w:t>
      </w:r>
      <w:r w:rsidR="00AF71B9">
        <w:t>. V </w:t>
      </w:r>
      <w:r>
        <w:t>horní kartě „Informace</w:t>
      </w:r>
      <w:r w:rsidR="004072BF">
        <w:t xml:space="preserve"> o </w:t>
      </w:r>
      <w:r>
        <w:t>letu“ vidíme základní informace jako je datum letu, jméno pilota, typ kluzáku</w:t>
      </w:r>
      <w:r w:rsidR="004072BF">
        <w:t xml:space="preserve"> a </w:t>
      </w:r>
      <w:r>
        <w:t xml:space="preserve">registrace. Dále pak čas letu, body za let, </w:t>
      </w:r>
      <w:r w:rsidR="002C7ECA">
        <w:t>ulétnuté</w:t>
      </w:r>
      <w:r>
        <w:t xml:space="preserve"> kilometry nebo průměrná rychlost úlohy</w:t>
      </w:r>
      <w:r w:rsidR="00AF71B9">
        <w:t>. V </w:t>
      </w:r>
      <w:r>
        <w:t>kartě „Trasa letu“ můžeme vidět trasu celého letu (modrá čára)</w:t>
      </w:r>
      <w:r w:rsidR="004072BF">
        <w:t xml:space="preserve"> a </w:t>
      </w:r>
      <w:proofErr w:type="spellStart"/>
      <w:r>
        <w:t>nadeklarovaná</w:t>
      </w:r>
      <w:proofErr w:type="spellEnd"/>
      <w:r>
        <w:t xml:space="preserve"> úloha (zelená čára). Celá tato mapa je založená na </w:t>
      </w:r>
      <w:proofErr w:type="spellStart"/>
      <w:r>
        <w:t>leaflet</w:t>
      </w:r>
      <w:proofErr w:type="spellEnd"/>
      <w:r w:rsidR="0036204E">
        <w:t xml:space="preserve"> </w:t>
      </w:r>
      <w:sdt>
        <w:sdtPr>
          <w:id w:val="1341199019"/>
          <w:citation/>
        </w:sdtPr>
        <w:sdtContent>
          <w:r w:rsidR="0036204E">
            <w:fldChar w:fldCharType="begin"/>
          </w:r>
          <w:r w:rsidR="0036204E">
            <w:instrText xml:space="preserve"> CITATION Leaflet \l 1029 </w:instrText>
          </w:r>
          <w:r w:rsidR="0036204E">
            <w:fldChar w:fldCharType="separate"/>
          </w:r>
          <w:r w:rsidR="0036204E">
            <w:rPr>
              <w:noProof/>
            </w:rPr>
            <w:t>(11)</w:t>
          </w:r>
          <w:r w:rsidR="0036204E">
            <w:fldChar w:fldCharType="end"/>
          </w:r>
        </w:sdtContent>
      </w:sdt>
      <w:r w:rsidR="009864FB">
        <w:t>.</w:t>
      </w:r>
      <w:r w:rsidR="00C57BC7">
        <w:t xml:space="preserve"> Pod mapou se nachází barogra</w:t>
      </w:r>
      <w:r w:rsidR="000B590E">
        <w:t>f</w:t>
      </w:r>
      <w:r w:rsidR="00C57BC7">
        <w:t>, který vykresluje výškový profil letu</w:t>
      </w:r>
      <w:r w:rsidR="004072BF">
        <w:t xml:space="preserve"> v </w:t>
      </w:r>
      <w:r w:rsidR="00C57BC7">
        <w:t xml:space="preserve">metrech. Tento graf je vytvořený pomocí </w:t>
      </w:r>
      <w:proofErr w:type="spellStart"/>
      <w:r w:rsidR="00C57BC7">
        <w:t>CanvasJ</w:t>
      </w:r>
      <w:r w:rsidR="000B590E">
        <w:t>S</w:t>
      </w:r>
      <w:proofErr w:type="spellEnd"/>
      <w:r w:rsidR="0036204E">
        <w:t xml:space="preserve"> </w:t>
      </w:r>
      <w:sdt>
        <w:sdtPr>
          <w:id w:val="-1611204520"/>
          <w:citation/>
        </w:sdtPr>
        <w:sdtContent>
          <w:r w:rsidR="0036204E">
            <w:fldChar w:fldCharType="begin"/>
          </w:r>
          <w:r w:rsidR="0036204E">
            <w:instrText xml:space="preserve"> CITATION Canvas \l 1029 </w:instrText>
          </w:r>
          <w:r w:rsidR="0036204E">
            <w:fldChar w:fldCharType="separate"/>
          </w:r>
          <w:r w:rsidR="0036204E">
            <w:rPr>
              <w:noProof/>
            </w:rPr>
            <w:t>(12)</w:t>
          </w:r>
          <w:r w:rsidR="0036204E">
            <w:fldChar w:fldCharType="end"/>
          </w:r>
        </w:sdtContent>
      </w:sdt>
      <w:r w:rsidR="000B590E">
        <w:t>.</w:t>
      </w:r>
      <w:r w:rsidR="00C57BC7">
        <w:t xml:space="preserve"> Tyto grafy jsou výhodné pro zobrazení mnoha údajů, jelikož dokáže data velmi rychle vykreslovat.</w:t>
      </w:r>
    </w:p>
    <w:p w14:paraId="1DFBCF4E" w14:textId="7FCD1D6F" w:rsidR="00C57BC7" w:rsidRPr="0007297E" w:rsidRDefault="00C57BC7" w:rsidP="0007297E">
      <w:pPr>
        <w:pStyle w:val="Sta"/>
      </w:pPr>
      <w:r>
        <w:t>Data pro základní informace</w:t>
      </w:r>
      <w:r w:rsidR="004072BF">
        <w:t xml:space="preserve"> o </w:t>
      </w:r>
      <w:r>
        <w:t>letu stránka získává</w:t>
      </w:r>
      <w:r w:rsidR="004072BF">
        <w:t xml:space="preserve"> z </w:t>
      </w:r>
      <w:r>
        <w:t>„</w:t>
      </w:r>
      <w:proofErr w:type="spellStart"/>
      <w:r>
        <w:t>FlightLogControlleru</w:t>
      </w:r>
      <w:proofErr w:type="spellEnd"/>
      <w:r>
        <w:t>“</w:t>
      </w:r>
      <w:r w:rsidR="004072BF">
        <w:t xml:space="preserve"> a </w:t>
      </w:r>
      <w:r>
        <w:t>„</w:t>
      </w:r>
      <w:proofErr w:type="spellStart"/>
      <w:r>
        <w:t>AnalyseControlleru</w:t>
      </w:r>
      <w:proofErr w:type="spellEnd"/>
      <w:r>
        <w:t>“. Předává se parametr ID letu</w:t>
      </w:r>
      <w:r w:rsidR="004072BF">
        <w:t xml:space="preserve"> a </w:t>
      </w:r>
      <w:r>
        <w:t>podle toho</w:t>
      </w:r>
      <w:r w:rsidR="00E40ED5">
        <w:t xml:space="preserve"> se</w:t>
      </w:r>
      <w:r w:rsidR="004072BF">
        <w:t xml:space="preserve"> v </w:t>
      </w:r>
      <w:r w:rsidR="00E40ED5">
        <w:t>databázi vyhledá daný let. Dále pomocí „</w:t>
      </w:r>
      <w:proofErr w:type="spellStart"/>
      <w:r w:rsidR="00E40ED5">
        <w:t>ViewControlleru</w:t>
      </w:r>
      <w:proofErr w:type="spellEnd"/>
      <w:r w:rsidR="00E40ED5">
        <w:t>“ po předání parametru ID letu se</w:t>
      </w:r>
      <w:r w:rsidR="004072BF">
        <w:t xml:space="preserve"> z </w:t>
      </w:r>
      <w:r w:rsidR="00E40ED5">
        <w:t xml:space="preserve">databáze </w:t>
      </w:r>
      <w:r w:rsidR="000B590E">
        <w:t>vyberou</w:t>
      </w:r>
      <w:r w:rsidR="00E40ED5">
        <w:t xml:space="preserve"> všechny záznamy</w:t>
      </w:r>
      <w:r w:rsidR="004072BF">
        <w:t xml:space="preserve"> o </w:t>
      </w:r>
      <w:r w:rsidR="00E40ED5">
        <w:t>poloze, které se pak následně zpracují</w:t>
      </w:r>
      <w:r w:rsidR="004072BF">
        <w:t xml:space="preserve"> a </w:t>
      </w:r>
      <w:r w:rsidR="00E40ED5">
        <w:t>zobrazí na mapě</w:t>
      </w:r>
      <w:r w:rsidR="004072BF">
        <w:t xml:space="preserve"> a </w:t>
      </w:r>
      <w:r w:rsidR="00E40ED5">
        <w:t>barografu</w:t>
      </w:r>
      <w:r w:rsidR="00963D8F">
        <w:t>.</w:t>
      </w:r>
    </w:p>
    <w:p w14:paraId="37DE1CA1" w14:textId="5FB062A7" w:rsidR="0007297E" w:rsidRPr="0007297E" w:rsidRDefault="00AF673D" w:rsidP="0007297E">
      <w:pPr>
        <w:pStyle w:val="Podpodkapitola"/>
      </w:pPr>
      <w:bookmarkStart w:id="74" w:name="_Toc66368513"/>
      <w:r>
        <w:rPr>
          <w:noProof/>
        </w:rPr>
        <w:lastRenderedPageBreak/>
        <mc:AlternateContent>
          <mc:Choice Requires="wps">
            <w:drawing>
              <wp:anchor distT="0" distB="0" distL="114300" distR="114300" simplePos="0" relativeHeight="251724288" behindDoc="0" locked="0" layoutInCell="1" allowOverlap="1" wp14:anchorId="0CC58EE4" wp14:editId="4DFC7532">
                <wp:simplePos x="0" y="0"/>
                <wp:positionH relativeFrom="column">
                  <wp:posOffset>717550</wp:posOffset>
                </wp:positionH>
                <wp:positionV relativeFrom="paragraph">
                  <wp:posOffset>3941445</wp:posOffset>
                </wp:positionV>
                <wp:extent cx="4319905" cy="635"/>
                <wp:effectExtent l="0" t="0" r="0" b="0"/>
                <wp:wrapTopAndBottom/>
                <wp:docPr id="18" name="Textové pole 1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D912BA" w14:textId="317D47FE" w:rsidR="001579F7" w:rsidRPr="00DC1550" w:rsidRDefault="001579F7" w:rsidP="00AF673D">
                            <w:pPr>
                              <w:pStyle w:val="Titulek"/>
                              <w:rPr>
                                <w:rFonts w:ascii="Calibri" w:hAnsi="Calibri"/>
                                <w:b/>
                                <w:noProof/>
                                <w:sz w:val="24"/>
                                <w:szCs w:val="24"/>
                              </w:rPr>
                            </w:pPr>
                            <w:bookmarkStart w:id="75" w:name="_Toc66368533"/>
                            <w:r>
                              <w:t xml:space="preserve">Obrázek </w:t>
                            </w:r>
                            <w:fldSimple w:instr=" SEQ Obrázek \* ARABIC ">
                              <w:r w:rsidR="00D25E51">
                                <w:rPr>
                                  <w:noProof/>
                                </w:rPr>
                                <w:t>13</w:t>
                              </w:r>
                            </w:fldSimple>
                            <w:r>
                              <w:t xml:space="preserve"> Statistiky</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58EE4" id="Textové pole 18" o:spid="_x0000_s1037" type="#_x0000_t202" style="position:absolute;left:0;text-align:left;margin-left:56.5pt;margin-top:310.35pt;width:340.1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" stroked="f">
                <v:textbox style="mso-fit-shape-to-text:t" inset="0,0,0,0">
                  <w:txbxContent>
                    <w:p w14:paraId="61D912BA" w14:textId="317D47FE" w:rsidR="001579F7" w:rsidRPr="00DC1550" w:rsidRDefault="001579F7" w:rsidP="00AF673D">
                      <w:pPr>
                        <w:pStyle w:val="Titulek"/>
                        <w:rPr>
                          <w:rFonts w:ascii="Calibri" w:hAnsi="Calibri"/>
                          <w:b/>
                          <w:noProof/>
                          <w:sz w:val="24"/>
                          <w:szCs w:val="24"/>
                        </w:rPr>
                      </w:pPr>
                      <w:bookmarkStart w:id="76" w:name="_Toc66368533"/>
                      <w:r>
                        <w:t xml:space="preserve">Obrázek </w:t>
                      </w:r>
                      <w:fldSimple w:instr=" SEQ Obrázek \* ARABIC ">
                        <w:r w:rsidR="00D25E51">
                          <w:rPr>
                            <w:noProof/>
                          </w:rPr>
                          <w:t>13</w:t>
                        </w:r>
                      </w:fldSimple>
                      <w:r>
                        <w:t xml:space="preserve"> Statistiky</w:t>
                      </w:r>
                      <w:bookmarkEnd w:id="76"/>
                    </w:p>
                  </w:txbxContent>
                </v:textbox>
                <w10:wrap type="topAndBottom"/>
              </v:shape>
            </w:pict>
          </mc:Fallback>
        </mc:AlternateContent>
      </w:r>
      <w:r w:rsidR="0007297E">
        <w:rPr>
          <w:noProof/>
        </w:rPr>
        <w:drawing>
          <wp:anchor distT="0" distB="0" distL="114300" distR="114300" simplePos="0" relativeHeight="251709952" behindDoc="0" locked="0" layoutInCell="1" allowOverlap="1" wp14:anchorId="7172BB81" wp14:editId="47BC6418">
            <wp:simplePos x="0" y="0"/>
            <wp:positionH relativeFrom="margin">
              <wp:align>center</wp:align>
            </wp:positionH>
            <wp:positionV relativeFrom="paragraph">
              <wp:posOffset>292100</wp:posOffset>
            </wp:positionV>
            <wp:extent cx="4320000" cy="3592800"/>
            <wp:effectExtent l="0" t="0" r="4445" b="8255"/>
            <wp:wrapTopAndBottom/>
            <wp:docPr id="39" name="Obrázek 39" descr="Obsah obrázku text, tráv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descr="Obsah obrázku text, tráva, snímek obrazovky&#10;&#10;Popis byl vytvořen automaticky"/>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Celkové statistiky</w:t>
      </w:r>
      <w:bookmarkEnd w:id="74"/>
    </w:p>
    <w:p w14:paraId="545859F9" w14:textId="2B8388EE" w:rsidR="00A93C7F" w:rsidRDefault="00D260CF" w:rsidP="00A93C7F">
      <w:pPr>
        <w:pStyle w:val="Sta"/>
      </w:pPr>
      <w:r>
        <w:t>Stránka</w:t>
      </w:r>
      <w:r w:rsidR="004072BF">
        <w:t xml:space="preserve"> s </w:t>
      </w:r>
      <w:r>
        <w:t>celkovými statistikami slouží pro stručný přehled</w:t>
      </w:r>
      <w:r w:rsidR="004072BF">
        <w:t xml:space="preserve"> o </w:t>
      </w:r>
      <w:r>
        <w:t>náletech pilotů</w:t>
      </w:r>
      <w:r w:rsidR="00AF71B9">
        <w:t>. V </w:t>
      </w:r>
      <w:r>
        <w:t>horní části jsou tři karty, kde je celkový počet letů, počet hodin</w:t>
      </w:r>
      <w:r w:rsidR="004072BF">
        <w:t xml:space="preserve"> a </w:t>
      </w:r>
      <w:r>
        <w:t>kilometrů. Pod těmito kartami se nachází grafy, kde jsou tyto statistiky znázorněny</w:t>
      </w:r>
      <w:r w:rsidR="004072BF">
        <w:t xml:space="preserve"> v </w:t>
      </w:r>
      <w:r>
        <w:t>koláčovém grafu. Tyto grafy jsou založeny na apex-</w:t>
      </w:r>
      <w:proofErr w:type="spellStart"/>
      <w:r>
        <w:t>charts</w:t>
      </w:r>
      <w:proofErr w:type="spellEnd"/>
      <w:r w:rsidR="0036204E">
        <w:t xml:space="preserve"> </w:t>
      </w:r>
      <w:sdt>
        <w:sdtPr>
          <w:id w:val="-478147684"/>
          <w:citation/>
        </w:sdtPr>
        <w:sdtContent>
          <w:r w:rsidR="0036204E">
            <w:fldChar w:fldCharType="begin"/>
          </w:r>
          <w:r w:rsidR="0036204E">
            <w:instrText xml:space="preserve"> CITATION Ape21 \l 1029 </w:instrText>
          </w:r>
          <w:r w:rsidR="0036204E">
            <w:fldChar w:fldCharType="separate"/>
          </w:r>
          <w:r w:rsidR="0036204E">
            <w:rPr>
              <w:noProof/>
            </w:rPr>
            <w:t>(13)</w:t>
          </w:r>
          <w:r w:rsidR="0036204E">
            <w:fldChar w:fldCharType="end"/>
          </w:r>
        </w:sdtContent>
      </w:sdt>
      <w:r w:rsidR="002B576F">
        <w:t>.</w:t>
      </w:r>
    </w:p>
    <w:p w14:paraId="7530C728" w14:textId="7573B492" w:rsidR="0036204E" w:rsidRDefault="0036204E" w:rsidP="00A93C7F">
      <w:pPr>
        <w:pStyle w:val="Sta"/>
      </w:pPr>
      <w:r>
        <w:t>Stránka je obsluhována pomocí „</w:t>
      </w:r>
      <w:proofErr w:type="spellStart"/>
      <w:r>
        <w:t>StatisticsController</w:t>
      </w:r>
      <w:proofErr w:type="spellEnd"/>
      <w:r>
        <w:t>“. Ten</w:t>
      </w:r>
      <w:r w:rsidR="004072BF">
        <w:t xml:space="preserve"> z </w:t>
      </w:r>
      <w:r>
        <w:t>tabulky „</w:t>
      </w:r>
      <w:proofErr w:type="spellStart"/>
      <w:r>
        <w:t>Stats</w:t>
      </w:r>
      <w:proofErr w:type="spellEnd"/>
      <w:r>
        <w:t>“ získá celkové statistiky všech pilotů.</w:t>
      </w:r>
    </w:p>
    <w:p w14:paraId="48FC5424" w14:textId="77777777" w:rsidR="00A93C7F" w:rsidRDefault="00A93C7F">
      <w:pPr>
        <w:spacing w:before="0"/>
        <w:jc w:val="left"/>
        <w:rPr>
          <w:rFonts w:ascii="Calibri" w:hAnsi="Calibri"/>
          <w:b/>
        </w:rPr>
      </w:pPr>
      <w:r>
        <w:br w:type="page"/>
      </w:r>
    </w:p>
    <w:p w14:paraId="6F7FD4A6" w14:textId="63C6CFCF" w:rsidR="00E72D53" w:rsidRPr="00A93C7F" w:rsidRDefault="00A93C7F" w:rsidP="00A93C7F">
      <w:pPr>
        <w:pStyle w:val="Podpodkapitola"/>
      </w:pPr>
      <w:bookmarkStart w:id="77" w:name="_Toc66368514"/>
      <w:r>
        <w:rPr>
          <w:noProof/>
        </w:rPr>
        <w:lastRenderedPageBreak/>
        <mc:AlternateContent>
          <mc:Choice Requires="wps">
            <w:drawing>
              <wp:anchor distT="0" distB="0" distL="114300" distR="114300" simplePos="0" relativeHeight="251730432" behindDoc="0" locked="0" layoutInCell="1" allowOverlap="1" wp14:anchorId="1340ACF2" wp14:editId="50B83E06">
                <wp:simplePos x="0" y="0"/>
                <wp:positionH relativeFrom="column">
                  <wp:posOffset>717550</wp:posOffset>
                </wp:positionH>
                <wp:positionV relativeFrom="paragraph">
                  <wp:posOffset>3884930</wp:posOffset>
                </wp:positionV>
                <wp:extent cx="4319905"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89D0730" w14:textId="18A02C5C" w:rsidR="001579F7" w:rsidRPr="00CB3F9E" w:rsidRDefault="001579F7" w:rsidP="00A93C7F">
                            <w:pPr>
                              <w:pStyle w:val="Titulek"/>
                              <w:rPr>
                                <w:rFonts w:ascii="Calibri" w:hAnsi="Calibri"/>
                                <w:b/>
                                <w:noProof/>
                                <w:sz w:val="24"/>
                                <w:szCs w:val="24"/>
                              </w:rPr>
                            </w:pPr>
                            <w:bookmarkStart w:id="78" w:name="_Toc66368534"/>
                            <w:r>
                              <w:t xml:space="preserve">Obrázek </w:t>
                            </w:r>
                            <w:fldSimple w:instr=" SEQ Obrázek \* ARABIC ">
                              <w:r w:rsidR="00D25E51">
                                <w:rPr>
                                  <w:noProof/>
                                </w:rPr>
                                <w:t>14</w:t>
                              </w:r>
                            </w:fldSimple>
                            <w:r>
                              <w:t xml:space="preserve"> Nahrávání letu</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0ACF2" id="Textové pole 21" o:spid="_x0000_s1038" type="#_x0000_t202" style="position:absolute;left:0;text-align:left;margin-left:56.5pt;margin-top:305.9pt;width:340.1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" stroked="f">
                <v:textbox style="mso-fit-shape-to-text:t" inset="0,0,0,0">
                  <w:txbxContent>
                    <w:p w14:paraId="489D0730" w14:textId="18A02C5C" w:rsidR="001579F7" w:rsidRPr="00CB3F9E" w:rsidRDefault="001579F7" w:rsidP="00A93C7F">
                      <w:pPr>
                        <w:pStyle w:val="Titulek"/>
                        <w:rPr>
                          <w:rFonts w:ascii="Calibri" w:hAnsi="Calibri"/>
                          <w:b/>
                          <w:noProof/>
                          <w:sz w:val="24"/>
                          <w:szCs w:val="24"/>
                        </w:rPr>
                      </w:pPr>
                      <w:bookmarkStart w:id="79" w:name="_Toc66368534"/>
                      <w:r>
                        <w:t xml:space="preserve">Obrázek </w:t>
                      </w:r>
                      <w:fldSimple w:instr=" SEQ Obrázek \* ARABIC ">
                        <w:r w:rsidR="00D25E51">
                          <w:rPr>
                            <w:noProof/>
                          </w:rPr>
                          <w:t>14</w:t>
                        </w:r>
                      </w:fldSimple>
                      <w:r>
                        <w:t xml:space="preserve"> Nahrávání letu</w:t>
                      </w:r>
                      <w:bookmarkEnd w:id="79"/>
                    </w:p>
                  </w:txbxContent>
                </v:textbox>
                <w10:wrap type="topAndBottom"/>
              </v:shape>
            </w:pict>
          </mc:Fallback>
        </mc:AlternateContent>
      </w:r>
      <w:r>
        <w:rPr>
          <w:noProof/>
        </w:rPr>
        <w:drawing>
          <wp:anchor distT="0" distB="0" distL="114300" distR="114300" simplePos="0" relativeHeight="251713024" behindDoc="0" locked="0" layoutInCell="1" allowOverlap="1" wp14:anchorId="1972C302" wp14:editId="42AE21D1">
            <wp:simplePos x="0" y="0"/>
            <wp:positionH relativeFrom="margin">
              <wp:align>center</wp:align>
            </wp:positionH>
            <wp:positionV relativeFrom="paragraph">
              <wp:posOffset>235585</wp:posOffset>
            </wp:positionV>
            <wp:extent cx="4320000" cy="3592800"/>
            <wp:effectExtent l="0" t="0" r="4445" b="8255"/>
            <wp:wrapTopAndBottom/>
            <wp:docPr id="42" name="Obrázek 4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descr="Obsah obrázku text, tráva, obloha, exteriér&#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Nahrávání letu</w:t>
      </w:r>
      <w:bookmarkEnd w:id="77"/>
    </w:p>
    <w:p w14:paraId="49E5DFC9" w14:textId="69875C45" w:rsidR="00A93C7F" w:rsidRDefault="00560409" w:rsidP="0007297E">
      <w:pPr>
        <w:pStyle w:val="Sta"/>
      </w:pPr>
      <w:r>
        <w:t xml:space="preserve">Tato stránka slouží pro nahrávání letu do databáze. Přes tlačítko „Vybrat soubor“ uživatel vybere svůj let. Vybírání je ošetřené </w:t>
      </w:r>
      <w:r w:rsidR="002B576F">
        <w:t xml:space="preserve">tak, </w:t>
      </w:r>
      <w:r>
        <w:t>že lze vybrat pouze soubor</w:t>
      </w:r>
      <w:r w:rsidR="004072BF">
        <w:t xml:space="preserve"> s </w:t>
      </w:r>
      <w:r w:rsidR="00A93C7F">
        <w:t xml:space="preserve">typem IGC. Soubor, který se nahraje </w:t>
      </w:r>
      <w:r w:rsidR="002B576F">
        <w:t>a</w:t>
      </w:r>
      <w:r w:rsidR="00A93C7F">
        <w:t xml:space="preserve"> následně zpracuje. Při zpracovávání se spočítá průměrná rychlost, </w:t>
      </w:r>
      <w:r w:rsidR="002C7ECA">
        <w:t>ulétnutá</w:t>
      </w:r>
      <w:r w:rsidR="00A93C7F">
        <w:t xml:space="preserve"> vzdálenost</w:t>
      </w:r>
      <w:r w:rsidR="004072BF">
        <w:t xml:space="preserve"> a </w:t>
      </w:r>
      <w:r w:rsidR="00A93C7F">
        <w:t xml:space="preserve">spočítají se body. </w:t>
      </w:r>
    </w:p>
    <w:p w14:paraId="2DF12D77" w14:textId="650F64B4" w:rsidR="00377B59" w:rsidRDefault="00A93C7F" w:rsidP="00FD3E7F">
      <w:pPr>
        <w:pStyle w:val="Sta"/>
      </w:pPr>
      <w:r>
        <w:t xml:space="preserve">Celý let </w:t>
      </w:r>
      <w:r w:rsidR="00A918BE">
        <w:t>se</w:t>
      </w:r>
      <w:r>
        <w:t xml:space="preserve"> </w:t>
      </w:r>
      <w:proofErr w:type="spellStart"/>
      <w:r>
        <w:t>rozparsuje</w:t>
      </w:r>
      <w:proofErr w:type="spellEnd"/>
      <w:r w:rsidR="004072BF">
        <w:t xml:space="preserve"> a </w:t>
      </w:r>
      <w:r>
        <w:t xml:space="preserve">pošle přes </w:t>
      </w:r>
      <w:proofErr w:type="spellStart"/>
      <w:r>
        <w:t>axios</w:t>
      </w:r>
      <w:proofErr w:type="spellEnd"/>
      <w:r>
        <w:t xml:space="preserve"> do „</w:t>
      </w:r>
      <w:proofErr w:type="spellStart"/>
      <w:r>
        <w:t>FlightLogControlleru</w:t>
      </w:r>
      <w:proofErr w:type="spellEnd"/>
      <w:r>
        <w:t xml:space="preserve">“, který celý let </w:t>
      </w:r>
      <w:proofErr w:type="spellStart"/>
      <w:r>
        <w:t>deserializuje</w:t>
      </w:r>
      <w:proofErr w:type="spellEnd"/>
      <w:r w:rsidR="004072BF">
        <w:t xml:space="preserve"> a </w:t>
      </w:r>
      <w:r>
        <w:t>uloží do databáze.</w:t>
      </w:r>
    </w:p>
    <w:p w14:paraId="092B7CEC" w14:textId="183856FE" w:rsidR="00511073" w:rsidRPr="00511073" w:rsidRDefault="00377B59" w:rsidP="00511073">
      <w:pPr>
        <w:pStyle w:val="Podpodkapitola"/>
      </w:pPr>
      <w:bookmarkStart w:id="80" w:name="_Toc66368515"/>
      <w:r>
        <w:rPr>
          <w:noProof/>
        </w:rPr>
        <w:lastRenderedPageBreak/>
        <mc:AlternateContent>
          <mc:Choice Requires="wps">
            <w:drawing>
              <wp:anchor distT="0" distB="0" distL="114300" distR="114300" simplePos="0" relativeHeight="251733504" behindDoc="0" locked="0" layoutInCell="1" allowOverlap="1" wp14:anchorId="2B10FE53" wp14:editId="3EF8F373">
                <wp:simplePos x="0" y="0"/>
                <wp:positionH relativeFrom="column">
                  <wp:posOffset>717550</wp:posOffset>
                </wp:positionH>
                <wp:positionV relativeFrom="paragraph">
                  <wp:posOffset>4192270</wp:posOffset>
                </wp:positionV>
                <wp:extent cx="4319905"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8E2F78" w14:textId="554F4817" w:rsidR="001579F7" w:rsidRPr="00902C30" w:rsidRDefault="001579F7" w:rsidP="00377B59">
                            <w:pPr>
                              <w:pStyle w:val="Titulek"/>
                              <w:rPr>
                                <w:rFonts w:ascii="Calibri" w:hAnsi="Calibri"/>
                                <w:b/>
                                <w:noProof/>
                                <w:sz w:val="24"/>
                                <w:szCs w:val="24"/>
                              </w:rPr>
                            </w:pPr>
                            <w:bookmarkStart w:id="81" w:name="_Toc66368535"/>
                            <w:r>
                              <w:t xml:space="preserve">Obrázek </w:t>
                            </w:r>
                            <w:fldSimple w:instr=" SEQ Obrázek \* ARABIC ">
                              <w:r w:rsidR="00D25E51">
                                <w:rPr>
                                  <w:noProof/>
                                </w:rPr>
                                <w:t>15</w:t>
                              </w:r>
                            </w:fldSimple>
                            <w:r>
                              <w:t xml:space="preserve"> Feedback</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0FE53" id="Textové pole 33" o:spid="_x0000_s1039" type="#_x0000_t202" style="position:absolute;left:0;text-align:left;margin-left:56.5pt;margin-top:330.1pt;width:340.1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" stroked="f">
                <v:textbox style="mso-fit-shape-to-text:t" inset="0,0,0,0">
                  <w:txbxContent>
                    <w:p w14:paraId="618E2F78" w14:textId="554F4817" w:rsidR="001579F7" w:rsidRPr="00902C30" w:rsidRDefault="001579F7" w:rsidP="00377B59">
                      <w:pPr>
                        <w:pStyle w:val="Titulek"/>
                        <w:rPr>
                          <w:rFonts w:ascii="Calibri" w:hAnsi="Calibri"/>
                          <w:b/>
                          <w:noProof/>
                          <w:sz w:val="24"/>
                          <w:szCs w:val="24"/>
                        </w:rPr>
                      </w:pPr>
                      <w:bookmarkStart w:id="82" w:name="_Toc66368535"/>
                      <w:r>
                        <w:t xml:space="preserve">Obrázek </w:t>
                      </w:r>
                      <w:fldSimple w:instr=" SEQ Obrázek \* ARABIC ">
                        <w:r w:rsidR="00D25E51">
                          <w:rPr>
                            <w:noProof/>
                          </w:rPr>
                          <w:t>15</w:t>
                        </w:r>
                      </w:fldSimple>
                      <w:r>
                        <w:t xml:space="preserve"> Feedback</w:t>
                      </w:r>
                      <w:bookmarkEnd w:id="82"/>
                    </w:p>
                  </w:txbxContent>
                </v:textbox>
                <w10:wrap type="topAndBottom"/>
              </v:shape>
            </w:pict>
          </mc:Fallback>
        </mc:AlternateContent>
      </w:r>
      <w:r>
        <w:rPr>
          <w:noProof/>
        </w:rPr>
        <w:drawing>
          <wp:anchor distT="0" distB="0" distL="114300" distR="114300" simplePos="0" relativeHeight="251731456" behindDoc="0" locked="0" layoutInCell="1" allowOverlap="1" wp14:anchorId="1C8A6249" wp14:editId="3ECAA3A4">
            <wp:simplePos x="0" y="0"/>
            <wp:positionH relativeFrom="margin">
              <wp:align>center</wp:align>
            </wp:positionH>
            <wp:positionV relativeFrom="paragraph">
              <wp:posOffset>265867</wp:posOffset>
            </wp:positionV>
            <wp:extent cx="4320000" cy="3870000"/>
            <wp:effectExtent l="0" t="0" r="4445" b="0"/>
            <wp:wrapTopAndBottom/>
            <wp:docPr id="22" name="Obrázek 2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text, tráva, obloha, exteriér&#10;&#10;Popis byl vytvořen automaticky"/>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870000"/>
                    </a:xfrm>
                    <a:prstGeom prst="rect">
                      <a:avLst/>
                    </a:prstGeom>
                  </pic:spPr>
                </pic:pic>
              </a:graphicData>
            </a:graphic>
          </wp:anchor>
        </w:drawing>
      </w:r>
      <w:r w:rsidR="00E72D53">
        <w:t>Feedback</w:t>
      </w:r>
      <w:bookmarkEnd w:id="80"/>
    </w:p>
    <w:p w14:paraId="4C18BE5C" w14:textId="6C2264C8" w:rsidR="0007297E" w:rsidRDefault="002F66E7" w:rsidP="0007297E">
      <w:pPr>
        <w:pStyle w:val="Sta"/>
      </w:pPr>
      <w:r>
        <w:t>Na této stránce jsou použity elementy</w:t>
      </w:r>
      <w:r w:rsidR="004072BF">
        <w:t xml:space="preserve"> z </w:t>
      </w:r>
      <w:r>
        <w:t xml:space="preserve">knihovny </w:t>
      </w:r>
      <w:proofErr w:type="spellStart"/>
      <w:r>
        <w:t>formik</w:t>
      </w:r>
      <w:proofErr w:type="spellEnd"/>
      <w:r>
        <w:t>. Uživatel zde vyplní sv</w:t>
      </w:r>
      <w:r w:rsidR="00A918BE">
        <w:t>é</w:t>
      </w:r>
      <w:r>
        <w:t xml:space="preserve"> jméno, příjmení, e</w:t>
      </w:r>
      <w:r w:rsidR="00C27DFF">
        <w:t>-</w:t>
      </w:r>
      <w:r>
        <w:t>mail, domovský aeroklub</w:t>
      </w:r>
      <w:r w:rsidR="004072BF">
        <w:t xml:space="preserve"> a </w:t>
      </w:r>
      <w:r>
        <w:t>svůj názor na tuto aplikaci</w:t>
      </w:r>
      <w:r w:rsidR="00511073">
        <w:t>.</w:t>
      </w:r>
    </w:p>
    <w:p w14:paraId="01778C17" w14:textId="41714577" w:rsidR="002F66E7" w:rsidRPr="0007297E" w:rsidRDefault="002F66E7" w:rsidP="0007297E">
      <w:pPr>
        <w:pStyle w:val="Sta"/>
      </w:pPr>
      <w:r>
        <w:t>Zadan</w:t>
      </w:r>
      <w:r w:rsidR="00A918BE">
        <w:t>á</w:t>
      </w:r>
      <w:r>
        <w:t xml:space="preserve"> data se odešlou do „</w:t>
      </w:r>
      <w:proofErr w:type="spellStart"/>
      <w:r>
        <w:t>FeedbackControlleru</w:t>
      </w:r>
      <w:proofErr w:type="spellEnd"/>
      <w:r>
        <w:t>“, kde se zpracují</w:t>
      </w:r>
      <w:r w:rsidR="004072BF">
        <w:t xml:space="preserve"> a </w:t>
      </w:r>
      <w:r>
        <w:t xml:space="preserve">uloží do databáze. Tyto názory si pak já jako administrátor aplikace mohu prohlédnout na stránce „Feedback </w:t>
      </w:r>
      <w:proofErr w:type="spellStart"/>
      <w:r>
        <w:t>review</w:t>
      </w:r>
      <w:proofErr w:type="spellEnd"/>
      <w:r>
        <w:t>“.</w:t>
      </w:r>
      <w:r w:rsidR="004072BF">
        <w:t xml:space="preserve"> </w:t>
      </w:r>
      <w:r w:rsidR="002B0DDA">
        <w:t>K</w:t>
      </w:r>
      <w:r w:rsidR="004072BF">
        <w:t> </w:t>
      </w:r>
      <w:r>
        <w:t>této stránce mám přístup pouze já.</w:t>
      </w:r>
    </w:p>
    <w:p w14:paraId="6C6EF993" w14:textId="41CF47D5" w:rsidR="001A43DE" w:rsidRDefault="001A43DE" w:rsidP="001A43DE">
      <w:pPr>
        <w:pStyle w:val="Neslovankapitola"/>
      </w:pPr>
      <w:bookmarkStart w:id="83" w:name="_Toc286557235"/>
      <w:bookmarkStart w:id="84" w:name="_Toc286561888"/>
      <w:bookmarkStart w:id="85" w:name="_Toc459976523"/>
      <w:bookmarkStart w:id="86" w:name="_Toc66368516"/>
      <w:r>
        <w:lastRenderedPageBreak/>
        <w:t>Závěr</w:t>
      </w:r>
      <w:bookmarkEnd w:id="83"/>
      <w:bookmarkEnd w:id="84"/>
      <w:bookmarkEnd w:id="85"/>
      <w:bookmarkEnd w:id="86"/>
    </w:p>
    <w:p w14:paraId="78697363" w14:textId="6C6302E1" w:rsidR="001A43DE" w:rsidRDefault="002D2FE2" w:rsidP="00E60C8B">
      <w:pPr>
        <w:pStyle w:val="Sta"/>
      </w:pPr>
      <w:r>
        <w:t>Na začátku této maturitní práce jsem měl</w:t>
      </w:r>
      <w:r w:rsidR="004072BF">
        <w:t xml:space="preserve"> v </w:t>
      </w:r>
      <w:r>
        <w:t>plánu tuto aplikaci udělat</w:t>
      </w:r>
      <w:r w:rsidR="004072BF">
        <w:t xml:space="preserve"> v </w:t>
      </w:r>
      <w:r>
        <w:t xml:space="preserve">ASP.NET </w:t>
      </w:r>
      <w:proofErr w:type="spellStart"/>
      <w:r>
        <w:t>Razor</w:t>
      </w:r>
      <w:proofErr w:type="spellEnd"/>
      <w:r>
        <w:t xml:space="preserve"> </w:t>
      </w:r>
      <w:proofErr w:type="spellStart"/>
      <w:r>
        <w:t>Pages</w:t>
      </w:r>
      <w:proofErr w:type="spellEnd"/>
      <w:r w:rsidR="000B344B">
        <w:t>, jelikož</w:t>
      </w:r>
      <w:r w:rsidR="004072BF">
        <w:t xml:space="preserve"> s </w:t>
      </w:r>
      <w:r w:rsidR="000B344B">
        <w:t>touto platformou jsem pracoval už pár let</w:t>
      </w:r>
      <w:r>
        <w:t xml:space="preserve">, ale časem jsem </w:t>
      </w:r>
      <w:r w:rsidR="00A918BE">
        <w:t>změnil názor a zjistil jsem</w:t>
      </w:r>
      <w:r>
        <w:t>, že tato platforma dost omezuje programátora</w:t>
      </w:r>
      <w:r w:rsidR="004072BF">
        <w:t xml:space="preserve"> v </w:t>
      </w:r>
      <w:r>
        <w:t>jeho možnostech</w:t>
      </w:r>
      <w:r w:rsidR="000B344B">
        <w:t xml:space="preserve"> při vytváření webové aplikace</w:t>
      </w:r>
      <w:r>
        <w:t xml:space="preserve">. Proto jsem se rozhodl celou práci předělat na ASP.NET API jako </w:t>
      </w:r>
      <w:proofErr w:type="spellStart"/>
      <w:r>
        <w:t>backend</w:t>
      </w:r>
      <w:proofErr w:type="spellEnd"/>
      <w:r w:rsidR="004072BF">
        <w:t xml:space="preserve"> a </w:t>
      </w:r>
      <w:proofErr w:type="spellStart"/>
      <w:r>
        <w:t>React</w:t>
      </w:r>
      <w:proofErr w:type="spellEnd"/>
      <w:r>
        <w:t xml:space="preserve"> jako </w:t>
      </w:r>
      <w:proofErr w:type="spellStart"/>
      <w:r>
        <w:t>frontend</w:t>
      </w:r>
      <w:proofErr w:type="spellEnd"/>
      <w:r>
        <w:t xml:space="preserve">. Ze začátku to pro mě bylo náročné, </w:t>
      </w:r>
      <w:r w:rsidR="00A918BE">
        <w:t>neboť</w:t>
      </w:r>
      <w:r>
        <w:t xml:space="preserve"> </w:t>
      </w:r>
      <w:r w:rsidR="00A918BE">
        <w:t>ve</w:t>
      </w:r>
      <w:r>
        <w:t xml:space="preserve"> výuce jsme se </w:t>
      </w:r>
      <w:proofErr w:type="spellStart"/>
      <w:r>
        <w:t>React</w:t>
      </w:r>
      <w:proofErr w:type="spellEnd"/>
      <w:r>
        <w:t xml:space="preserve"> začali učit</w:t>
      </w:r>
      <w:r w:rsidR="000B344B">
        <w:t xml:space="preserve"> až</w:t>
      </w:r>
      <w:r>
        <w:t xml:space="preserve"> na začátku čtvrtého ročníku</w:t>
      </w:r>
      <w:r w:rsidR="000F58E5">
        <w:t>, a</w:t>
      </w:r>
      <w:r w:rsidR="00AF71B9">
        <w:t> </w:t>
      </w:r>
      <w:r>
        <w:t>tak jsem se musel zbytek věcí doučit sám nebo mi</w:t>
      </w:r>
      <w:r w:rsidR="004072BF">
        <w:t xml:space="preserve"> s </w:t>
      </w:r>
      <w:r>
        <w:t xml:space="preserve">mnoha problémy pomohl můj vedoucí práce, </w:t>
      </w:r>
      <w:r w:rsidR="000F58E5">
        <w:t>Ing. </w:t>
      </w:r>
      <w:r>
        <w:t>Tomáš Kazda</w:t>
      </w:r>
      <w:r w:rsidR="000F58E5">
        <w:t>, </w:t>
      </w:r>
      <w:proofErr w:type="spellStart"/>
      <w:r w:rsidR="000F58E5">
        <w:t>DiS</w:t>
      </w:r>
      <w:proofErr w:type="spellEnd"/>
      <w:r>
        <w:t>.</w:t>
      </w:r>
      <w:r w:rsidR="00732412">
        <w:t xml:space="preserve"> </w:t>
      </w:r>
    </w:p>
    <w:p w14:paraId="61A51813" w14:textId="0C5585C2" w:rsidR="00A026F5" w:rsidRDefault="00A026F5" w:rsidP="00E60C8B">
      <w:pPr>
        <w:pStyle w:val="Sta"/>
      </w:pPr>
      <w:r>
        <w:t>Během programování této aplikace jsem narazil na několik problémů. První problém byl</w:t>
      </w:r>
      <w:r w:rsidR="004072BF">
        <w:t xml:space="preserve"> v </w:t>
      </w:r>
      <w:r>
        <w:t xml:space="preserve">použití </w:t>
      </w:r>
      <w:proofErr w:type="spellStart"/>
      <w:r>
        <w:t>parseru</w:t>
      </w:r>
      <w:proofErr w:type="spellEnd"/>
      <w:r>
        <w:t xml:space="preserve"> na IGC soubor</w:t>
      </w:r>
      <w:r w:rsidR="004072BF">
        <w:t xml:space="preserve"> a </w:t>
      </w:r>
      <w:r w:rsidR="000B344B">
        <w:t>následné ukládání dat do databáze</w:t>
      </w:r>
      <w:r>
        <w:t>. Jelikož</w:t>
      </w:r>
      <w:r w:rsidR="004072BF">
        <w:t xml:space="preserve"> v </w:t>
      </w:r>
      <w:r>
        <w:t>té</w:t>
      </w:r>
      <w:r w:rsidR="00084712">
        <w:t>to</w:t>
      </w:r>
      <w:r>
        <w:t xml:space="preserve"> době jsem ještě používal pouze ASP.NET </w:t>
      </w:r>
      <w:proofErr w:type="spellStart"/>
      <w:r>
        <w:t>Razor</w:t>
      </w:r>
      <w:proofErr w:type="spellEnd"/>
      <w:r>
        <w:t xml:space="preserve"> </w:t>
      </w:r>
      <w:proofErr w:type="spellStart"/>
      <w:r>
        <w:t>Pages</w:t>
      </w:r>
      <w:proofErr w:type="spellEnd"/>
      <w:r>
        <w:t xml:space="preserve">, tak možnosti použití scriptu byly omezené. Proto jsem začal používat </w:t>
      </w:r>
      <w:proofErr w:type="spellStart"/>
      <w:r>
        <w:t>React</w:t>
      </w:r>
      <w:proofErr w:type="spellEnd"/>
      <w:r>
        <w:t xml:space="preserve">. Po čase jsem zjistil, že </w:t>
      </w:r>
      <w:proofErr w:type="spellStart"/>
      <w:r>
        <w:t>React</w:t>
      </w:r>
      <w:proofErr w:type="spellEnd"/>
      <w:r>
        <w:t xml:space="preserve"> přináší mnohem více možností</w:t>
      </w:r>
      <w:r w:rsidR="004072BF">
        <w:t xml:space="preserve"> a </w:t>
      </w:r>
      <w:r>
        <w:t>po dohodě</w:t>
      </w:r>
      <w:r w:rsidR="004072BF">
        <w:t xml:space="preserve"> s </w:t>
      </w:r>
      <w:r>
        <w:t>vedoucím práce jsem předělal celou aplikaci. Po předělání aplikace jsem narážel na mnoho dalších, ale za to menších problémů, které jsem dokázal po nastudování dokumentace</w:t>
      </w:r>
      <w:r w:rsidR="004072BF">
        <w:t xml:space="preserve"> a </w:t>
      </w:r>
      <w:r w:rsidR="000B344B">
        <w:t>hodinách zkoušení</w:t>
      </w:r>
      <w:r>
        <w:t xml:space="preserve"> </w:t>
      </w:r>
      <w:r w:rsidR="000B344B">
        <w:t>vyřešit.</w:t>
      </w:r>
    </w:p>
    <w:p w14:paraId="272F2DFA" w14:textId="5134118D" w:rsidR="000B344B" w:rsidRPr="001D7BF6" w:rsidRDefault="000B344B" w:rsidP="00E60C8B">
      <w:pPr>
        <w:pStyle w:val="Sta"/>
      </w:pPr>
      <w:r>
        <w:t>Všechny stanovené cíle se mi podařilo úspěšně splnit</w:t>
      </w:r>
      <w:r w:rsidR="00AC37DC">
        <w:t xml:space="preserve"> a</w:t>
      </w:r>
      <w:r w:rsidR="00AF71B9">
        <w:t> </w:t>
      </w:r>
      <w:r>
        <w:t>myslím si, že</w:t>
      </w:r>
      <w:r w:rsidR="004072BF">
        <w:t xml:space="preserve"> i </w:t>
      </w:r>
      <w:r>
        <w:t>když jsem to na začátku celé maturitní práce nečekal</w:t>
      </w:r>
      <w:r w:rsidR="00AC37DC">
        <w:t>,</w:t>
      </w:r>
      <w:r>
        <w:t xml:space="preserve"> tak se celá aplikace povedla</w:t>
      </w:r>
      <w:r w:rsidR="004072BF">
        <w:t xml:space="preserve"> a </w:t>
      </w:r>
      <w:r>
        <w:t xml:space="preserve">myslím, že má určitý potenciál. </w:t>
      </w:r>
      <w:r w:rsidR="00AC37DC">
        <w:t>A to nejenom</w:t>
      </w:r>
      <w:r>
        <w:t xml:space="preserve"> jako databáze letů pro Aeroklub Liberec,</w:t>
      </w:r>
      <w:r w:rsidR="00AC37DC">
        <w:t xml:space="preserve"> ale</w:t>
      </w:r>
      <w:r>
        <w:t xml:space="preserve"> </w:t>
      </w:r>
      <w:r w:rsidR="004072BF">
        <w:t>i </w:t>
      </w:r>
      <w:r>
        <w:t>pro celostátní používání.</w:t>
      </w:r>
      <w:r w:rsidR="002E70D6">
        <w:t xml:space="preserve"> Odhadovaný celkový čas, který jsem strávil na této aplikaci je minimálně 300 hodin. Jelikož jsem spousta času strávil s řešením mnoha problém</w:t>
      </w:r>
      <w:r w:rsidR="00AC37DC">
        <w:t>ů</w:t>
      </w:r>
      <w:r w:rsidR="002E70D6">
        <w:t xml:space="preserve"> při přechodu na </w:t>
      </w:r>
      <w:proofErr w:type="spellStart"/>
      <w:r w:rsidR="002E70D6">
        <w:t>React</w:t>
      </w:r>
      <w:proofErr w:type="spellEnd"/>
      <w:r w:rsidR="00F26C11">
        <w:t>.</w:t>
      </w:r>
    </w:p>
    <w:p w14:paraId="007C87E4" w14:textId="77777777" w:rsidR="001D7BF6" w:rsidRDefault="001D7BF6" w:rsidP="001D7BF6">
      <w:pPr>
        <w:pStyle w:val="Neslovankapitola"/>
      </w:pPr>
      <w:bookmarkStart w:id="87" w:name="_Toc459976524"/>
      <w:bookmarkStart w:id="88" w:name="_Toc66368517"/>
      <w:r>
        <w:lastRenderedPageBreak/>
        <w:t>Seznam obrázků</w:t>
      </w:r>
      <w:bookmarkEnd w:id="87"/>
      <w:bookmarkEnd w:id="88"/>
    </w:p>
    <w:p w14:paraId="55FEF8ED" w14:textId="305D853A" w:rsidR="00735A22" w:rsidRDefault="00715268">
      <w:pPr>
        <w:pStyle w:val="Seznamobrzk"/>
        <w:tabs>
          <w:tab w:val="right" w:leader="dot" w:pos="9061"/>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26" w:anchor="_Toc66368521" w:history="1">
        <w:r w:rsidR="00735A22" w:rsidRPr="00DC585F">
          <w:rPr>
            <w:rStyle w:val="Hypertextovodkaz"/>
            <w:noProof/>
          </w:rPr>
          <w:t>Obrázek 1 AAT (Assigned Area Task)</w:t>
        </w:r>
        <w:r w:rsidR="00735A22">
          <w:rPr>
            <w:noProof/>
            <w:webHidden/>
          </w:rPr>
          <w:tab/>
        </w:r>
        <w:r w:rsidR="00735A22">
          <w:rPr>
            <w:noProof/>
            <w:webHidden/>
          </w:rPr>
          <w:fldChar w:fldCharType="begin"/>
        </w:r>
        <w:r w:rsidR="00735A22">
          <w:rPr>
            <w:noProof/>
            <w:webHidden/>
          </w:rPr>
          <w:instrText xml:space="preserve"> PAGEREF _Toc66368521 \h </w:instrText>
        </w:r>
        <w:r w:rsidR="00735A22">
          <w:rPr>
            <w:noProof/>
            <w:webHidden/>
          </w:rPr>
        </w:r>
        <w:r w:rsidR="00735A22">
          <w:rPr>
            <w:noProof/>
            <w:webHidden/>
          </w:rPr>
          <w:fldChar w:fldCharType="separate"/>
        </w:r>
        <w:r w:rsidR="00D25E51">
          <w:rPr>
            <w:noProof/>
            <w:webHidden/>
          </w:rPr>
          <w:t>6</w:t>
        </w:r>
        <w:r w:rsidR="00735A22">
          <w:rPr>
            <w:noProof/>
            <w:webHidden/>
          </w:rPr>
          <w:fldChar w:fldCharType="end"/>
        </w:r>
      </w:hyperlink>
    </w:p>
    <w:p w14:paraId="31A06E25" w14:textId="627C7E11" w:rsidR="00735A22" w:rsidRDefault="001579F7">
      <w:pPr>
        <w:pStyle w:val="Seznamobrzk"/>
        <w:tabs>
          <w:tab w:val="right" w:leader="dot" w:pos="9061"/>
        </w:tabs>
        <w:rPr>
          <w:rFonts w:asciiTheme="minorHAnsi" w:eastAsiaTheme="minorEastAsia" w:hAnsiTheme="minorHAnsi" w:cstheme="minorBidi"/>
          <w:noProof/>
          <w:sz w:val="22"/>
          <w:szCs w:val="22"/>
        </w:rPr>
      </w:pPr>
      <w:hyperlink r:id="rId27" w:anchor="_Toc66368522" w:history="1">
        <w:r w:rsidR="00735A22" w:rsidRPr="00DC585F">
          <w:rPr>
            <w:rStyle w:val="Hypertextovodkaz"/>
            <w:noProof/>
          </w:rPr>
          <w:t>Obrázek 2 Rychlostní přelet</w:t>
        </w:r>
        <w:r w:rsidR="00735A22">
          <w:rPr>
            <w:noProof/>
            <w:webHidden/>
          </w:rPr>
          <w:tab/>
        </w:r>
        <w:r w:rsidR="00735A22">
          <w:rPr>
            <w:noProof/>
            <w:webHidden/>
          </w:rPr>
          <w:fldChar w:fldCharType="begin"/>
        </w:r>
        <w:r w:rsidR="00735A22">
          <w:rPr>
            <w:noProof/>
            <w:webHidden/>
          </w:rPr>
          <w:instrText xml:space="preserve"> PAGEREF _Toc66368522 \h </w:instrText>
        </w:r>
        <w:r w:rsidR="00735A22">
          <w:rPr>
            <w:noProof/>
            <w:webHidden/>
          </w:rPr>
        </w:r>
        <w:r w:rsidR="00735A22">
          <w:rPr>
            <w:noProof/>
            <w:webHidden/>
          </w:rPr>
          <w:fldChar w:fldCharType="separate"/>
        </w:r>
        <w:r w:rsidR="00D25E51">
          <w:rPr>
            <w:noProof/>
            <w:webHidden/>
          </w:rPr>
          <w:t>7</w:t>
        </w:r>
        <w:r w:rsidR="00735A22">
          <w:rPr>
            <w:noProof/>
            <w:webHidden/>
          </w:rPr>
          <w:fldChar w:fldCharType="end"/>
        </w:r>
      </w:hyperlink>
    </w:p>
    <w:p w14:paraId="72AE574E" w14:textId="7ACD21BF" w:rsidR="00735A22" w:rsidRDefault="001579F7">
      <w:pPr>
        <w:pStyle w:val="Seznamobrzk"/>
        <w:tabs>
          <w:tab w:val="right" w:leader="dot" w:pos="9061"/>
        </w:tabs>
        <w:rPr>
          <w:rFonts w:asciiTheme="minorHAnsi" w:eastAsiaTheme="minorEastAsia" w:hAnsiTheme="minorHAnsi" w:cstheme="minorBidi"/>
          <w:noProof/>
          <w:sz w:val="22"/>
          <w:szCs w:val="22"/>
        </w:rPr>
      </w:pPr>
      <w:hyperlink w:anchor="_Toc66368523" w:history="1">
        <w:r w:rsidR="00735A22" w:rsidRPr="00DC585F">
          <w:rPr>
            <w:rStyle w:val="Hypertextovodkaz"/>
            <w:noProof/>
          </w:rPr>
          <w:t>Obrázek 3 Regulární výraz na zjištění poloměrů</w:t>
        </w:r>
        <w:r w:rsidR="00735A22">
          <w:rPr>
            <w:noProof/>
            <w:webHidden/>
          </w:rPr>
          <w:tab/>
        </w:r>
        <w:r w:rsidR="00735A22">
          <w:rPr>
            <w:noProof/>
            <w:webHidden/>
          </w:rPr>
          <w:fldChar w:fldCharType="begin"/>
        </w:r>
        <w:r w:rsidR="00735A22">
          <w:rPr>
            <w:noProof/>
            <w:webHidden/>
          </w:rPr>
          <w:instrText xml:space="preserve"> PAGEREF _Toc66368523 \h </w:instrText>
        </w:r>
        <w:r w:rsidR="00735A22">
          <w:rPr>
            <w:noProof/>
            <w:webHidden/>
          </w:rPr>
        </w:r>
        <w:r w:rsidR="00735A22">
          <w:rPr>
            <w:noProof/>
            <w:webHidden/>
          </w:rPr>
          <w:fldChar w:fldCharType="separate"/>
        </w:r>
        <w:r w:rsidR="00D25E51">
          <w:rPr>
            <w:noProof/>
            <w:webHidden/>
          </w:rPr>
          <w:t>14</w:t>
        </w:r>
        <w:r w:rsidR="00735A22">
          <w:rPr>
            <w:noProof/>
            <w:webHidden/>
          </w:rPr>
          <w:fldChar w:fldCharType="end"/>
        </w:r>
      </w:hyperlink>
    </w:p>
    <w:p w14:paraId="255851AF" w14:textId="21F4C26E" w:rsidR="00735A22" w:rsidRDefault="001579F7">
      <w:pPr>
        <w:pStyle w:val="Seznamobrzk"/>
        <w:tabs>
          <w:tab w:val="right" w:leader="dot" w:pos="9061"/>
        </w:tabs>
        <w:rPr>
          <w:rFonts w:asciiTheme="minorHAnsi" w:eastAsiaTheme="minorEastAsia" w:hAnsiTheme="minorHAnsi" w:cstheme="minorBidi"/>
          <w:noProof/>
          <w:sz w:val="22"/>
          <w:szCs w:val="22"/>
        </w:rPr>
      </w:pPr>
      <w:hyperlink r:id="rId28" w:anchor="_Toc66368524" w:history="1">
        <w:r w:rsidR="00735A22" w:rsidRPr="00DC585F">
          <w:rPr>
            <w:rStyle w:val="Hypertextovodkaz"/>
            <w:noProof/>
          </w:rPr>
          <w:t>Obrázek 4 Návrh databáze</w:t>
        </w:r>
        <w:r w:rsidR="00735A22">
          <w:rPr>
            <w:noProof/>
            <w:webHidden/>
          </w:rPr>
          <w:tab/>
        </w:r>
        <w:r w:rsidR="00735A22">
          <w:rPr>
            <w:noProof/>
            <w:webHidden/>
          </w:rPr>
          <w:fldChar w:fldCharType="begin"/>
        </w:r>
        <w:r w:rsidR="00735A22">
          <w:rPr>
            <w:noProof/>
            <w:webHidden/>
          </w:rPr>
          <w:instrText xml:space="preserve"> PAGEREF _Toc66368524 \h </w:instrText>
        </w:r>
        <w:r w:rsidR="00735A22">
          <w:rPr>
            <w:noProof/>
            <w:webHidden/>
          </w:rPr>
        </w:r>
        <w:r w:rsidR="00735A22">
          <w:rPr>
            <w:noProof/>
            <w:webHidden/>
          </w:rPr>
          <w:fldChar w:fldCharType="separate"/>
        </w:r>
        <w:r w:rsidR="00D25E51">
          <w:rPr>
            <w:noProof/>
            <w:webHidden/>
          </w:rPr>
          <w:t>17</w:t>
        </w:r>
        <w:r w:rsidR="00735A22">
          <w:rPr>
            <w:noProof/>
            <w:webHidden/>
          </w:rPr>
          <w:fldChar w:fldCharType="end"/>
        </w:r>
      </w:hyperlink>
    </w:p>
    <w:p w14:paraId="48427446" w14:textId="66C70073" w:rsidR="00735A22" w:rsidRDefault="001579F7">
      <w:pPr>
        <w:pStyle w:val="Seznamobrzk"/>
        <w:tabs>
          <w:tab w:val="right" w:leader="dot" w:pos="9061"/>
        </w:tabs>
        <w:rPr>
          <w:rFonts w:asciiTheme="minorHAnsi" w:eastAsiaTheme="minorEastAsia" w:hAnsiTheme="minorHAnsi" w:cstheme="minorBidi"/>
          <w:noProof/>
          <w:sz w:val="22"/>
          <w:szCs w:val="22"/>
        </w:rPr>
      </w:pPr>
      <w:hyperlink r:id="rId29" w:anchor="_Toc66368525" w:history="1">
        <w:r w:rsidR="00735A22" w:rsidRPr="00DC585F">
          <w:rPr>
            <w:rStyle w:val="Hypertextovodkaz"/>
            <w:noProof/>
          </w:rPr>
          <w:t>Obrázek 5 Hlavní stránka</w:t>
        </w:r>
        <w:r w:rsidR="00735A22">
          <w:rPr>
            <w:noProof/>
            <w:webHidden/>
          </w:rPr>
          <w:tab/>
        </w:r>
        <w:r w:rsidR="00735A22">
          <w:rPr>
            <w:noProof/>
            <w:webHidden/>
          </w:rPr>
          <w:fldChar w:fldCharType="begin"/>
        </w:r>
        <w:r w:rsidR="00735A22">
          <w:rPr>
            <w:noProof/>
            <w:webHidden/>
          </w:rPr>
          <w:instrText xml:space="preserve"> PAGEREF _Toc66368525 \h </w:instrText>
        </w:r>
        <w:r w:rsidR="00735A22">
          <w:rPr>
            <w:noProof/>
            <w:webHidden/>
          </w:rPr>
        </w:r>
        <w:r w:rsidR="00735A22">
          <w:rPr>
            <w:noProof/>
            <w:webHidden/>
          </w:rPr>
          <w:fldChar w:fldCharType="separate"/>
        </w:r>
        <w:r w:rsidR="00D25E51">
          <w:rPr>
            <w:noProof/>
            <w:webHidden/>
          </w:rPr>
          <w:t>19</w:t>
        </w:r>
        <w:r w:rsidR="00735A22">
          <w:rPr>
            <w:noProof/>
            <w:webHidden/>
          </w:rPr>
          <w:fldChar w:fldCharType="end"/>
        </w:r>
      </w:hyperlink>
    </w:p>
    <w:p w14:paraId="38738922" w14:textId="0B3DEB41" w:rsidR="00735A22" w:rsidRDefault="001579F7">
      <w:pPr>
        <w:pStyle w:val="Seznamobrzk"/>
        <w:tabs>
          <w:tab w:val="right" w:leader="dot" w:pos="9061"/>
        </w:tabs>
        <w:rPr>
          <w:rFonts w:asciiTheme="minorHAnsi" w:eastAsiaTheme="minorEastAsia" w:hAnsiTheme="minorHAnsi" w:cstheme="minorBidi"/>
          <w:noProof/>
          <w:sz w:val="22"/>
          <w:szCs w:val="22"/>
        </w:rPr>
      </w:pPr>
      <w:hyperlink r:id="rId30" w:anchor="_Toc66368526" w:history="1">
        <w:r w:rsidR="00735A22" w:rsidRPr="00DC585F">
          <w:rPr>
            <w:rStyle w:val="Hypertextovodkaz"/>
            <w:noProof/>
          </w:rPr>
          <w:t>Obrázek 6 Stránka pro registraci</w:t>
        </w:r>
        <w:r w:rsidR="00735A22">
          <w:rPr>
            <w:noProof/>
            <w:webHidden/>
          </w:rPr>
          <w:tab/>
        </w:r>
        <w:r w:rsidR="00735A22">
          <w:rPr>
            <w:noProof/>
            <w:webHidden/>
          </w:rPr>
          <w:fldChar w:fldCharType="begin"/>
        </w:r>
        <w:r w:rsidR="00735A22">
          <w:rPr>
            <w:noProof/>
            <w:webHidden/>
          </w:rPr>
          <w:instrText xml:space="preserve"> PAGEREF _Toc66368526 \h </w:instrText>
        </w:r>
        <w:r w:rsidR="00735A22">
          <w:rPr>
            <w:noProof/>
            <w:webHidden/>
          </w:rPr>
        </w:r>
        <w:r w:rsidR="00735A22">
          <w:rPr>
            <w:noProof/>
            <w:webHidden/>
          </w:rPr>
          <w:fldChar w:fldCharType="separate"/>
        </w:r>
        <w:r w:rsidR="00D25E51">
          <w:rPr>
            <w:noProof/>
            <w:webHidden/>
          </w:rPr>
          <w:t>20</w:t>
        </w:r>
        <w:r w:rsidR="00735A22">
          <w:rPr>
            <w:noProof/>
            <w:webHidden/>
          </w:rPr>
          <w:fldChar w:fldCharType="end"/>
        </w:r>
      </w:hyperlink>
    </w:p>
    <w:p w14:paraId="43609FD0" w14:textId="24596834" w:rsidR="00735A22" w:rsidRDefault="001579F7">
      <w:pPr>
        <w:pStyle w:val="Seznamobrzk"/>
        <w:tabs>
          <w:tab w:val="right" w:leader="dot" w:pos="9061"/>
        </w:tabs>
        <w:rPr>
          <w:rFonts w:asciiTheme="minorHAnsi" w:eastAsiaTheme="minorEastAsia" w:hAnsiTheme="minorHAnsi" w:cstheme="minorBidi"/>
          <w:noProof/>
          <w:sz w:val="22"/>
          <w:szCs w:val="22"/>
        </w:rPr>
      </w:pPr>
      <w:hyperlink r:id="rId31" w:anchor="_Toc66368527" w:history="1">
        <w:r w:rsidR="00735A22" w:rsidRPr="00DC585F">
          <w:rPr>
            <w:rStyle w:val="Hypertextovodkaz"/>
            <w:noProof/>
          </w:rPr>
          <w:t>Obrázek 7 Stránka pro přihlášení</w:t>
        </w:r>
        <w:r w:rsidR="00735A22">
          <w:rPr>
            <w:noProof/>
            <w:webHidden/>
          </w:rPr>
          <w:tab/>
        </w:r>
        <w:r w:rsidR="00735A22">
          <w:rPr>
            <w:noProof/>
            <w:webHidden/>
          </w:rPr>
          <w:fldChar w:fldCharType="begin"/>
        </w:r>
        <w:r w:rsidR="00735A22">
          <w:rPr>
            <w:noProof/>
            <w:webHidden/>
          </w:rPr>
          <w:instrText xml:space="preserve"> PAGEREF _Toc66368527 \h </w:instrText>
        </w:r>
        <w:r w:rsidR="00735A22">
          <w:rPr>
            <w:noProof/>
            <w:webHidden/>
          </w:rPr>
        </w:r>
        <w:r w:rsidR="00735A22">
          <w:rPr>
            <w:noProof/>
            <w:webHidden/>
          </w:rPr>
          <w:fldChar w:fldCharType="separate"/>
        </w:r>
        <w:r w:rsidR="00D25E51">
          <w:rPr>
            <w:noProof/>
            <w:webHidden/>
          </w:rPr>
          <w:t>20</w:t>
        </w:r>
        <w:r w:rsidR="00735A22">
          <w:rPr>
            <w:noProof/>
            <w:webHidden/>
          </w:rPr>
          <w:fldChar w:fldCharType="end"/>
        </w:r>
      </w:hyperlink>
    </w:p>
    <w:p w14:paraId="6CDFCCD2" w14:textId="2485646B" w:rsidR="00735A22" w:rsidRDefault="001579F7">
      <w:pPr>
        <w:pStyle w:val="Seznamobrzk"/>
        <w:tabs>
          <w:tab w:val="right" w:leader="dot" w:pos="9061"/>
        </w:tabs>
        <w:rPr>
          <w:rFonts w:asciiTheme="minorHAnsi" w:eastAsiaTheme="minorEastAsia" w:hAnsiTheme="minorHAnsi" w:cstheme="minorBidi"/>
          <w:noProof/>
          <w:sz w:val="22"/>
          <w:szCs w:val="22"/>
        </w:rPr>
      </w:pPr>
      <w:hyperlink r:id="rId32" w:anchor="_Toc66368528" w:history="1">
        <w:r w:rsidR="00735A22" w:rsidRPr="00DC585F">
          <w:rPr>
            <w:rStyle w:val="Hypertextovodkaz"/>
            <w:noProof/>
          </w:rPr>
          <w:t>Obrázek 8 Výpis letů</w:t>
        </w:r>
        <w:r w:rsidR="00735A22">
          <w:rPr>
            <w:noProof/>
            <w:webHidden/>
          </w:rPr>
          <w:tab/>
        </w:r>
        <w:r w:rsidR="00735A22">
          <w:rPr>
            <w:noProof/>
            <w:webHidden/>
          </w:rPr>
          <w:fldChar w:fldCharType="begin"/>
        </w:r>
        <w:r w:rsidR="00735A22">
          <w:rPr>
            <w:noProof/>
            <w:webHidden/>
          </w:rPr>
          <w:instrText xml:space="preserve"> PAGEREF _Toc66368528 \h </w:instrText>
        </w:r>
        <w:r w:rsidR="00735A22">
          <w:rPr>
            <w:noProof/>
            <w:webHidden/>
          </w:rPr>
        </w:r>
        <w:r w:rsidR="00735A22">
          <w:rPr>
            <w:noProof/>
            <w:webHidden/>
          </w:rPr>
          <w:fldChar w:fldCharType="separate"/>
        </w:r>
        <w:r w:rsidR="00D25E51">
          <w:rPr>
            <w:noProof/>
            <w:webHidden/>
          </w:rPr>
          <w:t>22</w:t>
        </w:r>
        <w:r w:rsidR="00735A22">
          <w:rPr>
            <w:noProof/>
            <w:webHidden/>
          </w:rPr>
          <w:fldChar w:fldCharType="end"/>
        </w:r>
      </w:hyperlink>
    </w:p>
    <w:p w14:paraId="60C18175" w14:textId="017CB8E6" w:rsidR="00735A22" w:rsidRDefault="001579F7">
      <w:pPr>
        <w:pStyle w:val="Seznamobrzk"/>
        <w:tabs>
          <w:tab w:val="right" w:leader="dot" w:pos="9061"/>
        </w:tabs>
        <w:rPr>
          <w:rFonts w:asciiTheme="minorHAnsi" w:eastAsiaTheme="minorEastAsia" w:hAnsiTheme="minorHAnsi" w:cstheme="minorBidi"/>
          <w:noProof/>
          <w:sz w:val="22"/>
          <w:szCs w:val="22"/>
        </w:rPr>
      </w:pPr>
      <w:hyperlink r:id="rId33" w:anchor="_Toc66368529" w:history="1">
        <w:r w:rsidR="00735A22" w:rsidRPr="00DC585F">
          <w:rPr>
            <w:rStyle w:val="Hypertextovodkaz"/>
            <w:noProof/>
          </w:rPr>
          <w:t>Obrázek 9 Výpis letů pilota</w:t>
        </w:r>
        <w:r w:rsidR="00735A22">
          <w:rPr>
            <w:noProof/>
            <w:webHidden/>
          </w:rPr>
          <w:tab/>
        </w:r>
        <w:r w:rsidR="00735A22">
          <w:rPr>
            <w:noProof/>
            <w:webHidden/>
          </w:rPr>
          <w:fldChar w:fldCharType="begin"/>
        </w:r>
        <w:r w:rsidR="00735A22">
          <w:rPr>
            <w:noProof/>
            <w:webHidden/>
          </w:rPr>
          <w:instrText xml:space="preserve"> PAGEREF _Toc66368529 \h </w:instrText>
        </w:r>
        <w:r w:rsidR="00735A22">
          <w:rPr>
            <w:noProof/>
            <w:webHidden/>
          </w:rPr>
        </w:r>
        <w:r w:rsidR="00735A22">
          <w:rPr>
            <w:noProof/>
            <w:webHidden/>
          </w:rPr>
          <w:fldChar w:fldCharType="separate"/>
        </w:r>
        <w:r w:rsidR="00D25E51">
          <w:rPr>
            <w:noProof/>
            <w:webHidden/>
          </w:rPr>
          <w:t>23</w:t>
        </w:r>
        <w:r w:rsidR="00735A22">
          <w:rPr>
            <w:noProof/>
            <w:webHidden/>
          </w:rPr>
          <w:fldChar w:fldCharType="end"/>
        </w:r>
      </w:hyperlink>
    </w:p>
    <w:p w14:paraId="7A90585E" w14:textId="7FD8F849" w:rsidR="00735A22" w:rsidRDefault="001579F7">
      <w:pPr>
        <w:pStyle w:val="Seznamobrzk"/>
        <w:tabs>
          <w:tab w:val="right" w:leader="dot" w:pos="9061"/>
        </w:tabs>
        <w:rPr>
          <w:rFonts w:asciiTheme="minorHAnsi" w:eastAsiaTheme="minorEastAsia" w:hAnsiTheme="minorHAnsi" w:cstheme="minorBidi"/>
          <w:noProof/>
          <w:sz w:val="22"/>
          <w:szCs w:val="22"/>
        </w:rPr>
      </w:pPr>
      <w:hyperlink r:id="rId34" w:anchor="_Toc66368530" w:history="1">
        <w:r w:rsidR="00735A22" w:rsidRPr="00DC585F">
          <w:rPr>
            <w:rStyle w:val="Hypertextovodkaz"/>
            <w:noProof/>
          </w:rPr>
          <w:t>Obrázek 10 Výpis pilotů</w:t>
        </w:r>
        <w:r w:rsidR="00735A22">
          <w:rPr>
            <w:noProof/>
            <w:webHidden/>
          </w:rPr>
          <w:tab/>
        </w:r>
        <w:r w:rsidR="00735A22">
          <w:rPr>
            <w:noProof/>
            <w:webHidden/>
          </w:rPr>
          <w:fldChar w:fldCharType="begin"/>
        </w:r>
        <w:r w:rsidR="00735A22">
          <w:rPr>
            <w:noProof/>
            <w:webHidden/>
          </w:rPr>
          <w:instrText xml:space="preserve"> PAGEREF _Toc66368530 \h </w:instrText>
        </w:r>
        <w:r w:rsidR="00735A22">
          <w:rPr>
            <w:noProof/>
            <w:webHidden/>
          </w:rPr>
        </w:r>
        <w:r w:rsidR="00735A22">
          <w:rPr>
            <w:noProof/>
            <w:webHidden/>
          </w:rPr>
          <w:fldChar w:fldCharType="separate"/>
        </w:r>
        <w:r w:rsidR="00D25E51">
          <w:rPr>
            <w:noProof/>
            <w:webHidden/>
          </w:rPr>
          <w:t>24</w:t>
        </w:r>
        <w:r w:rsidR="00735A22">
          <w:rPr>
            <w:noProof/>
            <w:webHidden/>
          </w:rPr>
          <w:fldChar w:fldCharType="end"/>
        </w:r>
      </w:hyperlink>
    </w:p>
    <w:p w14:paraId="0E9AF973" w14:textId="19B53A01" w:rsidR="00735A22" w:rsidRDefault="001579F7">
      <w:pPr>
        <w:pStyle w:val="Seznamobrzk"/>
        <w:tabs>
          <w:tab w:val="right" w:leader="dot" w:pos="9061"/>
        </w:tabs>
        <w:rPr>
          <w:rFonts w:asciiTheme="minorHAnsi" w:eastAsiaTheme="minorEastAsia" w:hAnsiTheme="minorHAnsi" w:cstheme="minorBidi"/>
          <w:noProof/>
          <w:sz w:val="22"/>
          <w:szCs w:val="22"/>
        </w:rPr>
      </w:pPr>
      <w:hyperlink r:id="rId35" w:anchor="_Toc66368531" w:history="1">
        <w:r w:rsidR="00735A22" w:rsidRPr="00DC585F">
          <w:rPr>
            <w:rStyle w:val="Hypertextovodkaz"/>
            <w:noProof/>
          </w:rPr>
          <w:t>Obrázek 11 Výpis pořadí pilotů</w:t>
        </w:r>
        <w:r w:rsidR="00735A22">
          <w:rPr>
            <w:noProof/>
            <w:webHidden/>
          </w:rPr>
          <w:tab/>
        </w:r>
        <w:r w:rsidR="00735A22">
          <w:rPr>
            <w:noProof/>
            <w:webHidden/>
          </w:rPr>
          <w:fldChar w:fldCharType="begin"/>
        </w:r>
        <w:r w:rsidR="00735A22">
          <w:rPr>
            <w:noProof/>
            <w:webHidden/>
          </w:rPr>
          <w:instrText xml:space="preserve"> PAGEREF _Toc66368531 \h </w:instrText>
        </w:r>
        <w:r w:rsidR="00735A22">
          <w:rPr>
            <w:noProof/>
            <w:webHidden/>
          </w:rPr>
        </w:r>
        <w:r w:rsidR="00735A22">
          <w:rPr>
            <w:noProof/>
            <w:webHidden/>
          </w:rPr>
          <w:fldChar w:fldCharType="separate"/>
        </w:r>
        <w:r w:rsidR="00D25E51">
          <w:rPr>
            <w:noProof/>
            <w:webHidden/>
          </w:rPr>
          <w:t>25</w:t>
        </w:r>
        <w:r w:rsidR="00735A22">
          <w:rPr>
            <w:noProof/>
            <w:webHidden/>
          </w:rPr>
          <w:fldChar w:fldCharType="end"/>
        </w:r>
      </w:hyperlink>
    </w:p>
    <w:p w14:paraId="6A606872" w14:textId="1CBC5425" w:rsidR="00735A22" w:rsidRDefault="001579F7">
      <w:pPr>
        <w:pStyle w:val="Seznamobrzk"/>
        <w:tabs>
          <w:tab w:val="right" w:leader="dot" w:pos="9061"/>
        </w:tabs>
        <w:rPr>
          <w:rFonts w:asciiTheme="minorHAnsi" w:eastAsiaTheme="minorEastAsia" w:hAnsiTheme="minorHAnsi" w:cstheme="minorBidi"/>
          <w:noProof/>
          <w:sz w:val="22"/>
          <w:szCs w:val="22"/>
        </w:rPr>
      </w:pPr>
      <w:hyperlink r:id="rId36" w:anchor="_Toc66368532" w:history="1">
        <w:r w:rsidR="00735A22" w:rsidRPr="00DC585F">
          <w:rPr>
            <w:rStyle w:val="Hypertextovodkaz"/>
            <w:noProof/>
          </w:rPr>
          <w:t>Obrázek 12 Zobrazení letu</w:t>
        </w:r>
        <w:r w:rsidR="00735A22">
          <w:rPr>
            <w:noProof/>
            <w:webHidden/>
          </w:rPr>
          <w:tab/>
        </w:r>
        <w:r w:rsidR="00735A22">
          <w:rPr>
            <w:noProof/>
            <w:webHidden/>
          </w:rPr>
          <w:fldChar w:fldCharType="begin"/>
        </w:r>
        <w:r w:rsidR="00735A22">
          <w:rPr>
            <w:noProof/>
            <w:webHidden/>
          </w:rPr>
          <w:instrText xml:space="preserve"> PAGEREF _Toc66368532 \h </w:instrText>
        </w:r>
        <w:r w:rsidR="00735A22">
          <w:rPr>
            <w:noProof/>
            <w:webHidden/>
          </w:rPr>
        </w:r>
        <w:r w:rsidR="00735A22">
          <w:rPr>
            <w:noProof/>
            <w:webHidden/>
          </w:rPr>
          <w:fldChar w:fldCharType="separate"/>
        </w:r>
        <w:r w:rsidR="00D25E51">
          <w:rPr>
            <w:noProof/>
            <w:webHidden/>
          </w:rPr>
          <w:t>26</w:t>
        </w:r>
        <w:r w:rsidR="00735A22">
          <w:rPr>
            <w:noProof/>
            <w:webHidden/>
          </w:rPr>
          <w:fldChar w:fldCharType="end"/>
        </w:r>
      </w:hyperlink>
    </w:p>
    <w:p w14:paraId="0F93DC0C" w14:textId="6D705153" w:rsidR="00735A22" w:rsidRDefault="001579F7">
      <w:pPr>
        <w:pStyle w:val="Seznamobrzk"/>
        <w:tabs>
          <w:tab w:val="right" w:leader="dot" w:pos="9061"/>
        </w:tabs>
        <w:rPr>
          <w:rFonts w:asciiTheme="minorHAnsi" w:eastAsiaTheme="minorEastAsia" w:hAnsiTheme="minorHAnsi" w:cstheme="minorBidi"/>
          <w:noProof/>
          <w:sz w:val="22"/>
          <w:szCs w:val="22"/>
        </w:rPr>
      </w:pPr>
      <w:hyperlink r:id="rId37" w:anchor="_Toc66368533" w:history="1">
        <w:r w:rsidR="00735A22" w:rsidRPr="00DC585F">
          <w:rPr>
            <w:rStyle w:val="Hypertextovodkaz"/>
            <w:noProof/>
          </w:rPr>
          <w:t>Obrázek 13 Statistiky</w:t>
        </w:r>
        <w:r w:rsidR="00735A22">
          <w:rPr>
            <w:noProof/>
            <w:webHidden/>
          </w:rPr>
          <w:tab/>
        </w:r>
        <w:r w:rsidR="00735A22">
          <w:rPr>
            <w:noProof/>
            <w:webHidden/>
          </w:rPr>
          <w:fldChar w:fldCharType="begin"/>
        </w:r>
        <w:r w:rsidR="00735A22">
          <w:rPr>
            <w:noProof/>
            <w:webHidden/>
          </w:rPr>
          <w:instrText xml:space="preserve"> PAGEREF _Toc66368533 \h </w:instrText>
        </w:r>
        <w:r w:rsidR="00735A22">
          <w:rPr>
            <w:noProof/>
            <w:webHidden/>
          </w:rPr>
        </w:r>
        <w:r w:rsidR="00735A22">
          <w:rPr>
            <w:noProof/>
            <w:webHidden/>
          </w:rPr>
          <w:fldChar w:fldCharType="separate"/>
        </w:r>
        <w:r w:rsidR="00D25E51">
          <w:rPr>
            <w:noProof/>
            <w:webHidden/>
          </w:rPr>
          <w:t>27</w:t>
        </w:r>
        <w:r w:rsidR="00735A22">
          <w:rPr>
            <w:noProof/>
            <w:webHidden/>
          </w:rPr>
          <w:fldChar w:fldCharType="end"/>
        </w:r>
      </w:hyperlink>
    </w:p>
    <w:p w14:paraId="366D6AC9" w14:textId="7DC76DE9" w:rsidR="00735A22" w:rsidRDefault="001579F7">
      <w:pPr>
        <w:pStyle w:val="Seznamobrzk"/>
        <w:tabs>
          <w:tab w:val="right" w:leader="dot" w:pos="9061"/>
        </w:tabs>
        <w:rPr>
          <w:rFonts w:asciiTheme="minorHAnsi" w:eastAsiaTheme="minorEastAsia" w:hAnsiTheme="minorHAnsi" w:cstheme="minorBidi"/>
          <w:noProof/>
          <w:sz w:val="22"/>
          <w:szCs w:val="22"/>
        </w:rPr>
      </w:pPr>
      <w:hyperlink r:id="rId38" w:anchor="_Toc66368534" w:history="1">
        <w:r w:rsidR="00735A22" w:rsidRPr="00DC585F">
          <w:rPr>
            <w:rStyle w:val="Hypertextovodkaz"/>
            <w:noProof/>
          </w:rPr>
          <w:t>Obrázek 14 Nahrávání letu</w:t>
        </w:r>
        <w:r w:rsidR="00735A22">
          <w:rPr>
            <w:noProof/>
            <w:webHidden/>
          </w:rPr>
          <w:tab/>
        </w:r>
        <w:r w:rsidR="00735A22">
          <w:rPr>
            <w:noProof/>
            <w:webHidden/>
          </w:rPr>
          <w:fldChar w:fldCharType="begin"/>
        </w:r>
        <w:r w:rsidR="00735A22">
          <w:rPr>
            <w:noProof/>
            <w:webHidden/>
          </w:rPr>
          <w:instrText xml:space="preserve"> PAGEREF _Toc66368534 \h </w:instrText>
        </w:r>
        <w:r w:rsidR="00735A22">
          <w:rPr>
            <w:noProof/>
            <w:webHidden/>
          </w:rPr>
        </w:r>
        <w:r w:rsidR="00735A22">
          <w:rPr>
            <w:noProof/>
            <w:webHidden/>
          </w:rPr>
          <w:fldChar w:fldCharType="separate"/>
        </w:r>
        <w:r w:rsidR="00D25E51">
          <w:rPr>
            <w:noProof/>
            <w:webHidden/>
          </w:rPr>
          <w:t>28</w:t>
        </w:r>
        <w:r w:rsidR="00735A22">
          <w:rPr>
            <w:noProof/>
            <w:webHidden/>
          </w:rPr>
          <w:fldChar w:fldCharType="end"/>
        </w:r>
      </w:hyperlink>
    </w:p>
    <w:p w14:paraId="1EA6843A" w14:textId="691F84FD" w:rsidR="00735A22" w:rsidRDefault="001579F7">
      <w:pPr>
        <w:pStyle w:val="Seznamobrzk"/>
        <w:tabs>
          <w:tab w:val="right" w:leader="dot" w:pos="9061"/>
        </w:tabs>
        <w:rPr>
          <w:rFonts w:asciiTheme="minorHAnsi" w:eastAsiaTheme="minorEastAsia" w:hAnsiTheme="minorHAnsi" w:cstheme="minorBidi"/>
          <w:noProof/>
          <w:sz w:val="22"/>
          <w:szCs w:val="22"/>
        </w:rPr>
      </w:pPr>
      <w:hyperlink r:id="rId39" w:anchor="_Toc66368535" w:history="1">
        <w:r w:rsidR="00735A22" w:rsidRPr="00DC585F">
          <w:rPr>
            <w:rStyle w:val="Hypertextovodkaz"/>
            <w:noProof/>
          </w:rPr>
          <w:t>Obrázek 15 Feedback</w:t>
        </w:r>
        <w:r w:rsidR="00735A22">
          <w:rPr>
            <w:noProof/>
            <w:webHidden/>
          </w:rPr>
          <w:tab/>
        </w:r>
        <w:r w:rsidR="00735A22">
          <w:rPr>
            <w:noProof/>
            <w:webHidden/>
          </w:rPr>
          <w:fldChar w:fldCharType="begin"/>
        </w:r>
        <w:r w:rsidR="00735A22">
          <w:rPr>
            <w:noProof/>
            <w:webHidden/>
          </w:rPr>
          <w:instrText xml:space="preserve"> PAGEREF _Toc66368535 \h </w:instrText>
        </w:r>
        <w:r w:rsidR="00735A22">
          <w:rPr>
            <w:noProof/>
            <w:webHidden/>
          </w:rPr>
        </w:r>
        <w:r w:rsidR="00735A22">
          <w:rPr>
            <w:noProof/>
            <w:webHidden/>
          </w:rPr>
          <w:fldChar w:fldCharType="separate"/>
        </w:r>
        <w:r w:rsidR="00D25E51">
          <w:rPr>
            <w:noProof/>
            <w:webHidden/>
          </w:rPr>
          <w:t>29</w:t>
        </w:r>
        <w:r w:rsidR="00735A22">
          <w:rPr>
            <w:noProof/>
            <w:webHidden/>
          </w:rPr>
          <w:fldChar w:fldCharType="end"/>
        </w:r>
      </w:hyperlink>
    </w:p>
    <w:p w14:paraId="4475F119" w14:textId="752B6B6D" w:rsidR="001D7BF6" w:rsidRPr="001D7BF6" w:rsidRDefault="00715268" w:rsidP="001D7BF6">
      <w:pPr>
        <w:pStyle w:val="Sta"/>
      </w:pPr>
      <w:r>
        <w:rPr>
          <w:b/>
          <w:bCs/>
          <w:noProof/>
        </w:rPr>
        <w:fldChar w:fldCharType="end"/>
      </w:r>
    </w:p>
    <w:p w14:paraId="0BD267B9" w14:textId="601B4B7C" w:rsidR="004A26E3" w:rsidRDefault="001D7BF6" w:rsidP="004504BC">
      <w:pPr>
        <w:pStyle w:val="Neslovankapitola"/>
      </w:pPr>
      <w:bookmarkStart w:id="89" w:name="_Toc459976525"/>
      <w:bookmarkStart w:id="90" w:name="_Toc66368518"/>
      <w:r>
        <w:lastRenderedPageBreak/>
        <w:t>Použitá literatura</w:t>
      </w:r>
      <w:bookmarkEnd w:id="89"/>
      <w:bookmarkEnd w:id="90"/>
    </w:p>
    <w:p w14:paraId="55C1A8B5" w14:textId="77777777" w:rsidR="00735A22" w:rsidRPr="00735A22" w:rsidRDefault="004A26E3" w:rsidP="00735A22">
      <w:pPr>
        <w:pStyle w:val="Bibliografie"/>
        <w:rPr>
          <w:noProof/>
        </w:rPr>
      </w:pPr>
      <w:r w:rsidRPr="00735A22">
        <w:fldChar w:fldCharType="begin"/>
      </w:r>
      <w:r w:rsidRPr="00735A22">
        <w:instrText xml:space="preserve"> BIBLIOGRAPHY  \l 1029 </w:instrText>
      </w:r>
      <w:r w:rsidRPr="00735A22">
        <w:fldChar w:fldCharType="separate"/>
      </w:r>
      <w:r w:rsidR="00735A22" w:rsidRPr="00735A22">
        <w:rPr>
          <w:noProof/>
        </w:rPr>
        <w:t xml:space="preserve">1. Microsoft. Dokumentace k ASP.NET Core. </w:t>
      </w:r>
      <w:r w:rsidR="00735A22" w:rsidRPr="00735A22">
        <w:rPr>
          <w:i/>
          <w:iCs/>
          <w:noProof/>
        </w:rPr>
        <w:t xml:space="preserve">Microsoft Docs. </w:t>
      </w:r>
      <w:r w:rsidR="00735A22" w:rsidRPr="00735A22">
        <w:rPr>
          <w:noProof/>
        </w:rPr>
        <w:t>[Online] Microsoft. [Citace: 15. 02 2021.] https://docs.microsoft.com/cs-cz/aspnet/core/?view=aspnetcore-5.0.</w:t>
      </w:r>
    </w:p>
    <w:p w14:paraId="01720053" w14:textId="77777777" w:rsidR="00735A22" w:rsidRPr="00735A22" w:rsidRDefault="00735A22" w:rsidP="00735A22">
      <w:pPr>
        <w:pStyle w:val="Bibliografie"/>
        <w:rPr>
          <w:noProof/>
        </w:rPr>
      </w:pPr>
      <w:r w:rsidRPr="00735A22">
        <w:rPr>
          <w:noProof/>
        </w:rPr>
        <w:t xml:space="preserve">2. —. Dokumentace k EF Core. </w:t>
      </w:r>
      <w:r w:rsidRPr="00735A22">
        <w:rPr>
          <w:i/>
          <w:iCs/>
          <w:noProof/>
        </w:rPr>
        <w:t xml:space="preserve">Microsoft Docs. </w:t>
      </w:r>
      <w:r w:rsidRPr="00735A22">
        <w:rPr>
          <w:noProof/>
        </w:rPr>
        <w:t>[Online] Microsoft. [Citace: 16. 02 2021.] https://docs.microsoft.com/cs-cz/ef/core/.</w:t>
      </w:r>
    </w:p>
    <w:p w14:paraId="0D831818" w14:textId="77777777" w:rsidR="00735A22" w:rsidRPr="00735A22" w:rsidRDefault="00735A22" w:rsidP="00735A22">
      <w:pPr>
        <w:pStyle w:val="Bibliografie"/>
        <w:rPr>
          <w:noProof/>
        </w:rPr>
      </w:pPr>
      <w:r w:rsidRPr="00735A22">
        <w:rPr>
          <w:noProof/>
        </w:rPr>
        <w:t xml:space="preserve">3. Facebook. Getting started. </w:t>
      </w:r>
      <w:r w:rsidRPr="00735A22">
        <w:rPr>
          <w:i/>
          <w:iCs/>
          <w:noProof/>
        </w:rPr>
        <w:t xml:space="preserve">React Docs. </w:t>
      </w:r>
      <w:r w:rsidRPr="00735A22">
        <w:rPr>
          <w:noProof/>
        </w:rPr>
        <w:t>[Online] Facebook Inc. [Citace: 16. 02 2021.] https://reactjs.org/docs/getting-started.html.</w:t>
      </w:r>
    </w:p>
    <w:p w14:paraId="793FFD13" w14:textId="77777777" w:rsidR="00735A22" w:rsidRPr="00735A22" w:rsidRDefault="00735A22" w:rsidP="00735A22">
      <w:pPr>
        <w:pStyle w:val="Bibliografie"/>
        <w:rPr>
          <w:noProof/>
        </w:rPr>
      </w:pPr>
      <w:r w:rsidRPr="00735A22">
        <w:rPr>
          <w:noProof/>
        </w:rPr>
        <w:t>4. React Hooks Reducer. [Online] [Citace: 04. 04 2021;.] https://reactjs.org/docs/hooks-reference.html.</w:t>
      </w:r>
    </w:p>
    <w:p w14:paraId="26DCBBA0" w14:textId="77777777" w:rsidR="00735A22" w:rsidRPr="00735A22" w:rsidRDefault="00735A22" w:rsidP="00735A22">
      <w:pPr>
        <w:pStyle w:val="Bibliografie"/>
        <w:rPr>
          <w:noProof/>
        </w:rPr>
      </w:pPr>
      <w:r w:rsidRPr="00735A22">
        <w:rPr>
          <w:noProof/>
        </w:rPr>
        <w:t>5. Visual Studio 2019. [Online] Microsoft docs. [Citace: 19. 02 2021.] https://visualstudio.microsoft.com/cs/vs/.</w:t>
      </w:r>
    </w:p>
    <w:p w14:paraId="7D16B2C7" w14:textId="77777777" w:rsidR="00735A22" w:rsidRPr="00735A22" w:rsidRDefault="00735A22" w:rsidP="00735A22">
      <w:pPr>
        <w:pStyle w:val="Bibliografie"/>
        <w:rPr>
          <w:noProof/>
        </w:rPr>
      </w:pPr>
      <w:r w:rsidRPr="00735A22">
        <w:rPr>
          <w:noProof/>
        </w:rPr>
        <w:t>6. Visual Studio Code. [Online] Microsoft docs. [Citace: 19. 02 2021.] https://en.wikipedia.org/wiki/Visual_Studio_Code.</w:t>
      </w:r>
    </w:p>
    <w:p w14:paraId="6AD56B56" w14:textId="77777777" w:rsidR="00735A22" w:rsidRPr="00735A22" w:rsidRDefault="00735A22" w:rsidP="00735A22">
      <w:pPr>
        <w:pStyle w:val="Bibliografie"/>
        <w:rPr>
          <w:noProof/>
        </w:rPr>
      </w:pPr>
      <w:r w:rsidRPr="00735A22">
        <w:rPr>
          <w:noProof/>
        </w:rPr>
        <w:t>7. MS SQL. [Online] [Citace: 19. 02 2021.] https://en.wikipedia.org/wiki/Microsoft_SQL_Server.</w:t>
      </w:r>
    </w:p>
    <w:p w14:paraId="1883A394" w14:textId="77777777" w:rsidR="00735A22" w:rsidRPr="00735A22" w:rsidRDefault="00735A22" w:rsidP="00735A22">
      <w:pPr>
        <w:pStyle w:val="Bibliografie"/>
        <w:rPr>
          <w:noProof/>
        </w:rPr>
      </w:pPr>
      <w:r w:rsidRPr="00735A22">
        <w:rPr>
          <w:noProof/>
        </w:rPr>
        <w:t>8. FAI. [Online] [Citace: 19. 02 2021.] https://www.fai.org/.</w:t>
      </w:r>
    </w:p>
    <w:p w14:paraId="0D271672" w14:textId="77777777" w:rsidR="00735A22" w:rsidRPr="00735A22" w:rsidRDefault="00735A22" w:rsidP="00735A22">
      <w:pPr>
        <w:pStyle w:val="Bibliografie"/>
        <w:rPr>
          <w:noProof/>
        </w:rPr>
      </w:pPr>
      <w:r w:rsidRPr="00735A22">
        <w:rPr>
          <w:noProof/>
        </w:rPr>
        <w:t>9. Gliding IGC. [Online] [Citace: 19. 02 2021.] http://www.gliding.ch/images/news/lx20/fichiers_igc.htm#Lrec.</w:t>
      </w:r>
    </w:p>
    <w:p w14:paraId="2F94D74D" w14:textId="77777777" w:rsidR="00735A22" w:rsidRPr="00735A22" w:rsidRDefault="00735A22" w:rsidP="00735A22">
      <w:pPr>
        <w:pStyle w:val="Bibliografie"/>
        <w:rPr>
          <w:noProof/>
        </w:rPr>
      </w:pPr>
      <w:r w:rsidRPr="00735A22">
        <w:rPr>
          <w:noProof/>
        </w:rPr>
        <w:t>10. UTC time. [Online] [Citace: 19. 02 2021.] https://en.wikipedia.org/wiki/Coordinated_Universal_Time.</w:t>
      </w:r>
    </w:p>
    <w:p w14:paraId="7C146E2D" w14:textId="77777777" w:rsidR="00735A22" w:rsidRPr="00735A22" w:rsidRDefault="00735A22" w:rsidP="00735A22">
      <w:pPr>
        <w:pStyle w:val="Bibliografie"/>
        <w:rPr>
          <w:noProof/>
        </w:rPr>
      </w:pPr>
      <w:r w:rsidRPr="00735A22">
        <w:rPr>
          <w:noProof/>
        </w:rPr>
        <w:t>11. React Leaflet.js. [Online] [Citace: 10. 03 2021.] https://react-leaflet.js.org/.</w:t>
      </w:r>
    </w:p>
    <w:p w14:paraId="36D39FF2" w14:textId="77777777" w:rsidR="00735A22" w:rsidRPr="00735A22" w:rsidRDefault="00735A22" w:rsidP="00735A22">
      <w:pPr>
        <w:pStyle w:val="Bibliografie"/>
        <w:rPr>
          <w:noProof/>
        </w:rPr>
      </w:pPr>
      <w:r w:rsidRPr="00735A22">
        <w:rPr>
          <w:noProof/>
        </w:rPr>
        <w:t>12. CanvasJS. [Online] [Citace: 11. 03 2021.] https://canvasjs.com/.</w:t>
      </w:r>
    </w:p>
    <w:p w14:paraId="6FABDA75" w14:textId="77777777" w:rsidR="00735A22" w:rsidRPr="00735A22" w:rsidRDefault="00735A22" w:rsidP="00735A22">
      <w:pPr>
        <w:pStyle w:val="Bibliografie"/>
        <w:rPr>
          <w:noProof/>
        </w:rPr>
      </w:pPr>
      <w:r w:rsidRPr="00735A22">
        <w:rPr>
          <w:noProof/>
        </w:rPr>
        <w:t>13. Apex charts. [Online] [Citace: 11. 03 2021.] https://apexcharts.com/.</w:t>
      </w:r>
    </w:p>
    <w:p w14:paraId="75922B49" w14:textId="3CA58A88" w:rsidR="004A26E3" w:rsidRPr="00D07EC9" w:rsidRDefault="004A26E3" w:rsidP="00735A22">
      <w:pPr>
        <w:pStyle w:val="Sta"/>
        <w:sectPr w:rsidR="004A26E3" w:rsidRPr="00D07EC9" w:rsidSect="00E33E77">
          <w:headerReference w:type="even" r:id="rId40"/>
          <w:footerReference w:type="default" r:id="rId41"/>
          <w:pgSz w:w="11907" w:h="16840" w:code="9"/>
          <w:pgMar w:top="899" w:right="1418" w:bottom="1078" w:left="1418" w:header="709" w:footer="709" w:gutter="0"/>
          <w:pgNumType w:start="1"/>
          <w:cols w:space="708"/>
          <w:docGrid w:linePitch="360"/>
        </w:sectPr>
      </w:pPr>
      <w:r w:rsidRPr="00735A22">
        <w:fldChar w:fldCharType="end"/>
      </w:r>
    </w:p>
    <w:p w14:paraId="039398CB" w14:textId="141F73CF" w:rsidR="00A30F80" w:rsidRDefault="001D7BF6" w:rsidP="00A30F80">
      <w:pPr>
        <w:pStyle w:val="Ploha"/>
      </w:pPr>
      <w:bookmarkStart w:id="91" w:name="_Toc459976526"/>
      <w:bookmarkStart w:id="92" w:name="_Toc66368519"/>
      <w:r>
        <w:lastRenderedPageBreak/>
        <w:t>Seznam přiložených souborů</w:t>
      </w:r>
      <w:bookmarkEnd w:id="91"/>
      <w:bookmarkEnd w:id="92"/>
    </w:p>
    <w:p w14:paraId="15AA7C28" w14:textId="2FEE685B" w:rsidR="00F107AF" w:rsidRDefault="00F107AF" w:rsidP="00F107AF">
      <w:pPr>
        <w:pStyle w:val="Sta"/>
        <w:numPr>
          <w:ilvl w:val="0"/>
          <w:numId w:val="26"/>
        </w:numPr>
      </w:pPr>
      <w:r>
        <w:t>Složka</w:t>
      </w:r>
      <w:r w:rsidR="004072BF">
        <w:t xml:space="preserve"> s </w:t>
      </w:r>
      <w:r>
        <w:t xml:space="preserve">řešením </w:t>
      </w:r>
      <w:proofErr w:type="spellStart"/>
      <w:r>
        <w:t>Visual</w:t>
      </w:r>
      <w:proofErr w:type="spellEnd"/>
      <w:r>
        <w:t xml:space="preserve"> Studio</w:t>
      </w:r>
      <w:r w:rsidR="00D07EC9">
        <w:t xml:space="preserve"> 2019</w:t>
      </w:r>
      <w:r>
        <w:t xml:space="preserve"> (MP2021_LKLB)</w:t>
      </w:r>
    </w:p>
    <w:p w14:paraId="0712B4F6" w14:textId="48B62F16" w:rsidR="009F30A0" w:rsidRDefault="00594437" w:rsidP="00F107AF">
      <w:pPr>
        <w:pStyle w:val="Sta"/>
        <w:numPr>
          <w:ilvl w:val="0"/>
          <w:numId w:val="26"/>
        </w:numPr>
      </w:pPr>
      <w:r>
        <w:t xml:space="preserve">Složka </w:t>
      </w:r>
      <w:r w:rsidR="00D07EC9">
        <w:t>Dokumentace</w:t>
      </w:r>
    </w:p>
    <w:p w14:paraId="7C1B4E02" w14:textId="77777777" w:rsidR="00597458" w:rsidRDefault="00597458" w:rsidP="00597458">
      <w:pPr>
        <w:pStyle w:val="Sta"/>
        <w:numPr>
          <w:ilvl w:val="1"/>
          <w:numId w:val="26"/>
        </w:numPr>
      </w:pPr>
      <w:r>
        <w:t>Písemná práce MP</w:t>
      </w:r>
    </w:p>
    <w:p w14:paraId="3E8C9837" w14:textId="3DA5CA3D" w:rsidR="00597458" w:rsidRDefault="00597458" w:rsidP="00597458">
      <w:pPr>
        <w:pStyle w:val="Sta"/>
        <w:numPr>
          <w:ilvl w:val="2"/>
          <w:numId w:val="26"/>
        </w:numPr>
      </w:pPr>
      <w:r>
        <w:t>MP</w:t>
      </w:r>
      <w:r w:rsidR="00371FE4">
        <w:t>2020-</w:t>
      </w:r>
      <w:r>
        <w:t>2021-</w:t>
      </w:r>
      <w:r w:rsidR="00D16B8C" w:rsidRPr="00D16B8C">
        <w:t xml:space="preserve"> </w:t>
      </w:r>
      <w:r w:rsidR="00D16B8C">
        <w:t>P4-Kulhavý-Tomáš</w:t>
      </w:r>
      <w:r>
        <w:t>.docx</w:t>
      </w:r>
    </w:p>
    <w:p w14:paraId="32B848A1" w14:textId="2D470472" w:rsidR="00597458" w:rsidRDefault="00597458" w:rsidP="00597458">
      <w:pPr>
        <w:pStyle w:val="Sta"/>
        <w:numPr>
          <w:ilvl w:val="2"/>
          <w:numId w:val="26"/>
        </w:numPr>
      </w:pPr>
      <w:r>
        <w:t>MP</w:t>
      </w:r>
      <w:r w:rsidR="00371FE4">
        <w:t>2020-</w:t>
      </w:r>
      <w:r>
        <w:t>2021-</w:t>
      </w:r>
      <w:r w:rsidR="00D16B8C" w:rsidRPr="00D16B8C">
        <w:t xml:space="preserve"> </w:t>
      </w:r>
      <w:r w:rsidR="00D16B8C">
        <w:t>P4-Kulhavý-Tomáš</w:t>
      </w:r>
      <w:r>
        <w:t>.pdf</w:t>
      </w:r>
    </w:p>
    <w:p w14:paraId="62C70960" w14:textId="77777777" w:rsidR="00597458" w:rsidRDefault="00597458" w:rsidP="00597458">
      <w:pPr>
        <w:pStyle w:val="Sta"/>
        <w:numPr>
          <w:ilvl w:val="1"/>
          <w:numId w:val="26"/>
        </w:numPr>
      </w:pPr>
      <w:r>
        <w:t>Písemná práce SOČ</w:t>
      </w:r>
    </w:p>
    <w:p w14:paraId="08BF8D42" w14:textId="774F5A7A" w:rsidR="00597458" w:rsidRDefault="00371FE4" w:rsidP="00597458">
      <w:pPr>
        <w:pStyle w:val="Sta"/>
        <w:numPr>
          <w:ilvl w:val="2"/>
          <w:numId w:val="26"/>
        </w:numPr>
      </w:pPr>
      <w:r>
        <w:t>SOČ2020-</w:t>
      </w:r>
      <w:r w:rsidR="00597458">
        <w:t>2021-</w:t>
      </w:r>
      <w:r w:rsidR="00D16B8C">
        <w:t>P4-</w:t>
      </w:r>
      <w:r w:rsidR="00597458">
        <w:t>Kulhavý-Tomá</w:t>
      </w:r>
      <w:r w:rsidR="00D16B8C">
        <w:t>š</w:t>
      </w:r>
      <w:r w:rsidR="00597458">
        <w:t>.docx</w:t>
      </w:r>
    </w:p>
    <w:p w14:paraId="379AC73D" w14:textId="172E7742" w:rsidR="00597458" w:rsidRDefault="00371FE4" w:rsidP="00597458">
      <w:pPr>
        <w:pStyle w:val="Sta"/>
        <w:numPr>
          <w:ilvl w:val="2"/>
          <w:numId w:val="26"/>
        </w:numPr>
      </w:pPr>
      <w:r>
        <w:t>SOČ2020-</w:t>
      </w:r>
      <w:r w:rsidR="00597458">
        <w:t>2021-</w:t>
      </w:r>
      <w:r w:rsidR="00D16B8C">
        <w:t>P4-</w:t>
      </w:r>
      <w:r w:rsidR="00597458">
        <w:t>Kulhavý-Tomáš.pdf</w:t>
      </w:r>
    </w:p>
    <w:p w14:paraId="10392A60" w14:textId="72D00AD7" w:rsidR="00597458" w:rsidRDefault="00597458" w:rsidP="00597458">
      <w:pPr>
        <w:pStyle w:val="Sta"/>
        <w:numPr>
          <w:ilvl w:val="1"/>
          <w:numId w:val="26"/>
        </w:numPr>
      </w:pPr>
      <w:r>
        <w:t>Přihláška</w:t>
      </w:r>
      <w:r w:rsidR="004072BF">
        <w:t xml:space="preserve"> k </w:t>
      </w:r>
      <w:r>
        <w:t>MP2021</w:t>
      </w:r>
    </w:p>
    <w:p w14:paraId="33A8E722" w14:textId="34163FA4" w:rsidR="00597458" w:rsidRDefault="00597458" w:rsidP="00597458">
      <w:pPr>
        <w:pStyle w:val="Sta"/>
        <w:numPr>
          <w:ilvl w:val="0"/>
          <w:numId w:val="26"/>
        </w:numPr>
      </w:pPr>
      <w:r>
        <w:t>Složka diagram databáze</w:t>
      </w:r>
      <w:r w:rsidR="00F107AF">
        <w:t xml:space="preserve"> </w:t>
      </w:r>
    </w:p>
    <w:p w14:paraId="07703358" w14:textId="5DCDC4C2" w:rsidR="00F107AF" w:rsidRDefault="00597458" w:rsidP="00597458">
      <w:pPr>
        <w:pStyle w:val="Sta"/>
        <w:numPr>
          <w:ilvl w:val="1"/>
          <w:numId w:val="26"/>
        </w:numPr>
      </w:pPr>
      <w:r>
        <w:t>Návrh databáze</w:t>
      </w:r>
    </w:p>
    <w:p w14:paraId="3A0232E6" w14:textId="43486882" w:rsidR="00597458" w:rsidRDefault="00597458" w:rsidP="00597458">
      <w:pPr>
        <w:pStyle w:val="Sta"/>
        <w:numPr>
          <w:ilvl w:val="0"/>
          <w:numId w:val="26"/>
        </w:numPr>
      </w:pPr>
      <w:r>
        <w:t>Složka IGC</w:t>
      </w:r>
    </w:p>
    <w:p w14:paraId="4BDE193E" w14:textId="645351A6" w:rsidR="00597458" w:rsidRDefault="00597458" w:rsidP="00597458">
      <w:pPr>
        <w:pStyle w:val="Sta"/>
        <w:numPr>
          <w:ilvl w:val="1"/>
          <w:numId w:val="26"/>
        </w:numPr>
      </w:pPr>
      <w:r>
        <w:t>Přiložené IGC soubory</w:t>
      </w:r>
      <w:r w:rsidR="004072BF">
        <w:t xml:space="preserve"> k </w:t>
      </w:r>
      <w:r>
        <w:t>testování</w:t>
      </w:r>
      <w:r w:rsidR="004072BF">
        <w:t xml:space="preserve"> a </w:t>
      </w:r>
      <w:r>
        <w:t>prohlédnutí struktury souboru</w:t>
      </w:r>
    </w:p>
    <w:p w14:paraId="3C8E4D3C" w14:textId="742CA125" w:rsidR="00597458" w:rsidRDefault="00597458" w:rsidP="00597458">
      <w:pPr>
        <w:pStyle w:val="Sta"/>
        <w:numPr>
          <w:ilvl w:val="0"/>
          <w:numId w:val="26"/>
        </w:numPr>
      </w:pPr>
      <w:r>
        <w:t>Složka SQL</w:t>
      </w:r>
    </w:p>
    <w:p w14:paraId="6F2EF815" w14:textId="1E2B48DE" w:rsidR="00597458" w:rsidRDefault="00597458" w:rsidP="00597458">
      <w:pPr>
        <w:pStyle w:val="Sta"/>
        <w:numPr>
          <w:ilvl w:val="1"/>
          <w:numId w:val="26"/>
        </w:numPr>
      </w:pPr>
      <w:r>
        <w:t>Přiložená databáze</w:t>
      </w:r>
      <w:r w:rsidR="004072BF">
        <w:t xml:space="preserve"> s </w:t>
      </w:r>
      <w:r>
        <w:t>nahranými lety</w:t>
      </w:r>
    </w:p>
    <w:p w14:paraId="788B34BA" w14:textId="1A18C336" w:rsidR="00FF6289" w:rsidRDefault="00FF6289" w:rsidP="00FF6289">
      <w:pPr>
        <w:pStyle w:val="Sta"/>
        <w:numPr>
          <w:ilvl w:val="0"/>
          <w:numId w:val="26"/>
        </w:numPr>
      </w:pPr>
      <w:r>
        <w:t>Složka návrh stránek</w:t>
      </w:r>
    </w:p>
    <w:p w14:paraId="4486FA43" w14:textId="685DFF47" w:rsidR="00F107AF" w:rsidRPr="00F107AF" w:rsidRDefault="00FF6289" w:rsidP="007F715B">
      <w:pPr>
        <w:pStyle w:val="Sta"/>
        <w:numPr>
          <w:ilvl w:val="1"/>
          <w:numId w:val="26"/>
        </w:numPr>
      </w:pPr>
      <w:r>
        <w:t>Přiložené obrázky jednotlivých stránek</w:t>
      </w:r>
    </w:p>
    <w:p w14:paraId="0D1B06E7" w14:textId="77777777" w:rsidR="008A58B3" w:rsidRPr="00A30F80" w:rsidRDefault="008A58B3" w:rsidP="008A58B3">
      <w:pPr>
        <w:pStyle w:val="Ploha"/>
      </w:pPr>
      <w:bookmarkStart w:id="93" w:name="_Toc459976527"/>
      <w:bookmarkStart w:id="94" w:name="_Toc66368520"/>
      <w:r>
        <w:lastRenderedPageBreak/>
        <w:t>Další příloha</w:t>
      </w:r>
      <w:bookmarkEnd w:id="93"/>
      <w:bookmarkEnd w:id="94"/>
    </w:p>
    <w:sectPr w:rsidR="008A58B3" w:rsidRPr="00A30F80" w:rsidSect="00E33E77">
      <w:footerReference w:type="default" r:id="rId42"/>
      <w:pgSz w:w="11907" w:h="16840" w:code="9"/>
      <w:pgMar w:top="899" w:right="1418" w:bottom="107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06523E" w14:textId="77777777" w:rsidR="0060280D" w:rsidRDefault="0060280D">
      <w:r>
        <w:separator/>
      </w:r>
    </w:p>
  </w:endnote>
  <w:endnote w:type="continuationSeparator" w:id="0">
    <w:p w14:paraId="48C51110" w14:textId="77777777" w:rsidR="0060280D" w:rsidRDefault="006028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485994" w14:textId="77777777" w:rsidR="00797236" w:rsidRDefault="00797236" w:rsidP="006B19F5">
    <w:pPr>
      <w:pStyle w:val="Zpat"/>
    </w:pPr>
  </w:p>
  <w:p w14:paraId="25A15869" w14:textId="77777777" w:rsidR="00797236" w:rsidRDefault="00797236" w:rsidP="006B19F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07FC6" w14:textId="77777777" w:rsidR="001579F7" w:rsidRDefault="001579F7">
    <w:pPr>
      <w:pStyle w:val="Zpa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5FD12" w14:textId="77777777" w:rsidR="001579F7" w:rsidRDefault="001579F7" w:rsidP="003E5E15">
    <w:pPr>
      <w:pStyle w:val="Zpat"/>
      <w:jc w:val="right"/>
    </w:pPr>
    <w:r>
      <w:fldChar w:fldCharType="begin"/>
    </w:r>
    <w:r>
      <w:instrText xml:space="preserve"> PAGE   \* MERGEFORMAT </w:instrText>
    </w:r>
    <w:r>
      <w:fldChar w:fldCharType="separate"/>
    </w:r>
    <w:r>
      <w:rPr>
        <w:noProof/>
      </w:rPr>
      <w:t>6</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ED28B" w14:textId="77777777" w:rsidR="001579F7" w:rsidRDefault="001579F7" w:rsidP="003E5E15">
    <w:pPr>
      <w:pStyle w:val="Zpat"/>
      <w:jc w:val="right"/>
    </w:pPr>
    <w:r>
      <w:fldChar w:fldCharType="begin"/>
    </w:r>
    <w:r>
      <w:instrText xml:space="preserve"> PAGE  \* ROMAN  \* MERGEFORMAT </w:instrText>
    </w:r>
    <w:r>
      <w:fldChar w:fldCharType="separate"/>
    </w:r>
    <w:r>
      <w:rPr>
        <w:noProof/>
      </w:rP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4C130B" w14:textId="77777777" w:rsidR="0060280D" w:rsidRDefault="0060280D">
      <w:r>
        <w:separator/>
      </w:r>
    </w:p>
  </w:footnote>
  <w:footnote w:type="continuationSeparator" w:id="0">
    <w:p w14:paraId="6A4C2E91" w14:textId="77777777" w:rsidR="0060280D" w:rsidRDefault="006028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82D53" w14:textId="7D9C2A3B" w:rsidR="001579F7" w:rsidRDefault="001579F7" w:rsidP="00C55DCF">
    <w:pPr>
      <w:pStyle w:val="Zhlav"/>
      <w:jc w:val="both"/>
    </w:pPr>
    <w:r>
      <w:tab/>
    </w:r>
    <w:r>
      <w:tab/>
      <w:t>Databáze letů pro Aeroklub Liberec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1266" w14:textId="77777777" w:rsidR="001579F7" w:rsidRDefault="001579F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C4A7A"/>
    <w:multiLevelType w:val="hybridMultilevel"/>
    <w:tmpl w:val="F5F8C530"/>
    <w:lvl w:ilvl="0" w:tplc="C62C3FB2">
      <w:start w:val="1"/>
      <w:numFmt w:val="upperLetter"/>
      <w:pStyle w:val="P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7643518"/>
    <w:multiLevelType w:val="multilevel"/>
    <w:tmpl w:val="C958B55C"/>
    <w:styleLink w:val="seznam-odrky"/>
    <w:lvl w:ilvl="0">
      <w:start w:val="1"/>
      <w:numFmt w:val="bullet"/>
      <w:lvlText w:val="–"/>
      <w:lvlJc w:val="left"/>
      <w:pPr>
        <w:ind w:left="851" w:hanging="567"/>
      </w:pPr>
      <w:rPr>
        <w:rFonts w:ascii="Cambria" w:hAnsi="Cambria" w:hint="default"/>
        <w:sz w:val="24"/>
      </w:rPr>
    </w:lvl>
    <w:lvl w:ilvl="1">
      <w:start w:val="1"/>
      <w:numFmt w:val="bullet"/>
      <w:lvlText w:val="–"/>
      <w:lvlJc w:val="left"/>
      <w:pPr>
        <w:ind w:left="1418" w:hanging="567"/>
      </w:pPr>
      <w:rPr>
        <w:rFonts w:ascii="Cambria" w:hAnsi="Cambria" w:hint="default"/>
      </w:rPr>
    </w:lvl>
    <w:lvl w:ilvl="2">
      <w:start w:val="1"/>
      <w:numFmt w:val="bullet"/>
      <w:lvlText w:val="–"/>
      <w:lvlJc w:val="left"/>
      <w:pPr>
        <w:ind w:left="1985" w:hanging="567"/>
      </w:pPr>
      <w:rPr>
        <w:rFonts w:ascii="Cambria" w:hAnsi="Cambria" w:hint="default"/>
      </w:rPr>
    </w:lvl>
    <w:lvl w:ilvl="3">
      <w:start w:val="1"/>
      <w:numFmt w:val="bullet"/>
      <w:lvlText w:val="–"/>
      <w:lvlJc w:val="left"/>
      <w:pPr>
        <w:ind w:left="2552" w:hanging="567"/>
      </w:pPr>
      <w:rPr>
        <w:rFonts w:ascii="Cambria" w:hAnsi="Cambria"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AD4445"/>
    <w:multiLevelType w:val="multilevel"/>
    <w:tmpl w:val="103045E2"/>
    <w:numStyleLink w:val="slaKapitol"/>
  </w:abstractNum>
  <w:abstractNum w:abstractNumId="3" w15:restartNumberingAfterBreak="0">
    <w:nsid w:val="0EF04CE1"/>
    <w:multiLevelType w:val="multilevel"/>
    <w:tmpl w:val="0D548B94"/>
    <w:styleLink w:val="selnseznam"/>
    <w:lvl w:ilvl="0">
      <w:start w:val="1"/>
      <w:numFmt w:val="decimal"/>
      <w:lvlText w:val="%1)"/>
      <w:lvlJc w:val="left"/>
      <w:pPr>
        <w:ind w:left="851" w:hanging="567"/>
      </w:pPr>
      <w:rPr>
        <w:rFonts w:hint="default"/>
      </w:rPr>
    </w:lvl>
    <w:lvl w:ilvl="1">
      <w:start w:val="1"/>
      <w:numFmt w:val="lowerLetter"/>
      <w:lvlText w:val="%2)"/>
      <w:lvlJc w:val="left"/>
      <w:pPr>
        <w:ind w:left="1418" w:hanging="567"/>
      </w:pPr>
      <w:rPr>
        <w:rFonts w:hint="default"/>
      </w:rPr>
    </w:lvl>
    <w:lvl w:ilvl="2">
      <w:start w:val="1"/>
      <w:numFmt w:val="lowerRoman"/>
      <w:lvlText w:val="%3)"/>
      <w:lvlJc w:val="left"/>
      <w:pPr>
        <w:tabs>
          <w:tab w:val="num" w:pos="1418"/>
        </w:tabs>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0A66499"/>
    <w:multiLevelType w:val="hybridMultilevel"/>
    <w:tmpl w:val="123E316C"/>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5081B02"/>
    <w:multiLevelType w:val="multilevel"/>
    <w:tmpl w:val="8B2C87D4"/>
    <w:styleLink w:val="seznam-abecedn"/>
    <w:lvl w:ilvl="0">
      <w:start w:val="1"/>
      <w:numFmt w:val="lowerLetter"/>
      <w:lvlText w:val="%1)"/>
      <w:lvlJc w:val="left"/>
      <w:pPr>
        <w:ind w:left="851" w:hanging="567"/>
      </w:pPr>
      <w:rPr>
        <w:rFonts w:hint="default"/>
      </w:rPr>
    </w:lvl>
    <w:lvl w:ilvl="1">
      <w:start w:val="1"/>
      <w:numFmt w:val="upperLetter"/>
      <w:lvlText w:val="%2)"/>
      <w:lvlJc w:val="left"/>
      <w:pPr>
        <w:ind w:left="1418" w:hanging="567"/>
      </w:pPr>
      <w:rPr>
        <w:rFonts w:hint="default"/>
      </w:rPr>
    </w:lvl>
    <w:lvl w:ilvl="2">
      <w:start w:val="1"/>
      <w:numFmt w:val="lowerRoman"/>
      <w:lvlText w:val="%3)"/>
      <w:lvlJc w:val="left"/>
      <w:pPr>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9161433"/>
    <w:multiLevelType w:val="multilevel"/>
    <w:tmpl w:val="C958B55C"/>
    <w:numStyleLink w:val="seznam-odrky"/>
  </w:abstractNum>
  <w:abstractNum w:abstractNumId="7" w15:restartNumberingAfterBreak="0">
    <w:nsid w:val="1B0545F9"/>
    <w:multiLevelType w:val="multilevel"/>
    <w:tmpl w:val="3FA4C320"/>
    <w:numStyleLink w:val="seznam-slovan"/>
  </w:abstractNum>
  <w:abstractNum w:abstractNumId="8" w15:restartNumberingAfterBreak="0">
    <w:nsid w:val="1B3E3E97"/>
    <w:multiLevelType w:val="multilevel"/>
    <w:tmpl w:val="3FA4C320"/>
    <w:styleLink w:val="seznam-slovan"/>
    <w:lvl w:ilvl="0">
      <w:start w:val="1"/>
      <w:numFmt w:val="decimal"/>
      <w:lvlText w:val="%1)"/>
      <w:lvlJc w:val="left"/>
      <w:pPr>
        <w:ind w:left="851" w:hanging="567"/>
      </w:pPr>
      <w:rPr>
        <w:rFonts w:ascii="Cambria" w:hAnsi="Cambria" w:hint="default"/>
        <w:color w:val="000000"/>
        <w:sz w:val="24"/>
      </w:rPr>
    </w:lvl>
    <w:lvl w:ilvl="1">
      <w:start w:val="1"/>
      <w:numFmt w:val="upperRoman"/>
      <w:lvlText w:val="%2)"/>
      <w:lvlJc w:val="left"/>
      <w:pPr>
        <w:ind w:left="1418" w:hanging="567"/>
      </w:pPr>
      <w:rPr>
        <w:rFonts w:hint="default"/>
      </w:rPr>
    </w:lvl>
    <w:lvl w:ilvl="2">
      <w:start w:val="1"/>
      <w:numFmt w:val="lowerRoman"/>
      <w:lvlText w:val="%3."/>
      <w:lvlJc w:val="right"/>
      <w:pPr>
        <w:ind w:left="1985"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5F439B4"/>
    <w:multiLevelType w:val="multilevel"/>
    <w:tmpl w:val="103045E2"/>
    <w:styleLink w:val="slaKapitol"/>
    <w:lvl w:ilvl="0">
      <w:start w:val="1"/>
      <w:numFmt w:val="decimal"/>
      <w:pStyle w:val="Kapitola"/>
      <w:lvlText w:val="%1"/>
      <w:lvlJc w:val="left"/>
      <w:pPr>
        <w:tabs>
          <w:tab w:val="num" w:pos="851"/>
        </w:tabs>
        <w:ind w:left="851" w:hanging="851"/>
      </w:pPr>
      <w:rPr>
        <w:rFonts w:hint="default"/>
      </w:rPr>
    </w:lvl>
    <w:lvl w:ilvl="1">
      <w:start w:val="1"/>
      <w:numFmt w:val="decimal"/>
      <w:pStyle w:val="Podkapitola"/>
      <w:lvlText w:val="%1.%2"/>
      <w:lvlJc w:val="left"/>
      <w:pPr>
        <w:ind w:left="851" w:hanging="851"/>
      </w:pPr>
      <w:rPr>
        <w:rFonts w:hint="default"/>
      </w:rPr>
    </w:lvl>
    <w:lvl w:ilvl="2">
      <w:start w:val="1"/>
      <w:numFmt w:val="decimal"/>
      <w:pStyle w:val="Podpodkapitola"/>
      <w:lvlText w:val="%1.%2.%3"/>
      <w:lvlJc w:val="left"/>
      <w:pPr>
        <w:ind w:left="851" w:hanging="851"/>
      </w:pPr>
      <w:rPr>
        <w:rFonts w:hint="default"/>
      </w:rPr>
    </w:lvl>
    <w:lvl w:ilvl="3">
      <w:start w:val="1"/>
      <w:numFmt w:val="decimal"/>
      <w:pStyle w:val="Nadpis4"/>
      <w:lvlText w:val="%1.%2.%3.%4"/>
      <w:lvlJc w:val="left"/>
      <w:pPr>
        <w:ind w:left="851" w:hanging="851"/>
      </w:pPr>
      <w:rPr>
        <w:rFonts w:hint="default"/>
      </w:rPr>
    </w:lvl>
    <w:lvl w:ilvl="4">
      <w:start w:val="1"/>
      <w:numFmt w:val="decimal"/>
      <w:pStyle w:val="Nadpis5"/>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24B15A9"/>
    <w:multiLevelType w:val="multilevel"/>
    <w:tmpl w:val="0D548B94"/>
    <w:numStyleLink w:val="selnseznam"/>
  </w:abstractNum>
  <w:abstractNum w:abstractNumId="11" w15:restartNumberingAfterBreak="0">
    <w:nsid w:val="336B5013"/>
    <w:multiLevelType w:val="multilevel"/>
    <w:tmpl w:val="0D548B94"/>
    <w:numStyleLink w:val="selnseznam"/>
  </w:abstractNum>
  <w:abstractNum w:abstractNumId="12" w15:restartNumberingAfterBreak="0">
    <w:nsid w:val="372549C1"/>
    <w:multiLevelType w:val="multilevel"/>
    <w:tmpl w:val="C958B55C"/>
    <w:numStyleLink w:val="seznam-odrky"/>
  </w:abstractNum>
  <w:abstractNum w:abstractNumId="13" w15:restartNumberingAfterBreak="0">
    <w:nsid w:val="37FF79D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50408D"/>
    <w:multiLevelType w:val="hybridMultilevel"/>
    <w:tmpl w:val="9418E268"/>
    <w:lvl w:ilvl="0" w:tplc="A6DCD39C">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5" w15:restartNumberingAfterBreak="0">
    <w:nsid w:val="3E5F0EB8"/>
    <w:multiLevelType w:val="hybridMultilevel"/>
    <w:tmpl w:val="BDF849F0"/>
    <w:lvl w:ilvl="0" w:tplc="0F546E9A">
      <w:start w:val="1"/>
      <w:numFmt w:val="decimal"/>
      <w:pStyle w:val="Zdroj"/>
      <w:lvlText w:val="[%1]"/>
      <w:lvlJc w:val="left"/>
      <w:pPr>
        <w:ind w:left="1287" w:hanging="360"/>
      </w:pPr>
      <w:rPr>
        <w:rFonts w:hint="default"/>
      </w:rPr>
    </w:lvl>
    <w:lvl w:ilvl="1" w:tplc="04050019" w:tentative="1">
      <w:start w:val="1"/>
      <w:numFmt w:val="lowerLetter"/>
      <w:lvlText w:val="%2."/>
      <w:lvlJc w:val="left"/>
      <w:pPr>
        <w:ind w:left="2007" w:hanging="360"/>
      </w:pPr>
    </w:lvl>
    <w:lvl w:ilvl="2" w:tplc="0405001B" w:tentative="1">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6" w15:restartNumberingAfterBreak="0">
    <w:nsid w:val="43C52B8E"/>
    <w:multiLevelType w:val="multilevel"/>
    <w:tmpl w:val="8B2C87D4"/>
    <w:numStyleLink w:val="seznam-abecedn"/>
  </w:abstractNum>
  <w:abstractNum w:abstractNumId="17" w15:restartNumberingAfterBreak="0">
    <w:nsid w:val="44E42921"/>
    <w:multiLevelType w:val="hybridMultilevel"/>
    <w:tmpl w:val="76BA4AC0"/>
    <w:lvl w:ilvl="0" w:tplc="351822D4">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8" w15:restartNumberingAfterBreak="0">
    <w:nsid w:val="45273C7F"/>
    <w:multiLevelType w:val="multilevel"/>
    <w:tmpl w:val="56A801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61D0274"/>
    <w:multiLevelType w:val="hybridMultilevel"/>
    <w:tmpl w:val="45D8D97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6B50D48"/>
    <w:multiLevelType w:val="multilevel"/>
    <w:tmpl w:val="103045E2"/>
    <w:numStyleLink w:val="slaKapitol"/>
  </w:abstractNum>
  <w:abstractNum w:abstractNumId="21" w15:restartNumberingAfterBreak="0">
    <w:nsid w:val="6756147F"/>
    <w:multiLevelType w:val="multilevel"/>
    <w:tmpl w:val="3FA4C320"/>
    <w:numStyleLink w:val="seznam-slovan"/>
  </w:abstractNum>
  <w:abstractNum w:abstractNumId="22" w15:restartNumberingAfterBreak="0">
    <w:nsid w:val="6CAD70F3"/>
    <w:multiLevelType w:val="multilevel"/>
    <w:tmpl w:val="4B045870"/>
    <w:lvl w:ilvl="0">
      <w:start w:val="1"/>
      <w:numFmt w:val="decimal"/>
      <w:lvlText w:val="%1"/>
      <w:lvlJc w:val="left"/>
      <w:pPr>
        <w:tabs>
          <w:tab w:val="num" w:pos="851"/>
        </w:tabs>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6F0845D7"/>
    <w:multiLevelType w:val="hybridMultilevel"/>
    <w:tmpl w:val="6CC6709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8C9044C"/>
    <w:multiLevelType w:val="multilevel"/>
    <w:tmpl w:val="8A58E52E"/>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25" w15:restartNumberingAfterBreak="0">
    <w:nsid w:val="78DB4BB6"/>
    <w:multiLevelType w:val="multilevel"/>
    <w:tmpl w:val="3FA4C320"/>
    <w:numStyleLink w:val="seznam-slovan"/>
  </w:abstractNum>
  <w:abstractNum w:abstractNumId="26" w15:restartNumberingAfterBreak="0">
    <w:nsid w:val="7BE56500"/>
    <w:multiLevelType w:val="multilevel"/>
    <w:tmpl w:val="3FA4C320"/>
    <w:numStyleLink w:val="seznam-slovan"/>
  </w:abstractNum>
  <w:num w:numId="1">
    <w:abstractNumId w:val="24"/>
  </w:num>
  <w:num w:numId="2">
    <w:abstractNumId w:val="5"/>
  </w:num>
  <w:num w:numId="3">
    <w:abstractNumId w:val="3"/>
  </w:num>
  <w:num w:numId="4">
    <w:abstractNumId w:val="1"/>
  </w:num>
  <w:num w:numId="5">
    <w:abstractNumId w:val="15"/>
  </w:num>
  <w:num w:numId="6">
    <w:abstractNumId w:val="0"/>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12"/>
  </w:num>
  <w:num w:numId="11">
    <w:abstractNumId w:val="16"/>
  </w:num>
  <w:num w:numId="12">
    <w:abstractNumId w:val="20"/>
  </w:num>
  <w:num w:numId="13">
    <w:abstractNumId w:val="8"/>
  </w:num>
  <w:num w:numId="14">
    <w:abstractNumId w:val="11"/>
  </w:num>
  <w:num w:numId="15">
    <w:abstractNumId w:val="21"/>
  </w:num>
  <w:num w:numId="16">
    <w:abstractNumId w:val="26"/>
  </w:num>
  <w:num w:numId="17">
    <w:abstractNumId w:val="25"/>
  </w:num>
  <w:num w:numId="18">
    <w:abstractNumId w:val="18"/>
  </w:num>
  <w:num w:numId="19">
    <w:abstractNumId w:val="10"/>
  </w:num>
  <w:num w:numId="20">
    <w:abstractNumId w:val="2"/>
  </w:num>
  <w:num w:numId="21">
    <w:abstractNumId w:val="22"/>
  </w:num>
  <w:num w:numId="22">
    <w:abstractNumId w:val="13"/>
  </w:num>
  <w:num w:numId="23">
    <w:abstractNumId w:val="14"/>
  </w:num>
  <w:num w:numId="24">
    <w:abstractNumId w:val="17"/>
  </w:num>
  <w:num w:numId="25">
    <w:abstractNumId w:val="6"/>
  </w:num>
  <w:num w:numId="26">
    <w:abstractNumId w:val="4"/>
  </w:num>
  <w:num w:numId="27">
    <w:abstractNumId w:val="23"/>
  </w:num>
  <w:num w:numId="28">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embedSystemFonts/>
  <w:mirrorMargins/>
  <w:activeWritingStyle w:appName="MSWord" w:lang="en-US" w:vendorID="64" w:dllVersion="6" w:nlCheck="1" w:checkStyle="0"/>
  <w:activeWritingStyle w:appName="MSWord" w:lang="cs-CZ" w:vendorID="64" w:dllVersion="0" w:nlCheck="1" w:checkStyle="0"/>
  <w:activeWritingStyle w:appName="MSWord" w:lang="en-US"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49">
      <v:stroke startarrow="block" end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DCF"/>
    <w:rsid w:val="00006149"/>
    <w:rsid w:val="000070A5"/>
    <w:rsid w:val="00007FD6"/>
    <w:rsid w:val="00015EB2"/>
    <w:rsid w:val="000203DC"/>
    <w:rsid w:val="00025085"/>
    <w:rsid w:val="00027D2C"/>
    <w:rsid w:val="00030236"/>
    <w:rsid w:val="0003067F"/>
    <w:rsid w:val="00036EC8"/>
    <w:rsid w:val="00046727"/>
    <w:rsid w:val="00050025"/>
    <w:rsid w:val="00051B00"/>
    <w:rsid w:val="000540B2"/>
    <w:rsid w:val="00054C93"/>
    <w:rsid w:val="00055221"/>
    <w:rsid w:val="00055F20"/>
    <w:rsid w:val="00056291"/>
    <w:rsid w:val="0005661A"/>
    <w:rsid w:val="000653FF"/>
    <w:rsid w:val="000702D9"/>
    <w:rsid w:val="0007297E"/>
    <w:rsid w:val="00075CBB"/>
    <w:rsid w:val="00075D20"/>
    <w:rsid w:val="00082D7E"/>
    <w:rsid w:val="00084712"/>
    <w:rsid w:val="00085236"/>
    <w:rsid w:val="00087938"/>
    <w:rsid w:val="00090BBC"/>
    <w:rsid w:val="00091B48"/>
    <w:rsid w:val="00093B51"/>
    <w:rsid w:val="00095D10"/>
    <w:rsid w:val="000A562D"/>
    <w:rsid w:val="000B344B"/>
    <w:rsid w:val="000B590E"/>
    <w:rsid w:val="000C6DFA"/>
    <w:rsid w:val="000D0F81"/>
    <w:rsid w:val="000D18E7"/>
    <w:rsid w:val="000D7234"/>
    <w:rsid w:val="000E5F67"/>
    <w:rsid w:val="000E71FE"/>
    <w:rsid w:val="000E7372"/>
    <w:rsid w:val="000F4F52"/>
    <w:rsid w:val="000F58E5"/>
    <w:rsid w:val="00104811"/>
    <w:rsid w:val="00113B74"/>
    <w:rsid w:val="00114007"/>
    <w:rsid w:val="001146EA"/>
    <w:rsid w:val="00114F7F"/>
    <w:rsid w:val="00114F82"/>
    <w:rsid w:val="00115F7A"/>
    <w:rsid w:val="001229B5"/>
    <w:rsid w:val="00127B0B"/>
    <w:rsid w:val="00127DB1"/>
    <w:rsid w:val="00141D80"/>
    <w:rsid w:val="001579F7"/>
    <w:rsid w:val="00157C1E"/>
    <w:rsid w:val="0018305E"/>
    <w:rsid w:val="00190F46"/>
    <w:rsid w:val="0019500E"/>
    <w:rsid w:val="00196BDD"/>
    <w:rsid w:val="001A43DE"/>
    <w:rsid w:val="001A660C"/>
    <w:rsid w:val="001B13F1"/>
    <w:rsid w:val="001B5E60"/>
    <w:rsid w:val="001D4070"/>
    <w:rsid w:val="001D44E9"/>
    <w:rsid w:val="001D7BF6"/>
    <w:rsid w:val="001E5146"/>
    <w:rsid w:val="001F1BAE"/>
    <w:rsid w:val="001F7AD2"/>
    <w:rsid w:val="00200AD6"/>
    <w:rsid w:val="00204052"/>
    <w:rsid w:val="0021060C"/>
    <w:rsid w:val="00220608"/>
    <w:rsid w:val="0022273D"/>
    <w:rsid w:val="00225D7A"/>
    <w:rsid w:val="00236ADB"/>
    <w:rsid w:val="002458BC"/>
    <w:rsid w:val="0024613D"/>
    <w:rsid w:val="00251A40"/>
    <w:rsid w:val="00261547"/>
    <w:rsid w:val="00270B4D"/>
    <w:rsid w:val="00276A1C"/>
    <w:rsid w:val="00276FD7"/>
    <w:rsid w:val="00291F71"/>
    <w:rsid w:val="002942DE"/>
    <w:rsid w:val="00295BF5"/>
    <w:rsid w:val="0029679D"/>
    <w:rsid w:val="002B0C7F"/>
    <w:rsid w:val="002B0DDA"/>
    <w:rsid w:val="002B576F"/>
    <w:rsid w:val="002C7ECA"/>
    <w:rsid w:val="002D2817"/>
    <w:rsid w:val="002D2EEB"/>
    <w:rsid w:val="002D2FE2"/>
    <w:rsid w:val="002D3981"/>
    <w:rsid w:val="002E3C96"/>
    <w:rsid w:val="002E66E3"/>
    <w:rsid w:val="002E70D6"/>
    <w:rsid w:val="002F010A"/>
    <w:rsid w:val="002F1DEA"/>
    <w:rsid w:val="002F5C1A"/>
    <w:rsid w:val="002F66E7"/>
    <w:rsid w:val="002F7869"/>
    <w:rsid w:val="003019AC"/>
    <w:rsid w:val="00305630"/>
    <w:rsid w:val="003145BD"/>
    <w:rsid w:val="0032013D"/>
    <w:rsid w:val="00340639"/>
    <w:rsid w:val="003419EF"/>
    <w:rsid w:val="003573EB"/>
    <w:rsid w:val="0036204E"/>
    <w:rsid w:val="00362703"/>
    <w:rsid w:val="003635F8"/>
    <w:rsid w:val="003708F9"/>
    <w:rsid w:val="00371FE4"/>
    <w:rsid w:val="00377B59"/>
    <w:rsid w:val="0038067A"/>
    <w:rsid w:val="00381D5B"/>
    <w:rsid w:val="00383A36"/>
    <w:rsid w:val="0038529A"/>
    <w:rsid w:val="00385B83"/>
    <w:rsid w:val="00391B85"/>
    <w:rsid w:val="00392762"/>
    <w:rsid w:val="003A5441"/>
    <w:rsid w:val="003B28E2"/>
    <w:rsid w:val="003C622E"/>
    <w:rsid w:val="003C63F8"/>
    <w:rsid w:val="003D26E6"/>
    <w:rsid w:val="003D3AC9"/>
    <w:rsid w:val="003E5E15"/>
    <w:rsid w:val="003E6E62"/>
    <w:rsid w:val="003F1ED2"/>
    <w:rsid w:val="004072BF"/>
    <w:rsid w:val="00411E8C"/>
    <w:rsid w:val="00413D59"/>
    <w:rsid w:val="00415B01"/>
    <w:rsid w:val="00435B96"/>
    <w:rsid w:val="004377E4"/>
    <w:rsid w:val="004407A2"/>
    <w:rsid w:val="00441419"/>
    <w:rsid w:val="00442A7C"/>
    <w:rsid w:val="00443C66"/>
    <w:rsid w:val="004474D6"/>
    <w:rsid w:val="004504BC"/>
    <w:rsid w:val="0045226F"/>
    <w:rsid w:val="00453405"/>
    <w:rsid w:val="00453AA3"/>
    <w:rsid w:val="004636FC"/>
    <w:rsid w:val="004656D6"/>
    <w:rsid w:val="00471333"/>
    <w:rsid w:val="004739D5"/>
    <w:rsid w:val="00474EAD"/>
    <w:rsid w:val="004809F4"/>
    <w:rsid w:val="00481E03"/>
    <w:rsid w:val="0048328A"/>
    <w:rsid w:val="004926BE"/>
    <w:rsid w:val="00495AF0"/>
    <w:rsid w:val="004A26E3"/>
    <w:rsid w:val="004B0CCF"/>
    <w:rsid w:val="004B4BA6"/>
    <w:rsid w:val="004C29BB"/>
    <w:rsid w:val="004C7A4E"/>
    <w:rsid w:val="004D1E6A"/>
    <w:rsid w:val="004E24A5"/>
    <w:rsid w:val="004F37E5"/>
    <w:rsid w:val="004F5DCD"/>
    <w:rsid w:val="00500A9B"/>
    <w:rsid w:val="00503D22"/>
    <w:rsid w:val="00511073"/>
    <w:rsid w:val="00513B01"/>
    <w:rsid w:val="005166D3"/>
    <w:rsid w:val="00520A0D"/>
    <w:rsid w:val="00520FD4"/>
    <w:rsid w:val="00534C49"/>
    <w:rsid w:val="00535913"/>
    <w:rsid w:val="00540324"/>
    <w:rsid w:val="0054350D"/>
    <w:rsid w:val="0054695E"/>
    <w:rsid w:val="005547FE"/>
    <w:rsid w:val="00554C04"/>
    <w:rsid w:val="005561FB"/>
    <w:rsid w:val="005570E6"/>
    <w:rsid w:val="00560409"/>
    <w:rsid w:val="00564697"/>
    <w:rsid w:val="005648E8"/>
    <w:rsid w:val="00565DA0"/>
    <w:rsid w:val="005674CB"/>
    <w:rsid w:val="00570DCB"/>
    <w:rsid w:val="00573ACF"/>
    <w:rsid w:val="00574199"/>
    <w:rsid w:val="00580211"/>
    <w:rsid w:val="00582173"/>
    <w:rsid w:val="00582F24"/>
    <w:rsid w:val="00583D8A"/>
    <w:rsid w:val="0059226A"/>
    <w:rsid w:val="00594437"/>
    <w:rsid w:val="00597458"/>
    <w:rsid w:val="005A2F14"/>
    <w:rsid w:val="005A614B"/>
    <w:rsid w:val="005A62F9"/>
    <w:rsid w:val="005A77CC"/>
    <w:rsid w:val="005C4575"/>
    <w:rsid w:val="005C5455"/>
    <w:rsid w:val="005C77F7"/>
    <w:rsid w:val="005D3B63"/>
    <w:rsid w:val="005E17F2"/>
    <w:rsid w:val="005E2758"/>
    <w:rsid w:val="005E347B"/>
    <w:rsid w:val="005F3017"/>
    <w:rsid w:val="00600D65"/>
    <w:rsid w:val="0060280D"/>
    <w:rsid w:val="00602F5A"/>
    <w:rsid w:val="00605B51"/>
    <w:rsid w:val="00607112"/>
    <w:rsid w:val="006079D1"/>
    <w:rsid w:val="0061344C"/>
    <w:rsid w:val="006138AE"/>
    <w:rsid w:val="00613AC9"/>
    <w:rsid w:val="00613ACA"/>
    <w:rsid w:val="00621C3C"/>
    <w:rsid w:val="006274C9"/>
    <w:rsid w:val="00644DB5"/>
    <w:rsid w:val="00646F0B"/>
    <w:rsid w:val="00656EC7"/>
    <w:rsid w:val="00661AA4"/>
    <w:rsid w:val="00673929"/>
    <w:rsid w:val="00675847"/>
    <w:rsid w:val="006768B3"/>
    <w:rsid w:val="00687711"/>
    <w:rsid w:val="00695C0F"/>
    <w:rsid w:val="00696ECF"/>
    <w:rsid w:val="006A3A2B"/>
    <w:rsid w:val="006A4334"/>
    <w:rsid w:val="006A5CD8"/>
    <w:rsid w:val="006B0A45"/>
    <w:rsid w:val="006B0A99"/>
    <w:rsid w:val="006C1226"/>
    <w:rsid w:val="006D1FE1"/>
    <w:rsid w:val="006D21B4"/>
    <w:rsid w:val="006E0892"/>
    <w:rsid w:val="006E357A"/>
    <w:rsid w:val="006E3F97"/>
    <w:rsid w:val="006F2E71"/>
    <w:rsid w:val="00707B5F"/>
    <w:rsid w:val="00715268"/>
    <w:rsid w:val="007152DA"/>
    <w:rsid w:val="007202EA"/>
    <w:rsid w:val="0072471D"/>
    <w:rsid w:val="007253F5"/>
    <w:rsid w:val="00726CD4"/>
    <w:rsid w:val="00732412"/>
    <w:rsid w:val="00735A22"/>
    <w:rsid w:val="00746FC6"/>
    <w:rsid w:val="0075243D"/>
    <w:rsid w:val="007575DF"/>
    <w:rsid w:val="0075790D"/>
    <w:rsid w:val="00760626"/>
    <w:rsid w:val="00760A85"/>
    <w:rsid w:val="00760E5B"/>
    <w:rsid w:val="0077073E"/>
    <w:rsid w:val="00775239"/>
    <w:rsid w:val="007802D6"/>
    <w:rsid w:val="00785573"/>
    <w:rsid w:val="00785BEF"/>
    <w:rsid w:val="00797236"/>
    <w:rsid w:val="007A1263"/>
    <w:rsid w:val="007A3690"/>
    <w:rsid w:val="007A65FC"/>
    <w:rsid w:val="007B3B4B"/>
    <w:rsid w:val="007C3F5E"/>
    <w:rsid w:val="007E20CC"/>
    <w:rsid w:val="007E550F"/>
    <w:rsid w:val="007E7C7E"/>
    <w:rsid w:val="007F2B46"/>
    <w:rsid w:val="007F715B"/>
    <w:rsid w:val="00805B4B"/>
    <w:rsid w:val="008120A9"/>
    <w:rsid w:val="008203EB"/>
    <w:rsid w:val="00825F99"/>
    <w:rsid w:val="00833979"/>
    <w:rsid w:val="008519EB"/>
    <w:rsid w:val="00852F00"/>
    <w:rsid w:val="008538EE"/>
    <w:rsid w:val="00865749"/>
    <w:rsid w:val="00872C44"/>
    <w:rsid w:val="0087558B"/>
    <w:rsid w:val="008824FB"/>
    <w:rsid w:val="008868F3"/>
    <w:rsid w:val="008A58B3"/>
    <w:rsid w:val="008B15F1"/>
    <w:rsid w:val="008C1C88"/>
    <w:rsid w:val="008C5D11"/>
    <w:rsid w:val="008C736C"/>
    <w:rsid w:val="008D4710"/>
    <w:rsid w:val="008D5B82"/>
    <w:rsid w:val="008E744B"/>
    <w:rsid w:val="008F6172"/>
    <w:rsid w:val="00900B15"/>
    <w:rsid w:val="00914671"/>
    <w:rsid w:val="00915D71"/>
    <w:rsid w:val="0093185D"/>
    <w:rsid w:val="00931F0C"/>
    <w:rsid w:val="0093260E"/>
    <w:rsid w:val="0093579C"/>
    <w:rsid w:val="009450FF"/>
    <w:rsid w:val="0094689A"/>
    <w:rsid w:val="009475BB"/>
    <w:rsid w:val="00950514"/>
    <w:rsid w:val="00950CF2"/>
    <w:rsid w:val="00950EB1"/>
    <w:rsid w:val="009543BB"/>
    <w:rsid w:val="00954DDF"/>
    <w:rsid w:val="00963D8F"/>
    <w:rsid w:val="00965687"/>
    <w:rsid w:val="00965F8C"/>
    <w:rsid w:val="00976C85"/>
    <w:rsid w:val="009838C5"/>
    <w:rsid w:val="009864FB"/>
    <w:rsid w:val="00987DF3"/>
    <w:rsid w:val="009A2BBB"/>
    <w:rsid w:val="009B3D6A"/>
    <w:rsid w:val="009C2343"/>
    <w:rsid w:val="009D048F"/>
    <w:rsid w:val="009E4269"/>
    <w:rsid w:val="009E77F1"/>
    <w:rsid w:val="009F1318"/>
    <w:rsid w:val="009F2EF7"/>
    <w:rsid w:val="009F30A0"/>
    <w:rsid w:val="00A026F5"/>
    <w:rsid w:val="00A0476C"/>
    <w:rsid w:val="00A174B7"/>
    <w:rsid w:val="00A22BD4"/>
    <w:rsid w:val="00A23FC2"/>
    <w:rsid w:val="00A2777B"/>
    <w:rsid w:val="00A30F80"/>
    <w:rsid w:val="00A43963"/>
    <w:rsid w:val="00A44E62"/>
    <w:rsid w:val="00A4569B"/>
    <w:rsid w:val="00A47DDA"/>
    <w:rsid w:val="00A64D1F"/>
    <w:rsid w:val="00A70585"/>
    <w:rsid w:val="00A918BE"/>
    <w:rsid w:val="00A93C7F"/>
    <w:rsid w:val="00A96F5E"/>
    <w:rsid w:val="00AA0F62"/>
    <w:rsid w:val="00AA3C54"/>
    <w:rsid w:val="00AC37DC"/>
    <w:rsid w:val="00AC429C"/>
    <w:rsid w:val="00AE02EA"/>
    <w:rsid w:val="00AE5FCD"/>
    <w:rsid w:val="00AE6935"/>
    <w:rsid w:val="00AF46D3"/>
    <w:rsid w:val="00AF673D"/>
    <w:rsid w:val="00AF71B9"/>
    <w:rsid w:val="00B003CF"/>
    <w:rsid w:val="00B151EC"/>
    <w:rsid w:val="00B50A8F"/>
    <w:rsid w:val="00B512C7"/>
    <w:rsid w:val="00B55384"/>
    <w:rsid w:val="00B66B0C"/>
    <w:rsid w:val="00B742FF"/>
    <w:rsid w:val="00B82562"/>
    <w:rsid w:val="00B91F70"/>
    <w:rsid w:val="00B953F6"/>
    <w:rsid w:val="00BA4A26"/>
    <w:rsid w:val="00BA4BCF"/>
    <w:rsid w:val="00BA5F61"/>
    <w:rsid w:val="00BA612E"/>
    <w:rsid w:val="00BB1A75"/>
    <w:rsid w:val="00BC280C"/>
    <w:rsid w:val="00BC548D"/>
    <w:rsid w:val="00BD20BF"/>
    <w:rsid w:val="00BE09DA"/>
    <w:rsid w:val="00BE529E"/>
    <w:rsid w:val="00BF21E5"/>
    <w:rsid w:val="00BF544C"/>
    <w:rsid w:val="00BF71D1"/>
    <w:rsid w:val="00C03B0E"/>
    <w:rsid w:val="00C20567"/>
    <w:rsid w:val="00C21E0C"/>
    <w:rsid w:val="00C22164"/>
    <w:rsid w:val="00C27BA6"/>
    <w:rsid w:val="00C27DFF"/>
    <w:rsid w:val="00C31E25"/>
    <w:rsid w:val="00C4739C"/>
    <w:rsid w:val="00C53B2B"/>
    <w:rsid w:val="00C55DCF"/>
    <w:rsid w:val="00C55F04"/>
    <w:rsid w:val="00C56068"/>
    <w:rsid w:val="00C5643E"/>
    <w:rsid w:val="00C56CE8"/>
    <w:rsid w:val="00C57BC7"/>
    <w:rsid w:val="00C71072"/>
    <w:rsid w:val="00C71CEB"/>
    <w:rsid w:val="00C74940"/>
    <w:rsid w:val="00C75AD8"/>
    <w:rsid w:val="00C85480"/>
    <w:rsid w:val="00C90369"/>
    <w:rsid w:val="00C90719"/>
    <w:rsid w:val="00C949D7"/>
    <w:rsid w:val="00CB052F"/>
    <w:rsid w:val="00CB1CD9"/>
    <w:rsid w:val="00CB2425"/>
    <w:rsid w:val="00CB49D1"/>
    <w:rsid w:val="00CC1402"/>
    <w:rsid w:val="00CC7055"/>
    <w:rsid w:val="00CD2E1B"/>
    <w:rsid w:val="00CD3E5E"/>
    <w:rsid w:val="00CD6207"/>
    <w:rsid w:val="00CE3199"/>
    <w:rsid w:val="00CE3736"/>
    <w:rsid w:val="00CF4F78"/>
    <w:rsid w:val="00D033EE"/>
    <w:rsid w:val="00D033F8"/>
    <w:rsid w:val="00D07EC9"/>
    <w:rsid w:val="00D1241E"/>
    <w:rsid w:val="00D14D46"/>
    <w:rsid w:val="00D16B8C"/>
    <w:rsid w:val="00D21A3C"/>
    <w:rsid w:val="00D25E51"/>
    <w:rsid w:val="00D260CF"/>
    <w:rsid w:val="00D277E9"/>
    <w:rsid w:val="00D3059C"/>
    <w:rsid w:val="00D340C4"/>
    <w:rsid w:val="00D347EF"/>
    <w:rsid w:val="00D41254"/>
    <w:rsid w:val="00D422AC"/>
    <w:rsid w:val="00D47329"/>
    <w:rsid w:val="00D5405A"/>
    <w:rsid w:val="00D618D3"/>
    <w:rsid w:val="00D6523B"/>
    <w:rsid w:val="00D669E2"/>
    <w:rsid w:val="00D66BCE"/>
    <w:rsid w:val="00D7523F"/>
    <w:rsid w:val="00D75F72"/>
    <w:rsid w:val="00D8521F"/>
    <w:rsid w:val="00D8525E"/>
    <w:rsid w:val="00DA0B6C"/>
    <w:rsid w:val="00DD604F"/>
    <w:rsid w:val="00DE1A55"/>
    <w:rsid w:val="00DF23C6"/>
    <w:rsid w:val="00E20C92"/>
    <w:rsid w:val="00E231DA"/>
    <w:rsid w:val="00E257A4"/>
    <w:rsid w:val="00E25D33"/>
    <w:rsid w:val="00E3097F"/>
    <w:rsid w:val="00E33E77"/>
    <w:rsid w:val="00E40ED5"/>
    <w:rsid w:val="00E44077"/>
    <w:rsid w:val="00E4704D"/>
    <w:rsid w:val="00E47270"/>
    <w:rsid w:val="00E57F55"/>
    <w:rsid w:val="00E60C8B"/>
    <w:rsid w:val="00E60DAB"/>
    <w:rsid w:val="00E72D53"/>
    <w:rsid w:val="00E755AF"/>
    <w:rsid w:val="00E76B2F"/>
    <w:rsid w:val="00E87ABD"/>
    <w:rsid w:val="00E92B5D"/>
    <w:rsid w:val="00EA6593"/>
    <w:rsid w:val="00EB4EE0"/>
    <w:rsid w:val="00EC02C7"/>
    <w:rsid w:val="00EC0A10"/>
    <w:rsid w:val="00EC29D4"/>
    <w:rsid w:val="00EC3F4F"/>
    <w:rsid w:val="00EC533D"/>
    <w:rsid w:val="00ED348C"/>
    <w:rsid w:val="00ED52D8"/>
    <w:rsid w:val="00ED545B"/>
    <w:rsid w:val="00ED5A6E"/>
    <w:rsid w:val="00ED6428"/>
    <w:rsid w:val="00ED6D47"/>
    <w:rsid w:val="00ED7868"/>
    <w:rsid w:val="00EE0626"/>
    <w:rsid w:val="00EF60F8"/>
    <w:rsid w:val="00EF63B2"/>
    <w:rsid w:val="00F071E4"/>
    <w:rsid w:val="00F107AF"/>
    <w:rsid w:val="00F11F0C"/>
    <w:rsid w:val="00F17F39"/>
    <w:rsid w:val="00F26C11"/>
    <w:rsid w:val="00F274FF"/>
    <w:rsid w:val="00F27F6B"/>
    <w:rsid w:val="00F3161E"/>
    <w:rsid w:val="00F40F99"/>
    <w:rsid w:val="00F41746"/>
    <w:rsid w:val="00F47418"/>
    <w:rsid w:val="00F65E79"/>
    <w:rsid w:val="00F73D64"/>
    <w:rsid w:val="00F764B6"/>
    <w:rsid w:val="00F9629C"/>
    <w:rsid w:val="00FA7B06"/>
    <w:rsid w:val="00FB0221"/>
    <w:rsid w:val="00FB3A98"/>
    <w:rsid w:val="00FC67B7"/>
    <w:rsid w:val="00FD3E7F"/>
    <w:rsid w:val="00FF0513"/>
    <w:rsid w:val="00FF5765"/>
    <w:rsid w:val="00FF6289"/>
    <w:rsid w:val="00FF759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stroke startarrow="block" endarrow="block"/>
    </o:shapedefaults>
    <o:shapelayout v:ext="edit">
      <o:idmap v:ext="edit" data="1"/>
    </o:shapelayout>
  </w:shapeDefaults>
  <w:decimalSymbol w:val=","/>
  <w:listSeparator w:val=";"/>
  <w14:docId w14:val="16EA25A3"/>
  <w15:docId w15:val="{7065ED6A-F126-4C29-A1A5-B975F3FEA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E231DA"/>
    <w:pPr>
      <w:spacing w:before="120"/>
      <w:jc w:val="both"/>
    </w:pPr>
    <w:rPr>
      <w:rFonts w:ascii="Cambria" w:hAnsi="Cambria"/>
      <w:sz w:val="24"/>
      <w:szCs w:val="24"/>
    </w:rPr>
  </w:style>
  <w:style w:type="paragraph" w:styleId="Nadpis1">
    <w:name w:val="heading 1"/>
    <w:basedOn w:val="Normln"/>
    <w:next w:val="Normln"/>
    <w:link w:val="Nadpis1Char"/>
    <w:uiPriority w:val="9"/>
    <w:qFormat/>
    <w:rsid w:val="000A562D"/>
    <w:pPr>
      <w:keepNext/>
      <w:numPr>
        <w:numId w:val="1"/>
      </w:numPr>
      <w:spacing w:before="600" w:after="60"/>
      <w:ind w:left="431" w:hanging="431"/>
      <w:outlineLvl w:val="0"/>
    </w:pPr>
    <w:rPr>
      <w:rFonts w:ascii="Calibri" w:hAnsi="Calibri" w:cs="Arial"/>
      <w:b/>
      <w:bCs/>
      <w:kern w:val="32"/>
      <w:sz w:val="32"/>
      <w:szCs w:val="32"/>
    </w:rPr>
  </w:style>
  <w:style w:type="paragraph" w:styleId="Nadpis2">
    <w:name w:val="heading 2"/>
    <w:basedOn w:val="Normln"/>
    <w:next w:val="Normln"/>
    <w:autoRedefine/>
    <w:qFormat/>
    <w:rsid w:val="00E257A4"/>
    <w:pPr>
      <w:keepNext/>
      <w:numPr>
        <w:ilvl w:val="1"/>
        <w:numId w:val="1"/>
      </w:numPr>
      <w:spacing w:before="240" w:after="60"/>
      <w:outlineLvl w:val="1"/>
    </w:pPr>
    <w:rPr>
      <w:rFonts w:ascii="Calibri" w:hAnsi="Calibri" w:cs="Arial"/>
      <w:b/>
      <w:bCs/>
      <w:i/>
      <w:iCs/>
      <w:sz w:val="28"/>
      <w:szCs w:val="28"/>
    </w:rPr>
  </w:style>
  <w:style w:type="paragraph" w:styleId="Nadpis3">
    <w:name w:val="heading 3"/>
    <w:basedOn w:val="Normln"/>
    <w:next w:val="Normln"/>
    <w:qFormat/>
    <w:rsid w:val="002D2817"/>
    <w:pPr>
      <w:keepNext/>
      <w:numPr>
        <w:ilvl w:val="2"/>
        <w:numId w:val="1"/>
      </w:numPr>
      <w:spacing w:before="240" w:after="60"/>
      <w:outlineLvl w:val="2"/>
    </w:pPr>
    <w:rPr>
      <w:rFonts w:cs="Arial"/>
      <w:b/>
      <w:bCs/>
      <w:sz w:val="26"/>
      <w:szCs w:val="26"/>
    </w:rPr>
  </w:style>
  <w:style w:type="paragraph" w:styleId="Nadpis4">
    <w:name w:val="heading 4"/>
    <w:basedOn w:val="Normln"/>
    <w:next w:val="Normln"/>
    <w:qFormat/>
    <w:rsid w:val="005A62F9"/>
    <w:pPr>
      <w:keepNext/>
      <w:numPr>
        <w:ilvl w:val="3"/>
        <w:numId w:val="7"/>
      </w:numPr>
      <w:spacing w:before="240" w:after="60"/>
      <w:outlineLvl w:val="3"/>
    </w:pPr>
    <w:rPr>
      <w:rFonts w:ascii="Times New Roman" w:hAnsi="Times New Roman"/>
      <w:b/>
      <w:bCs/>
      <w:sz w:val="28"/>
      <w:szCs w:val="28"/>
    </w:rPr>
  </w:style>
  <w:style w:type="paragraph" w:styleId="Nadpis5">
    <w:name w:val="heading 5"/>
    <w:basedOn w:val="Normln"/>
    <w:next w:val="Normln"/>
    <w:qFormat/>
    <w:rsid w:val="005A62F9"/>
    <w:pPr>
      <w:numPr>
        <w:ilvl w:val="4"/>
        <w:numId w:val="7"/>
      </w:numPr>
      <w:spacing w:before="240" w:after="60"/>
      <w:outlineLvl w:val="4"/>
    </w:pPr>
    <w:rPr>
      <w:b/>
      <w:bCs/>
      <w:i/>
      <w:iCs/>
      <w:sz w:val="26"/>
      <w:szCs w:val="26"/>
    </w:rPr>
  </w:style>
  <w:style w:type="paragraph" w:styleId="Nadpis6">
    <w:name w:val="heading 6"/>
    <w:basedOn w:val="Normln"/>
    <w:next w:val="Normln"/>
    <w:qFormat/>
    <w:rsid w:val="002D2817"/>
    <w:pPr>
      <w:numPr>
        <w:ilvl w:val="5"/>
        <w:numId w:val="1"/>
      </w:numPr>
      <w:spacing w:before="240" w:after="60"/>
      <w:outlineLvl w:val="5"/>
    </w:pPr>
    <w:rPr>
      <w:rFonts w:ascii="Times New Roman" w:hAnsi="Times New Roman"/>
      <w:b/>
      <w:bCs/>
      <w:sz w:val="22"/>
      <w:szCs w:val="22"/>
    </w:rPr>
  </w:style>
  <w:style w:type="paragraph" w:styleId="Nadpis7">
    <w:name w:val="heading 7"/>
    <w:basedOn w:val="Normln"/>
    <w:next w:val="Normln"/>
    <w:qFormat/>
    <w:rsid w:val="002D2817"/>
    <w:pPr>
      <w:numPr>
        <w:ilvl w:val="6"/>
        <w:numId w:val="1"/>
      </w:numPr>
      <w:spacing w:before="240" w:after="60"/>
      <w:outlineLvl w:val="6"/>
    </w:pPr>
    <w:rPr>
      <w:rFonts w:ascii="Times New Roman" w:hAnsi="Times New Roman"/>
    </w:rPr>
  </w:style>
  <w:style w:type="paragraph" w:styleId="Nadpis8">
    <w:name w:val="heading 8"/>
    <w:basedOn w:val="Normln"/>
    <w:next w:val="Normln"/>
    <w:qFormat/>
    <w:rsid w:val="002D2817"/>
    <w:pPr>
      <w:numPr>
        <w:ilvl w:val="7"/>
        <w:numId w:val="1"/>
      </w:numPr>
      <w:spacing w:before="240" w:after="60"/>
      <w:outlineLvl w:val="7"/>
    </w:pPr>
    <w:rPr>
      <w:rFonts w:ascii="Times New Roman" w:hAnsi="Times New Roman"/>
      <w:i/>
      <w:iCs/>
    </w:rPr>
  </w:style>
  <w:style w:type="paragraph" w:styleId="Nadpis9">
    <w:name w:val="heading 9"/>
    <w:basedOn w:val="Normln"/>
    <w:next w:val="Normln"/>
    <w:qFormat/>
    <w:rsid w:val="002D2817"/>
    <w:pPr>
      <w:numPr>
        <w:ilvl w:val="8"/>
        <w:numId w:val="1"/>
      </w:numPr>
      <w:spacing w:before="240" w:after="60"/>
      <w:outlineLvl w:val="8"/>
    </w:pPr>
    <w:rPr>
      <w:rFonts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E33E77"/>
    <w:pPr>
      <w:pBdr>
        <w:bottom w:val="single" w:sz="8" w:space="1" w:color="auto"/>
      </w:pBdr>
      <w:tabs>
        <w:tab w:val="center" w:pos="4536"/>
        <w:tab w:val="right" w:pos="9072"/>
      </w:tabs>
      <w:spacing w:after="120"/>
      <w:jc w:val="right"/>
    </w:pPr>
    <w:rPr>
      <w:rFonts w:ascii="Calibri" w:hAnsi="Calibri"/>
      <w:sz w:val="32"/>
      <w:szCs w:val="20"/>
    </w:rPr>
  </w:style>
  <w:style w:type="paragraph" w:styleId="Zkladntext">
    <w:name w:val="Body Text"/>
    <w:basedOn w:val="Normln"/>
    <w:rsid w:val="001A660C"/>
    <w:pPr>
      <w:widowControl w:val="0"/>
      <w:autoSpaceDE w:val="0"/>
      <w:autoSpaceDN w:val="0"/>
      <w:adjustRightInd w:val="0"/>
      <w:spacing w:line="196" w:lineRule="atLeast"/>
    </w:pPr>
    <w:rPr>
      <w:rFonts w:cs="Arial"/>
      <w:sz w:val="14"/>
      <w:szCs w:val="14"/>
    </w:rPr>
  </w:style>
  <w:style w:type="character" w:styleId="Hypertextovodkaz">
    <w:name w:val="Hyperlink"/>
    <w:basedOn w:val="Standardnpsmoodstavce"/>
    <w:uiPriority w:val="99"/>
    <w:rsid w:val="001A660C"/>
    <w:rPr>
      <w:color w:val="0000FF"/>
      <w:u w:val="single"/>
    </w:rPr>
  </w:style>
  <w:style w:type="paragraph" w:styleId="Zpat">
    <w:name w:val="footer"/>
    <w:basedOn w:val="Normln"/>
    <w:link w:val="ZpatChar"/>
    <w:uiPriority w:val="99"/>
    <w:rsid w:val="001B5E60"/>
    <w:pPr>
      <w:tabs>
        <w:tab w:val="center" w:pos="4536"/>
        <w:tab w:val="right" w:pos="9072"/>
      </w:tabs>
    </w:pPr>
  </w:style>
  <w:style w:type="numbering" w:customStyle="1" w:styleId="slaKapitol">
    <w:name w:val="Čísla Kapitol"/>
    <w:uiPriority w:val="99"/>
    <w:rsid w:val="005A62F9"/>
    <w:pPr>
      <w:numPr>
        <w:numId w:val="7"/>
      </w:numPr>
    </w:pPr>
  </w:style>
  <w:style w:type="numbering" w:customStyle="1" w:styleId="seznam-abecedn">
    <w:name w:val="seznam - abecední"/>
    <w:basedOn w:val="Bezseznamu"/>
    <w:rsid w:val="006B0A99"/>
    <w:pPr>
      <w:numPr>
        <w:numId w:val="2"/>
      </w:numPr>
    </w:pPr>
  </w:style>
  <w:style w:type="numbering" w:customStyle="1" w:styleId="selnseznam">
    <w:name w:val="Číselný seznam"/>
    <w:basedOn w:val="Bezseznamu"/>
    <w:rsid w:val="006B0A99"/>
    <w:pPr>
      <w:numPr>
        <w:numId w:val="3"/>
      </w:numPr>
    </w:pPr>
  </w:style>
  <w:style w:type="paragraph" w:styleId="Obsah1">
    <w:name w:val="toc 1"/>
    <w:basedOn w:val="Normln"/>
    <w:next w:val="Normln"/>
    <w:autoRedefine/>
    <w:uiPriority w:val="39"/>
    <w:rsid w:val="005A62F9"/>
    <w:pPr>
      <w:tabs>
        <w:tab w:val="right" w:leader="dot" w:pos="9061"/>
      </w:tabs>
      <w:jc w:val="left"/>
    </w:pPr>
    <w:rPr>
      <w:bCs/>
      <w:szCs w:val="20"/>
    </w:rPr>
  </w:style>
  <w:style w:type="paragraph" w:styleId="Obsah2">
    <w:name w:val="toc 2"/>
    <w:basedOn w:val="Normln"/>
    <w:next w:val="Normln"/>
    <w:autoRedefine/>
    <w:uiPriority w:val="39"/>
    <w:rsid w:val="00453405"/>
    <w:pPr>
      <w:spacing w:before="0"/>
      <w:jc w:val="left"/>
    </w:pPr>
    <w:rPr>
      <w:szCs w:val="20"/>
    </w:rPr>
  </w:style>
  <w:style w:type="paragraph" w:styleId="Obsah3">
    <w:name w:val="toc 3"/>
    <w:basedOn w:val="Normln"/>
    <w:next w:val="Normln"/>
    <w:autoRedefine/>
    <w:uiPriority w:val="39"/>
    <w:rsid w:val="00453405"/>
    <w:pPr>
      <w:spacing w:before="0"/>
      <w:jc w:val="left"/>
    </w:pPr>
    <w:rPr>
      <w:iCs/>
      <w:szCs w:val="20"/>
    </w:rPr>
  </w:style>
  <w:style w:type="paragraph" w:styleId="Obsah4">
    <w:name w:val="toc 4"/>
    <w:basedOn w:val="Normln"/>
    <w:next w:val="Normln"/>
    <w:autoRedefine/>
    <w:semiHidden/>
    <w:rsid w:val="00CC7055"/>
    <w:pPr>
      <w:spacing w:before="0"/>
      <w:ind w:left="720"/>
      <w:jc w:val="left"/>
    </w:pPr>
    <w:rPr>
      <w:sz w:val="18"/>
      <w:szCs w:val="18"/>
    </w:rPr>
  </w:style>
  <w:style w:type="paragraph" w:styleId="Obsah5">
    <w:name w:val="toc 5"/>
    <w:basedOn w:val="Normln"/>
    <w:next w:val="Normln"/>
    <w:autoRedefine/>
    <w:semiHidden/>
    <w:rsid w:val="00CC7055"/>
    <w:pPr>
      <w:spacing w:before="0"/>
      <w:ind w:left="960"/>
      <w:jc w:val="left"/>
    </w:pPr>
    <w:rPr>
      <w:sz w:val="18"/>
      <w:szCs w:val="18"/>
    </w:rPr>
  </w:style>
  <w:style w:type="paragraph" w:styleId="Obsah6">
    <w:name w:val="toc 6"/>
    <w:basedOn w:val="Normln"/>
    <w:next w:val="Normln"/>
    <w:autoRedefine/>
    <w:semiHidden/>
    <w:rsid w:val="00CC7055"/>
    <w:pPr>
      <w:spacing w:before="0"/>
      <w:ind w:left="1200"/>
      <w:jc w:val="left"/>
    </w:pPr>
    <w:rPr>
      <w:sz w:val="18"/>
      <w:szCs w:val="18"/>
    </w:rPr>
  </w:style>
  <w:style w:type="paragraph" w:styleId="Obsah7">
    <w:name w:val="toc 7"/>
    <w:basedOn w:val="Normln"/>
    <w:next w:val="Normln"/>
    <w:autoRedefine/>
    <w:semiHidden/>
    <w:rsid w:val="00CC7055"/>
    <w:pPr>
      <w:spacing w:before="0"/>
      <w:ind w:left="1440"/>
      <w:jc w:val="left"/>
    </w:pPr>
    <w:rPr>
      <w:sz w:val="18"/>
      <w:szCs w:val="18"/>
    </w:rPr>
  </w:style>
  <w:style w:type="paragraph" w:styleId="Obsah8">
    <w:name w:val="toc 8"/>
    <w:basedOn w:val="Normln"/>
    <w:next w:val="Normln"/>
    <w:autoRedefine/>
    <w:semiHidden/>
    <w:rsid w:val="00CC7055"/>
    <w:pPr>
      <w:spacing w:before="0"/>
      <w:ind w:left="1680"/>
      <w:jc w:val="left"/>
    </w:pPr>
    <w:rPr>
      <w:sz w:val="18"/>
      <w:szCs w:val="18"/>
    </w:rPr>
  </w:style>
  <w:style w:type="paragraph" w:styleId="Obsah9">
    <w:name w:val="toc 9"/>
    <w:basedOn w:val="Normln"/>
    <w:next w:val="Normln"/>
    <w:autoRedefine/>
    <w:semiHidden/>
    <w:rsid w:val="00CC7055"/>
    <w:pPr>
      <w:spacing w:before="0"/>
      <w:ind w:left="1920"/>
      <w:jc w:val="left"/>
    </w:pPr>
    <w:rPr>
      <w:sz w:val="18"/>
      <w:szCs w:val="18"/>
    </w:rPr>
  </w:style>
  <w:style w:type="paragraph" w:customStyle="1" w:styleId="Zdroj">
    <w:name w:val="Zdroj"/>
    <w:basedOn w:val="Sta"/>
    <w:qFormat/>
    <w:rsid w:val="005561FB"/>
    <w:pPr>
      <w:numPr>
        <w:numId w:val="5"/>
      </w:numPr>
      <w:ind w:left="567" w:hanging="567"/>
      <w:jc w:val="left"/>
    </w:pPr>
  </w:style>
  <w:style w:type="character" w:customStyle="1" w:styleId="Autor">
    <w:name w:val="Autor"/>
    <w:basedOn w:val="Standardnpsmoodstavce"/>
    <w:qFormat/>
    <w:rsid w:val="0022273D"/>
    <w:rPr>
      <w:smallCaps/>
    </w:rPr>
  </w:style>
  <w:style w:type="character" w:customStyle="1" w:styleId="Nzevdla">
    <w:name w:val="Název díla"/>
    <w:basedOn w:val="Standardnpsmoodstavce"/>
    <w:qFormat/>
    <w:rsid w:val="0022273D"/>
    <w:rPr>
      <w:i/>
    </w:rPr>
  </w:style>
  <w:style w:type="table" w:styleId="Mkatabulky">
    <w:name w:val="Table Grid"/>
    <w:basedOn w:val="Normlntabulka"/>
    <w:rsid w:val="00D66B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59226A"/>
    <w:pPr>
      <w:spacing w:before="0"/>
    </w:pPr>
    <w:rPr>
      <w:rFonts w:ascii="Tahoma" w:hAnsi="Tahoma" w:cs="Tahoma"/>
      <w:sz w:val="16"/>
      <w:szCs w:val="16"/>
    </w:rPr>
  </w:style>
  <w:style w:type="character" w:customStyle="1" w:styleId="TextbublinyChar">
    <w:name w:val="Text bubliny Char"/>
    <w:basedOn w:val="Standardnpsmoodstavce"/>
    <w:link w:val="Textbubliny"/>
    <w:rsid w:val="0059226A"/>
    <w:rPr>
      <w:rFonts w:ascii="Tahoma" w:hAnsi="Tahoma" w:cs="Tahoma"/>
      <w:sz w:val="16"/>
      <w:szCs w:val="16"/>
    </w:rPr>
  </w:style>
  <w:style w:type="paragraph" w:customStyle="1" w:styleId="InformaceTitulnstrany">
    <w:name w:val="Informace Titulní strany"/>
    <w:basedOn w:val="Normln"/>
    <w:qFormat/>
    <w:rsid w:val="00B003CF"/>
    <w:pPr>
      <w:tabs>
        <w:tab w:val="right" w:pos="2127"/>
        <w:tab w:val="left" w:pos="2552"/>
      </w:tabs>
    </w:pPr>
    <w:rPr>
      <w:rFonts w:ascii="Calibri" w:hAnsi="Calibri" w:cs="Calibri"/>
    </w:rPr>
  </w:style>
  <w:style w:type="character" w:styleId="Zstupntext">
    <w:name w:val="Placeholder Text"/>
    <w:basedOn w:val="Standardnpsmoodstavce"/>
    <w:uiPriority w:val="99"/>
    <w:semiHidden/>
    <w:rsid w:val="007253F5"/>
    <w:rPr>
      <w:color w:val="808080"/>
    </w:rPr>
  </w:style>
  <w:style w:type="paragraph" w:customStyle="1" w:styleId="Pkladkdu">
    <w:name w:val="Příklad kódu"/>
    <w:basedOn w:val="Normln"/>
    <w:qFormat/>
    <w:rsid w:val="0054695E"/>
    <w:pPr>
      <w:pBdr>
        <w:top w:val="dashSmallGap" w:sz="4" w:space="1" w:color="auto"/>
        <w:bottom w:val="dashSmallGap" w:sz="4" w:space="1" w:color="auto"/>
      </w:pBdr>
      <w:ind w:left="567" w:right="567"/>
      <w:jc w:val="left"/>
    </w:pPr>
    <w:rPr>
      <w:rFonts w:ascii="Consolas" w:hAnsi="Consolas"/>
    </w:rPr>
  </w:style>
  <w:style w:type="paragraph" w:customStyle="1" w:styleId="Sta">
    <w:name w:val="Stať"/>
    <w:basedOn w:val="Normln"/>
    <w:qFormat/>
    <w:rsid w:val="00E60C8B"/>
    <w:pPr>
      <w:spacing w:line="360" w:lineRule="auto"/>
    </w:pPr>
    <w:rPr>
      <w:rFonts w:cs="Arial"/>
      <w:color w:val="000000"/>
      <w:szCs w:val="20"/>
    </w:rPr>
  </w:style>
  <w:style w:type="paragraph" w:customStyle="1" w:styleId="Podpisovdek">
    <w:name w:val="Podpisový řádek"/>
    <w:basedOn w:val="Normln"/>
    <w:rsid w:val="005A77CC"/>
    <w:pPr>
      <w:tabs>
        <w:tab w:val="left" w:pos="5103"/>
        <w:tab w:val="left" w:leader="dot" w:pos="7938"/>
      </w:tabs>
      <w:spacing w:before="360"/>
    </w:pPr>
    <w:rPr>
      <w:szCs w:val="20"/>
    </w:rPr>
  </w:style>
  <w:style w:type="paragraph" w:customStyle="1" w:styleId="Nezaazovannadpis">
    <w:name w:val="Nezařazovaný nadpis"/>
    <w:next w:val="Sta"/>
    <w:autoRedefine/>
    <w:qFormat/>
    <w:rsid w:val="00E60C8B"/>
    <w:pPr>
      <w:keepNext/>
      <w:keepLines/>
      <w:spacing w:before="400" w:after="120" w:line="360" w:lineRule="auto"/>
    </w:pPr>
    <w:rPr>
      <w:rFonts w:ascii="Calibri" w:hAnsi="Calibri" w:cs="Arial"/>
      <w:b/>
      <w:bCs/>
      <w:kern w:val="32"/>
      <w:sz w:val="40"/>
      <w:szCs w:val="32"/>
    </w:rPr>
  </w:style>
  <w:style w:type="paragraph" w:customStyle="1" w:styleId="Jmnopodpodpisovmdkem">
    <w:name w:val="Jméno pod podpisovým řádkem"/>
    <w:basedOn w:val="Normln"/>
    <w:next w:val="Sta"/>
    <w:qFormat/>
    <w:rsid w:val="00CB1CD9"/>
    <w:pPr>
      <w:tabs>
        <w:tab w:val="center" w:pos="6521"/>
      </w:tabs>
      <w:spacing w:before="0" w:after="120"/>
    </w:pPr>
    <w:rPr>
      <w:bCs/>
    </w:rPr>
  </w:style>
  <w:style w:type="paragraph" w:customStyle="1" w:styleId="Sekce">
    <w:name w:val="Sekce"/>
    <w:basedOn w:val="Nezaazovannadpis"/>
    <w:next w:val="Sta"/>
    <w:qFormat/>
    <w:rsid w:val="00CB1CD9"/>
    <w:pPr>
      <w:pageBreakBefore/>
    </w:pPr>
  </w:style>
  <w:style w:type="paragraph" w:styleId="Nadpisobsahu">
    <w:name w:val="TOC Heading"/>
    <w:basedOn w:val="Sekce"/>
    <w:next w:val="Normln"/>
    <w:uiPriority w:val="39"/>
    <w:qFormat/>
    <w:rsid w:val="003635F8"/>
    <w:pPr>
      <w:spacing w:after="0" w:line="276" w:lineRule="auto"/>
    </w:pPr>
    <w:rPr>
      <w:rFonts w:cs="Times New Roman"/>
      <w:kern w:val="0"/>
      <w:szCs w:val="28"/>
      <w:lang w:eastAsia="en-US"/>
    </w:rPr>
  </w:style>
  <w:style w:type="paragraph" w:customStyle="1" w:styleId="Neslovankapitola">
    <w:name w:val="Nečíslovaná kapitola"/>
    <w:basedOn w:val="Sekce"/>
    <w:next w:val="Sta"/>
    <w:autoRedefine/>
    <w:qFormat/>
    <w:rsid w:val="004F5DCD"/>
    <w:pPr>
      <w:outlineLvl w:val="0"/>
    </w:pPr>
  </w:style>
  <w:style w:type="paragraph" w:customStyle="1" w:styleId="Kapitola">
    <w:name w:val="Kapitola"/>
    <w:basedOn w:val="Neslovankapitola"/>
    <w:next w:val="Sta"/>
    <w:autoRedefine/>
    <w:qFormat/>
    <w:rsid w:val="005A62F9"/>
    <w:pPr>
      <w:numPr>
        <w:numId w:val="7"/>
      </w:numPr>
      <w:spacing w:before="120"/>
    </w:pPr>
  </w:style>
  <w:style w:type="paragraph" w:customStyle="1" w:styleId="Podkapitola">
    <w:name w:val="Podkapitola"/>
    <w:next w:val="Sta"/>
    <w:autoRedefine/>
    <w:qFormat/>
    <w:rsid w:val="005A62F9"/>
    <w:pPr>
      <w:keepNext/>
      <w:numPr>
        <w:ilvl w:val="1"/>
        <w:numId w:val="7"/>
      </w:numPr>
      <w:tabs>
        <w:tab w:val="left" w:pos="4111"/>
      </w:tabs>
      <w:spacing w:before="320" w:after="120" w:line="360" w:lineRule="auto"/>
      <w:outlineLvl w:val="1"/>
    </w:pPr>
    <w:rPr>
      <w:rFonts w:ascii="Calibri" w:hAnsi="Calibri" w:cs="Arial"/>
      <w:b/>
      <w:bCs/>
      <w:kern w:val="32"/>
      <w:sz w:val="32"/>
      <w:szCs w:val="24"/>
    </w:rPr>
  </w:style>
  <w:style w:type="paragraph" w:customStyle="1" w:styleId="Podpodkapitola">
    <w:name w:val="Podpodkapitola"/>
    <w:next w:val="Sta"/>
    <w:autoRedefine/>
    <w:qFormat/>
    <w:rsid w:val="00ED5A6E"/>
    <w:pPr>
      <w:keepNext/>
      <w:numPr>
        <w:ilvl w:val="2"/>
        <w:numId w:val="7"/>
      </w:numPr>
      <w:spacing w:before="240" w:line="360" w:lineRule="auto"/>
      <w:outlineLvl w:val="2"/>
    </w:pPr>
    <w:rPr>
      <w:rFonts w:ascii="Calibri" w:hAnsi="Calibri"/>
      <w:b/>
      <w:sz w:val="24"/>
      <w:szCs w:val="24"/>
    </w:rPr>
  </w:style>
  <w:style w:type="character" w:customStyle="1" w:styleId="ZhlavChar">
    <w:name w:val="Záhlaví Char"/>
    <w:basedOn w:val="Standardnpsmoodstavce"/>
    <w:link w:val="Zhlav"/>
    <w:uiPriority w:val="99"/>
    <w:rsid w:val="00E33E77"/>
    <w:rPr>
      <w:rFonts w:ascii="Calibri" w:hAnsi="Calibri"/>
      <w:sz w:val="32"/>
    </w:rPr>
  </w:style>
  <w:style w:type="character" w:customStyle="1" w:styleId="ZpatChar">
    <w:name w:val="Zápatí Char"/>
    <w:basedOn w:val="Standardnpsmoodstavce"/>
    <w:link w:val="Zpat"/>
    <w:uiPriority w:val="99"/>
    <w:rsid w:val="00E33E77"/>
    <w:rPr>
      <w:rFonts w:ascii="Cambria" w:hAnsi="Cambria"/>
      <w:sz w:val="24"/>
      <w:szCs w:val="24"/>
    </w:rPr>
  </w:style>
  <w:style w:type="numbering" w:customStyle="1" w:styleId="seznam-odrky">
    <w:name w:val="seznam - odrážky"/>
    <w:basedOn w:val="Bezseznamu"/>
    <w:rsid w:val="000203DC"/>
    <w:pPr>
      <w:numPr>
        <w:numId w:val="4"/>
      </w:numPr>
    </w:pPr>
  </w:style>
  <w:style w:type="paragraph" w:customStyle="1" w:styleId="Ploha">
    <w:name w:val="Příloha"/>
    <w:basedOn w:val="Neslovankapitola"/>
    <w:next w:val="Sta"/>
    <w:qFormat/>
    <w:rsid w:val="00A30F80"/>
    <w:pPr>
      <w:numPr>
        <w:numId w:val="6"/>
      </w:numPr>
      <w:ind w:left="567" w:hanging="567"/>
    </w:pPr>
  </w:style>
  <w:style w:type="character" w:styleId="Sledovanodkaz">
    <w:name w:val="FollowedHyperlink"/>
    <w:basedOn w:val="Standardnpsmoodstavce"/>
    <w:rsid w:val="00E231DA"/>
    <w:rPr>
      <w:color w:val="800080" w:themeColor="followedHyperlink"/>
      <w:u w:val="single"/>
    </w:rPr>
  </w:style>
  <w:style w:type="numbering" w:customStyle="1" w:styleId="seznam-slovan">
    <w:name w:val="seznam - číslovaný"/>
    <w:basedOn w:val="Bezseznamu"/>
    <w:rsid w:val="000203DC"/>
    <w:pPr>
      <w:numPr>
        <w:numId w:val="13"/>
      </w:numPr>
    </w:pPr>
  </w:style>
  <w:style w:type="character" w:customStyle="1" w:styleId="Nadpis1Char">
    <w:name w:val="Nadpis 1 Char"/>
    <w:basedOn w:val="Standardnpsmoodstavce"/>
    <w:link w:val="Nadpis1"/>
    <w:uiPriority w:val="9"/>
    <w:rsid w:val="001D7BF6"/>
    <w:rPr>
      <w:rFonts w:ascii="Calibri" w:hAnsi="Calibri" w:cs="Arial"/>
      <w:b/>
      <w:bCs/>
      <w:kern w:val="32"/>
      <w:sz w:val="32"/>
      <w:szCs w:val="32"/>
    </w:rPr>
  </w:style>
  <w:style w:type="paragraph" w:styleId="Bibliografie">
    <w:name w:val="Bibliography"/>
    <w:basedOn w:val="Normln"/>
    <w:next w:val="Normln"/>
    <w:uiPriority w:val="37"/>
    <w:unhideWhenUsed/>
    <w:rsid w:val="001D7BF6"/>
  </w:style>
  <w:style w:type="paragraph" w:styleId="Titulek">
    <w:name w:val="caption"/>
    <w:basedOn w:val="Normln"/>
    <w:next w:val="Normln"/>
    <w:unhideWhenUsed/>
    <w:qFormat/>
    <w:rsid w:val="00C71072"/>
    <w:pPr>
      <w:spacing w:before="0" w:after="200"/>
    </w:pPr>
    <w:rPr>
      <w:i/>
      <w:iCs/>
      <w:color w:val="1F497D" w:themeColor="text2"/>
      <w:sz w:val="18"/>
      <w:szCs w:val="18"/>
    </w:rPr>
  </w:style>
  <w:style w:type="paragraph" w:styleId="Seznamobrzk">
    <w:name w:val="table of figures"/>
    <w:basedOn w:val="Normln"/>
    <w:next w:val="Normln"/>
    <w:uiPriority w:val="99"/>
    <w:unhideWhenUsed/>
    <w:rsid w:val="00C71072"/>
  </w:style>
  <w:style w:type="paragraph" w:styleId="Citt">
    <w:name w:val="Quote"/>
    <w:basedOn w:val="Normln"/>
    <w:next w:val="Normln"/>
    <w:link w:val="CittChar"/>
    <w:uiPriority w:val="29"/>
    <w:qFormat/>
    <w:rsid w:val="0021060C"/>
    <w:pPr>
      <w:spacing w:before="200" w:after="160"/>
      <w:ind w:left="864" w:right="864"/>
      <w:jc w:val="center"/>
    </w:pPr>
    <w:rPr>
      <w:i/>
      <w:iCs/>
      <w:color w:val="404040" w:themeColor="text1" w:themeTint="BF"/>
    </w:rPr>
  </w:style>
  <w:style w:type="character" w:customStyle="1" w:styleId="CittChar">
    <w:name w:val="Citát Char"/>
    <w:basedOn w:val="Standardnpsmoodstavce"/>
    <w:link w:val="Citt"/>
    <w:uiPriority w:val="29"/>
    <w:rsid w:val="0021060C"/>
    <w:rPr>
      <w:rFonts w:ascii="Cambria" w:hAnsi="Cambria"/>
      <w:i/>
      <w:iCs/>
      <w:color w:val="404040" w:themeColor="text1" w:themeTint="BF"/>
      <w:sz w:val="24"/>
      <w:szCs w:val="24"/>
    </w:rPr>
  </w:style>
  <w:style w:type="paragraph" w:customStyle="1" w:styleId="Default">
    <w:name w:val="Default"/>
    <w:uiPriority w:val="99"/>
    <w:rsid w:val="00797236"/>
    <w:pPr>
      <w:autoSpaceDE w:val="0"/>
      <w:autoSpaceDN w:val="0"/>
      <w:adjustRightInd w:val="0"/>
    </w:pPr>
    <w:rPr>
      <w:rFonts w:eastAsia="Calibri"/>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8194">
      <w:bodyDiv w:val="1"/>
      <w:marLeft w:val="0"/>
      <w:marRight w:val="0"/>
      <w:marTop w:val="0"/>
      <w:marBottom w:val="0"/>
      <w:divBdr>
        <w:top w:val="none" w:sz="0" w:space="0" w:color="auto"/>
        <w:left w:val="none" w:sz="0" w:space="0" w:color="auto"/>
        <w:bottom w:val="none" w:sz="0" w:space="0" w:color="auto"/>
        <w:right w:val="none" w:sz="0" w:space="0" w:color="auto"/>
      </w:divBdr>
    </w:div>
    <w:div w:id="37821074">
      <w:bodyDiv w:val="1"/>
      <w:marLeft w:val="0"/>
      <w:marRight w:val="0"/>
      <w:marTop w:val="0"/>
      <w:marBottom w:val="0"/>
      <w:divBdr>
        <w:top w:val="none" w:sz="0" w:space="0" w:color="auto"/>
        <w:left w:val="none" w:sz="0" w:space="0" w:color="auto"/>
        <w:bottom w:val="none" w:sz="0" w:space="0" w:color="auto"/>
        <w:right w:val="none" w:sz="0" w:space="0" w:color="auto"/>
      </w:divBdr>
    </w:div>
    <w:div w:id="106697965">
      <w:bodyDiv w:val="1"/>
      <w:marLeft w:val="0"/>
      <w:marRight w:val="0"/>
      <w:marTop w:val="0"/>
      <w:marBottom w:val="0"/>
      <w:divBdr>
        <w:top w:val="none" w:sz="0" w:space="0" w:color="auto"/>
        <w:left w:val="none" w:sz="0" w:space="0" w:color="auto"/>
        <w:bottom w:val="none" w:sz="0" w:space="0" w:color="auto"/>
        <w:right w:val="none" w:sz="0" w:space="0" w:color="auto"/>
      </w:divBdr>
    </w:div>
    <w:div w:id="174727930">
      <w:bodyDiv w:val="1"/>
      <w:marLeft w:val="0"/>
      <w:marRight w:val="0"/>
      <w:marTop w:val="0"/>
      <w:marBottom w:val="0"/>
      <w:divBdr>
        <w:top w:val="none" w:sz="0" w:space="0" w:color="auto"/>
        <w:left w:val="none" w:sz="0" w:space="0" w:color="auto"/>
        <w:bottom w:val="none" w:sz="0" w:space="0" w:color="auto"/>
        <w:right w:val="none" w:sz="0" w:space="0" w:color="auto"/>
      </w:divBdr>
    </w:div>
    <w:div w:id="198859553">
      <w:bodyDiv w:val="1"/>
      <w:marLeft w:val="0"/>
      <w:marRight w:val="0"/>
      <w:marTop w:val="0"/>
      <w:marBottom w:val="0"/>
      <w:divBdr>
        <w:top w:val="none" w:sz="0" w:space="0" w:color="auto"/>
        <w:left w:val="none" w:sz="0" w:space="0" w:color="auto"/>
        <w:bottom w:val="none" w:sz="0" w:space="0" w:color="auto"/>
        <w:right w:val="none" w:sz="0" w:space="0" w:color="auto"/>
      </w:divBdr>
    </w:div>
    <w:div w:id="211844427">
      <w:bodyDiv w:val="1"/>
      <w:marLeft w:val="0"/>
      <w:marRight w:val="0"/>
      <w:marTop w:val="0"/>
      <w:marBottom w:val="0"/>
      <w:divBdr>
        <w:top w:val="none" w:sz="0" w:space="0" w:color="auto"/>
        <w:left w:val="none" w:sz="0" w:space="0" w:color="auto"/>
        <w:bottom w:val="none" w:sz="0" w:space="0" w:color="auto"/>
        <w:right w:val="none" w:sz="0" w:space="0" w:color="auto"/>
      </w:divBdr>
    </w:div>
    <w:div w:id="309791814">
      <w:bodyDiv w:val="1"/>
      <w:marLeft w:val="0"/>
      <w:marRight w:val="0"/>
      <w:marTop w:val="0"/>
      <w:marBottom w:val="0"/>
      <w:divBdr>
        <w:top w:val="none" w:sz="0" w:space="0" w:color="auto"/>
        <w:left w:val="none" w:sz="0" w:space="0" w:color="auto"/>
        <w:bottom w:val="none" w:sz="0" w:space="0" w:color="auto"/>
        <w:right w:val="none" w:sz="0" w:space="0" w:color="auto"/>
      </w:divBdr>
    </w:div>
    <w:div w:id="318387168">
      <w:bodyDiv w:val="1"/>
      <w:marLeft w:val="0"/>
      <w:marRight w:val="0"/>
      <w:marTop w:val="0"/>
      <w:marBottom w:val="0"/>
      <w:divBdr>
        <w:top w:val="none" w:sz="0" w:space="0" w:color="auto"/>
        <w:left w:val="none" w:sz="0" w:space="0" w:color="auto"/>
        <w:bottom w:val="none" w:sz="0" w:space="0" w:color="auto"/>
        <w:right w:val="none" w:sz="0" w:space="0" w:color="auto"/>
      </w:divBdr>
    </w:div>
    <w:div w:id="350182045">
      <w:bodyDiv w:val="1"/>
      <w:marLeft w:val="0"/>
      <w:marRight w:val="0"/>
      <w:marTop w:val="0"/>
      <w:marBottom w:val="0"/>
      <w:divBdr>
        <w:top w:val="none" w:sz="0" w:space="0" w:color="auto"/>
        <w:left w:val="none" w:sz="0" w:space="0" w:color="auto"/>
        <w:bottom w:val="none" w:sz="0" w:space="0" w:color="auto"/>
        <w:right w:val="none" w:sz="0" w:space="0" w:color="auto"/>
      </w:divBdr>
    </w:div>
    <w:div w:id="379748082">
      <w:bodyDiv w:val="1"/>
      <w:marLeft w:val="0"/>
      <w:marRight w:val="0"/>
      <w:marTop w:val="0"/>
      <w:marBottom w:val="0"/>
      <w:divBdr>
        <w:top w:val="none" w:sz="0" w:space="0" w:color="auto"/>
        <w:left w:val="none" w:sz="0" w:space="0" w:color="auto"/>
        <w:bottom w:val="none" w:sz="0" w:space="0" w:color="auto"/>
        <w:right w:val="none" w:sz="0" w:space="0" w:color="auto"/>
      </w:divBdr>
    </w:div>
    <w:div w:id="394592424">
      <w:bodyDiv w:val="1"/>
      <w:marLeft w:val="0"/>
      <w:marRight w:val="0"/>
      <w:marTop w:val="0"/>
      <w:marBottom w:val="0"/>
      <w:divBdr>
        <w:top w:val="none" w:sz="0" w:space="0" w:color="auto"/>
        <w:left w:val="none" w:sz="0" w:space="0" w:color="auto"/>
        <w:bottom w:val="none" w:sz="0" w:space="0" w:color="auto"/>
        <w:right w:val="none" w:sz="0" w:space="0" w:color="auto"/>
      </w:divBdr>
    </w:div>
    <w:div w:id="417481235">
      <w:bodyDiv w:val="1"/>
      <w:marLeft w:val="0"/>
      <w:marRight w:val="0"/>
      <w:marTop w:val="0"/>
      <w:marBottom w:val="0"/>
      <w:divBdr>
        <w:top w:val="none" w:sz="0" w:space="0" w:color="auto"/>
        <w:left w:val="none" w:sz="0" w:space="0" w:color="auto"/>
        <w:bottom w:val="none" w:sz="0" w:space="0" w:color="auto"/>
        <w:right w:val="none" w:sz="0" w:space="0" w:color="auto"/>
      </w:divBdr>
    </w:div>
    <w:div w:id="419836880">
      <w:bodyDiv w:val="1"/>
      <w:marLeft w:val="0"/>
      <w:marRight w:val="0"/>
      <w:marTop w:val="0"/>
      <w:marBottom w:val="0"/>
      <w:divBdr>
        <w:top w:val="none" w:sz="0" w:space="0" w:color="auto"/>
        <w:left w:val="none" w:sz="0" w:space="0" w:color="auto"/>
        <w:bottom w:val="none" w:sz="0" w:space="0" w:color="auto"/>
        <w:right w:val="none" w:sz="0" w:space="0" w:color="auto"/>
      </w:divBdr>
    </w:div>
    <w:div w:id="428896452">
      <w:bodyDiv w:val="1"/>
      <w:marLeft w:val="0"/>
      <w:marRight w:val="0"/>
      <w:marTop w:val="0"/>
      <w:marBottom w:val="0"/>
      <w:divBdr>
        <w:top w:val="none" w:sz="0" w:space="0" w:color="auto"/>
        <w:left w:val="none" w:sz="0" w:space="0" w:color="auto"/>
        <w:bottom w:val="none" w:sz="0" w:space="0" w:color="auto"/>
        <w:right w:val="none" w:sz="0" w:space="0" w:color="auto"/>
      </w:divBdr>
    </w:div>
    <w:div w:id="534542632">
      <w:bodyDiv w:val="1"/>
      <w:marLeft w:val="0"/>
      <w:marRight w:val="0"/>
      <w:marTop w:val="0"/>
      <w:marBottom w:val="0"/>
      <w:divBdr>
        <w:top w:val="none" w:sz="0" w:space="0" w:color="auto"/>
        <w:left w:val="none" w:sz="0" w:space="0" w:color="auto"/>
        <w:bottom w:val="none" w:sz="0" w:space="0" w:color="auto"/>
        <w:right w:val="none" w:sz="0" w:space="0" w:color="auto"/>
      </w:divBdr>
    </w:div>
    <w:div w:id="650255597">
      <w:bodyDiv w:val="1"/>
      <w:marLeft w:val="0"/>
      <w:marRight w:val="0"/>
      <w:marTop w:val="0"/>
      <w:marBottom w:val="0"/>
      <w:divBdr>
        <w:top w:val="none" w:sz="0" w:space="0" w:color="auto"/>
        <w:left w:val="none" w:sz="0" w:space="0" w:color="auto"/>
        <w:bottom w:val="none" w:sz="0" w:space="0" w:color="auto"/>
        <w:right w:val="none" w:sz="0" w:space="0" w:color="auto"/>
      </w:divBdr>
    </w:div>
    <w:div w:id="696348123">
      <w:bodyDiv w:val="1"/>
      <w:marLeft w:val="0"/>
      <w:marRight w:val="0"/>
      <w:marTop w:val="0"/>
      <w:marBottom w:val="0"/>
      <w:divBdr>
        <w:top w:val="none" w:sz="0" w:space="0" w:color="auto"/>
        <w:left w:val="none" w:sz="0" w:space="0" w:color="auto"/>
        <w:bottom w:val="none" w:sz="0" w:space="0" w:color="auto"/>
        <w:right w:val="none" w:sz="0" w:space="0" w:color="auto"/>
      </w:divBdr>
    </w:div>
    <w:div w:id="717440636">
      <w:bodyDiv w:val="1"/>
      <w:marLeft w:val="0"/>
      <w:marRight w:val="0"/>
      <w:marTop w:val="0"/>
      <w:marBottom w:val="0"/>
      <w:divBdr>
        <w:top w:val="none" w:sz="0" w:space="0" w:color="auto"/>
        <w:left w:val="none" w:sz="0" w:space="0" w:color="auto"/>
        <w:bottom w:val="none" w:sz="0" w:space="0" w:color="auto"/>
        <w:right w:val="none" w:sz="0" w:space="0" w:color="auto"/>
      </w:divBdr>
    </w:div>
    <w:div w:id="721254840">
      <w:bodyDiv w:val="1"/>
      <w:marLeft w:val="0"/>
      <w:marRight w:val="0"/>
      <w:marTop w:val="0"/>
      <w:marBottom w:val="0"/>
      <w:divBdr>
        <w:top w:val="none" w:sz="0" w:space="0" w:color="auto"/>
        <w:left w:val="none" w:sz="0" w:space="0" w:color="auto"/>
        <w:bottom w:val="none" w:sz="0" w:space="0" w:color="auto"/>
        <w:right w:val="none" w:sz="0" w:space="0" w:color="auto"/>
      </w:divBdr>
    </w:div>
    <w:div w:id="741486684">
      <w:bodyDiv w:val="1"/>
      <w:marLeft w:val="0"/>
      <w:marRight w:val="0"/>
      <w:marTop w:val="0"/>
      <w:marBottom w:val="0"/>
      <w:divBdr>
        <w:top w:val="none" w:sz="0" w:space="0" w:color="auto"/>
        <w:left w:val="none" w:sz="0" w:space="0" w:color="auto"/>
        <w:bottom w:val="none" w:sz="0" w:space="0" w:color="auto"/>
        <w:right w:val="none" w:sz="0" w:space="0" w:color="auto"/>
      </w:divBdr>
    </w:div>
    <w:div w:id="748118007">
      <w:bodyDiv w:val="1"/>
      <w:marLeft w:val="0"/>
      <w:marRight w:val="0"/>
      <w:marTop w:val="0"/>
      <w:marBottom w:val="0"/>
      <w:divBdr>
        <w:top w:val="none" w:sz="0" w:space="0" w:color="auto"/>
        <w:left w:val="none" w:sz="0" w:space="0" w:color="auto"/>
        <w:bottom w:val="none" w:sz="0" w:space="0" w:color="auto"/>
        <w:right w:val="none" w:sz="0" w:space="0" w:color="auto"/>
      </w:divBdr>
    </w:div>
    <w:div w:id="756247563">
      <w:bodyDiv w:val="1"/>
      <w:marLeft w:val="0"/>
      <w:marRight w:val="0"/>
      <w:marTop w:val="0"/>
      <w:marBottom w:val="0"/>
      <w:divBdr>
        <w:top w:val="none" w:sz="0" w:space="0" w:color="auto"/>
        <w:left w:val="none" w:sz="0" w:space="0" w:color="auto"/>
        <w:bottom w:val="none" w:sz="0" w:space="0" w:color="auto"/>
        <w:right w:val="none" w:sz="0" w:space="0" w:color="auto"/>
      </w:divBdr>
    </w:div>
    <w:div w:id="794643731">
      <w:bodyDiv w:val="1"/>
      <w:marLeft w:val="0"/>
      <w:marRight w:val="0"/>
      <w:marTop w:val="0"/>
      <w:marBottom w:val="0"/>
      <w:divBdr>
        <w:top w:val="none" w:sz="0" w:space="0" w:color="auto"/>
        <w:left w:val="none" w:sz="0" w:space="0" w:color="auto"/>
        <w:bottom w:val="none" w:sz="0" w:space="0" w:color="auto"/>
        <w:right w:val="none" w:sz="0" w:space="0" w:color="auto"/>
      </w:divBdr>
    </w:div>
    <w:div w:id="796219969">
      <w:bodyDiv w:val="1"/>
      <w:marLeft w:val="0"/>
      <w:marRight w:val="0"/>
      <w:marTop w:val="0"/>
      <w:marBottom w:val="0"/>
      <w:divBdr>
        <w:top w:val="none" w:sz="0" w:space="0" w:color="auto"/>
        <w:left w:val="none" w:sz="0" w:space="0" w:color="auto"/>
        <w:bottom w:val="none" w:sz="0" w:space="0" w:color="auto"/>
        <w:right w:val="none" w:sz="0" w:space="0" w:color="auto"/>
      </w:divBdr>
    </w:div>
    <w:div w:id="805781063">
      <w:bodyDiv w:val="1"/>
      <w:marLeft w:val="0"/>
      <w:marRight w:val="0"/>
      <w:marTop w:val="0"/>
      <w:marBottom w:val="0"/>
      <w:divBdr>
        <w:top w:val="none" w:sz="0" w:space="0" w:color="auto"/>
        <w:left w:val="none" w:sz="0" w:space="0" w:color="auto"/>
        <w:bottom w:val="none" w:sz="0" w:space="0" w:color="auto"/>
        <w:right w:val="none" w:sz="0" w:space="0" w:color="auto"/>
      </w:divBdr>
    </w:div>
    <w:div w:id="817913902">
      <w:bodyDiv w:val="1"/>
      <w:marLeft w:val="0"/>
      <w:marRight w:val="0"/>
      <w:marTop w:val="0"/>
      <w:marBottom w:val="0"/>
      <w:divBdr>
        <w:top w:val="none" w:sz="0" w:space="0" w:color="auto"/>
        <w:left w:val="none" w:sz="0" w:space="0" w:color="auto"/>
        <w:bottom w:val="none" w:sz="0" w:space="0" w:color="auto"/>
        <w:right w:val="none" w:sz="0" w:space="0" w:color="auto"/>
      </w:divBdr>
    </w:div>
    <w:div w:id="821505526">
      <w:bodyDiv w:val="1"/>
      <w:marLeft w:val="0"/>
      <w:marRight w:val="0"/>
      <w:marTop w:val="0"/>
      <w:marBottom w:val="0"/>
      <w:divBdr>
        <w:top w:val="none" w:sz="0" w:space="0" w:color="auto"/>
        <w:left w:val="none" w:sz="0" w:space="0" w:color="auto"/>
        <w:bottom w:val="none" w:sz="0" w:space="0" w:color="auto"/>
        <w:right w:val="none" w:sz="0" w:space="0" w:color="auto"/>
      </w:divBdr>
    </w:div>
    <w:div w:id="872498806">
      <w:bodyDiv w:val="1"/>
      <w:marLeft w:val="0"/>
      <w:marRight w:val="0"/>
      <w:marTop w:val="0"/>
      <w:marBottom w:val="0"/>
      <w:divBdr>
        <w:top w:val="none" w:sz="0" w:space="0" w:color="auto"/>
        <w:left w:val="none" w:sz="0" w:space="0" w:color="auto"/>
        <w:bottom w:val="none" w:sz="0" w:space="0" w:color="auto"/>
        <w:right w:val="none" w:sz="0" w:space="0" w:color="auto"/>
      </w:divBdr>
    </w:div>
    <w:div w:id="873349254">
      <w:bodyDiv w:val="1"/>
      <w:marLeft w:val="0"/>
      <w:marRight w:val="0"/>
      <w:marTop w:val="0"/>
      <w:marBottom w:val="0"/>
      <w:divBdr>
        <w:top w:val="none" w:sz="0" w:space="0" w:color="auto"/>
        <w:left w:val="none" w:sz="0" w:space="0" w:color="auto"/>
        <w:bottom w:val="none" w:sz="0" w:space="0" w:color="auto"/>
        <w:right w:val="none" w:sz="0" w:space="0" w:color="auto"/>
      </w:divBdr>
    </w:div>
    <w:div w:id="909268967">
      <w:bodyDiv w:val="1"/>
      <w:marLeft w:val="0"/>
      <w:marRight w:val="0"/>
      <w:marTop w:val="0"/>
      <w:marBottom w:val="0"/>
      <w:divBdr>
        <w:top w:val="none" w:sz="0" w:space="0" w:color="auto"/>
        <w:left w:val="none" w:sz="0" w:space="0" w:color="auto"/>
        <w:bottom w:val="none" w:sz="0" w:space="0" w:color="auto"/>
        <w:right w:val="none" w:sz="0" w:space="0" w:color="auto"/>
      </w:divBdr>
    </w:div>
    <w:div w:id="910434353">
      <w:bodyDiv w:val="1"/>
      <w:marLeft w:val="0"/>
      <w:marRight w:val="0"/>
      <w:marTop w:val="0"/>
      <w:marBottom w:val="0"/>
      <w:divBdr>
        <w:top w:val="none" w:sz="0" w:space="0" w:color="auto"/>
        <w:left w:val="none" w:sz="0" w:space="0" w:color="auto"/>
        <w:bottom w:val="none" w:sz="0" w:space="0" w:color="auto"/>
        <w:right w:val="none" w:sz="0" w:space="0" w:color="auto"/>
      </w:divBdr>
    </w:div>
    <w:div w:id="1009329612">
      <w:bodyDiv w:val="1"/>
      <w:marLeft w:val="0"/>
      <w:marRight w:val="0"/>
      <w:marTop w:val="0"/>
      <w:marBottom w:val="0"/>
      <w:divBdr>
        <w:top w:val="none" w:sz="0" w:space="0" w:color="auto"/>
        <w:left w:val="none" w:sz="0" w:space="0" w:color="auto"/>
        <w:bottom w:val="none" w:sz="0" w:space="0" w:color="auto"/>
        <w:right w:val="none" w:sz="0" w:space="0" w:color="auto"/>
      </w:divBdr>
    </w:div>
    <w:div w:id="1014111794">
      <w:bodyDiv w:val="1"/>
      <w:marLeft w:val="0"/>
      <w:marRight w:val="0"/>
      <w:marTop w:val="0"/>
      <w:marBottom w:val="0"/>
      <w:divBdr>
        <w:top w:val="none" w:sz="0" w:space="0" w:color="auto"/>
        <w:left w:val="none" w:sz="0" w:space="0" w:color="auto"/>
        <w:bottom w:val="none" w:sz="0" w:space="0" w:color="auto"/>
        <w:right w:val="none" w:sz="0" w:space="0" w:color="auto"/>
      </w:divBdr>
    </w:div>
    <w:div w:id="1016421046">
      <w:bodyDiv w:val="1"/>
      <w:marLeft w:val="0"/>
      <w:marRight w:val="0"/>
      <w:marTop w:val="0"/>
      <w:marBottom w:val="0"/>
      <w:divBdr>
        <w:top w:val="none" w:sz="0" w:space="0" w:color="auto"/>
        <w:left w:val="none" w:sz="0" w:space="0" w:color="auto"/>
        <w:bottom w:val="none" w:sz="0" w:space="0" w:color="auto"/>
        <w:right w:val="none" w:sz="0" w:space="0" w:color="auto"/>
      </w:divBdr>
    </w:div>
    <w:div w:id="1043556939">
      <w:bodyDiv w:val="1"/>
      <w:marLeft w:val="0"/>
      <w:marRight w:val="0"/>
      <w:marTop w:val="0"/>
      <w:marBottom w:val="0"/>
      <w:divBdr>
        <w:top w:val="none" w:sz="0" w:space="0" w:color="auto"/>
        <w:left w:val="none" w:sz="0" w:space="0" w:color="auto"/>
        <w:bottom w:val="none" w:sz="0" w:space="0" w:color="auto"/>
        <w:right w:val="none" w:sz="0" w:space="0" w:color="auto"/>
      </w:divBdr>
    </w:div>
    <w:div w:id="1057971567">
      <w:bodyDiv w:val="1"/>
      <w:marLeft w:val="0"/>
      <w:marRight w:val="0"/>
      <w:marTop w:val="0"/>
      <w:marBottom w:val="0"/>
      <w:divBdr>
        <w:top w:val="none" w:sz="0" w:space="0" w:color="auto"/>
        <w:left w:val="none" w:sz="0" w:space="0" w:color="auto"/>
        <w:bottom w:val="none" w:sz="0" w:space="0" w:color="auto"/>
        <w:right w:val="none" w:sz="0" w:space="0" w:color="auto"/>
      </w:divBdr>
    </w:div>
    <w:div w:id="1058045417">
      <w:bodyDiv w:val="1"/>
      <w:marLeft w:val="0"/>
      <w:marRight w:val="0"/>
      <w:marTop w:val="0"/>
      <w:marBottom w:val="0"/>
      <w:divBdr>
        <w:top w:val="none" w:sz="0" w:space="0" w:color="auto"/>
        <w:left w:val="none" w:sz="0" w:space="0" w:color="auto"/>
        <w:bottom w:val="none" w:sz="0" w:space="0" w:color="auto"/>
        <w:right w:val="none" w:sz="0" w:space="0" w:color="auto"/>
      </w:divBdr>
    </w:div>
    <w:div w:id="1101951990">
      <w:bodyDiv w:val="1"/>
      <w:marLeft w:val="0"/>
      <w:marRight w:val="0"/>
      <w:marTop w:val="0"/>
      <w:marBottom w:val="0"/>
      <w:divBdr>
        <w:top w:val="none" w:sz="0" w:space="0" w:color="auto"/>
        <w:left w:val="none" w:sz="0" w:space="0" w:color="auto"/>
        <w:bottom w:val="none" w:sz="0" w:space="0" w:color="auto"/>
        <w:right w:val="none" w:sz="0" w:space="0" w:color="auto"/>
      </w:divBdr>
    </w:div>
    <w:div w:id="1106076572">
      <w:bodyDiv w:val="1"/>
      <w:marLeft w:val="0"/>
      <w:marRight w:val="0"/>
      <w:marTop w:val="0"/>
      <w:marBottom w:val="0"/>
      <w:divBdr>
        <w:top w:val="none" w:sz="0" w:space="0" w:color="auto"/>
        <w:left w:val="none" w:sz="0" w:space="0" w:color="auto"/>
        <w:bottom w:val="none" w:sz="0" w:space="0" w:color="auto"/>
        <w:right w:val="none" w:sz="0" w:space="0" w:color="auto"/>
      </w:divBdr>
    </w:div>
    <w:div w:id="1152603076">
      <w:bodyDiv w:val="1"/>
      <w:marLeft w:val="0"/>
      <w:marRight w:val="0"/>
      <w:marTop w:val="0"/>
      <w:marBottom w:val="0"/>
      <w:divBdr>
        <w:top w:val="none" w:sz="0" w:space="0" w:color="auto"/>
        <w:left w:val="none" w:sz="0" w:space="0" w:color="auto"/>
        <w:bottom w:val="none" w:sz="0" w:space="0" w:color="auto"/>
        <w:right w:val="none" w:sz="0" w:space="0" w:color="auto"/>
      </w:divBdr>
    </w:div>
    <w:div w:id="1157578554">
      <w:bodyDiv w:val="1"/>
      <w:marLeft w:val="0"/>
      <w:marRight w:val="0"/>
      <w:marTop w:val="0"/>
      <w:marBottom w:val="0"/>
      <w:divBdr>
        <w:top w:val="none" w:sz="0" w:space="0" w:color="auto"/>
        <w:left w:val="none" w:sz="0" w:space="0" w:color="auto"/>
        <w:bottom w:val="none" w:sz="0" w:space="0" w:color="auto"/>
        <w:right w:val="none" w:sz="0" w:space="0" w:color="auto"/>
      </w:divBdr>
    </w:div>
    <w:div w:id="1160658233">
      <w:bodyDiv w:val="1"/>
      <w:marLeft w:val="0"/>
      <w:marRight w:val="0"/>
      <w:marTop w:val="0"/>
      <w:marBottom w:val="0"/>
      <w:divBdr>
        <w:top w:val="none" w:sz="0" w:space="0" w:color="auto"/>
        <w:left w:val="none" w:sz="0" w:space="0" w:color="auto"/>
        <w:bottom w:val="none" w:sz="0" w:space="0" w:color="auto"/>
        <w:right w:val="none" w:sz="0" w:space="0" w:color="auto"/>
      </w:divBdr>
    </w:div>
    <w:div w:id="1192569579">
      <w:bodyDiv w:val="1"/>
      <w:marLeft w:val="0"/>
      <w:marRight w:val="0"/>
      <w:marTop w:val="0"/>
      <w:marBottom w:val="0"/>
      <w:divBdr>
        <w:top w:val="none" w:sz="0" w:space="0" w:color="auto"/>
        <w:left w:val="none" w:sz="0" w:space="0" w:color="auto"/>
        <w:bottom w:val="none" w:sz="0" w:space="0" w:color="auto"/>
        <w:right w:val="none" w:sz="0" w:space="0" w:color="auto"/>
      </w:divBdr>
    </w:div>
    <w:div w:id="1204556479">
      <w:bodyDiv w:val="1"/>
      <w:marLeft w:val="0"/>
      <w:marRight w:val="0"/>
      <w:marTop w:val="0"/>
      <w:marBottom w:val="0"/>
      <w:divBdr>
        <w:top w:val="none" w:sz="0" w:space="0" w:color="auto"/>
        <w:left w:val="none" w:sz="0" w:space="0" w:color="auto"/>
        <w:bottom w:val="none" w:sz="0" w:space="0" w:color="auto"/>
        <w:right w:val="none" w:sz="0" w:space="0" w:color="auto"/>
      </w:divBdr>
    </w:div>
    <w:div w:id="1206139757">
      <w:bodyDiv w:val="1"/>
      <w:marLeft w:val="0"/>
      <w:marRight w:val="0"/>
      <w:marTop w:val="0"/>
      <w:marBottom w:val="0"/>
      <w:divBdr>
        <w:top w:val="none" w:sz="0" w:space="0" w:color="auto"/>
        <w:left w:val="none" w:sz="0" w:space="0" w:color="auto"/>
        <w:bottom w:val="none" w:sz="0" w:space="0" w:color="auto"/>
        <w:right w:val="none" w:sz="0" w:space="0" w:color="auto"/>
      </w:divBdr>
    </w:div>
    <w:div w:id="1246572460">
      <w:bodyDiv w:val="1"/>
      <w:marLeft w:val="0"/>
      <w:marRight w:val="0"/>
      <w:marTop w:val="0"/>
      <w:marBottom w:val="0"/>
      <w:divBdr>
        <w:top w:val="none" w:sz="0" w:space="0" w:color="auto"/>
        <w:left w:val="none" w:sz="0" w:space="0" w:color="auto"/>
        <w:bottom w:val="none" w:sz="0" w:space="0" w:color="auto"/>
        <w:right w:val="none" w:sz="0" w:space="0" w:color="auto"/>
      </w:divBdr>
    </w:div>
    <w:div w:id="1254165959">
      <w:bodyDiv w:val="1"/>
      <w:marLeft w:val="0"/>
      <w:marRight w:val="0"/>
      <w:marTop w:val="0"/>
      <w:marBottom w:val="0"/>
      <w:divBdr>
        <w:top w:val="none" w:sz="0" w:space="0" w:color="auto"/>
        <w:left w:val="none" w:sz="0" w:space="0" w:color="auto"/>
        <w:bottom w:val="none" w:sz="0" w:space="0" w:color="auto"/>
        <w:right w:val="none" w:sz="0" w:space="0" w:color="auto"/>
      </w:divBdr>
    </w:div>
    <w:div w:id="1288582894">
      <w:bodyDiv w:val="1"/>
      <w:marLeft w:val="0"/>
      <w:marRight w:val="0"/>
      <w:marTop w:val="0"/>
      <w:marBottom w:val="0"/>
      <w:divBdr>
        <w:top w:val="none" w:sz="0" w:space="0" w:color="auto"/>
        <w:left w:val="none" w:sz="0" w:space="0" w:color="auto"/>
        <w:bottom w:val="none" w:sz="0" w:space="0" w:color="auto"/>
        <w:right w:val="none" w:sz="0" w:space="0" w:color="auto"/>
      </w:divBdr>
    </w:div>
    <w:div w:id="1308703200">
      <w:bodyDiv w:val="1"/>
      <w:marLeft w:val="0"/>
      <w:marRight w:val="0"/>
      <w:marTop w:val="0"/>
      <w:marBottom w:val="0"/>
      <w:divBdr>
        <w:top w:val="none" w:sz="0" w:space="0" w:color="auto"/>
        <w:left w:val="none" w:sz="0" w:space="0" w:color="auto"/>
        <w:bottom w:val="none" w:sz="0" w:space="0" w:color="auto"/>
        <w:right w:val="none" w:sz="0" w:space="0" w:color="auto"/>
      </w:divBdr>
    </w:div>
    <w:div w:id="1379476112">
      <w:bodyDiv w:val="1"/>
      <w:marLeft w:val="0"/>
      <w:marRight w:val="0"/>
      <w:marTop w:val="0"/>
      <w:marBottom w:val="0"/>
      <w:divBdr>
        <w:top w:val="none" w:sz="0" w:space="0" w:color="auto"/>
        <w:left w:val="none" w:sz="0" w:space="0" w:color="auto"/>
        <w:bottom w:val="none" w:sz="0" w:space="0" w:color="auto"/>
        <w:right w:val="none" w:sz="0" w:space="0" w:color="auto"/>
      </w:divBdr>
    </w:div>
    <w:div w:id="1383866447">
      <w:bodyDiv w:val="1"/>
      <w:marLeft w:val="0"/>
      <w:marRight w:val="0"/>
      <w:marTop w:val="0"/>
      <w:marBottom w:val="0"/>
      <w:divBdr>
        <w:top w:val="none" w:sz="0" w:space="0" w:color="auto"/>
        <w:left w:val="none" w:sz="0" w:space="0" w:color="auto"/>
        <w:bottom w:val="none" w:sz="0" w:space="0" w:color="auto"/>
        <w:right w:val="none" w:sz="0" w:space="0" w:color="auto"/>
      </w:divBdr>
    </w:div>
    <w:div w:id="1386834000">
      <w:bodyDiv w:val="1"/>
      <w:marLeft w:val="0"/>
      <w:marRight w:val="0"/>
      <w:marTop w:val="0"/>
      <w:marBottom w:val="0"/>
      <w:divBdr>
        <w:top w:val="none" w:sz="0" w:space="0" w:color="auto"/>
        <w:left w:val="none" w:sz="0" w:space="0" w:color="auto"/>
        <w:bottom w:val="none" w:sz="0" w:space="0" w:color="auto"/>
        <w:right w:val="none" w:sz="0" w:space="0" w:color="auto"/>
      </w:divBdr>
    </w:div>
    <w:div w:id="1433434735">
      <w:bodyDiv w:val="1"/>
      <w:marLeft w:val="0"/>
      <w:marRight w:val="0"/>
      <w:marTop w:val="0"/>
      <w:marBottom w:val="0"/>
      <w:divBdr>
        <w:top w:val="none" w:sz="0" w:space="0" w:color="auto"/>
        <w:left w:val="none" w:sz="0" w:space="0" w:color="auto"/>
        <w:bottom w:val="none" w:sz="0" w:space="0" w:color="auto"/>
        <w:right w:val="none" w:sz="0" w:space="0" w:color="auto"/>
      </w:divBdr>
    </w:div>
    <w:div w:id="1543396136">
      <w:bodyDiv w:val="1"/>
      <w:marLeft w:val="0"/>
      <w:marRight w:val="0"/>
      <w:marTop w:val="0"/>
      <w:marBottom w:val="0"/>
      <w:divBdr>
        <w:top w:val="none" w:sz="0" w:space="0" w:color="auto"/>
        <w:left w:val="none" w:sz="0" w:space="0" w:color="auto"/>
        <w:bottom w:val="none" w:sz="0" w:space="0" w:color="auto"/>
        <w:right w:val="none" w:sz="0" w:space="0" w:color="auto"/>
      </w:divBdr>
    </w:div>
    <w:div w:id="1552375794">
      <w:bodyDiv w:val="1"/>
      <w:marLeft w:val="0"/>
      <w:marRight w:val="0"/>
      <w:marTop w:val="0"/>
      <w:marBottom w:val="0"/>
      <w:divBdr>
        <w:top w:val="none" w:sz="0" w:space="0" w:color="auto"/>
        <w:left w:val="none" w:sz="0" w:space="0" w:color="auto"/>
        <w:bottom w:val="none" w:sz="0" w:space="0" w:color="auto"/>
        <w:right w:val="none" w:sz="0" w:space="0" w:color="auto"/>
      </w:divBdr>
    </w:div>
    <w:div w:id="1556699704">
      <w:bodyDiv w:val="1"/>
      <w:marLeft w:val="0"/>
      <w:marRight w:val="0"/>
      <w:marTop w:val="0"/>
      <w:marBottom w:val="0"/>
      <w:divBdr>
        <w:top w:val="none" w:sz="0" w:space="0" w:color="auto"/>
        <w:left w:val="none" w:sz="0" w:space="0" w:color="auto"/>
        <w:bottom w:val="none" w:sz="0" w:space="0" w:color="auto"/>
        <w:right w:val="none" w:sz="0" w:space="0" w:color="auto"/>
      </w:divBdr>
    </w:div>
    <w:div w:id="1599217477">
      <w:bodyDiv w:val="1"/>
      <w:marLeft w:val="0"/>
      <w:marRight w:val="0"/>
      <w:marTop w:val="0"/>
      <w:marBottom w:val="0"/>
      <w:divBdr>
        <w:top w:val="none" w:sz="0" w:space="0" w:color="auto"/>
        <w:left w:val="none" w:sz="0" w:space="0" w:color="auto"/>
        <w:bottom w:val="none" w:sz="0" w:space="0" w:color="auto"/>
        <w:right w:val="none" w:sz="0" w:space="0" w:color="auto"/>
      </w:divBdr>
    </w:div>
    <w:div w:id="1673530443">
      <w:bodyDiv w:val="1"/>
      <w:marLeft w:val="0"/>
      <w:marRight w:val="0"/>
      <w:marTop w:val="0"/>
      <w:marBottom w:val="0"/>
      <w:divBdr>
        <w:top w:val="none" w:sz="0" w:space="0" w:color="auto"/>
        <w:left w:val="none" w:sz="0" w:space="0" w:color="auto"/>
        <w:bottom w:val="none" w:sz="0" w:space="0" w:color="auto"/>
        <w:right w:val="none" w:sz="0" w:space="0" w:color="auto"/>
      </w:divBdr>
    </w:div>
    <w:div w:id="1688360890">
      <w:bodyDiv w:val="1"/>
      <w:marLeft w:val="0"/>
      <w:marRight w:val="0"/>
      <w:marTop w:val="0"/>
      <w:marBottom w:val="0"/>
      <w:divBdr>
        <w:top w:val="none" w:sz="0" w:space="0" w:color="auto"/>
        <w:left w:val="none" w:sz="0" w:space="0" w:color="auto"/>
        <w:bottom w:val="none" w:sz="0" w:space="0" w:color="auto"/>
        <w:right w:val="none" w:sz="0" w:space="0" w:color="auto"/>
      </w:divBdr>
    </w:div>
    <w:div w:id="1715347339">
      <w:bodyDiv w:val="1"/>
      <w:marLeft w:val="0"/>
      <w:marRight w:val="0"/>
      <w:marTop w:val="0"/>
      <w:marBottom w:val="0"/>
      <w:divBdr>
        <w:top w:val="none" w:sz="0" w:space="0" w:color="auto"/>
        <w:left w:val="none" w:sz="0" w:space="0" w:color="auto"/>
        <w:bottom w:val="none" w:sz="0" w:space="0" w:color="auto"/>
        <w:right w:val="none" w:sz="0" w:space="0" w:color="auto"/>
      </w:divBdr>
    </w:div>
    <w:div w:id="1719352785">
      <w:bodyDiv w:val="1"/>
      <w:marLeft w:val="0"/>
      <w:marRight w:val="0"/>
      <w:marTop w:val="0"/>
      <w:marBottom w:val="0"/>
      <w:divBdr>
        <w:top w:val="none" w:sz="0" w:space="0" w:color="auto"/>
        <w:left w:val="none" w:sz="0" w:space="0" w:color="auto"/>
        <w:bottom w:val="none" w:sz="0" w:space="0" w:color="auto"/>
        <w:right w:val="none" w:sz="0" w:space="0" w:color="auto"/>
      </w:divBdr>
    </w:div>
    <w:div w:id="1743335496">
      <w:bodyDiv w:val="1"/>
      <w:marLeft w:val="0"/>
      <w:marRight w:val="0"/>
      <w:marTop w:val="0"/>
      <w:marBottom w:val="0"/>
      <w:divBdr>
        <w:top w:val="none" w:sz="0" w:space="0" w:color="auto"/>
        <w:left w:val="none" w:sz="0" w:space="0" w:color="auto"/>
        <w:bottom w:val="none" w:sz="0" w:space="0" w:color="auto"/>
        <w:right w:val="none" w:sz="0" w:space="0" w:color="auto"/>
      </w:divBdr>
    </w:div>
    <w:div w:id="1932657809">
      <w:bodyDiv w:val="1"/>
      <w:marLeft w:val="0"/>
      <w:marRight w:val="0"/>
      <w:marTop w:val="0"/>
      <w:marBottom w:val="0"/>
      <w:divBdr>
        <w:top w:val="none" w:sz="0" w:space="0" w:color="auto"/>
        <w:left w:val="none" w:sz="0" w:space="0" w:color="auto"/>
        <w:bottom w:val="none" w:sz="0" w:space="0" w:color="auto"/>
        <w:right w:val="none" w:sz="0" w:space="0" w:color="auto"/>
      </w:divBdr>
    </w:div>
    <w:div w:id="1945920748">
      <w:bodyDiv w:val="1"/>
      <w:marLeft w:val="0"/>
      <w:marRight w:val="0"/>
      <w:marTop w:val="0"/>
      <w:marBottom w:val="0"/>
      <w:divBdr>
        <w:top w:val="none" w:sz="0" w:space="0" w:color="auto"/>
        <w:left w:val="none" w:sz="0" w:space="0" w:color="auto"/>
        <w:bottom w:val="none" w:sz="0" w:space="0" w:color="auto"/>
        <w:right w:val="none" w:sz="0" w:space="0" w:color="auto"/>
      </w:divBdr>
    </w:div>
    <w:div w:id="1957446875">
      <w:bodyDiv w:val="1"/>
      <w:marLeft w:val="0"/>
      <w:marRight w:val="0"/>
      <w:marTop w:val="0"/>
      <w:marBottom w:val="0"/>
      <w:divBdr>
        <w:top w:val="none" w:sz="0" w:space="0" w:color="auto"/>
        <w:left w:val="none" w:sz="0" w:space="0" w:color="auto"/>
        <w:bottom w:val="none" w:sz="0" w:space="0" w:color="auto"/>
        <w:right w:val="none" w:sz="0" w:space="0" w:color="auto"/>
      </w:divBdr>
    </w:div>
    <w:div w:id="2008631716">
      <w:bodyDiv w:val="1"/>
      <w:marLeft w:val="0"/>
      <w:marRight w:val="0"/>
      <w:marTop w:val="0"/>
      <w:marBottom w:val="0"/>
      <w:divBdr>
        <w:top w:val="none" w:sz="0" w:space="0" w:color="auto"/>
        <w:left w:val="none" w:sz="0" w:space="0" w:color="auto"/>
        <w:bottom w:val="none" w:sz="0" w:space="0" w:color="auto"/>
        <w:right w:val="none" w:sz="0" w:space="0" w:color="auto"/>
      </w:divBdr>
    </w:div>
    <w:div w:id="2015912695">
      <w:bodyDiv w:val="1"/>
      <w:marLeft w:val="0"/>
      <w:marRight w:val="0"/>
      <w:marTop w:val="0"/>
      <w:marBottom w:val="0"/>
      <w:divBdr>
        <w:top w:val="none" w:sz="0" w:space="0" w:color="auto"/>
        <w:left w:val="none" w:sz="0" w:space="0" w:color="auto"/>
        <w:bottom w:val="none" w:sz="0" w:space="0" w:color="auto"/>
        <w:right w:val="none" w:sz="0" w:space="0" w:color="auto"/>
      </w:divBdr>
    </w:div>
    <w:div w:id="211447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file:///D:\WEB\MP2021-databaze-letu-pro-aeroklub-liberec\Dokumentace\P&#237;semn&#225;%20pr&#225;ce%20MP\MP2020-2021-P4-Kulhav&#253;-Tom&#225;&#353;.docx" TargetMode="External"/><Relationship Id="rId39" Type="http://schemas.openxmlformats.org/officeDocument/2006/relationships/hyperlink" Target="file:///D:\WEB\MP2021-databaze-letu-pro-aeroklub-liberec\Dokumentace\P&#237;semn&#225;%20pr&#225;ce%20MP\MP2020-2021-P4-Kulhav&#253;-Tom&#225;&#353;.docx" TargetMode="External"/><Relationship Id="rId21" Type="http://schemas.openxmlformats.org/officeDocument/2006/relationships/image" Target="media/image11.png"/><Relationship Id="rId34" Type="http://schemas.openxmlformats.org/officeDocument/2006/relationships/hyperlink" Target="file:///D:\WEB\MP2021-databaze-letu-pro-aeroklub-liberec\Dokumentace\P&#237;semn&#225;%20pr&#225;ce%20MP\MP2020-2021-P4-Kulhav&#253;-Tom&#225;&#353;.docx" TargetMode="External"/><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file:///D:\WEB\MP2021-databaze-letu-pro-aeroklub-liberec\Dokumentace\P&#237;semn&#225;%20pr&#225;ce%20MP\MP2020-2021-P4-Kulhav&#253;-Tom&#225;&#353;.docx"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file:///D:\WEB\MP2021-databaze-letu-pro-aeroklub-liberec\Dokumentace\P&#237;semn&#225;%20pr&#225;ce%20MP\MP2020-2021-P4-Kulhav&#253;-Tom&#225;&#353;.docx" TargetMode="External"/><Relationship Id="rId37" Type="http://schemas.openxmlformats.org/officeDocument/2006/relationships/hyperlink" Target="file:///D:\WEB\MP2021-databaze-letu-pro-aeroklub-liberec\Dokumentace\P&#237;semn&#225;%20pr&#225;ce%20MP\MP2020-2021-P4-Kulhav&#253;-Tom&#225;&#353;.docx"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file:///D:\WEB\MP2021-databaze-letu-pro-aeroklub-liberec\Dokumentace\P&#237;semn&#225;%20pr&#225;ce%20MP\MP2020-2021-P4-Kulhav&#253;-Tom&#225;&#353;.docx" TargetMode="External"/><Relationship Id="rId36" Type="http://schemas.openxmlformats.org/officeDocument/2006/relationships/hyperlink" Target="file:///D:\WEB\MP2021-databaze-letu-pro-aeroklub-liberec\Dokumentace\P&#237;semn&#225;%20pr&#225;ce%20MP\MP2020-2021-P4-Kulhav&#253;-Tom&#225;&#353;.docx"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file:///D:\WEB\MP2021-databaze-letu-pro-aeroklub-liberec\Dokumentace\P&#237;semn&#225;%20pr&#225;ce%20MP\MP2020-2021-P4-Kulhav&#253;-Tom&#225;&#353;.docx"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file:///D:\WEB\MP2021-databaze-letu-pro-aeroklub-liberec\Dokumentace\P&#237;semn&#225;%20pr&#225;ce%20MP\MP2020-2021-P4-Kulhav&#253;-Tom&#225;&#353;.docx" TargetMode="External"/><Relationship Id="rId30" Type="http://schemas.openxmlformats.org/officeDocument/2006/relationships/hyperlink" Target="file:///D:\WEB\MP2021-databaze-letu-pro-aeroklub-liberec\Dokumentace\P&#237;semn&#225;%20pr&#225;ce%20MP\MP2020-2021-P4-Kulhav&#253;-Tom&#225;&#353;.docx" TargetMode="External"/><Relationship Id="rId35" Type="http://schemas.openxmlformats.org/officeDocument/2006/relationships/hyperlink" Target="file:///D:\WEB\MP2021-databaze-letu-pro-aeroklub-liberec\Dokumentace\P&#237;semn&#225;%20pr&#225;ce%20MP\MP2020-2021-P4-Kulhav&#253;-Tom&#225;&#353;.docx" TargetMode="External"/><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file:///D:\WEB\MP2021-databaze-letu-pro-aeroklub-liberec\Dokumentace\P&#237;semn&#225;%20pr&#225;ce%20MP\MP2020-2021-P4-Kulhav&#253;-Tom&#225;&#353;.docx" TargetMode="External"/><Relationship Id="rId38" Type="http://schemas.openxmlformats.org/officeDocument/2006/relationships/hyperlink" Target="file:///D:\WEB\MP2021-databaze-letu-pro-aeroklub-liberec\Dokumentace\P&#237;semn&#225;%20pr&#225;ce%20MP\MP2020-2021-P4-Kulhav&#253;-Tom&#225;&#353;.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MATURITA%202021\&#352;ablona%20MP-RP%202017.dotx"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ASPNET</b:Tag>
    <b:SourceType>InternetSite</b:SourceType>
    <b:Guid>{028ABD11-1685-4850-B496-82BD435E90CB}</b:Guid>
    <b:Title>Dokumentace k ASP.NET Core</b:Title>
    <b:ProductionCompany>Microsoft</b:ProductionCompany>
    <b:YearAccessed>2021</b:YearAccessed>
    <b:MonthAccessed>02</b:MonthAccessed>
    <b:DayAccessed>15</b:DayAccessed>
    <b:URL>https://docs.microsoft.com/cs-cz/aspnet/core/?view=aspnetcore-5.0</b:URL>
    <b:InternetSiteTitle>Microsoft Docs.</b:InternetSiteTitle>
    <b:Author>
      <b:Author>
        <b:NameList>
          <b:Person>
            <b:Last>Microsoft</b:Last>
          </b:Person>
        </b:NameList>
      </b:Author>
    </b:Author>
    <b:RefOrder>1</b:RefOrder>
  </b:Source>
  <b:Source>
    <b:Tag>EFCore</b:Tag>
    <b:SourceType>InternetSite</b:SourceType>
    <b:Guid>{E73BCAA7-565D-4C4E-8948-915D72A4965A}</b:Guid>
    <b:Title>Dokumentace k EF Core</b:Title>
    <b:InternetSiteTitle>Microsoft Docs.</b:InternetSiteTitle>
    <b:ProductionCompany>Microsoft</b:ProductionCompany>
    <b:YearAccessed>2021</b:YearAccessed>
    <b:MonthAccessed>02</b:MonthAccessed>
    <b:DayAccessed>16</b:DayAccessed>
    <b:URL>https://docs.microsoft.com/cs-cz/ef/core/</b:URL>
    <b:Author>
      <b:Author>
        <b:NameList>
          <b:Person>
            <b:Last>Microsoft</b:Last>
          </b:Person>
        </b:NameList>
      </b:Author>
    </b:Author>
    <b:RefOrder>2</b:RefOrder>
  </b:Source>
  <b:Source>
    <b:Tag>React</b:Tag>
    <b:SourceType>InternetSite</b:SourceType>
    <b:Guid>{BF6BF8FB-35FA-4A6A-91E2-E0F6E9DD7470}</b:Guid>
    <b:Title>Getting started</b:Title>
    <b:InternetSiteTitle>React Docs.</b:InternetSiteTitle>
    <b:ProductionCompany>Facebook Inc.</b:ProductionCompany>
    <b:YearAccessed>2021</b:YearAccessed>
    <b:MonthAccessed>02</b:MonthAccessed>
    <b:DayAccessed>16</b:DayAccessed>
    <b:URL>https://reactjs.org/docs/getting-started.html</b:URL>
    <b:Author>
      <b:Author>
        <b:NameList>
          <b:Person>
            <b:Last>Facebook</b:Last>
          </b:Person>
        </b:NameList>
      </b:Author>
    </b:Author>
    <b:RefOrder>3</b:RefOrder>
  </b:Source>
  <b:Source>
    <b:Tag>Vis21</b:Tag>
    <b:SourceType>InternetSite</b:SourceType>
    <b:Guid>{4B1F7183-FE26-48E7-85F8-7C06C58E5472}</b:Guid>
    <b:Title>Visual Studio 2019</b:Title>
    <b:ProductionCompany>Microsoft docs.</b:ProductionCompany>
    <b:YearAccessed>2021</b:YearAccessed>
    <b:MonthAccessed>02</b:MonthAccessed>
    <b:DayAccessed>19</b:DayAccessed>
    <b:URL>https://visualstudio.microsoft.com/cs/vs/</b:URL>
    <b:RefOrder>5</b:RefOrder>
  </b:Source>
  <b:Source>
    <b:Tag>Code</b:Tag>
    <b:SourceType>InternetSite</b:SourceType>
    <b:Guid>{EF77FD85-51DE-4204-92C6-08508390FFC5}</b:Guid>
    <b:Title>Visual Studio Code</b:Title>
    <b:ProductionCompany>Microsoft docs.</b:ProductionCompany>
    <b:YearAccessed>2021</b:YearAccessed>
    <b:MonthAccessed>02</b:MonthAccessed>
    <b:DayAccessed>19</b:DayAccessed>
    <b:URL>https://en.wikipedia.org/wiki/Visual_Studio_Code</b:URL>
    <b:RefOrder>6</b:RefOrder>
  </b:Source>
  <b:Source>
    <b:Tag>Pravidla</b:Tag>
    <b:SourceType>InternetSite</b:SourceType>
    <b:Guid>{0513A03E-4E1A-4E1A-B7AA-B305CF756C42}</b:Guid>
    <b:Title>FAI</b:Title>
    <b:YearAccessed>2021</b:YearAccessed>
    <b:MonthAccessed>02</b:MonthAccessed>
    <b:DayAccessed>19</b:DayAccessed>
    <b:URL>https://www.fai.org/</b:URL>
    <b:RefOrder>8</b:RefOrder>
  </b:Source>
  <b:Source>
    <b:Tag>UTC21</b:Tag>
    <b:SourceType>InternetSite</b:SourceType>
    <b:Guid>{C9D14D4A-BADC-40A6-B9D1-2CA38B8F1B39}</b:Guid>
    <b:Title>UTC time</b:Title>
    <b:YearAccessed>2021</b:YearAccessed>
    <b:MonthAccessed>02</b:MonthAccessed>
    <b:DayAccessed>19</b:DayAccessed>
    <b:URL>https://en.wikipedia.org/wiki/Coordinated_Universal_Time</b:URL>
    <b:RefOrder>10</b:RefOrder>
  </b:Source>
  <b:Source>
    <b:Tag>IGC</b:Tag>
    <b:SourceType>InternetSite</b:SourceType>
    <b:Guid>{4BD2D60C-160B-4A93-AFAF-095B9164D698}</b:Guid>
    <b:Title>Gliding IGC</b:Title>
    <b:YearAccessed>2021</b:YearAccessed>
    <b:MonthAccessed>02</b:MonthAccessed>
    <b:DayAccessed>19</b:DayAccessed>
    <b:URL>http://www.gliding.ch/images/news/lx20/fichiers_igc.htm#Lrec</b:URL>
    <b:RefOrder>9</b:RefOrder>
  </b:Source>
  <b:Source>
    <b:Tag>Reducer</b:Tag>
    <b:SourceType>InternetSite</b:SourceType>
    <b:Guid>{34DCCB50-A40C-4C9E-8527-9484FB0A2D51}</b:Guid>
    <b:Title>React Hooks Reducer</b:Title>
    <b:YearAccessed>2021;</b:YearAccessed>
    <b:MonthAccessed>04</b:MonthAccessed>
    <b:DayAccessed>04</b:DayAccessed>
    <b:URL>https://reactjs.org/docs/hooks-reference.html</b:URL>
    <b:RefOrder>4</b:RefOrder>
  </b:Source>
  <b:Source>
    <b:Tag>Leaflet</b:Tag>
    <b:SourceType>InternetSite</b:SourceType>
    <b:Guid>{DFE393D4-A5B7-47AA-9B94-82AED2FCE796}</b:Guid>
    <b:Title>React Leaflet.js</b:Title>
    <b:YearAccessed>2021</b:YearAccessed>
    <b:MonthAccessed>03</b:MonthAccessed>
    <b:DayAccessed>10</b:DayAccessed>
    <b:URL>https://react-leaflet.js.org/</b:URL>
    <b:RefOrder>11</b:RefOrder>
  </b:Source>
  <b:Source>
    <b:Tag>Canvas</b:Tag>
    <b:SourceType>InternetSite</b:SourceType>
    <b:Guid>{B753A86F-B6B0-476D-B85B-4372D83E0728}</b:Guid>
    <b:Title>CanvasJS</b:Title>
    <b:YearAccessed>2021</b:YearAccessed>
    <b:MonthAccessed>03</b:MonthAccessed>
    <b:DayAccessed>11</b:DayAccessed>
    <b:URL>https://canvasjs.com/</b:URL>
    <b:RefOrder>12</b:RefOrder>
  </b:Source>
  <b:Source>
    <b:Tag>Ape21</b:Tag>
    <b:SourceType>InternetSite</b:SourceType>
    <b:Guid>{69BA7E54-2DDB-4910-A5FC-23BA109938A1}</b:Guid>
    <b:Title>Apex charts</b:Title>
    <b:YearAccessed>2021</b:YearAccessed>
    <b:MonthAccessed>03</b:MonthAccessed>
    <b:DayAccessed>11</b:DayAccessed>
    <b:URL>https://apexcharts.com/</b:URL>
    <b:RefOrder>13</b:RefOrder>
  </b:Source>
  <b:Source>
    <b:Tag>SQL</b:Tag>
    <b:SourceType>InternetSite</b:SourceType>
    <b:Guid>{061D70A9-019E-451E-BF6A-26ADABC3973C}</b:Guid>
    <b:Title>MS SQL</b:Title>
    <b:YearAccessed>2021</b:YearAccessed>
    <b:MonthAccessed>02</b:MonthAccessed>
    <b:DayAccessed>19</b:DayAccessed>
    <b:URL>https://en.wikipedia.org/wiki/Microsoft_SQL_Server</b:URL>
    <b:RefOrder>7</b:RefOrder>
  </b:Source>
</b:Sources>
</file>

<file path=customXml/itemProps1.xml><?xml version="1.0" encoding="utf-8"?>
<ds:datastoreItem xmlns:ds="http://schemas.openxmlformats.org/officeDocument/2006/customXml" ds:itemID="{658E60C1-8783-4EBD-BB6A-E680AD76C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MP-RP 2017</Template>
  <TotalTime>1</TotalTime>
  <Pages>1</Pages>
  <Words>5900</Words>
  <Characters>34810</Characters>
  <Application>Microsoft Office Word</Application>
  <DocSecurity>0</DocSecurity>
  <Lines>290</Lines>
  <Paragraphs>81</Paragraphs>
  <ScaleCrop>false</ScaleCrop>
  <HeadingPairs>
    <vt:vector size="2" baseType="variant">
      <vt:variant>
        <vt:lpstr>Název</vt:lpstr>
      </vt:variant>
      <vt:variant>
        <vt:i4>1</vt:i4>
      </vt:variant>
    </vt:vector>
  </HeadingPairs>
  <TitlesOfParts>
    <vt:vector size="1" baseType="lpstr">
      <vt:lpstr>Databáze letů pro aeroklub liberec</vt:lpstr>
    </vt:vector>
  </TitlesOfParts>
  <Company>SPŠSE a VOŠ</Company>
  <LinksUpToDate>false</LinksUpToDate>
  <CharactersWithSpaces>40629</CharactersWithSpaces>
  <SharedDoc>false</SharedDoc>
  <HLinks>
    <vt:vector size="72" baseType="variant">
      <vt:variant>
        <vt:i4>4325407</vt:i4>
      </vt:variant>
      <vt:variant>
        <vt:i4>72</vt:i4>
      </vt:variant>
      <vt:variant>
        <vt:i4>0</vt:i4>
      </vt:variant>
      <vt:variant>
        <vt:i4>5</vt:i4>
      </vt:variant>
      <vt:variant>
        <vt:lpwstr>http://cs.wikipedia.org/w/index.php?title=St%C5%99edn%C3%AD_pr%C5%AFmyslov%C3%A1_%C5%A1kola_strojn%C3%AD_a_elektrotechnick%C3%A1_a_Vy%C5%A1%C5%A1%C3%AD_odborn%C3%A1_%C5%A1kola_Liberec&amp;oldid=5808505</vt:lpwstr>
      </vt:variant>
      <vt:variant>
        <vt:lpwstr/>
      </vt:variant>
      <vt:variant>
        <vt:i4>1769527</vt:i4>
      </vt:variant>
      <vt:variant>
        <vt:i4>65</vt:i4>
      </vt:variant>
      <vt:variant>
        <vt:i4>0</vt:i4>
      </vt:variant>
      <vt:variant>
        <vt:i4>5</vt:i4>
      </vt:variant>
      <vt:variant>
        <vt:lpwstr/>
      </vt:variant>
      <vt:variant>
        <vt:lpwstr>_Toc286558690</vt:lpwstr>
      </vt:variant>
      <vt:variant>
        <vt:i4>1703991</vt:i4>
      </vt:variant>
      <vt:variant>
        <vt:i4>59</vt:i4>
      </vt:variant>
      <vt:variant>
        <vt:i4>0</vt:i4>
      </vt:variant>
      <vt:variant>
        <vt:i4>5</vt:i4>
      </vt:variant>
      <vt:variant>
        <vt:lpwstr/>
      </vt:variant>
      <vt:variant>
        <vt:lpwstr>_Toc286558689</vt:lpwstr>
      </vt:variant>
      <vt:variant>
        <vt:i4>1703991</vt:i4>
      </vt:variant>
      <vt:variant>
        <vt:i4>53</vt:i4>
      </vt:variant>
      <vt:variant>
        <vt:i4>0</vt:i4>
      </vt:variant>
      <vt:variant>
        <vt:i4>5</vt:i4>
      </vt:variant>
      <vt:variant>
        <vt:lpwstr/>
      </vt:variant>
      <vt:variant>
        <vt:lpwstr>_Toc286558688</vt:lpwstr>
      </vt:variant>
      <vt:variant>
        <vt:i4>1703991</vt:i4>
      </vt:variant>
      <vt:variant>
        <vt:i4>47</vt:i4>
      </vt:variant>
      <vt:variant>
        <vt:i4>0</vt:i4>
      </vt:variant>
      <vt:variant>
        <vt:i4>5</vt:i4>
      </vt:variant>
      <vt:variant>
        <vt:lpwstr/>
      </vt:variant>
      <vt:variant>
        <vt:lpwstr>_Toc286558687</vt:lpwstr>
      </vt:variant>
      <vt:variant>
        <vt:i4>1703991</vt:i4>
      </vt:variant>
      <vt:variant>
        <vt:i4>41</vt:i4>
      </vt:variant>
      <vt:variant>
        <vt:i4>0</vt:i4>
      </vt:variant>
      <vt:variant>
        <vt:i4>5</vt:i4>
      </vt:variant>
      <vt:variant>
        <vt:lpwstr/>
      </vt:variant>
      <vt:variant>
        <vt:lpwstr>_Toc286558686</vt:lpwstr>
      </vt:variant>
      <vt:variant>
        <vt:i4>1703991</vt:i4>
      </vt:variant>
      <vt:variant>
        <vt:i4>35</vt:i4>
      </vt:variant>
      <vt:variant>
        <vt:i4>0</vt:i4>
      </vt:variant>
      <vt:variant>
        <vt:i4>5</vt:i4>
      </vt:variant>
      <vt:variant>
        <vt:lpwstr/>
      </vt:variant>
      <vt:variant>
        <vt:lpwstr>_Toc286558685</vt:lpwstr>
      </vt:variant>
      <vt:variant>
        <vt:i4>1703991</vt:i4>
      </vt:variant>
      <vt:variant>
        <vt:i4>29</vt:i4>
      </vt:variant>
      <vt:variant>
        <vt:i4>0</vt:i4>
      </vt:variant>
      <vt:variant>
        <vt:i4>5</vt:i4>
      </vt:variant>
      <vt:variant>
        <vt:lpwstr/>
      </vt:variant>
      <vt:variant>
        <vt:lpwstr>_Toc286558684</vt:lpwstr>
      </vt:variant>
      <vt:variant>
        <vt:i4>1703991</vt:i4>
      </vt:variant>
      <vt:variant>
        <vt:i4>23</vt:i4>
      </vt:variant>
      <vt:variant>
        <vt:i4>0</vt:i4>
      </vt:variant>
      <vt:variant>
        <vt:i4>5</vt:i4>
      </vt:variant>
      <vt:variant>
        <vt:lpwstr/>
      </vt:variant>
      <vt:variant>
        <vt:lpwstr>_Toc286558683</vt:lpwstr>
      </vt:variant>
      <vt:variant>
        <vt:i4>1703991</vt:i4>
      </vt:variant>
      <vt:variant>
        <vt:i4>17</vt:i4>
      </vt:variant>
      <vt:variant>
        <vt:i4>0</vt:i4>
      </vt:variant>
      <vt:variant>
        <vt:i4>5</vt:i4>
      </vt:variant>
      <vt:variant>
        <vt:lpwstr/>
      </vt:variant>
      <vt:variant>
        <vt:lpwstr>_Toc286558682</vt:lpwstr>
      </vt:variant>
      <vt:variant>
        <vt:i4>1703991</vt:i4>
      </vt:variant>
      <vt:variant>
        <vt:i4>11</vt:i4>
      </vt:variant>
      <vt:variant>
        <vt:i4>0</vt:i4>
      </vt:variant>
      <vt:variant>
        <vt:i4>5</vt:i4>
      </vt:variant>
      <vt:variant>
        <vt:lpwstr/>
      </vt:variant>
      <vt:variant>
        <vt:lpwstr>_Toc286558681</vt:lpwstr>
      </vt:variant>
      <vt:variant>
        <vt:i4>1703991</vt:i4>
      </vt:variant>
      <vt:variant>
        <vt:i4>5</vt:i4>
      </vt:variant>
      <vt:variant>
        <vt:i4>0</vt:i4>
      </vt:variant>
      <vt:variant>
        <vt:i4>5</vt:i4>
      </vt:variant>
      <vt:variant>
        <vt:lpwstr/>
      </vt:variant>
      <vt:variant>
        <vt:lpwstr>_Toc286558680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Databáze letů pro aeroklub liberec</dc:title>
  <dc:creator>Tomáš Kulhavý</dc:creator>
  <cp:lastModifiedBy>Kulhavý Tomáš</cp:lastModifiedBy>
  <cp:revision>4</cp:revision>
  <cp:lastPrinted>2021-03-14T16:32:00Z</cp:lastPrinted>
  <dcterms:created xsi:type="dcterms:W3CDTF">2021-03-14T16:31:00Z</dcterms:created>
  <dcterms:modified xsi:type="dcterms:W3CDTF">2021-03-14T16:32:00Z</dcterms:modified>
</cp:coreProperties>
</file>